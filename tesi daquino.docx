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6043E" w:rsidRPr="00B73047" w:rsidRDefault="00A6043E" w:rsidP="00A6043E">
      <w:pPr>
        <w:jc w:val="center"/>
        <w:rPr>
          <w:b/>
          <w:sz w:val="40"/>
        </w:rPr>
      </w:pPr>
      <w:bookmarkStart w:id="0" w:name="_Toc93730856"/>
      <w:r w:rsidRPr="00B73047">
        <w:rPr>
          <w:b/>
          <w:sz w:val="40"/>
        </w:rPr>
        <w:t xml:space="preserve">UNIVERSITÀ DEGLI STUDI </w:t>
      </w:r>
      <w:proofErr w:type="spellStart"/>
      <w:r w:rsidRPr="00B73047">
        <w:rPr>
          <w:b/>
          <w:sz w:val="40"/>
        </w:rPr>
        <w:t>DI</w:t>
      </w:r>
      <w:proofErr w:type="spellEnd"/>
      <w:r w:rsidRPr="00B73047">
        <w:rPr>
          <w:b/>
          <w:sz w:val="40"/>
        </w:rPr>
        <w:t xml:space="preserve"> BARI</w:t>
      </w:r>
    </w:p>
    <w:p w:rsidR="00A6043E" w:rsidRPr="00B73047" w:rsidRDefault="00A6043E" w:rsidP="00A6043E">
      <w:pPr>
        <w:jc w:val="center"/>
        <w:rPr>
          <w:sz w:val="28"/>
        </w:rPr>
      </w:pPr>
      <w:r w:rsidRPr="00B73047">
        <w:rPr>
          <w:sz w:val="28"/>
        </w:rPr>
        <w:t xml:space="preserve">FACOLTÀ </w:t>
      </w:r>
      <w:proofErr w:type="spellStart"/>
      <w:r w:rsidRPr="00B73047">
        <w:rPr>
          <w:sz w:val="28"/>
        </w:rPr>
        <w:t>DI</w:t>
      </w:r>
      <w:proofErr w:type="spellEnd"/>
      <w:r w:rsidRPr="00B73047">
        <w:rPr>
          <w:sz w:val="28"/>
        </w:rPr>
        <w:t xml:space="preserve"> SCIENZE MATEMATICHE, FISICHE E NATURALI</w:t>
      </w:r>
    </w:p>
    <w:p w:rsidR="00A6043E" w:rsidRPr="00B73047" w:rsidRDefault="00A6043E" w:rsidP="00A6043E">
      <w:pPr>
        <w:jc w:val="center"/>
      </w:pPr>
      <w:r w:rsidRPr="00B73047">
        <w:t xml:space="preserve">CORSO </w:t>
      </w:r>
      <w:proofErr w:type="spellStart"/>
      <w:r w:rsidRPr="00B73047">
        <w:t>DI</w:t>
      </w:r>
      <w:proofErr w:type="spellEnd"/>
      <w:r w:rsidRPr="00B73047">
        <w:t xml:space="preserve"> LAUREA IN INFORMATICA</w:t>
      </w:r>
      <w:r w:rsidR="00C75443" w:rsidRPr="00B73047">
        <w:t xml:space="preserve"> E TECNOLOGIE PER LA PRODUZIONE DEL SOFTWARE </w:t>
      </w:r>
    </w:p>
    <w:p w:rsidR="00A6043E" w:rsidRPr="00B73047" w:rsidRDefault="00C16B2B" w:rsidP="00A6043E">
      <w:pPr>
        <w:jc w:val="center"/>
      </w:pPr>
      <w:r>
        <w:rPr>
          <w:noProof/>
        </w:rPr>
        <w:pict>
          <v:line id="Line 137" o:spid="_x0000_s1026" style="position:absolute;left:0;text-align:left;z-index:251657216;visibility:visible" from=".1pt,7.35pt" to="469.1pt,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" o:allowincell="f"/>
        </w:pict>
      </w:r>
    </w:p>
    <w:p w:rsidR="00A6043E" w:rsidRPr="00B73047" w:rsidRDefault="00A6043E" w:rsidP="00A6043E">
      <w:pPr>
        <w:jc w:val="center"/>
      </w:pPr>
    </w:p>
    <w:p w:rsidR="00A6043E" w:rsidRPr="00B73047" w:rsidRDefault="00A6043E" w:rsidP="00A6043E">
      <w:pPr>
        <w:jc w:val="center"/>
      </w:pPr>
    </w:p>
    <w:p w:rsidR="00A6043E" w:rsidRPr="00B73047" w:rsidRDefault="00A6043E" w:rsidP="00A6043E">
      <w:pPr>
        <w:jc w:val="center"/>
      </w:pPr>
    </w:p>
    <w:p w:rsidR="00A6043E" w:rsidRPr="00B73047" w:rsidRDefault="00A6043E" w:rsidP="00A6043E">
      <w:pPr>
        <w:jc w:val="center"/>
      </w:pPr>
    </w:p>
    <w:p w:rsidR="00A6043E" w:rsidRPr="00B73047" w:rsidRDefault="00A6043E" w:rsidP="00A6043E">
      <w:pPr>
        <w:jc w:val="center"/>
        <w:rPr>
          <w:b/>
          <w:sz w:val="38"/>
        </w:rPr>
      </w:pPr>
      <w:r w:rsidRPr="00B73047">
        <w:rPr>
          <w:b/>
          <w:sz w:val="38"/>
        </w:rPr>
        <w:t xml:space="preserve">TESI </w:t>
      </w:r>
      <w:proofErr w:type="spellStart"/>
      <w:r w:rsidRPr="00B73047">
        <w:rPr>
          <w:b/>
          <w:sz w:val="38"/>
        </w:rPr>
        <w:t>DI</w:t>
      </w:r>
      <w:proofErr w:type="spellEnd"/>
      <w:r w:rsidRPr="00B73047">
        <w:rPr>
          <w:b/>
          <w:sz w:val="38"/>
        </w:rPr>
        <w:t xml:space="preserve"> LAUREA</w:t>
      </w:r>
    </w:p>
    <w:p w:rsidR="00A6043E" w:rsidRPr="00B73047" w:rsidRDefault="00A6043E" w:rsidP="00A6043E">
      <w:pPr>
        <w:jc w:val="center"/>
        <w:rPr>
          <w:b/>
          <w:sz w:val="36"/>
        </w:rPr>
      </w:pPr>
    </w:p>
    <w:p w:rsidR="00A6043E" w:rsidRPr="00B73047" w:rsidRDefault="00A6043E" w:rsidP="00A6043E">
      <w:pPr>
        <w:rPr>
          <w:b/>
          <w:sz w:val="36"/>
        </w:rPr>
      </w:pPr>
    </w:p>
    <w:p w:rsidR="00F1662F" w:rsidRPr="00B73047" w:rsidRDefault="00F1662F" w:rsidP="00F1662F">
      <w:pPr>
        <w:jc w:val="center"/>
        <w:rPr>
          <w:b/>
          <w:sz w:val="36"/>
        </w:rPr>
      </w:pPr>
      <w:r w:rsidRPr="00B73047">
        <w:rPr>
          <w:b/>
          <w:i/>
          <w:sz w:val="40"/>
        </w:rPr>
        <w:t xml:space="preserve">VISITA </w:t>
      </w:r>
      <w:proofErr w:type="spellStart"/>
      <w:r w:rsidRPr="00B73047">
        <w:rPr>
          <w:b/>
          <w:i/>
          <w:sz w:val="40"/>
        </w:rPr>
        <w:t>DI</w:t>
      </w:r>
      <w:proofErr w:type="spellEnd"/>
      <w:r w:rsidRPr="00B73047">
        <w:rPr>
          <w:b/>
          <w:i/>
          <w:sz w:val="40"/>
        </w:rPr>
        <w:t xml:space="preserve"> LUOGHI </w:t>
      </w:r>
      <w:proofErr w:type="spellStart"/>
      <w:r w:rsidRPr="00B73047">
        <w:rPr>
          <w:b/>
          <w:i/>
          <w:sz w:val="40"/>
        </w:rPr>
        <w:t>DI</w:t>
      </w:r>
      <w:proofErr w:type="spellEnd"/>
      <w:r w:rsidRPr="00B73047">
        <w:rPr>
          <w:b/>
          <w:i/>
          <w:sz w:val="40"/>
        </w:rPr>
        <w:t xml:space="preserve"> CULTO MEDIANTE UN’APPLICAZIONE PER ANDROID</w:t>
      </w:r>
    </w:p>
    <w:p w:rsidR="00A6043E" w:rsidRPr="00B73047" w:rsidRDefault="00A6043E" w:rsidP="00A6043E">
      <w:pPr>
        <w:jc w:val="center"/>
        <w:rPr>
          <w:b/>
          <w:sz w:val="36"/>
        </w:rPr>
      </w:pPr>
    </w:p>
    <w:p w:rsidR="00A6043E" w:rsidRPr="00B73047" w:rsidRDefault="00A6043E" w:rsidP="00A6043E">
      <w:pPr>
        <w:jc w:val="center"/>
        <w:rPr>
          <w:b/>
          <w:sz w:val="36"/>
        </w:rPr>
      </w:pPr>
    </w:p>
    <w:p w:rsidR="00A6043E" w:rsidRPr="00B73047" w:rsidRDefault="00A6043E" w:rsidP="00A6043E">
      <w:pPr>
        <w:jc w:val="center"/>
        <w:rPr>
          <w:b/>
          <w:sz w:val="36"/>
        </w:rPr>
      </w:pPr>
    </w:p>
    <w:p w:rsidR="00A6043E" w:rsidRPr="00B73047" w:rsidRDefault="00A6043E" w:rsidP="00A6043E">
      <w:pPr>
        <w:jc w:val="center"/>
        <w:rPr>
          <w:b/>
          <w:sz w:val="36"/>
        </w:rPr>
      </w:pPr>
    </w:p>
    <w:p w:rsidR="00A6043E" w:rsidRPr="00B73047" w:rsidRDefault="00A6043E" w:rsidP="00A6043E">
      <w:pPr>
        <w:jc w:val="center"/>
        <w:rPr>
          <w:b/>
          <w:sz w:val="36"/>
        </w:rPr>
      </w:pPr>
    </w:p>
    <w:p w:rsidR="00A6043E" w:rsidRPr="00B73047" w:rsidRDefault="00A6043E" w:rsidP="00A6043E">
      <w:pPr>
        <w:jc w:val="center"/>
        <w:rPr>
          <w:b/>
          <w:sz w:val="36"/>
        </w:rPr>
      </w:pPr>
    </w:p>
    <w:p w:rsidR="00FA193A" w:rsidRPr="00B73047" w:rsidRDefault="00FA193A" w:rsidP="00FA193A">
      <w:r w:rsidRPr="00B73047">
        <w:t>Relatore:</w:t>
      </w:r>
    </w:p>
    <w:p w:rsidR="00FA193A" w:rsidRPr="00B73047" w:rsidRDefault="00FA193A" w:rsidP="00FA193A">
      <w:pPr>
        <w:rPr>
          <w:b/>
          <w:bCs/>
        </w:rPr>
      </w:pPr>
      <w:r w:rsidRPr="00B73047">
        <w:t>Prof. Paolo</w:t>
      </w:r>
      <w:r w:rsidRPr="00B73047">
        <w:rPr>
          <w:b/>
          <w:bCs/>
        </w:rPr>
        <w:t xml:space="preserve"> BUONO</w:t>
      </w:r>
    </w:p>
    <w:p w:rsidR="00A6043E" w:rsidRPr="00B73047" w:rsidRDefault="00A6043E" w:rsidP="00A6043E"/>
    <w:p w:rsidR="00FA193A" w:rsidRPr="00B73047" w:rsidRDefault="00A6043E" w:rsidP="00FA193A">
      <w:pPr>
        <w:jc w:val="right"/>
      </w:pPr>
      <w:r w:rsidRPr="00B73047">
        <w:tab/>
      </w:r>
      <w:r w:rsidRPr="00B73047">
        <w:tab/>
      </w:r>
      <w:r w:rsidRPr="00B73047">
        <w:tab/>
      </w:r>
      <w:r w:rsidRPr="00B73047">
        <w:tab/>
      </w:r>
      <w:r w:rsidRPr="00B73047">
        <w:tab/>
      </w:r>
      <w:r w:rsidRPr="00B73047">
        <w:tab/>
      </w:r>
      <w:r w:rsidRPr="00B73047">
        <w:tab/>
      </w:r>
      <w:r w:rsidRPr="00B73047">
        <w:tab/>
      </w:r>
      <w:r w:rsidRPr="00B73047">
        <w:tab/>
      </w:r>
      <w:r w:rsidR="00FA193A" w:rsidRPr="00B73047">
        <w:t>Laureanda:</w:t>
      </w:r>
    </w:p>
    <w:p w:rsidR="00FA193A" w:rsidRPr="00B73047" w:rsidRDefault="00FA193A" w:rsidP="00FA193A">
      <w:pPr>
        <w:jc w:val="right"/>
        <w:rPr>
          <w:b/>
          <w:bCs/>
        </w:rPr>
      </w:pPr>
      <w:r w:rsidRPr="00B73047">
        <w:t xml:space="preserve">Giuliana </w:t>
      </w:r>
      <w:r w:rsidRPr="00B73047">
        <w:rPr>
          <w:b/>
          <w:bCs/>
        </w:rPr>
        <w:t>D'AQUINO</w:t>
      </w:r>
    </w:p>
    <w:p w:rsidR="00A6043E" w:rsidRPr="00B73047" w:rsidRDefault="00C16B2B" w:rsidP="00FA193A">
      <w:pPr>
        <w:jc w:val="right"/>
      </w:pPr>
      <w:r>
        <w:rPr>
          <w:noProof/>
        </w:rPr>
        <w:pict>
          <v:line id="Line 138" o:spid="_x0000_s1027" style="position:absolute;left:0;text-align:left;z-index:251658240;visibility:visible" from=".1pt,19.4pt" to="469.1pt,1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" o:allowincell="f"/>
        </w:pict>
      </w:r>
    </w:p>
    <w:p w:rsidR="00A6043E" w:rsidRPr="00B73047" w:rsidRDefault="00A6043E" w:rsidP="00A6043E">
      <w:pPr>
        <w:jc w:val="right"/>
      </w:pPr>
    </w:p>
    <w:p w:rsidR="00D619BE" w:rsidRPr="00B73047" w:rsidRDefault="00A6043E" w:rsidP="00A6043E">
      <w:pPr>
        <w:pStyle w:val="FWDidascalia"/>
        <w:spacing w:before="0" w:after="0"/>
        <w:rPr>
          <w:noProof w:val="0"/>
          <w:szCs w:val="24"/>
        </w:rPr>
        <w:sectPr w:rsidR="00D619BE" w:rsidRPr="00B73047">
          <w:footerReference w:type="default" r:id="rId8"/>
          <w:pgSz w:w="11906" w:h="16838"/>
          <w:pgMar w:top="1418" w:right="1134" w:bottom="1134" w:left="1134" w:header="720" w:footer="720" w:gutter="284"/>
          <w:cols w:space="708"/>
          <w:docGrid w:linePitch="360"/>
        </w:sectPr>
      </w:pPr>
      <w:r w:rsidRPr="00B73047">
        <w:t xml:space="preserve">ANNO ACCADEMICO </w:t>
      </w:r>
      <w:r w:rsidR="000C50BE" w:rsidRPr="00B73047">
        <w:t>2010-11</w:t>
      </w:r>
    </w:p>
    <w:p w:rsidR="00F1662F" w:rsidRPr="00B73047" w:rsidRDefault="00F1662F" w:rsidP="00F1662F">
      <w:pPr>
        <w:pStyle w:val="Ttitolocapitolosn"/>
        <w:rPr>
          <w:noProof w:val="0"/>
          <w:lang w:val="it-IT"/>
        </w:rPr>
      </w:pPr>
      <w:bookmarkStart w:id="1" w:name="_Toc289443953"/>
      <w:bookmarkStart w:id="2" w:name="_Toc289444142"/>
      <w:bookmarkStart w:id="3" w:name="_Toc289444746"/>
      <w:bookmarkStart w:id="4" w:name="_Toc289444902"/>
      <w:bookmarkStart w:id="5" w:name="_Toc289446442"/>
      <w:bookmarkStart w:id="6" w:name="_Toc289446764"/>
      <w:bookmarkStart w:id="7" w:name="_Toc289446879"/>
      <w:bookmarkStart w:id="8" w:name="_Toc289447056"/>
      <w:bookmarkStart w:id="9" w:name="_Toc289447329"/>
      <w:bookmarkStart w:id="10" w:name="_Toc290304537"/>
      <w:bookmarkStart w:id="11" w:name="_Toc288304086"/>
      <w:bookmarkStart w:id="12" w:name="_Toc288304128"/>
      <w:bookmarkEnd w:id="0"/>
      <w:r w:rsidRPr="00B73047">
        <w:rPr>
          <w:noProof w:val="0"/>
          <w:lang w:val="it-IT"/>
        </w:rPr>
        <w:lastRenderedPageBreak/>
        <w:t>Indice</w:t>
      </w:r>
      <w:bookmarkEnd w:id="1"/>
      <w:bookmarkEnd w:id="2"/>
      <w:bookmarkEnd w:id="3"/>
      <w:bookmarkEnd w:id="4"/>
      <w:bookmarkEnd w:id="5"/>
      <w:bookmarkEnd w:id="6"/>
      <w:bookmarkEnd w:id="7"/>
      <w:bookmarkEnd w:id="8"/>
      <w:bookmarkEnd w:id="9"/>
      <w:bookmarkEnd w:id="10"/>
    </w:p>
    <w:p w:rsidR="00F1662F" w:rsidRPr="00B73047" w:rsidRDefault="00F1662F" w:rsidP="00F1662F">
      <w:pPr>
        <w:pStyle w:val="Sommario9"/>
        <w:rPr>
          <w:noProof w:val="0"/>
        </w:rPr>
        <w:sectPr w:rsidR="00F1662F" w:rsidRPr="00B73047" w:rsidSect="00971331">
          <w:headerReference w:type="default" r:id="rId9"/>
          <w:footerReference w:type="default" r:id="rId10"/>
          <w:headerReference w:type="first" r:id="rId11"/>
          <w:pgSz w:w="11906" w:h="16838" w:code="9"/>
          <w:pgMar w:top="2155" w:right="1701" w:bottom="2155" w:left="2268" w:header="709" w:footer="709" w:gutter="0"/>
          <w:cols w:space="708"/>
          <w:titlePg/>
          <w:docGrid w:linePitch="360"/>
        </w:sectPr>
      </w:pPr>
    </w:p>
    <w:bookmarkEnd w:id="11"/>
    <w:bookmarkEnd w:id="12"/>
    <w:p w:rsidR="00A01D32" w:rsidRDefault="00A01D32">
      <w:pPr>
        <w:pStyle w:val="Sommario9"/>
        <w:rPr>
          <w:b w:val="0"/>
        </w:rPr>
      </w:pPr>
    </w:p>
    <w:p w:rsidR="00A01D32" w:rsidRDefault="00C16B2B">
      <w:pPr>
        <w:pStyle w:val="Sommario1"/>
        <w:rPr>
          <w:rFonts w:asciiTheme="minorHAnsi" w:eastAsiaTheme="minorEastAsia" w:hAnsiTheme="minorHAnsi" w:cstheme="minorBidi"/>
          <w:b w:val="0"/>
          <w:i w:val="0"/>
          <w:sz w:val="22"/>
          <w:szCs w:val="22"/>
        </w:rPr>
      </w:pPr>
      <w:r w:rsidRPr="00C16B2B">
        <w:rPr>
          <w:szCs w:val="72"/>
        </w:rPr>
        <w:fldChar w:fldCharType="begin"/>
      </w:r>
      <w:r w:rsidR="00A01D32">
        <w:rPr>
          <w:szCs w:val="72"/>
        </w:rPr>
        <w:instrText xml:space="preserve"> TOC \o "1-3" \h \z \u </w:instrText>
      </w:r>
      <w:r w:rsidRPr="00C16B2B">
        <w:rPr>
          <w:szCs w:val="72"/>
        </w:rPr>
        <w:fldChar w:fldCharType="separate"/>
      </w:r>
      <w:hyperlink w:anchor="_Toc290304537" w:history="1">
        <w:r w:rsidR="00A01D32" w:rsidRPr="00932C91">
          <w:rPr>
            <w:rStyle w:val="Collegamentoipertestuale"/>
          </w:rPr>
          <w:t>Indice</w:t>
        </w:r>
        <w:r w:rsidR="00830912">
          <w:rPr>
            <w:rStyle w:val="Collegamentoipertestuale"/>
          </w:rPr>
          <w:t>………………………………………………………………………..</w:t>
        </w:r>
        <w:r w:rsidR="00813335">
          <w:rPr>
            <w:rStyle w:val="Collegamentoipertestuale"/>
          </w:rPr>
          <w:t>.</w:t>
        </w:r>
        <w:r>
          <w:rPr>
            <w:webHidden/>
          </w:rPr>
          <w:fldChar w:fldCharType="begin"/>
        </w:r>
        <w:r w:rsidR="00A01D32">
          <w:rPr>
            <w:webHidden/>
          </w:rPr>
          <w:instrText xml:space="preserve"> PAGEREF _Toc290304537 \h </w:instrText>
        </w:r>
        <w:r>
          <w:rPr>
            <w:webHidden/>
          </w:rPr>
        </w:r>
        <w:r>
          <w:rPr>
            <w:webHidden/>
          </w:rPr>
          <w:fldChar w:fldCharType="separate"/>
        </w:r>
        <w:r w:rsidR="001F21E3">
          <w:rPr>
            <w:webHidden/>
          </w:rPr>
          <w:t>2</w:t>
        </w:r>
        <w:r>
          <w:rPr>
            <w:webHidden/>
          </w:rPr>
          <w:fldChar w:fldCharType="end"/>
        </w:r>
      </w:hyperlink>
    </w:p>
    <w:p w:rsidR="00A01D32" w:rsidRDefault="00C16B2B">
      <w:pPr>
        <w:pStyle w:val="Sommario1"/>
        <w:rPr>
          <w:rFonts w:asciiTheme="minorHAnsi" w:eastAsiaTheme="minorEastAsia" w:hAnsiTheme="minorHAnsi" w:cstheme="minorBidi"/>
          <w:b w:val="0"/>
          <w:i w:val="0"/>
          <w:sz w:val="22"/>
          <w:szCs w:val="22"/>
        </w:rPr>
      </w:pPr>
      <w:hyperlink w:anchor="_Toc290304538" w:history="1">
        <w:r w:rsidR="00A01D32" w:rsidRPr="00932C91">
          <w:rPr>
            <w:rStyle w:val="Collegamentoipertestuale"/>
          </w:rPr>
          <w:t>Introduzione</w:t>
        </w:r>
        <w:r w:rsidR="00830912">
          <w:rPr>
            <w:rStyle w:val="Collegamentoipertestuale"/>
          </w:rPr>
          <w:t>………………………………………………………………...</w:t>
        </w:r>
        <w:r w:rsidR="00813335">
          <w:rPr>
            <w:rStyle w:val="Collegamentoipertestuale"/>
          </w:rPr>
          <w:t>.</w:t>
        </w:r>
        <w:r>
          <w:rPr>
            <w:webHidden/>
          </w:rPr>
          <w:fldChar w:fldCharType="begin"/>
        </w:r>
        <w:r w:rsidR="00A01D32">
          <w:rPr>
            <w:webHidden/>
          </w:rPr>
          <w:instrText xml:space="preserve"> PAGEREF _Toc290304538 \h </w:instrText>
        </w:r>
        <w:r>
          <w:rPr>
            <w:webHidden/>
          </w:rPr>
        </w:r>
        <w:r>
          <w:rPr>
            <w:webHidden/>
          </w:rPr>
          <w:fldChar w:fldCharType="separate"/>
        </w:r>
        <w:r w:rsidR="001F21E3">
          <w:rPr>
            <w:webHidden/>
          </w:rPr>
          <w:t>4</w:t>
        </w:r>
        <w:r>
          <w:rPr>
            <w:webHidden/>
          </w:rPr>
          <w:fldChar w:fldCharType="end"/>
        </w:r>
      </w:hyperlink>
    </w:p>
    <w:p w:rsidR="00A01D32" w:rsidRDefault="00C16B2B">
      <w:pPr>
        <w:pStyle w:val="Sommario1"/>
        <w:rPr>
          <w:rFonts w:asciiTheme="minorHAnsi" w:eastAsiaTheme="minorEastAsia" w:hAnsiTheme="minorHAnsi" w:cstheme="minorBidi"/>
          <w:b w:val="0"/>
          <w:i w:val="0"/>
          <w:sz w:val="22"/>
          <w:szCs w:val="22"/>
        </w:rPr>
      </w:pPr>
      <w:hyperlink w:anchor="_Toc290304539" w:history="1">
        <w:r w:rsidR="00A01D32" w:rsidRPr="00932C91">
          <w:rPr>
            <w:rStyle w:val="Collegamentoipertestuale"/>
          </w:rPr>
          <w:t>Capitolo 1</w:t>
        </w:r>
        <w:r w:rsidR="00A01D32">
          <w:rPr>
            <w:webHidden/>
          </w:rPr>
          <w:tab/>
        </w:r>
        <w:r>
          <w:rPr>
            <w:webHidden/>
          </w:rPr>
          <w:fldChar w:fldCharType="begin"/>
        </w:r>
        <w:r w:rsidR="00A01D32">
          <w:rPr>
            <w:webHidden/>
          </w:rPr>
          <w:instrText xml:space="preserve"> PAGEREF _Toc290304539 \h </w:instrText>
        </w:r>
        <w:r>
          <w:rPr>
            <w:webHidden/>
          </w:rPr>
        </w:r>
        <w:r>
          <w:rPr>
            <w:webHidden/>
          </w:rPr>
          <w:fldChar w:fldCharType="separate"/>
        </w:r>
        <w:r w:rsidR="001F21E3">
          <w:rPr>
            <w:webHidden/>
          </w:rPr>
          <w:t>5</w:t>
        </w:r>
        <w:r>
          <w:rPr>
            <w:webHidden/>
          </w:rPr>
          <w:fldChar w:fldCharType="end"/>
        </w:r>
      </w:hyperlink>
    </w:p>
    <w:p w:rsidR="00A01D32" w:rsidRDefault="00C16B2B">
      <w:pPr>
        <w:pStyle w:val="Sommario1"/>
        <w:rPr>
          <w:rFonts w:asciiTheme="minorHAnsi" w:eastAsiaTheme="minorEastAsia" w:hAnsiTheme="minorHAnsi" w:cstheme="minorBidi"/>
          <w:b w:val="0"/>
          <w:i w:val="0"/>
          <w:sz w:val="22"/>
          <w:szCs w:val="22"/>
        </w:rPr>
      </w:pPr>
      <w:hyperlink w:anchor="_Toc290304540" w:history="1">
        <w:r w:rsidR="00A01D32" w:rsidRPr="00932C91">
          <w:rPr>
            <w:rStyle w:val="Collegamentoipertestuale"/>
          </w:rPr>
          <w:t>I luoghi di culto</w:t>
        </w:r>
        <w:r w:rsidR="00813335">
          <w:rPr>
            <w:rStyle w:val="Collegamentoipertestuale"/>
          </w:rPr>
          <w:t>……………………………………………………………...</w:t>
        </w:r>
        <w:r>
          <w:rPr>
            <w:webHidden/>
          </w:rPr>
          <w:fldChar w:fldCharType="begin"/>
        </w:r>
        <w:r w:rsidR="00A01D32">
          <w:rPr>
            <w:webHidden/>
          </w:rPr>
          <w:instrText xml:space="preserve"> PAGEREF _Toc290304540 \h </w:instrText>
        </w:r>
        <w:r>
          <w:rPr>
            <w:webHidden/>
          </w:rPr>
        </w:r>
        <w:r>
          <w:rPr>
            <w:webHidden/>
          </w:rPr>
          <w:fldChar w:fldCharType="separate"/>
        </w:r>
        <w:r w:rsidR="001F21E3">
          <w:rPr>
            <w:webHidden/>
          </w:rPr>
          <w:t>5</w:t>
        </w:r>
        <w:r>
          <w:rPr>
            <w:webHidden/>
          </w:rPr>
          <w:fldChar w:fldCharType="end"/>
        </w:r>
      </w:hyperlink>
    </w:p>
    <w:p w:rsidR="00A01D32" w:rsidRDefault="00C16B2B">
      <w:pPr>
        <w:pStyle w:val="Sommario3"/>
        <w:rPr>
          <w:rFonts w:asciiTheme="minorHAnsi" w:eastAsiaTheme="minorEastAsia" w:hAnsiTheme="minorHAnsi" w:cstheme="minorBidi"/>
          <w:sz w:val="22"/>
          <w:szCs w:val="22"/>
        </w:rPr>
      </w:pPr>
      <w:hyperlink w:anchor="_Toc290304541" w:history="1">
        <w:r w:rsidR="00A01D32" w:rsidRPr="00932C91">
          <w:rPr>
            <w:rStyle w:val="Collegamentoipertestuale"/>
          </w:rPr>
          <w:t>1.1 La visita in un luogo sacro</w:t>
        </w:r>
        <w:r w:rsidR="00A01D32">
          <w:rPr>
            <w:webHidden/>
          </w:rPr>
          <w:tab/>
        </w:r>
        <w:r>
          <w:rPr>
            <w:webHidden/>
          </w:rPr>
          <w:fldChar w:fldCharType="begin"/>
        </w:r>
        <w:r w:rsidR="00A01D32">
          <w:rPr>
            <w:webHidden/>
          </w:rPr>
          <w:instrText xml:space="preserve"> PAGEREF _Toc290304541 \h </w:instrText>
        </w:r>
        <w:r>
          <w:rPr>
            <w:webHidden/>
          </w:rPr>
        </w:r>
        <w:r>
          <w:rPr>
            <w:webHidden/>
          </w:rPr>
          <w:fldChar w:fldCharType="separate"/>
        </w:r>
        <w:r w:rsidR="001F21E3">
          <w:rPr>
            <w:webHidden/>
          </w:rPr>
          <w:t>6</w:t>
        </w:r>
        <w:r>
          <w:rPr>
            <w:webHidden/>
          </w:rPr>
          <w:fldChar w:fldCharType="end"/>
        </w:r>
      </w:hyperlink>
    </w:p>
    <w:p w:rsidR="00A01D32" w:rsidRDefault="00C16B2B">
      <w:pPr>
        <w:pStyle w:val="Sommario3"/>
        <w:rPr>
          <w:rFonts w:asciiTheme="minorHAnsi" w:eastAsiaTheme="minorEastAsia" w:hAnsiTheme="minorHAnsi" w:cstheme="minorBidi"/>
          <w:sz w:val="22"/>
          <w:szCs w:val="22"/>
        </w:rPr>
      </w:pPr>
      <w:hyperlink w:anchor="_Toc290304542" w:history="1">
        <w:r w:rsidR="00A01D32" w:rsidRPr="00932C91">
          <w:rPr>
            <w:rStyle w:val="Collegamentoipertestuale"/>
          </w:rPr>
          <w:t>1.2 Motivazioni</w:t>
        </w:r>
        <w:r w:rsidR="00A01D32">
          <w:rPr>
            <w:webHidden/>
          </w:rPr>
          <w:tab/>
        </w:r>
        <w:r>
          <w:rPr>
            <w:webHidden/>
          </w:rPr>
          <w:fldChar w:fldCharType="begin"/>
        </w:r>
        <w:r w:rsidR="00A01D32">
          <w:rPr>
            <w:webHidden/>
          </w:rPr>
          <w:instrText xml:space="preserve"> PAGEREF _Toc290304542 \h </w:instrText>
        </w:r>
        <w:r>
          <w:rPr>
            <w:webHidden/>
          </w:rPr>
        </w:r>
        <w:r>
          <w:rPr>
            <w:webHidden/>
          </w:rPr>
          <w:fldChar w:fldCharType="separate"/>
        </w:r>
        <w:r w:rsidR="001F21E3">
          <w:rPr>
            <w:webHidden/>
          </w:rPr>
          <w:t>9</w:t>
        </w:r>
        <w:r>
          <w:rPr>
            <w:webHidden/>
          </w:rPr>
          <w:fldChar w:fldCharType="end"/>
        </w:r>
      </w:hyperlink>
    </w:p>
    <w:p w:rsidR="00A01D32" w:rsidRDefault="00C16B2B">
      <w:pPr>
        <w:pStyle w:val="Sommario1"/>
        <w:rPr>
          <w:rFonts w:asciiTheme="minorHAnsi" w:eastAsiaTheme="minorEastAsia" w:hAnsiTheme="minorHAnsi" w:cstheme="minorBidi"/>
          <w:b w:val="0"/>
          <w:i w:val="0"/>
          <w:sz w:val="22"/>
          <w:szCs w:val="22"/>
        </w:rPr>
      </w:pPr>
      <w:hyperlink w:anchor="_Toc290304543" w:history="1">
        <w:r w:rsidR="00A01D32" w:rsidRPr="00932C91">
          <w:rPr>
            <w:rStyle w:val="Collegamentoipertestuale"/>
          </w:rPr>
          <w:t>Capitolo 2</w:t>
        </w:r>
        <w:r w:rsidR="00A01D32">
          <w:rPr>
            <w:webHidden/>
          </w:rPr>
          <w:tab/>
        </w:r>
        <w:r>
          <w:rPr>
            <w:webHidden/>
          </w:rPr>
          <w:fldChar w:fldCharType="begin"/>
        </w:r>
        <w:r w:rsidR="00A01D32">
          <w:rPr>
            <w:webHidden/>
          </w:rPr>
          <w:instrText xml:space="preserve"> PAGEREF _Toc290304543 \h </w:instrText>
        </w:r>
        <w:r>
          <w:rPr>
            <w:webHidden/>
          </w:rPr>
        </w:r>
        <w:r>
          <w:rPr>
            <w:webHidden/>
          </w:rPr>
          <w:fldChar w:fldCharType="separate"/>
        </w:r>
        <w:r w:rsidR="001F21E3">
          <w:rPr>
            <w:webHidden/>
          </w:rPr>
          <w:t>12</w:t>
        </w:r>
        <w:r>
          <w:rPr>
            <w:webHidden/>
          </w:rPr>
          <w:fldChar w:fldCharType="end"/>
        </w:r>
      </w:hyperlink>
    </w:p>
    <w:p w:rsidR="00A01D32" w:rsidRDefault="00C16B2B">
      <w:pPr>
        <w:pStyle w:val="Sommario1"/>
        <w:rPr>
          <w:rFonts w:asciiTheme="minorHAnsi" w:eastAsiaTheme="minorEastAsia" w:hAnsiTheme="minorHAnsi" w:cstheme="minorBidi"/>
          <w:b w:val="0"/>
          <w:i w:val="0"/>
          <w:sz w:val="22"/>
          <w:szCs w:val="22"/>
        </w:rPr>
      </w:pPr>
      <w:hyperlink w:anchor="_Toc290304544" w:history="1">
        <w:r w:rsidR="00A01D32" w:rsidRPr="00932C91">
          <w:rPr>
            <w:rStyle w:val="Collegamentoipertestuale"/>
          </w:rPr>
          <w:t>Software per la visita dei luoghi di culto</w:t>
        </w:r>
        <w:r w:rsidR="00813335">
          <w:rPr>
            <w:rStyle w:val="Collegamentoipertestuale"/>
          </w:rPr>
          <w:t>…………………………………..</w:t>
        </w:r>
        <w:r>
          <w:rPr>
            <w:webHidden/>
          </w:rPr>
          <w:fldChar w:fldCharType="begin"/>
        </w:r>
        <w:r w:rsidR="00A01D32">
          <w:rPr>
            <w:webHidden/>
          </w:rPr>
          <w:instrText xml:space="preserve"> PAGEREF _Toc290304544 \h </w:instrText>
        </w:r>
        <w:r>
          <w:rPr>
            <w:webHidden/>
          </w:rPr>
        </w:r>
        <w:r>
          <w:rPr>
            <w:webHidden/>
          </w:rPr>
          <w:fldChar w:fldCharType="separate"/>
        </w:r>
        <w:r w:rsidR="001F21E3">
          <w:rPr>
            <w:webHidden/>
          </w:rPr>
          <w:t>12</w:t>
        </w:r>
        <w:r>
          <w:rPr>
            <w:webHidden/>
          </w:rPr>
          <w:fldChar w:fldCharType="end"/>
        </w:r>
      </w:hyperlink>
    </w:p>
    <w:p w:rsidR="00A01D32" w:rsidRDefault="00C16B2B">
      <w:pPr>
        <w:pStyle w:val="Sommario3"/>
        <w:rPr>
          <w:rFonts w:asciiTheme="minorHAnsi" w:eastAsiaTheme="minorEastAsia" w:hAnsiTheme="minorHAnsi" w:cstheme="minorBidi"/>
          <w:sz w:val="22"/>
          <w:szCs w:val="22"/>
        </w:rPr>
      </w:pPr>
      <w:hyperlink w:anchor="_Toc290304545" w:history="1">
        <w:r w:rsidR="00A01D32" w:rsidRPr="00932C91">
          <w:rPr>
            <w:rStyle w:val="Collegamentoipertestuale"/>
          </w:rPr>
          <w:t>2.1 Introduzione</w:t>
        </w:r>
        <w:r w:rsidR="00A01D32">
          <w:rPr>
            <w:webHidden/>
          </w:rPr>
          <w:tab/>
        </w:r>
        <w:r>
          <w:rPr>
            <w:webHidden/>
          </w:rPr>
          <w:fldChar w:fldCharType="begin"/>
        </w:r>
        <w:r w:rsidR="00A01D32">
          <w:rPr>
            <w:webHidden/>
          </w:rPr>
          <w:instrText xml:space="preserve"> PAGEREF _Toc290304545 \h </w:instrText>
        </w:r>
        <w:r>
          <w:rPr>
            <w:webHidden/>
          </w:rPr>
        </w:r>
        <w:r>
          <w:rPr>
            <w:webHidden/>
          </w:rPr>
          <w:fldChar w:fldCharType="separate"/>
        </w:r>
        <w:r w:rsidR="001F21E3">
          <w:rPr>
            <w:webHidden/>
          </w:rPr>
          <w:t>13</w:t>
        </w:r>
        <w:r>
          <w:rPr>
            <w:webHidden/>
          </w:rPr>
          <w:fldChar w:fldCharType="end"/>
        </w:r>
      </w:hyperlink>
    </w:p>
    <w:p w:rsidR="00A01D32" w:rsidRDefault="00C16B2B">
      <w:pPr>
        <w:pStyle w:val="Sommario3"/>
        <w:rPr>
          <w:rFonts w:asciiTheme="minorHAnsi" w:eastAsiaTheme="minorEastAsia" w:hAnsiTheme="minorHAnsi" w:cstheme="minorBidi"/>
          <w:sz w:val="22"/>
          <w:szCs w:val="22"/>
        </w:rPr>
      </w:pPr>
      <w:hyperlink w:anchor="_Toc290304546" w:history="1">
        <w:r w:rsidR="00A01D32" w:rsidRPr="00932C91">
          <w:rPr>
            <w:rStyle w:val="Collegamentoipertestuale"/>
          </w:rPr>
          <w:t>2.2 Applicazioni turistiche con scopi religiosi per smartphone</w:t>
        </w:r>
        <w:r w:rsidR="00A01D32">
          <w:rPr>
            <w:webHidden/>
          </w:rPr>
          <w:tab/>
        </w:r>
        <w:r>
          <w:rPr>
            <w:webHidden/>
          </w:rPr>
          <w:fldChar w:fldCharType="begin"/>
        </w:r>
        <w:r w:rsidR="00A01D32">
          <w:rPr>
            <w:webHidden/>
          </w:rPr>
          <w:instrText xml:space="preserve"> PAGEREF _Toc290304546 \h </w:instrText>
        </w:r>
        <w:r>
          <w:rPr>
            <w:webHidden/>
          </w:rPr>
        </w:r>
        <w:r>
          <w:rPr>
            <w:webHidden/>
          </w:rPr>
          <w:fldChar w:fldCharType="separate"/>
        </w:r>
        <w:r w:rsidR="001F21E3">
          <w:rPr>
            <w:webHidden/>
          </w:rPr>
          <w:t>13</w:t>
        </w:r>
        <w:r>
          <w:rPr>
            <w:webHidden/>
          </w:rPr>
          <w:fldChar w:fldCharType="end"/>
        </w:r>
      </w:hyperlink>
    </w:p>
    <w:p w:rsidR="00A01D32" w:rsidRDefault="00C16B2B">
      <w:pPr>
        <w:pStyle w:val="Sommario3"/>
        <w:rPr>
          <w:rFonts w:asciiTheme="minorHAnsi" w:eastAsiaTheme="minorEastAsia" w:hAnsiTheme="minorHAnsi" w:cstheme="minorBidi"/>
          <w:sz w:val="22"/>
          <w:szCs w:val="22"/>
        </w:rPr>
      </w:pPr>
      <w:hyperlink w:anchor="_Toc290304547" w:history="1">
        <w:r w:rsidR="00A01D32" w:rsidRPr="00932C91">
          <w:rPr>
            <w:rStyle w:val="Collegamentoipertestuale"/>
          </w:rPr>
          <w:t>2.3 Applicazioni turistiche senza scopi religiosi per smartphone</w:t>
        </w:r>
        <w:r w:rsidR="00A01D32">
          <w:rPr>
            <w:webHidden/>
          </w:rPr>
          <w:tab/>
        </w:r>
        <w:r>
          <w:rPr>
            <w:webHidden/>
          </w:rPr>
          <w:fldChar w:fldCharType="begin"/>
        </w:r>
        <w:r w:rsidR="00A01D32">
          <w:rPr>
            <w:webHidden/>
          </w:rPr>
          <w:instrText xml:space="preserve"> PAGEREF _Toc290304547 \h </w:instrText>
        </w:r>
        <w:r>
          <w:rPr>
            <w:webHidden/>
          </w:rPr>
        </w:r>
        <w:r>
          <w:rPr>
            <w:webHidden/>
          </w:rPr>
          <w:fldChar w:fldCharType="separate"/>
        </w:r>
        <w:r w:rsidR="001F21E3">
          <w:rPr>
            <w:webHidden/>
          </w:rPr>
          <w:t>16</w:t>
        </w:r>
        <w:r>
          <w:rPr>
            <w:webHidden/>
          </w:rPr>
          <w:fldChar w:fldCharType="end"/>
        </w:r>
      </w:hyperlink>
    </w:p>
    <w:p w:rsidR="00A01D32" w:rsidRDefault="00C16B2B">
      <w:pPr>
        <w:pStyle w:val="Sommario3"/>
        <w:rPr>
          <w:rFonts w:asciiTheme="minorHAnsi" w:eastAsiaTheme="minorEastAsia" w:hAnsiTheme="minorHAnsi" w:cstheme="minorBidi"/>
          <w:sz w:val="22"/>
          <w:szCs w:val="22"/>
        </w:rPr>
      </w:pPr>
      <w:hyperlink w:anchor="_Toc290304548" w:history="1">
        <w:r w:rsidR="00A01D32" w:rsidRPr="00932C91">
          <w:rPr>
            <w:rStyle w:val="Collegamentoipertestuale"/>
          </w:rPr>
          <w:t>2.4 Applicazioni turistiche religiose e non per Pc</w:t>
        </w:r>
        <w:r w:rsidR="00A01D32">
          <w:rPr>
            <w:webHidden/>
          </w:rPr>
          <w:tab/>
        </w:r>
        <w:r>
          <w:rPr>
            <w:webHidden/>
          </w:rPr>
          <w:fldChar w:fldCharType="begin"/>
        </w:r>
        <w:r w:rsidR="00A01D32">
          <w:rPr>
            <w:webHidden/>
          </w:rPr>
          <w:instrText xml:space="preserve"> PAGEREF _Toc290304548 \h </w:instrText>
        </w:r>
        <w:r>
          <w:rPr>
            <w:webHidden/>
          </w:rPr>
        </w:r>
        <w:r>
          <w:rPr>
            <w:webHidden/>
          </w:rPr>
          <w:fldChar w:fldCharType="separate"/>
        </w:r>
        <w:r w:rsidR="001F21E3">
          <w:rPr>
            <w:webHidden/>
          </w:rPr>
          <w:t>17</w:t>
        </w:r>
        <w:r>
          <w:rPr>
            <w:webHidden/>
          </w:rPr>
          <w:fldChar w:fldCharType="end"/>
        </w:r>
      </w:hyperlink>
    </w:p>
    <w:p w:rsidR="00A01D32" w:rsidRDefault="00C16B2B">
      <w:pPr>
        <w:pStyle w:val="Sommario3"/>
        <w:rPr>
          <w:rFonts w:asciiTheme="minorHAnsi" w:eastAsiaTheme="minorEastAsia" w:hAnsiTheme="minorHAnsi" w:cstheme="minorBidi"/>
          <w:sz w:val="22"/>
          <w:szCs w:val="22"/>
        </w:rPr>
      </w:pPr>
      <w:hyperlink w:anchor="_Toc290304549" w:history="1">
        <w:r w:rsidR="00A01D32" w:rsidRPr="00932C91">
          <w:rPr>
            <w:rStyle w:val="Collegamentoipertestuale"/>
          </w:rPr>
          <w:t>2.5 Tecnologie utilizzate</w:t>
        </w:r>
        <w:r w:rsidR="00A01D32">
          <w:rPr>
            <w:webHidden/>
          </w:rPr>
          <w:tab/>
        </w:r>
        <w:r>
          <w:rPr>
            <w:webHidden/>
          </w:rPr>
          <w:fldChar w:fldCharType="begin"/>
        </w:r>
        <w:r w:rsidR="00A01D32">
          <w:rPr>
            <w:webHidden/>
          </w:rPr>
          <w:instrText xml:space="preserve"> PAGEREF _Toc290304549 \h </w:instrText>
        </w:r>
        <w:r>
          <w:rPr>
            <w:webHidden/>
          </w:rPr>
        </w:r>
        <w:r>
          <w:rPr>
            <w:webHidden/>
          </w:rPr>
          <w:fldChar w:fldCharType="separate"/>
        </w:r>
        <w:r w:rsidR="001F21E3">
          <w:rPr>
            <w:webHidden/>
          </w:rPr>
          <w:t>18</w:t>
        </w:r>
        <w:r>
          <w:rPr>
            <w:webHidden/>
          </w:rPr>
          <w:fldChar w:fldCharType="end"/>
        </w:r>
      </w:hyperlink>
    </w:p>
    <w:p w:rsidR="00A01D32" w:rsidRDefault="00C16B2B">
      <w:pPr>
        <w:pStyle w:val="Sommario3"/>
        <w:rPr>
          <w:rFonts w:asciiTheme="minorHAnsi" w:eastAsiaTheme="minorEastAsia" w:hAnsiTheme="minorHAnsi" w:cstheme="minorBidi"/>
          <w:sz w:val="22"/>
          <w:szCs w:val="22"/>
        </w:rPr>
      </w:pPr>
      <w:hyperlink w:anchor="_Toc290304550" w:history="1">
        <w:r w:rsidR="00A01D32" w:rsidRPr="00932C91">
          <w:rPr>
            <w:rStyle w:val="Collegamentoipertestuale"/>
          </w:rPr>
          <w:t>2.6 Tecnologie da utilizzare per l'applicazione</w:t>
        </w:r>
        <w:r w:rsidR="00A01D32">
          <w:rPr>
            <w:webHidden/>
          </w:rPr>
          <w:tab/>
        </w:r>
        <w:r>
          <w:rPr>
            <w:webHidden/>
          </w:rPr>
          <w:fldChar w:fldCharType="begin"/>
        </w:r>
        <w:r w:rsidR="00A01D32">
          <w:rPr>
            <w:webHidden/>
          </w:rPr>
          <w:instrText xml:space="preserve"> PAGEREF _Toc290304550 \h </w:instrText>
        </w:r>
        <w:r>
          <w:rPr>
            <w:webHidden/>
          </w:rPr>
        </w:r>
        <w:r>
          <w:rPr>
            <w:webHidden/>
          </w:rPr>
          <w:fldChar w:fldCharType="separate"/>
        </w:r>
        <w:r w:rsidR="001F21E3">
          <w:rPr>
            <w:webHidden/>
          </w:rPr>
          <w:t>19</w:t>
        </w:r>
        <w:r>
          <w:rPr>
            <w:webHidden/>
          </w:rPr>
          <w:fldChar w:fldCharType="end"/>
        </w:r>
      </w:hyperlink>
    </w:p>
    <w:p w:rsidR="00A01D32" w:rsidRDefault="00C16B2B">
      <w:pPr>
        <w:pStyle w:val="Sommario1"/>
        <w:rPr>
          <w:rFonts w:asciiTheme="minorHAnsi" w:eastAsiaTheme="minorEastAsia" w:hAnsiTheme="minorHAnsi" w:cstheme="minorBidi"/>
          <w:b w:val="0"/>
          <w:i w:val="0"/>
          <w:sz w:val="22"/>
          <w:szCs w:val="22"/>
        </w:rPr>
      </w:pPr>
      <w:hyperlink w:anchor="_Toc290304552" w:history="1">
        <w:r w:rsidR="00A01D32" w:rsidRPr="00932C91">
          <w:rPr>
            <w:rStyle w:val="Collegamentoipertestuale"/>
          </w:rPr>
          <w:t>Capitolo 3</w:t>
        </w:r>
        <w:r w:rsidR="00A01D32">
          <w:rPr>
            <w:webHidden/>
          </w:rPr>
          <w:tab/>
        </w:r>
        <w:r>
          <w:rPr>
            <w:webHidden/>
          </w:rPr>
          <w:fldChar w:fldCharType="begin"/>
        </w:r>
        <w:r w:rsidR="00A01D32">
          <w:rPr>
            <w:webHidden/>
          </w:rPr>
          <w:instrText xml:space="preserve"> PAGEREF _Toc290304552 \h </w:instrText>
        </w:r>
        <w:r>
          <w:rPr>
            <w:webHidden/>
          </w:rPr>
        </w:r>
        <w:r>
          <w:rPr>
            <w:webHidden/>
          </w:rPr>
          <w:fldChar w:fldCharType="separate"/>
        </w:r>
        <w:r w:rsidR="001F21E3">
          <w:rPr>
            <w:webHidden/>
          </w:rPr>
          <w:t>23</w:t>
        </w:r>
        <w:r>
          <w:rPr>
            <w:webHidden/>
          </w:rPr>
          <w:fldChar w:fldCharType="end"/>
        </w:r>
      </w:hyperlink>
    </w:p>
    <w:p w:rsidR="00A01D32" w:rsidRDefault="00C16B2B">
      <w:pPr>
        <w:pStyle w:val="Sommario1"/>
        <w:rPr>
          <w:rFonts w:asciiTheme="minorHAnsi" w:eastAsiaTheme="minorEastAsia" w:hAnsiTheme="minorHAnsi" w:cstheme="minorBidi"/>
          <w:b w:val="0"/>
          <w:i w:val="0"/>
          <w:sz w:val="22"/>
          <w:szCs w:val="22"/>
        </w:rPr>
      </w:pPr>
      <w:hyperlink w:anchor="_Toc290304553" w:history="1">
        <w:r w:rsidR="00A01D32" w:rsidRPr="00932C91">
          <w:rPr>
            <w:rStyle w:val="Collegamentoipertestuale"/>
          </w:rPr>
          <w:t>Pro</w:t>
        </w:r>
        <w:r w:rsidR="000D3CD8">
          <w:rPr>
            <w:rStyle w:val="Collegamentoipertestuale"/>
          </w:rPr>
          <w:t>gettazione centrata sull’utente…………..</w:t>
        </w:r>
        <w:r w:rsidR="00813335">
          <w:rPr>
            <w:rStyle w:val="Collegamentoipertestuale"/>
          </w:rPr>
          <w:t>……………………………..</w:t>
        </w:r>
        <w:r>
          <w:rPr>
            <w:webHidden/>
          </w:rPr>
          <w:fldChar w:fldCharType="begin"/>
        </w:r>
        <w:r w:rsidR="00A01D32">
          <w:rPr>
            <w:webHidden/>
          </w:rPr>
          <w:instrText xml:space="preserve"> PAGEREF _Toc290304553 \h </w:instrText>
        </w:r>
        <w:r>
          <w:rPr>
            <w:webHidden/>
          </w:rPr>
        </w:r>
        <w:r>
          <w:rPr>
            <w:webHidden/>
          </w:rPr>
          <w:fldChar w:fldCharType="separate"/>
        </w:r>
        <w:r w:rsidR="001F21E3">
          <w:rPr>
            <w:webHidden/>
          </w:rPr>
          <w:t>23</w:t>
        </w:r>
        <w:r>
          <w:rPr>
            <w:webHidden/>
          </w:rPr>
          <w:fldChar w:fldCharType="end"/>
        </w:r>
      </w:hyperlink>
    </w:p>
    <w:p w:rsidR="00A01D32" w:rsidRDefault="00C16B2B">
      <w:pPr>
        <w:pStyle w:val="Sommario3"/>
        <w:rPr>
          <w:rFonts w:asciiTheme="minorHAnsi" w:eastAsiaTheme="minorEastAsia" w:hAnsiTheme="minorHAnsi" w:cstheme="minorBidi"/>
          <w:sz w:val="22"/>
          <w:szCs w:val="22"/>
        </w:rPr>
      </w:pPr>
      <w:hyperlink w:anchor="_Toc290304554" w:history="1">
        <w:r w:rsidR="00A01D32" w:rsidRPr="00932C91">
          <w:rPr>
            <w:rStyle w:val="Collegamentoipertestuale"/>
          </w:rPr>
          <w:t>3.1 Modello di interazione</w:t>
        </w:r>
        <w:r w:rsidR="00A01D32">
          <w:rPr>
            <w:webHidden/>
          </w:rPr>
          <w:tab/>
        </w:r>
        <w:r>
          <w:rPr>
            <w:webHidden/>
          </w:rPr>
          <w:fldChar w:fldCharType="begin"/>
        </w:r>
        <w:r w:rsidR="00A01D32">
          <w:rPr>
            <w:webHidden/>
          </w:rPr>
          <w:instrText xml:space="preserve"> PAGEREF _Toc290304554 \h </w:instrText>
        </w:r>
        <w:r>
          <w:rPr>
            <w:webHidden/>
          </w:rPr>
        </w:r>
        <w:r>
          <w:rPr>
            <w:webHidden/>
          </w:rPr>
          <w:fldChar w:fldCharType="separate"/>
        </w:r>
        <w:r w:rsidR="001F21E3">
          <w:rPr>
            <w:webHidden/>
          </w:rPr>
          <w:t>24</w:t>
        </w:r>
        <w:r>
          <w:rPr>
            <w:webHidden/>
          </w:rPr>
          <w:fldChar w:fldCharType="end"/>
        </w:r>
      </w:hyperlink>
    </w:p>
    <w:p w:rsidR="00A01D32" w:rsidRDefault="00C16B2B">
      <w:pPr>
        <w:pStyle w:val="Sommario3"/>
        <w:rPr>
          <w:rFonts w:asciiTheme="minorHAnsi" w:eastAsiaTheme="minorEastAsia" w:hAnsiTheme="minorHAnsi" w:cstheme="minorBidi"/>
          <w:sz w:val="22"/>
          <w:szCs w:val="22"/>
        </w:rPr>
      </w:pPr>
      <w:hyperlink w:anchor="_Toc290304555" w:history="1">
        <w:r w:rsidR="00A01D32" w:rsidRPr="00932C91">
          <w:rPr>
            <w:rStyle w:val="Collegamentoipertestuale"/>
          </w:rPr>
          <w:t>3.2 La progettazione centrata sull'utente</w:t>
        </w:r>
        <w:r w:rsidR="00A01D32">
          <w:rPr>
            <w:webHidden/>
          </w:rPr>
          <w:tab/>
        </w:r>
        <w:r>
          <w:rPr>
            <w:webHidden/>
          </w:rPr>
          <w:fldChar w:fldCharType="begin"/>
        </w:r>
        <w:r w:rsidR="00A01D32">
          <w:rPr>
            <w:webHidden/>
          </w:rPr>
          <w:instrText xml:space="preserve"> PAGEREF _Toc290304555 \h </w:instrText>
        </w:r>
        <w:r>
          <w:rPr>
            <w:webHidden/>
          </w:rPr>
        </w:r>
        <w:r>
          <w:rPr>
            <w:webHidden/>
          </w:rPr>
          <w:fldChar w:fldCharType="separate"/>
        </w:r>
        <w:r w:rsidR="001F21E3">
          <w:rPr>
            <w:webHidden/>
          </w:rPr>
          <w:t>26</w:t>
        </w:r>
        <w:r>
          <w:rPr>
            <w:webHidden/>
          </w:rPr>
          <w:fldChar w:fldCharType="end"/>
        </w:r>
      </w:hyperlink>
    </w:p>
    <w:p w:rsidR="00A01D32" w:rsidRDefault="00C16B2B">
      <w:pPr>
        <w:pStyle w:val="Sommario3"/>
        <w:rPr>
          <w:rFonts w:asciiTheme="minorHAnsi" w:eastAsiaTheme="minorEastAsia" w:hAnsiTheme="minorHAnsi" w:cstheme="minorBidi"/>
          <w:sz w:val="22"/>
          <w:szCs w:val="22"/>
        </w:rPr>
      </w:pPr>
      <w:hyperlink w:anchor="_Toc290304556" w:history="1">
        <w:r w:rsidR="00A01D32" w:rsidRPr="00932C91">
          <w:rPr>
            <w:rStyle w:val="Collegamentoipertestuale"/>
          </w:rPr>
          <w:t>3.3 User Survey</w:t>
        </w:r>
        <w:r w:rsidR="00A01D32">
          <w:rPr>
            <w:webHidden/>
          </w:rPr>
          <w:tab/>
        </w:r>
        <w:r>
          <w:rPr>
            <w:webHidden/>
          </w:rPr>
          <w:fldChar w:fldCharType="begin"/>
        </w:r>
        <w:r w:rsidR="00A01D32">
          <w:rPr>
            <w:webHidden/>
          </w:rPr>
          <w:instrText xml:space="preserve"> PAGEREF _Toc290304556 \h </w:instrText>
        </w:r>
        <w:r>
          <w:rPr>
            <w:webHidden/>
          </w:rPr>
        </w:r>
        <w:r>
          <w:rPr>
            <w:webHidden/>
          </w:rPr>
          <w:fldChar w:fldCharType="separate"/>
        </w:r>
        <w:r w:rsidR="001F21E3">
          <w:rPr>
            <w:webHidden/>
          </w:rPr>
          <w:t>27</w:t>
        </w:r>
        <w:r>
          <w:rPr>
            <w:webHidden/>
          </w:rPr>
          <w:fldChar w:fldCharType="end"/>
        </w:r>
      </w:hyperlink>
    </w:p>
    <w:p w:rsidR="00A01D32" w:rsidRDefault="00C16B2B">
      <w:pPr>
        <w:pStyle w:val="Sommario3"/>
        <w:rPr>
          <w:rFonts w:asciiTheme="minorHAnsi" w:eastAsiaTheme="minorEastAsia" w:hAnsiTheme="minorHAnsi" w:cstheme="minorBidi"/>
          <w:sz w:val="22"/>
          <w:szCs w:val="22"/>
        </w:rPr>
      </w:pPr>
      <w:hyperlink w:anchor="_Toc290304559" w:history="1">
        <w:r w:rsidR="00A01D32" w:rsidRPr="00932C91">
          <w:rPr>
            <w:rStyle w:val="Collegamentoipertestuale"/>
          </w:rPr>
          <w:t>3.4 Progettazione del sistema</w:t>
        </w:r>
        <w:r w:rsidR="00A01D32">
          <w:rPr>
            <w:webHidden/>
          </w:rPr>
          <w:tab/>
        </w:r>
        <w:r>
          <w:rPr>
            <w:webHidden/>
          </w:rPr>
          <w:fldChar w:fldCharType="begin"/>
        </w:r>
        <w:r w:rsidR="00A01D32">
          <w:rPr>
            <w:webHidden/>
          </w:rPr>
          <w:instrText xml:space="preserve"> PAGEREF _Toc290304559 \h </w:instrText>
        </w:r>
        <w:r>
          <w:rPr>
            <w:webHidden/>
          </w:rPr>
        </w:r>
        <w:r>
          <w:rPr>
            <w:webHidden/>
          </w:rPr>
          <w:fldChar w:fldCharType="separate"/>
        </w:r>
        <w:r w:rsidR="001F21E3">
          <w:rPr>
            <w:webHidden/>
          </w:rPr>
          <w:t>29</w:t>
        </w:r>
        <w:r>
          <w:rPr>
            <w:webHidden/>
          </w:rPr>
          <w:fldChar w:fldCharType="end"/>
        </w:r>
      </w:hyperlink>
    </w:p>
    <w:p w:rsidR="00A01D32" w:rsidRDefault="00C16B2B">
      <w:pPr>
        <w:pStyle w:val="Sommario3"/>
        <w:rPr>
          <w:rFonts w:asciiTheme="minorHAnsi" w:eastAsiaTheme="minorEastAsia" w:hAnsiTheme="minorHAnsi" w:cstheme="minorBidi"/>
          <w:sz w:val="22"/>
          <w:szCs w:val="22"/>
        </w:rPr>
      </w:pPr>
      <w:hyperlink w:anchor="_Toc290304561" w:history="1">
        <w:r w:rsidR="00A01D32" w:rsidRPr="00932C91">
          <w:rPr>
            <w:rStyle w:val="Collegamentoipertestuale"/>
          </w:rPr>
          <w:t>3.5 Usabilità</w:t>
        </w:r>
        <w:r w:rsidR="00A01D32">
          <w:rPr>
            <w:webHidden/>
          </w:rPr>
          <w:tab/>
        </w:r>
        <w:r>
          <w:rPr>
            <w:webHidden/>
          </w:rPr>
          <w:fldChar w:fldCharType="begin"/>
        </w:r>
        <w:r w:rsidR="00A01D32">
          <w:rPr>
            <w:webHidden/>
          </w:rPr>
          <w:instrText xml:space="preserve"> PAGEREF _Toc290304561 \h </w:instrText>
        </w:r>
        <w:r>
          <w:rPr>
            <w:webHidden/>
          </w:rPr>
        </w:r>
        <w:r>
          <w:rPr>
            <w:webHidden/>
          </w:rPr>
          <w:fldChar w:fldCharType="separate"/>
        </w:r>
        <w:r w:rsidR="001F21E3">
          <w:rPr>
            <w:webHidden/>
          </w:rPr>
          <w:t>32</w:t>
        </w:r>
        <w:r>
          <w:rPr>
            <w:webHidden/>
          </w:rPr>
          <w:fldChar w:fldCharType="end"/>
        </w:r>
      </w:hyperlink>
    </w:p>
    <w:p w:rsidR="00A01D32" w:rsidRDefault="00C16B2B">
      <w:pPr>
        <w:pStyle w:val="Sommario3"/>
        <w:rPr>
          <w:rFonts w:asciiTheme="minorHAnsi" w:eastAsiaTheme="minorEastAsia" w:hAnsiTheme="minorHAnsi" w:cstheme="minorBidi"/>
          <w:sz w:val="22"/>
          <w:szCs w:val="22"/>
        </w:rPr>
      </w:pPr>
      <w:hyperlink w:anchor="_Toc290304562" w:history="1">
        <w:r w:rsidR="00A01D32" w:rsidRPr="00932C91">
          <w:rPr>
            <w:rStyle w:val="Collegamentoipertestuale"/>
          </w:rPr>
          <w:t>3.6 Ciclo di vita del software modificato</w:t>
        </w:r>
        <w:r w:rsidR="00A01D32">
          <w:rPr>
            <w:webHidden/>
          </w:rPr>
          <w:tab/>
        </w:r>
        <w:r>
          <w:rPr>
            <w:webHidden/>
          </w:rPr>
          <w:fldChar w:fldCharType="begin"/>
        </w:r>
        <w:r w:rsidR="00A01D32">
          <w:rPr>
            <w:webHidden/>
          </w:rPr>
          <w:instrText xml:space="preserve"> PAGEREF _Toc290304562 \h </w:instrText>
        </w:r>
        <w:r>
          <w:rPr>
            <w:webHidden/>
          </w:rPr>
        </w:r>
        <w:r>
          <w:rPr>
            <w:webHidden/>
          </w:rPr>
          <w:fldChar w:fldCharType="separate"/>
        </w:r>
        <w:r w:rsidR="001F21E3">
          <w:rPr>
            <w:webHidden/>
          </w:rPr>
          <w:t>34</w:t>
        </w:r>
        <w:r>
          <w:rPr>
            <w:webHidden/>
          </w:rPr>
          <w:fldChar w:fldCharType="end"/>
        </w:r>
      </w:hyperlink>
    </w:p>
    <w:p w:rsidR="00A01D32" w:rsidRDefault="00C16B2B">
      <w:pPr>
        <w:pStyle w:val="Sommario1"/>
        <w:rPr>
          <w:rFonts w:asciiTheme="minorHAnsi" w:eastAsiaTheme="minorEastAsia" w:hAnsiTheme="minorHAnsi" w:cstheme="minorBidi"/>
          <w:b w:val="0"/>
          <w:i w:val="0"/>
          <w:sz w:val="22"/>
          <w:szCs w:val="22"/>
        </w:rPr>
      </w:pPr>
      <w:hyperlink w:anchor="_Toc290304563" w:history="1">
        <w:r w:rsidR="00A01D32" w:rsidRPr="00932C91">
          <w:rPr>
            <w:rStyle w:val="Collegamentoipertestuale"/>
          </w:rPr>
          <w:t>Capitolo 4</w:t>
        </w:r>
        <w:r w:rsidR="00A01D32">
          <w:rPr>
            <w:webHidden/>
          </w:rPr>
          <w:tab/>
        </w:r>
        <w:r>
          <w:rPr>
            <w:webHidden/>
          </w:rPr>
          <w:fldChar w:fldCharType="begin"/>
        </w:r>
        <w:r w:rsidR="00A01D32">
          <w:rPr>
            <w:webHidden/>
          </w:rPr>
          <w:instrText xml:space="preserve"> PAGEREF _Toc290304563 \h </w:instrText>
        </w:r>
        <w:r>
          <w:rPr>
            <w:webHidden/>
          </w:rPr>
        </w:r>
        <w:r>
          <w:rPr>
            <w:webHidden/>
          </w:rPr>
          <w:fldChar w:fldCharType="separate"/>
        </w:r>
        <w:r w:rsidR="001F21E3">
          <w:rPr>
            <w:webHidden/>
          </w:rPr>
          <w:t>38</w:t>
        </w:r>
        <w:r>
          <w:rPr>
            <w:webHidden/>
          </w:rPr>
          <w:fldChar w:fldCharType="end"/>
        </w:r>
      </w:hyperlink>
    </w:p>
    <w:p w:rsidR="00A01D32" w:rsidRDefault="00C16B2B">
      <w:pPr>
        <w:pStyle w:val="Sommario1"/>
        <w:rPr>
          <w:rFonts w:asciiTheme="minorHAnsi" w:eastAsiaTheme="minorEastAsia" w:hAnsiTheme="minorHAnsi" w:cstheme="minorBidi"/>
          <w:b w:val="0"/>
          <w:i w:val="0"/>
          <w:sz w:val="22"/>
          <w:szCs w:val="22"/>
        </w:rPr>
      </w:pPr>
      <w:hyperlink w:anchor="_Toc290304564" w:history="1">
        <w:r w:rsidR="00A01D32" w:rsidRPr="00932C91">
          <w:rPr>
            <w:rStyle w:val="Collegamentoipertestuale"/>
          </w:rPr>
          <w:t>Realizzazione d</w:t>
        </w:r>
        <w:r w:rsidR="00EB6BF8">
          <w:rPr>
            <w:rStyle w:val="Collegamentoipertestuale"/>
          </w:rPr>
          <w:t>i GameGuide</w:t>
        </w:r>
        <w:r w:rsidR="00256BBE">
          <w:rPr>
            <w:rStyle w:val="Collegamentoipertestuale"/>
          </w:rPr>
          <w:t>…………..</w:t>
        </w:r>
        <w:r w:rsidR="00813335">
          <w:rPr>
            <w:rStyle w:val="Collegamentoipertestuale"/>
          </w:rPr>
          <w:t>…………………………………..</w:t>
        </w:r>
        <w:r>
          <w:rPr>
            <w:webHidden/>
          </w:rPr>
          <w:fldChar w:fldCharType="begin"/>
        </w:r>
        <w:r w:rsidR="00A01D32">
          <w:rPr>
            <w:webHidden/>
          </w:rPr>
          <w:instrText xml:space="preserve"> PAGEREF _Toc290304564 \h </w:instrText>
        </w:r>
        <w:r>
          <w:rPr>
            <w:webHidden/>
          </w:rPr>
        </w:r>
        <w:r>
          <w:rPr>
            <w:webHidden/>
          </w:rPr>
          <w:fldChar w:fldCharType="separate"/>
        </w:r>
        <w:r w:rsidR="001F21E3">
          <w:rPr>
            <w:webHidden/>
          </w:rPr>
          <w:t>38</w:t>
        </w:r>
        <w:r>
          <w:rPr>
            <w:webHidden/>
          </w:rPr>
          <w:fldChar w:fldCharType="end"/>
        </w:r>
      </w:hyperlink>
    </w:p>
    <w:p w:rsidR="00A01D32" w:rsidRDefault="00C16B2B">
      <w:pPr>
        <w:pStyle w:val="Sommario3"/>
        <w:rPr>
          <w:rFonts w:asciiTheme="minorHAnsi" w:eastAsiaTheme="minorEastAsia" w:hAnsiTheme="minorHAnsi" w:cstheme="minorBidi"/>
          <w:sz w:val="22"/>
          <w:szCs w:val="22"/>
        </w:rPr>
      </w:pPr>
      <w:hyperlink w:anchor="_Toc290304565" w:history="1">
        <w:r w:rsidR="00A01D32" w:rsidRPr="00932C91">
          <w:rPr>
            <w:rStyle w:val="Collegamentoipertestuale"/>
          </w:rPr>
          <w:t>4.1 Introduzione</w:t>
        </w:r>
        <w:r w:rsidR="00A01D32">
          <w:rPr>
            <w:webHidden/>
          </w:rPr>
          <w:tab/>
        </w:r>
        <w:r>
          <w:rPr>
            <w:webHidden/>
          </w:rPr>
          <w:fldChar w:fldCharType="begin"/>
        </w:r>
        <w:r w:rsidR="00A01D32">
          <w:rPr>
            <w:webHidden/>
          </w:rPr>
          <w:instrText xml:space="preserve"> PAGEREF _Toc290304565 \h </w:instrText>
        </w:r>
        <w:r>
          <w:rPr>
            <w:webHidden/>
          </w:rPr>
        </w:r>
        <w:r>
          <w:rPr>
            <w:webHidden/>
          </w:rPr>
          <w:fldChar w:fldCharType="separate"/>
        </w:r>
        <w:r w:rsidR="001F21E3">
          <w:rPr>
            <w:webHidden/>
          </w:rPr>
          <w:t>39</w:t>
        </w:r>
        <w:r>
          <w:rPr>
            <w:webHidden/>
          </w:rPr>
          <w:fldChar w:fldCharType="end"/>
        </w:r>
      </w:hyperlink>
    </w:p>
    <w:p w:rsidR="00A01D32" w:rsidRDefault="00C16B2B">
      <w:pPr>
        <w:pStyle w:val="Sommario3"/>
        <w:rPr>
          <w:rFonts w:asciiTheme="minorHAnsi" w:eastAsiaTheme="minorEastAsia" w:hAnsiTheme="minorHAnsi" w:cstheme="minorBidi"/>
          <w:sz w:val="22"/>
          <w:szCs w:val="22"/>
        </w:rPr>
      </w:pPr>
      <w:hyperlink w:anchor="_Toc290304566" w:history="1">
        <w:r w:rsidR="00A01D32" w:rsidRPr="00932C91">
          <w:rPr>
            <w:rStyle w:val="Collegamentoipertestuale"/>
          </w:rPr>
          <w:t>4.2 Analisi</w:t>
        </w:r>
        <w:r w:rsidR="00A01D32">
          <w:rPr>
            <w:webHidden/>
          </w:rPr>
          <w:tab/>
        </w:r>
        <w:r>
          <w:rPr>
            <w:webHidden/>
          </w:rPr>
          <w:fldChar w:fldCharType="begin"/>
        </w:r>
        <w:r w:rsidR="00A01D32">
          <w:rPr>
            <w:webHidden/>
          </w:rPr>
          <w:instrText xml:space="preserve"> PAGEREF _Toc290304566 \h </w:instrText>
        </w:r>
        <w:r>
          <w:rPr>
            <w:webHidden/>
          </w:rPr>
        </w:r>
        <w:r>
          <w:rPr>
            <w:webHidden/>
          </w:rPr>
          <w:fldChar w:fldCharType="separate"/>
        </w:r>
        <w:r w:rsidR="001F21E3">
          <w:rPr>
            <w:webHidden/>
          </w:rPr>
          <w:t>39</w:t>
        </w:r>
        <w:r>
          <w:rPr>
            <w:webHidden/>
          </w:rPr>
          <w:fldChar w:fldCharType="end"/>
        </w:r>
      </w:hyperlink>
    </w:p>
    <w:p w:rsidR="00A01D32" w:rsidRDefault="00C16B2B">
      <w:pPr>
        <w:pStyle w:val="Sommario3"/>
        <w:rPr>
          <w:rFonts w:asciiTheme="minorHAnsi" w:eastAsiaTheme="minorEastAsia" w:hAnsiTheme="minorHAnsi" w:cstheme="minorBidi"/>
          <w:sz w:val="22"/>
          <w:szCs w:val="22"/>
        </w:rPr>
      </w:pPr>
      <w:hyperlink w:anchor="_Toc290304571" w:history="1">
        <w:r w:rsidR="00AE2C94">
          <w:rPr>
            <w:rStyle w:val="Collegamentoipertestuale"/>
          </w:rPr>
          <w:t xml:space="preserve">4.3  </w:t>
        </w:r>
        <w:r w:rsidR="00A01D32" w:rsidRPr="00932C91">
          <w:rPr>
            <w:rStyle w:val="Collegamentoipertestuale"/>
            <w:spacing w:val="-2"/>
          </w:rPr>
          <w:t>Progettazione - implementazione</w:t>
        </w:r>
        <w:r w:rsidR="00A01D32">
          <w:rPr>
            <w:webHidden/>
          </w:rPr>
          <w:tab/>
        </w:r>
        <w:r>
          <w:rPr>
            <w:webHidden/>
          </w:rPr>
          <w:fldChar w:fldCharType="begin"/>
        </w:r>
        <w:r w:rsidR="00A01D32">
          <w:rPr>
            <w:webHidden/>
          </w:rPr>
          <w:instrText xml:space="preserve"> PAGEREF _Toc290304571 \h </w:instrText>
        </w:r>
        <w:r>
          <w:rPr>
            <w:webHidden/>
          </w:rPr>
        </w:r>
        <w:r>
          <w:rPr>
            <w:webHidden/>
          </w:rPr>
          <w:fldChar w:fldCharType="separate"/>
        </w:r>
        <w:r w:rsidR="001F21E3">
          <w:rPr>
            <w:webHidden/>
          </w:rPr>
          <w:t>48</w:t>
        </w:r>
        <w:r>
          <w:rPr>
            <w:webHidden/>
          </w:rPr>
          <w:fldChar w:fldCharType="end"/>
        </w:r>
      </w:hyperlink>
    </w:p>
    <w:p w:rsidR="00A01D32" w:rsidRDefault="00C16B2B">
      <w:pPr>
        <w:pStyle w:val="Sommario3"/>
        <w:rPr>
          <w:rFonts w:asciiTheme="minorHAnsi" w:eastAsiaTheme="minorEastAsia" w:hAnsiTheme="minorHAnsi" w:cstheme="minorBidi"/>
          <w:sz w:val="22"/>
          <w:szCs w:val="22"/>
        </w:rPr>
      </w:pPr>
      <w:hyperlink w:anchor="_Toc290304576" w:history="1">
        <w:r w:rsidR="00A01D32" w:rsidRPr="00932C91">
          <w:rPr>
            <w:rStyle w:val="Collegamentoipertestuale"/>
            <w:spacing w:val="-22"/>
          </w:rPr>
          <w:t xml:space="preserve">4.4 </w:t>
        </w:r>
        <w:r w:rsidR="00AE2C94">
          <w:rPr>
            <w:rStyle w:val="Collegamentoipertestuale"/>
            <w:spacing w:val="-22"/>
          </w:rPr>
          <w:t xml:space="preserve">   </w:t>
        </w:r>
        <w:r w:rsidR="00A01D32" w:rsidRPr="00932C91">
          <w:rPr>
            <w:rStyle w:val="Collegamentoipertestuale"/>
          </w:rPr>
          <w:t>Applicazione GameGuide</w:t>
        </w:r>
        <w:r w:rsidR="00A01D32">
          <w:rPr>
            <w:webHidden/>
          </w:rPr>
          <w:tab/>
        </w:r>
        <w:r>
          <w:rPr>
            <w:webHidden/>
          </w:rPr>
          <w:fldChar w:fldCharType="begin"/>
        </w:r>
        <w:r w:rsidR="00A01D32">
          <w:rPr>
            <w:webHidden/>
          </w:rPr>
          <w:instrText xml:space="preserve"> PAGEREF _Toc290304576 \h </w:instrText>
        </w:r>
        <w:r>
          <w:rPr>
            <w:webHidden/>
          </w:rPr>
        </w:r>
        <w:r>
          <w:rPr>
            <w:webHidden/>
          </w:rPr>
          <w:fldChar w:fldCharType="separate"/>
        </w:r>
        <w:r w:rsidR="001F21E3">
          <w:rPr>
            <w:webHidden/>
          </w:rPr>
          <w:t>58</w:t>
        </w:r>
        <w:r>
          <w:rPr>
            <w:webHidden/>
          </w:rPr>
          <w:fldChar w:fldCharType="end"/>
        </w:r>
      </w:hyperlink>
    </w:p>
    <w:p w:rsidR="00A01D32" w:rsidRDefault="00C16B2B">
      <w:pPr>
        <w:pStyle w:val="Sommario3"/>
        <w:rPr>
          <w:rFonts w:asciiTheme="minorHAnsi" w:eastAsiaTheme="minorEastAsia" w:hAnsiTheme="minorHAnsi" w:cstheme="minorBidi"/>
          <w:sz w:val="22"/>
          <w:szCs w:val="22"/>
        </w:rPr>
      </w:pPr>
      <w:hyperlink w:anchor="_Toc290304577" w:history="1">
        <w:r w:rsidR="00A01D32" w:rsidRPr="00932C91">
          <w:rPr>
            <w:rStyle w:val="Collegamentoipertestuale"/>
            <w:spacing w:val="-22"/>
          </w:rPr>
          <w:t xml:space="preserve">4.5 </w:t>
        </w:r>
        <w:r w:rsidR="00AE2C94">
          <w:rPr>
            <w:rStyle w:val="Collegamentoipertestuale"/>
            <w:spacing w:val="-22"/>
          </w:rPr>
          <w:t xml:space="preserve">   </w:t>
        </w:r>
        <w:r w:rsidR="00027720">
          <w:rPr>
            <w:rStyle w:val="Collegamentoipertestuale"/>
          </w:rPr>
          <w:t>Conclusioni e sviluppi futuri</w:t>
        </w:r>
        <w:r w:rsidR="00A01D32">
          <w:rPr>
            <w:webHidden/>
          </w:rPr>
          <w:tab/>
        </w:r>
        <w:r>
          <w:rPr>
            <w:webHidden/>
          </w:rPr>
          <w:fldChar w:fldCharType="begin"/>
        </w:r>
        <w:r w:rsidR="00A01D32">
          <w:rPr>
            <w:webHidden/>
          </w:rPr>
          <w:instrText xml:space="preserve"> PAGEREF _Toc290304577 \h </w:instrText>
        </w:r>
        <w:r>
          <w:rPr>
            <w:webHidden/>
          </w:rPr>
        </w:r>
        <w:r>
          <w:rPr>
            <w:webHidden/>
          </w:rPr>
          <w:fldChar w:fldCharType="separate"/>
        </w:r>
        <w:r w:rsidR="001F21E3">
          <w:rPr>
            <w:webHidden/>
          </w:rPr>
          <w:t>67</w:t>
        </w:r>
        <w:r>
          <w:rPr>
            <w:webHidden/>
          </w:rPr>
          <w:fldChar w:fldCharType="end"/>
        </w:r>
      </w:hyperlink>
    </w:p>
    <w:p w:rsidR="00A01D32" w:rsidRDefault="00C16B2B">
      <w:pPr>
        <w:pStyle w:val="Sommario1"/>
        <w:rPr>
          <w:rFonts w:asciiTheme="minorHAnsi" w:eastAsiaTheme="minorEastAsia" w:hAnsiTheme="minorHAnsi" w:cstheme="minorBidi"/>
          <w:b w:val="0"/>
          <w:i w:val="0"/>
          <w:sz w:val="22"/>
          <w:szCs w:val="22"/>
        </w:rPr>
      </w:pPr>
      <w:hyperlink w:anchor="_Toc290304578" w:history="1">
        <w:r w:rsidR="00A01D32" w:rsidRPr="00932C91">
          <w:rPr>
            <w:rStyle w:val="Collegamentoipertestuale"/>
          </w:rPr>
          <w:t>Bibliografia</w:t>
        </w:r>
        <w:r w:rsidR="00A01D32">
          <w:rPr>
            <w:rStyle w:val="Collegamentoipertestuale"/>
          </w:rPr>
          <w:t>…………………………………………………………………</w:t>
        </w:r>
        <w:r w:rsidR="00881685">
          <w:rPr>
            <w:webHidden/>
          </w:rPr>
          <w:t>69</w:t>
        </w:r>
      </w:hyperlink>
    </w:p>
    <w:p w:rsidR="00A01D32" w:rsidRDefault="00C16B2B">
      <w:pPr>
        <w:pStyle w:val="Sommario1"/>
        <w:rPr>
          <w:rFonts w:asciiTheme="minorHAnsi" w:eastAsiaTheme="minorEastAsia" w:hAnsiTheme="minorHAnsi" w:cstheme="minorBidi"/>
          <w:b w:val="0"/>
          <w:i w:val="0"/>
          <w:sz w:val="22"/>
          <w:szCs w:val="22"/>
        </w:rPr>
      </w:pPr>
      <w:hyperlink w:anchor="_Toc290304579" w:history="1">
        <w:r w:rsidR="00A01D32" w:rsidRPr="00932C91">
          <w:rPr>
            <w:rStyle w:val="Collegamentoipertestuale"/>
          </w:rPr>
          <w:t>Sitografia</w:t>
        </w:r>
        <w:r w:rsidR="00A01D32">
          <w:rPr>
            <w:rStyle w:val="Collegamentoipertestuale"/>
          </w:rPr>
          <w:t>…………………………………………………………………...</w:t>
        </w:r>
      </w:hyperlink>
      <w:r w:rsidR="00881685">
        <w:t>70</w:t>
      </w:r>
    </w:p>
    <w:p w:rsidR="00A01D32" w:rsidRDefault="00C16B2B">
      <w:pPr>
        <w:pStyle w:val="Sommario1"/>
        <w:rPr>
          <w:rFonts w:asciiTheme="minorHAnsi" w:eastAsiaTheme="minorEastAsia" w:hAnsiTheme="minorHAnsi" w:cstheme="minorBidi"/>
          <w:b w:val="0"/>
          <w:i w:val="0"/>
          <w:sz w:val="22"/>
          <w:szCs w:val="22"/>
        </w:rPr>
      </w:pPr>
      <w:hyperlink w:anchor="_Toc290304580" w:history="1">
        <w:r w:rsidR="00A01D32" w:rsidRPr="00932C91">
          <w:rPr>
            <w:rStyle w:val="Collegamentoipertestuale"/>
          </w:rPr>
          <w:t>Appendice</w:t>
        </w:r>
        <w:r w:rsidR="00A01D32">
          <w:rPr>
            <w:rStyle w:val="Collegamentoipertestuale"/>
          </w:rPr>
          <w:t>…………………………………………………………………..</w:t>
        </w:r>
      </w:hyperlink>
      <w:r w:rsidR="00881685">
        <w:t>72</w:t>
      </w:r>
    </w:p>
    <w:p w:rsidR="00A01D32" w:rsidRDefault="00C16B2B">
      <w:pPr>
        <w:pStyle w:val="Sommario3"/>
        <w:rPr>
          <w:rFonts w:asciiTheme="minorHAnsi" w:eastAsiaTheme="minorEastAsia" w:hAnsiTheme="minorHAnsi" w:cstheme="minorBidi"/>
          <w:sz w:val="22"/>
          <w:szCs w:val="22"/>
        </w:rPr>
      </w:pPr>
      <w:hyperlink w:anchor="_Toc290304581" w:history="1">
        <w:r w:rsidR="00A01D32" w:rsidRPr="00932C91">
          <w:rPr>
            <w:rStyle w:val="Collegamentoipertestuale"/>
          </w:rPr>
          <w:t>Appendice A- Euristiche di Nielsen</w:t>
        </w:r>
        <w:r w:rsidR="00A01D32">
          <w:rPr>
            <w:webHidden/>
          </w:rPr>
          <w:tab/>
        </w:r>
        <w:r>
          <w:rPr>
            <w:webHidden/>
          </w:rPr>
          <w:fldChar w:fldCharType="begin"/>
        </w:r>
        <w:r w:rsidR="00A01D32">
          <w:rPr>
            <w:webHidden/>
          </w:rPr>
          <w:instrText xml:space="preserve"> PAGEREF _Toc290304581 \h </w:instrText>
        </w:r>
        <w:r>
          <w:rPr>
            <w:webHidden/>
          </w:rPr>
        </w:r>
        <w:r>
          <w:rPr>
            <w:webHidden/>
          </w:rPr>
          <w:fldChar w:fldCharType="separate"/>
        </w:r>
        <w:r w:rsidR="001F21E3">
          <w:rPr>
            <w:webHidden/>
          </w:rPr>
          <w:t>70</w:t>
        </w:r>
        <w:r>
          <w:rPr>
            <w:webHidden/>
          </w:rPr>
          <w:fldChar w:fldCharType="end"/>
        </w:r>
      </w:hyperlink>
    </w:p>
    <w:p w:rsidR="00A01D32" w:rsidRDefault="00C16B2B">
      <w:pPr>
        <w:pStyle w:val="Sommario3"/>
        <w:rPr>
          <w:rFonts w:asciiTheme="minorHAnsi" w:eastAsiaTheme="minorEastAsia" w:hAnsiTheme="minorHAnsi" w:cstheme="minorBidi"/>
          <w:sz w:val="22"/>
          <w:szCs w:val="22"/>
        </w:rPr>
      </w:pPr>
      <w:hyperlink w:anchor="_Toc290304582" w:history="1">
        <w:r w:rsidR="00A01D32" w:rsidRPr="00932C91">
          <w:rPr>
            <w:rStyle w:val="Collegamentoipertestuale"/>
          </w:rPr>
          <w:t>Appendice C-Document Type Definition (DTD)</w:t>
        </w:r>
        <w:r w:rsidR="00A01D32">
          <w:rPr>
            <w:webHidden/>
          </w:rPr>
          <w:tab/>
        </w:r>
        <w:r>
          <w:rPr>
            <w:webHidden/>
          </w:rPr>
          <w:fldChar w:fldCharType="begin"/>
        </w:r>
        <w:r w:rsidR="00A01D32">
          <w:rPr>
            <w:webHidden/>
          </w:rPr>
          <w:instrText xml:space="preserve"> PAGEREF _Toc290304582 \h </w:instrText>
        </w:r>
        <w:r>
          <w:rPr>
            <w:webHidden/>
          </w:rPr>
        </w:r>
        <w:r>
          <w:rPr>
            <w:webHidden/>
          </w:rPr>
          <w:fldChar w:fldCharType="separate"/>
        </w:r>
        <w:r w:rsidR="001F21E3">
          <w:rPr>
            <w:webHidden/>
          </w:rPr>
          <w:t>78</w:t>
        </w:r>
        <w:r>
          <w:rPr>
            <w:webHidden/>
          </w:rPr>
          <w:fldChar w:fldCharType="end"/>
        </w:r>
      </w:hyperlink>
    </w:p>
    <w:p w:rsidR="00A01D32" w:rsidRDefault="00C16B2B">
      <w:pPr>
        <w:pStyle w:val="Sommario3"/>
        <w:rPr>
          <w:rFonts w:asciiTheme="minorHAnsi" w:eastAsiaTheme="minorEastAsia" w:hAnsiTheme="minorHAnsi" w:cstheme="minorBidi"/>
          <w:sz w:val="22"/>
          <w:szCs w:val="22"/>
        </w:rPr>
      </w:pPr>
      <w:hyperlink w:anchor="_Toc290304583" w:history="1">
        <w:r w:rsidR="00A01D32" w:rsidRPr="00932C91">
          <w:rPr>
            <w:rStyle w:val="Collegamentoipertestuale"/>
          </w:rPr>
          <w:t>Appendice D-Diagramma delle classi</w:t>
        </w:r>
        <w:r w:rsidR="00A01D32">
          <w:rPr>
            <w:webHidden/>
          </w:rPr>
          <w:tab/>
        </w:r>
        <w:r>
          <w:rPr>
            <w:webHidden/>
          </w:rPr>
          <w:fldChar w:fldCharType="begin"/>
        </w:r>
        <w:r w:rsidR="00A01D32">
          <w:rPr>
            <w:webHidden/>
          </w:rPr>
          <w:instrText xml:space="preserve"> PAGEREF _Toc290304583 \h </w:instrText>
        </w:r>
        <w:r>
          <w:rPr>
            <w:webHidden/>
          </w:rPr>
        </w:r>
        <w:r>
          <w:rPr>
            <w:webHidden/>
          </w:rPr>
          <w:fldChar w:fldCharType="separate"/>
        </w:r>
        <w:r w:rsidR="001F21E3">
          <w:rPr>
            <w:webHidden/>
          </w:rPr>
          <w:t>84</w:t>
        </w:r>
        <w:r>
          <w:rPr>
            <w:webHidden/>
          </w:rPr>
          <w:fldChar w:fldCharType="end"/>
        </w:r>
      </w:hyperlink>
    </w:p>
    <w:p w:rsidR="00510755" w:rsidRPr="00B73047" w:rsidRDefault="00C16B2B" w:rsidP="00510755">
      <w:pPr>
        <w:pStyle w:val="Tcorpoparagrafo"/>
        <w:rPr>
          <w:lang w:val="it-IT"/>
        </w:rPr>
      </w:pPr>
      <w:r>
        <w:rPr>
          <w:noProof/>
          <w:szCs w:val="72"/>
          <w:lang w:val="it-IT"/>
        </w:rPr>
        <w:fldChar w:fldCharType="end"/>
      </w:r>
    </w:p>
    <w:p w:rsidR="00712BD0" w:rsidRPr="00B73047" w:rsidRDefault="00712BD0" w:rsidP="00712BD0">
      <w:pPr>
        <w:pStyle w:val="Tcorpoparagrafo"/>
        <w:rPr>
          <w:lang w:val="it-IT"/>
        </w:rPr>
      </w:pPr>
    </w:p>
    <w:p w:rsidR="007140E0" w:rsidRPr="00B73047" w:rsidRDefault="007140E0" w:rsidP="0026305F">
      <w:pPr>
        <w:pStyle w:val="Tcorpo1paragrafo"/>
        <w:rPr>
          <w:lang w:val="it-IT"/>
        </w:rPr>
      </w:pPr>
    </w:p>
    <w:p w:rsidR="00BF74F9" w:rsidRPr="00B73047" w:rsidRDefault="00BF74F9" w:rsidP="00BF74F9">
      <w:pPr>
        <w:pStyle w:val="Tcorpoparagrafo"/>
        <w:rPr>
          <w:lang w:val="it-IT"/>
        </w:rPr>
      </w:pPr>
    </w:p>
    <w:p w:rsidR="00BF74F9" w:rsidRPr="00B73047" w:rsidRDefault="00BF74F9" w:rsidP="00BF74F9">
      <w:pPr>
        <w:pStyle w:val="Tcorpoparagrafo"/>
        <w:rPr>
          <w:lang w:val="it-IT"/>
        </w:rPr>
      </w:pPr>
    </w:p>
    <w:p w:rsidR="00BF74F9" w:rsidRPr="00B73047" w:rsidRDefault="00BF74F9" w:rsidP="00BF74F9">
      <w:pPr>
        <w:pStyle w:val="Tcorpoparagrafo"/>
        <w:rPr>
          <w:lang w:val="it-IT"/>
        </w:rPr>
      </w:pPr>
    </w:p>
    <w:p w:rsidR="00BF74F9" w:rsidRPr="00B73047" w:rsidRDefault="00BF74F9" w:rsidP="00BF74F9">
      <w:pPr>
        <w:pStyle w:val="Tcorpoparagrafo"/>
        <w:rPr>
          <w:lang w:val="it-IT"/>
        </w:rPr>
      </w:pPr>
    </w:p>
    <w:p w:rsidR="00F1662F" w:rsidRPr="00B73047" w:rsidRDefault="003C3ECE" w:rsidP="00F1662F">
      <w:pPr>
        <w:pStyle w:val="Ttitolocapitolosn"/>
        <w:rPr>
          <w:noProof w:val="0"/>
          <w:lang w:val="it-IT"/>
        </w:rPr>
      </w:pPr>
      <w:bookmarkStart w:id="13" w:name="_Toc290304538"/>
      <w:r>
        <w:rPr>
          <w:noProof w:val="0"/>
          <w:lang w:val="it-IT"/>
        </w:rPr>
        <w:lastRenderedPageBreak/>
        <w:t>Int</w:t>
      </w:r>
      <w:r w:rsidR="00F1662F" w:rsidRPr="00B73047">
        <w:rPr>
          <w:noProof w:val="0"/>
          <w:lang w:val="it-IT"/>
        </w:rPr>
        <w:t>roduzione</w:t>
      </w:r>
      <w:bookmarkEnd w:id="13"/>
    </w:p>
    <w:p w:rsidR="00F1662F" w:rsidRPr="00B73047" w:rsidRDefault="00F1662F" w:rsidP="00F1662F">
      <w:pPr>
        <w:pStyle w:val="Sommario9"/>
        <w:rPr>
          <w:b w:val="0"/>
          <w:szCs w:val="24"/>
        </w:rPr>
      </w:pPr>
    </w:p>
    <w:p w:rsidR="00F1662F" w:rsidRPr="00B73047" w:rsidRDefault="003C3ECE" w:rsidP="00F1662F">
      <w:pPr>
        <w:pStyle w:val="Tcorpo1paragrafo"/>
        <w:rPr>
          <w:lang w:val="it-IT"/>
        </w:rPr>
      </w:pPr>
      <w:r>
        <w:rPr>
          <w:lang w:val="it-IT"/>
        </w:rPr>
        <w:t>Nel corso della storia</w:t>
      </w:r>
      <w:r w:rsidR="00F1662F" w:rsidRPr="00B73047">
        <w:rPr>
          <w:lang w:val="it-IT"/>
        </w:rPr>
        <w:t xml:space="preserve"> l’uomo ha </w:t>
      </w:r>
      <w:r w:rsidR="0048579B">
        <w:rPr>
          <w:lang w:val="it-IT"/>
        </w:rPr>
        <w:t xml:space="preserve">sempre </w:t>
      </w:r>
      <w:r w:rsidR="00F1662F" w:rsidRPr="00B73047">
        <w:rPr>
          <w:lang w:val="it-IT"/>
        </w:rPr>
        <w:t>consacrato</w:t>
      </w:r>
      <w:r>
        <w:rPr>
          <w:lang w:val="it-IT"/>
        </w:rPr>
        <w:t>,</w:t>
      </w:r>
      <w:r w:rsidR="00F1662F" w:rsidRPr="00B73047">
        <w:rPr>
          <w:lang w:val="it-IT"/>
        </w:rPr>
        <w:t xml:space="preserve"> in vario modo</w:t>
      </w:r>
      <w:r w:rsidR="00D43D96">
        <w:rPr>
          <w:lang w:val="it-IT"/>
        </w:rPr>
        <w:t>,</w:t>
      </w:r>
      <w:r w:rsidR="00F1662F" w:rsidRPr="00B73047">
        <w:rPr>
          <w:lang w:val="it-IT"/>
        </w:rPr>
        <w:t xml:space="preserve"> cose e persone ritenute importanti, in partico</w:t>
      </w:r>
      <w:r w:rsidR="003C6055">
        <w:rPr>
          <w:lang w:val="it-IT"/>
        </w:rPr>
        <w:t>lare in ambito religioso. Oggi</w:t>
      </w:r>
      <w:r w:rsidR="004C0947">
        <w:rPr>
          <w:lang w:val="it-IT"/>
        </w:rPr>
        <w:t>, sono in molti ad effettuare</w:t>
      </w:r>
      <w:r w:rsidR="00F1662F" w:rsidRPr="00B73047">
        <w:rPr>
          <w:lang w:val="it-IT"/>
        </w:rPr>
        <w:t xml:space="preserve"> una for</w:t>
      </w:r>
      <w:r w:rsidR="00C93166">
        <w:rPr>
          <w:lang w:val="it-IT"/>
        </w:rPr>
        <w:t>ma di pellegrinaggio</w:t>
      </w:r>
      <w:r w:rsidR="00343F95">
        <w:rPr>
          <w:lang w:val="it-IT"/>
        </w:rPr>
        <w:t>,</w:t>
      </w:r>
      <w:r w:rsidR="00C93166">
        <w:rPr>
          <w:lang w:val="it-IT"/>
        </w:rPr>
        <w:t xml:space="preserve"> denominata</w:t>
      </w:r>
      <w:r w:rsidR="00D43D96">
        <w:rPr>
          <w:lang w:val="it-IT"/>
        </w:rPr>
        <w:t xml:space="preserve"> turismo religioso, </w:t>
      </w:r>
      <w:r w:rsidR="00F1662F" w:rsidRPr="00B73047">
        <w:rPr>
          <w:lang w:val="it-IT"/>
        </w:rPr>
        <w:t>adottato e</w:t>
      </w:r>
      <w:r w:rsidR="001159D0">
        <w:rPr>
          <w:lang w:val="it-IT"/>
        </w:rPr>
        <w:t>d</w:t>
      </w:r>
      <w:r w:rsidR="00F1662F" w:rsidRPr="00B73047">
        <w:rPr>
          <w:lang w:val="it-IT"/>
        </w:rPr>
        <w:t xml:space="preserve"> accettato da</w:t>
      </w:r>
      <w:r w:rsidR="00343F95">
        <w:rPr>
          <w:lang w:val="it-IT"/>
        </w:rPr>
        <w:t>lle</w:t>
      </w:r>
      <w:r w:rsidR="00F1662F" w:rsidRPr="00B73047">
        <w:rPr>
          <w:lang w:val="it-IT"/>
        </w:rPr>
        <w:t xml:space="preserve"> organizzazioni religiose. Questo tipo di pellegrinaggio ha molto in comune con il turismo</w:t>
      </w:r>
      <w:r>
        <w:rPr>
          <w:lang w:val="it-IT"/>
        </w:rPr>
        <w:t xml:space="preserve"> tradizionale.</w:t>
      </w:r>
      <w:r w:rsidR="00F1662F" w:rsidRPr="00B73047">
        <w:rPr>
          <w:lang w:val="it-IT"/>
        </w:rPr>
        <w:t xml:space="preserve"> </w:t>
      </w:r>
      <w:r>
        <w:rPr>
          <w:lang w:val="it-IT"/>
        </w:rPr>
        <w:t>Nel passato</w:t>
      </w:r>
      <w:r w:rsidR="00C93166">
        <w:rPr>
          <w:lang w:val="it-IT"/>
        </w:rPr>
        <w:t xml:space="preserve"> i</w:t>
      </w:r>
      <w:r w:rsidR="00F1662F" w:rsidRPr="00B73047">
        <w:rPr>
          <w:lang w:val="it-IT"/>
        </w:rPr>
        <w:t xml:space="preserve"> devoti in pellegrinaggio</w:t>
      </w:r>
      <w:r w:rsidR="00D43D96">
        <w:rPr>
          <w:lang w:val="it-IT"/>
        </w:rPr>
        <w:t>,</w:t>
      </w:r>
      <w:r w:rsidR="00F1662F" w:rsidRPr="00B73047">
        <w:rPr>
          <w:lang w:val="it-IT"/>
        </w:rPr>
        <w:t xml:space="preserve"> prima di intraprendere tale percorso</w:t>
      </w:r>
      <w:r>
        <w:rPr>
          <w:lang w:val="it-IT"/>
        </w:rPr>
        <w:t>,</w:t>
      </w:r>
      <w:r w:rsidR="00F1662F" w:rsidRPr="00B73047">
        <w:rPr>
          <w:lang w:val="it-IT"/>
        </w:rPr>
        <w:t xml:space="preserve"> </w:t>
      </w:r>
      <w:r w:rsidR="00D43D96">
        <w:rPr>
          <w:lang w:val="it-IT"/>
        </w:rPr>
        <w:t>si informavano sul</w:t>
      </w:r>
      <w:r w:rsidR="00F1662F" w:rsidRPr="00B73047">
        <w:rPr>
          <w:lang w:val="it-IT"/>
        </w:rPr>
        <w:t xml:space="preserve">la storia del </w:t>
      </w:r>
      <w:r w:rsidR="00E019B2">
        <w:rPr>
          <w:lang w:val="it-IT"/>
        </w:rPr>
        <w:t>Santo</w:t>
      </w:r>
      <w:r w:rsidR="00D43D96">
        <w:rPr>
          <w:lang w:val="it-IT"/>
        </w:rPr>
        <w:t xml:space="preserve"> venerato e su</w:t>
      </w:r>
      <w:r w:rsidR="004C0947">
        <w:rPr>
          <w:lang w:val="it-IT"/>
        </w:rPr>
        <w:t>l luogo</w:t>
      </w:r>
      <w:r w:rsidR="00F1662F" w:rsidRPr="00B73047">
        <w:rPr>
          <w:lang w:val="it-IT"/>
        </w:rPr>
        <w:t xml:space="preserve"> meta del </w:t>
      </w:r>
      <w:r w:rsidR="00AD62A4">
        <w:rPr>
          <w:lang w:val="it-IT"/>
        </w:rPr>
        <w:t xml:space="preserve">loro </w:t>
      </w:r>
      <w:r w:rsidR="00C24610">
        <w:rPr>
          <w:lang w:val="it-IT"/>
        </w:rPr>
        <w:t>pellegrinaggio. Nel tempo</w:t>
      </w:r>
      <w:r w:rsidR="00F1662F" w:rsidRPr="00B73047">
        <w:rPr>
          <w:lang w:val="it-IT"/>
        </w:rPr>
        <w:t xml:space="preserve"> grazie all’evoluzione dei mezzi di trasporto e ad una m</w:t>
      </w:r>
      <w:r w:rsidR="00C24610">
        <w:rPr>
          <w:lang w:val="it-IT"/>
        </w:rPr>
        <w:t>igliore organizzazione delle</w:t>
      </w:r>
      <w:r w:rsidR="00F1662F" w:rsidRPr="00B73047">
        <w:rPr>
          <w:lang w:val="it-IT"/>
        </w:rPr>
        <w:t xml:space="preserve"> associa</w:t>
      </w:r>
      <w:r w:rsidR="0048579B">
        <w:rPr>
          <w:lang w:val="it-IT"/>
        </w:rPr>
        <w:t xml:space="preserve">zioni religiose, </w:t>
      </w:r>
      <w:r w:rsidR="00C24610">
        <w:rPr>
          <w:lang w:val="it-IT"/>
        </w:rPr>
        <w:t xml:space="preserve">dei </w:t>
      </w:r>
      <w:r w:rsidR="0048579B">
        <w:rPr>
          <w:lang w:val="it-IT"/>
        </w:rPr>
        <w:t xml:space="preserve">tour </w:t>
      </w:r>
      <w:proofErr w:type="spellStart"/>
      <w:r w:rsidR="0048579B">
        <w:rPr>
          <w:lang w:val="it-IT"/>
        </w:rPr>
        <w:t>operator</w:t>
      </w:r>
      <w:proofErr w:type="spellEnd"/>
      <w:r w:rsidR="0048579B">
        <w:rPr>
          <w:lang w:val="it-IT"/>
        </w:rPr>
        <w:t xml:space="preserve"> e </w:t>
      </w:r>
      <w:r w:rsidR="00C24610">
        <w:rPr>
          <w:lang w:val="it-IT"/>
        </w:rPr>
        <w:t xml:space="preserve">delle </w:t>
      </w:r>
      <w:r w:rsidR="00F1662F" w:rsidRPr="00B73047">
        <w:rPr>
          <w:lang w:val="it-IT"/>
        </w:rPr>
        <w:t>organizzazio</w:t>
      </w:r>
      <w:r w:rsidR="00AD62A4">
        <w:rPr>
          <w:lang w:val="it-IT"/>
        </w:rPr>
        <w:t>ni presenti in loco</w:t>
      </w:r>
      <w:r w:rsidR="00F1662F" w:rsidRPr="00B73047">
        <w:rPr>
          <w:lang w:val="it-IT"/>
        </w:rPr>
        <w:t>, il mod</w:t>
      </w:r>
      <w:r w:rsidR="001159D0">
        <w:rPr>
          <w:lang w:val="it-IT"/>
        </w:rPr>
        <w:t>o di</w:t>
      </w:r>
      <w:r w:rsidR="00F1662F" w:rsidRPr="00B73047">
        <w:rPr>
          <w:lang w:val="it-IT"/>
        </w:rPr>
        <w:t xml:space="preserve"> inform</w:t>
      </w:r>
      <w:r w:rsidR="001159D0">
        <w:rPr>
          <w:lang w:val="it-IT"/>
        </w:rPr>
        <w:t>arsi dei pellegrini</w:t>
      </w:r>
      <w:r w:rsidR="00F1662F" w:rsidRPr="00B73047">
        <w:rPr>
          <w:lang w:val="it-IT"/>
        </w:rPr>
        <w:t xml:space="preserve"> è mutato. Con l’avvento delle nuove tecnologie sta nascendo l’esigenza di raggiungere queste informazioni con mezzi </w:t>
      </w:r>
      <w:r w:rsidR="00C24610">
        <w:rPr>
          <w:lang w:val="it-IT"/>
        </w:rPr>
        <w:t xml:space="preserve">sempre </w:t>
      </w:r>
      <w:r w:rsidR="00F1662F" w:rsidRPr="00B73047">
        <w:rPr>
          <w:lang w:val="it-IT"/>
        </w:rPr>
        <w:t>più vicini ai tempi mod</w:t>
      </w:r>
      <w:r w:rsidR="004C0947">
        <w:rPr>
          <w:lang w:val="it-IT"/>
        </w:rPr>
        <w:t>erni. La visita del luogo sacro</w:t>
      </w:r>
      <w:r w:rsidR="00C24610">
        <w:rPr>
          <w:lang w:val="it-IT"/>
        </w:rPr>
        <w:t xml:space="preserve"> oggi è molto più simile</w:t>
      </w:r>
      <w:r w:rsidR="00F1662F" w:rsidRPr="00B73047">
        <w:rPr>
          <w:lang w:val="it-IT"/>
        </w:rPr>
        <w:t xml:space="preserve"> ad un vero e proprio viaggio </w:t>
      </w:r>
      <w:r w:rsidR="00D43D96">
        <w:rPr>
          <w:lang w:val="it-IT"/>
        </w:rPr>
        <w:t xml:space="preserve">turistico </w:t>
      </w:r>
      <w:r w:rsidR="00F1662F" w:rsidRPr="00B73047">
        <w:rPr>
          <w:lang w:val="it-IT"/>
        </w:rPr>
        <w:t xml:space="preserve">di quanto </w:t>
      </w:r>
      <w:r w:rsidR="00AD62A4">
        <w:rPr>
          <w:lang w:val="it-IT"/>
        </w:rPr>
        <w:t>non lo fosse nel passato. Ancor</w:t>
      </w:r>
      <w:r w:rsidR="00F1662F" w:rsidRPr="00B73047">
        <w:rPr>
          <w:lang w:val="it-IT"/>
        </w:rPr>
        <w:t xml:space="preserve"> oggi, pe</w:t>
      </w:r>
      <w:r w:rsidR="0048579B">
        <w:rPr>
          <w:lang w:val="it-IT"/>
        </w:rPr>
        <w:t xml:space="preserve">rò, le informazioni relative ad un </w:t>
      </w:r>
      <w:r w:rsidR="00F1662F" w:rsidRPr="00B73047">
        <w:rPr>
          <w:lang w:val="it-IT"/>
        </w:rPr>
        <w:t>luogo sacro, sono fruibili</w:t>
      </w:r>
      <w:r w:rsidR="00AD62A4">
        <w:rPr>
          <w:lang w:val="it-IT"/>
        </w:rPr>
        <w:t>,</w:t>
      </w:r>
      <w:r w:rsidR="00F1662F" w:rsidRPr="00B73047">
        <w:rPr>
          <w:lang w:val="it-IT"/>
        </w:rPr>
        <w:t xml:space="preserve"> per lo più</w:t>
      </w:r>
      <w:r w:rsidR="00AD62A4">
        <w:rPr>
          <w:lang w:val="it-IT"/>
        </w:rPr>
        <w:t>,</w:t>
      </w:r>
      <w:r w:rsidR="00F1662F" w:rsidRPr="00B73047">
        <w:rPr>
          <w:lang w:val="it-IT"/>
        </w:rPr>
        <w:t xml:space="preserve"> attraverso</w:t>
      </w:r>
      <w:r w:rsidR="00AD62A4">
        <w:rPr>
          <w:lang w:val="it-IT"/>
        </w:rPr>
        <w:t xml:space="preserve"> opuscoli, guide cartacee o</w:t>
      </w:r>
      <w:r w:rsidR="00C24610">
        <w:rPr>
          <w:lang w:val="it-IT"/>
        </w:rPr>
        <w:t>,</w:t>
      </w:r>
      <w:r w:rsidR="00F1662F" w:rsidRPr="00B73047">
        <w:rPr>
          <w:lang w:val="it-IT"/>
        </w:rPr>
        <w:t xml:space="preserve"> nelle migliori delle ipotesi</w:t>
      </w:r>
      <w:r w:rsidR="00C24610">
        <w:rPr>
          <w:lang w:val="it-IT"/>
        </w:rPr>
        <w:t>,</w:t>
      </w:r>
      <w:r w:rsidR="00F1662F" w:rsidRPr="00B73047">
        <w:rPr>
          <w:lang w:val="it-IT"/>
        </w:rPr>
        <w:t xml:space="preserve"> mediante tour virtuali. Non esistono </w:t>
      </w:r>
      <w:r w:rsidR="00AD62A4">
        <w:rPr>
          <w:lang w:val="it-IT"/>
        </w:rPr>
        <w:t>però molte guide</w:t>
      </w:r>
      <w:r w:rsidR="00F1662F" w:rsidRPr="00B73047">
        <w:rPr>
          <w:lang w:val="it-IT"/>
        </w:rPr>
        <w:t xml:space="preserve"> fruibili direttamente su </w:t>
      </w:r>
      <w:proofErr w:type="spellStart"/>
      <w:r w:rsidR="00F1662F" w:rsidRPr="00B73047">
        <w:rPr>
          <w:lang w:val="it-IT"/>
        </w:rPr>
        <w:t>smartphone</w:t>
      </w:r>
      <w:r w:rsidR="00AD62A4">
        <w:rPr>
          <w:lang w:val="it-IT"/>
        </w:rPr>
        <w:t>s</w:t>
      </w:r>
      <w:proofErr w:type="spellEnd"/>
      <w:r w:rsidR="00F1662F" w:rsidRPr="00B73047">
        <w:rPr>
          <w:lang w:val="it-IT"/>
        </w:rPr>
        <w:t>.</w:t>
      </w:r>
    </w:p>
    <w:p w:rsidR="00E019B2" w:rsidRDefault="00F1662F" w:rsidP="00E019B2">
      <w:pPr>
        <w:pStyle w:val="Tcorpoparagrafo"/>
        <w:ind w:firstLine="0"/>
        <w:rPr>
          <w:lang w:val="it-IT"/>
        </w:rPr>
      </w:pPr>
      <w:r w:rsidRPr="00B73047">
        <w:rPr>
          <w:lang w:val="it-IT"/>
        </w:rPr>
        <w:t xml:space="preserve">Scopo di questa tesi è supportare i devoti </w:t>
      </w:r>
      <w:r w:rsidR="00A07F3B">
        <w:rPr>
          <w:lang w:val="it-IT"/>
        </w:rPr>
        <w:t xml:space="preserve">permettendogli </w:t>
      </w:r>
      <w:r w:rsidRPr="00B73047">
        <w:rPr>
          <w:lang w:val="it-IT"/>
        </w:rPr>
        <w:t xml:space="preserve">di ottenere le informazioni attraverso un gioco </w:t>
      </w:r>
      <w:r w:rsidR="0048579B">
        <w:rPr>
          <w:lang w:val="it-IT"/>
        </w:rPr>
        <w:t>per</w:t>
      </w:r>
      <w:r w:rsidR="004C0947">
        <w:rPr>
          <w:lang w:val="it-IT"/>
        </w:rPr>
        <w:t xml:space="preserve"> </w:t>
      </w:r>
      <w:proofErr w:type="spellStart"/>
      <w:r w:rsidR="004C0947">
        <w:rPr>
          <w:lang w:val="it-IT"/>
        </w:rPr>
        <w:t>smartphone</w:t>
      </w:r>
      <w:r w:rsidR="00A07F3B">
        <w:rPr>
          <w:lang w:val="it-IT"/>
        </w:rPr>
        <w:t>s</w:t>
      </w:r>
      <w:proofErr w:type="spellEnd"/>
      <w:r w:rsidR="00A07F3B">
        <w:rPr>
          <w:lang w:val="it-IT"/>
        </w:rPr>
        <w:t xml:space="preserve"> dotati</w:t>
      </w:r>
      <w:r w:rsidRPr="00B73047">
        <w:rPr>
          <w:lang w:val="it-IT"/>
        </w:rPr>
        <w:t xml:space="preserve"> di sistema operativo Android. L’applicazione sviluppata supporta il turista religioso lungo tutto il percorso</w:t>
      </w:r>
      <w:r w:rsidR="00C24610">
        <w:rPr>
          <w:lang w:val="it-IT"/>
        </w:rPr>
        <w:t>, costituito da viaggio di andata,</w:t>
      </w:r>
      <w:r w:rsidR="00E019B2">
        <w:rPr>
          <w:lang w:val="it-IT"/>
        </w:rPr>
        <w:t xml:space="preserve"> </w:t>
      </w:r>
      <w:r w:rsidR="00A07F3B">
        <w:rPr>
          <w:lang w:val="it-IT"/>
        </w:rPr>
        <w:t xml:space="preserve">visita del </w:t>
      </w:r>
      <w:r w:rsidR="00C24610">
        <w:rPr>
          <w:lang w:val="it-IT"/>
        </w:rPr>
        <w:t>luogo meta del pellegrinaggio e</w:t>
      </w:r>
      <w:r w:rsidR="0048579B">
        <w:rPr>
          <w:lang w:val="it-IT"/>
        </w:rPr>
        <w:t xml:space="preserve"> </w:t>
      </w:r>
      <w:r w:rsidRPr="00B73047">
        <w:rPr>
          <w:lang w:val="it-IT"/>
        </w:rPr>
        <w:t>viaggio di ritorno.</w:t>
      </w:r>
    </w:p>
    <w:p w:rsidR="00F1662F" w:rsidRPr="00B73047" w:rsidRDefault="00F1662F" w:rsidP="0027170A">
      <w:pPr>
        <w:pStyle w:val="Tcorpoparagrafo"/>
        <w:ind w:firstLine="0"/>
        <w:rPr>
          <w:lang w:val="it-IT"/>
        </w:rPr>
      </w:pPr>
      <w:r w:rsidRPr="00B73047">
        <w:rPr>
          <w:lang w:val="it-IT"/>
        </w:rPr>
        <w:t>La t</w:t>
      </w:r>
      <w:r w:rsidR="00E019B2">
        <w:rPr>
          <w:lang w:val="it-IT"/>
        </w:rPr>
        <w:t xml:space="preserve">esi è organizzata in 4 capitoli. </w:t>
      </w:r>
      <w:r w:rsidRPr="00B73047">
        <w:rPr>
          <w:lang w:val="it-IT"/>
        </w:rPr>
        <w:t xml:space="preserve">Nel primo capitolo si argomentano le caratteristiche dei luoghi di culto, </w:t>
      </w:r>
      <w:r w:rsidR="005C5074">
        <w:rPr>
          <w:lang w:val="it-IT"/>
        </w:rPr>
        <w:t>l’organizzazione</w:t>
      </w:r>
      <w:r w:rsidRPr="00B73047">
        <w:rPr>
          <w:lang w:val="it-IT"/>
        </w:rPr>
        <w:t xml:space="preserve"> </w:t>
      </w:r>
      <w:r w:rsidR="005C5074">
        <w:rPr>
          <w:lang w:val="it-IT"/>
        </w:rPr>
        <w:t>del</w:t>
      </w:r>
      <w:r w:rsidRPr="00B73047">
        <w:rPr>
          <w:lang w:val="it-IT"/>
        </w:rPr>
        <w:t>le vi</w:t>
      </w:r>
      <w:r w:rsidR="004C0947">
        <w:rPr>
          <w:lang w:val="it-IT"/>
        </w:rPr>
        <w:t>site</w:t>
      </w:r>
      <w:r w:rsidRPr="00B73047">
        <w:rPr>
          <w:lang w:val="it-IT"/>
        </w:rPr>
        <w:t xml:space="preserve"> </w:t>
      </w:r>
      <w:r w:rsidR="004C0947">
        <w:rPr>
          <w:lang w:val="it-IT"/>
        </w:rPr>
        <w:t xml:space="preserve">e </w:t>
      </w:r>
      <w:r w:rsidR="005C5074">
        <w:rPr>
          <w:lang w:val="it-IT"/>
        </w:rPr>
        <w:t>l’evoluzione</w:t>
      </w:r>
      <w:r w:rsidRPr="00B73047">
        <w:rPr>
          <w:lang w:val="it-IT"/>
        </w:rPr>
        <w:t xml:space="preserve"> </w:t>
      </w:r>
      <w:r w:rsidR="005C5074">
        <w:rPr>
          <w:lang w:val="it-IT"/>
        </w:rPr>
        <w:t>de</w:t>
      </w:r>
      <w:r w:rsidRPr="00B73047">
        <w:rPr>
          <w:lang w:val="it-IT"/>
        </w:rPr>
        <w:t>l pellegrinaggio fino ai giorni d’oggi;</w:t>
      </w:r>
      <w:r w:rsidR="00E019B2">
        <w:rPr>
          <w:lang w:val="it-IT"/>
        </w:rPr>
        <w:t xml:space="preserve"> n</w:t>
      </w:r>
      <w:r w:rsidRPr="00B73047">
        <w:rPr>
          <w:lang w:val="it-IT"/>
        </w:rPr>
        <w:t xml:space="preserve">el secondo capitolo si tratta lo stato dell'arte, </w:t>
      </w:r>
      <w:r w:rsidR="00343F95">
        <w:rPr>
          <w:lang w:val="it-IT"/>
        </w:rPr>
        <w:t>le tecnologie utilizzate attualmente per la</w:t>
      </w:r>
      <w:r w:rsidRPr="00B73047">
        <w:rPr>
          <w:lang w:val="it-IT"/>
        </w:rPr>
        <w:t xml:space="preserve"> visita</w:t>
      </w:r>
      <w:r w:rsidR="00343F95">
        <w:rPr>
          <w:lang w:val="it-IT"/>
        </w:rPr>
        <w:t xml:space="preserve"> di un luogo, sia esso di culto</w:t>
      </w:r>
      <w:r w:rsidRPr="00B73047">
        <w:rPr>
          <w:lang w:val="it-IT"/>
        </w:rPr>
        <w:t xml:space="preserve"> o meno</w:t>
      </w:r>
      <w:r w:rsidR="00C93166">
        <w:rPr>
          <w:lang w:val="it-IT"/>
        </w:rPr>
        <w:t>,</w:t>
      </w:r>
      <w:r w:rsidRPr="00B73047">
        <w:rPr>
          <w:lang w:val="it-IT"/>
        </w:rPr>
        <w:t xml:space="preserve"> e le e tecnologie da utilizzare nello sviluppo del gioco/guida;</w:t>
      </w:r>
      <w:r w:rsidR="00E019B2">
        <w:rPr>
          <w:lang w:val="it-IT"/>
        </w:rPr>
        <w:t xml:space="preserve"> </w:t>
      </w:r>
      <w:r w:rsidR="008912F2">
        <w:rPr>
          <w:lang w:val="it-IT"/>
        </w:rPr>
        <w:t>n</w:t>
      </w:r>
      <w:r w:rsidRPr="00B73047">
        <w:rPr>
          <w:lang w:val="it-IT"/>
        </w:rPr>
        <w:t xml:space="preserve">el terzo capitolo </w:t>
      </w:r>
      <w:r w:rsidR="0048579B">
        <w:rPr>
          <w:lang w:val="it-IT"/>
        </w:rPr>
        <w:t>si argomenta</w:t>
      </w:r>
      <w:r w:rsidRPr="00B73047">
        <w:rPr>
          <w:lang w:val="it-IT"/>
        </w:rPr>
        <w:t xml:space="preserve"> la progettazione centrata sull'utente, le tecniche utilizzate per </w:t>
      </w:r>
      <w:r w:rsidR="00343F95">
        <w:rPr>
          <w:lang w:val="it-IT"/>
        </w:rPr>
        <w:t>la raccolta dei dati e per</w:t>
      </w:r>
      <w:r w:rsidRPr="00B73047">
        <w:rPr>
          <w:lang w:val="it-IT"/>
        </w:rPr>
        <w:t xml:space="preserve"> l'analisi del dominio applicativo col quale </w:t>
      </w:r>
      <w:r w:rsidR="00343F95">
        <w:rPr>
          <w:lang w:val="it-IT"/>
        </w:rPr>
        <w:t>l'applicazione dovrà interagire e le modifiche a</w:t>
      </w:r>
      <w:r w:rsidRPr="00B73047">
        <w:rPr>
          <w:lang w:val="it-IT"/>
        </w:rPr>
        <w:t>l tradizio</w:t>
      </w:r>
      <w:r w:rsidR="00E019B2">
        <w:rPr>
          <w:lang w:val="it-IT"/>
        </w:rPr>
        <w:t>nale ciclo di vita del software</w:t>
      </w:r>
      <w:r w:rsidRPr="00B73047">
        <w:rPr>
          <w:lang w:val="it-IT"/>
        </w:rPr>
        <w:t xml:space="preserve"> per </w:t>
      </w:r>
      <w:r w:rsidR="00343F95">
        <w:rPr>
          <w:lang w:val="it-IT"/>
        </w:rPr>
        <w:t>l’introduzione</w:t>
      </w:r>
      <w:r w:rsidRPr="00B73047">
        <w:rPr>
          <w:lang w:val="it-IT"/>
        </w:rPr>
        <w:t xml:space="preserve"> </w:t>
      </w:r>
      <w:r w:rsidR="00343F95">
        <w:rPr>
          <w:lang w:val="it-IT"/>
        </w:rPr>
        <w:t>del</w:t>
      </w:r>
      <w:r w:rsidRPr="00B73047">
        <w:rPr>
          <w:lang w:val="it-IT"/>
        </w:rPr>
        <w:t>l’usabilità</w:t>
      </w:r>
      <w:r w:rsidR="00E019B2">
        <w:rPr>
          <w:lang w:val="it-IT"/>
        </w:rPr>
        <w:t>.</w:t>
      </w:r>
      <w:r w:rsidR="0002076D">
        <w:rPr>
          <w:lang w:val="it-IT"/>
        </w:rPr>
        <w:t xml:space="preserve"> Infine, i</w:t>
      </w:r>
      <w:r w:rsidRPr="00B73047">
        <w:rPr>
          <w:lang w:val="it-IT"/>
        </w:rPr>
        <w:t>l quarto capitolo</w:t>
      </w:r>
      <w:r w:rsidR="00343F95">
        <w:rPr>
          <w:lang w:val="it-IT"/>
        </w:rPr>
        <w:t>,</w:t>
      </w:r>
      <w:r w:rsidRPr="00B73047">
        <w:rPr>
          <w:lang w:val="it-IT"/>
        </w:rPr>
        <w:t xml:space="preserve"> introduce le specifiche </w:t>
      </w:r>
      <w:r w:rsidR="003C3ECE">
        <w:rPr>
          <w:lang w:val="it-IT"/>
        </w:rPr>
        <w:t>del progetto, il suo</w:t>
      </w:r>
      <w:r w:rsidRPr="00B73047">
        <w:rPr>
          <w:lang w:val="it-IT"/>
        </w:rPr>
        <w:t xml:space="preserve"> </w:t>
      </w:r>
      <w:r w:rsidR="003C3ECE">
        <w:rPr>
          <w:lang w:val="it-IT"/>
        </w:rPr>
        <w:t>scopo e l</w:t>
      </w:r>
      <w:r w:rsidRPr="00B73047">
        <w:rPr>
          <w:lang w:val="it-IT"/>
        </w:rPr>
        <w:t>e varie fasi del ciclo di vita del software</w:t>
      </w:r>
      <w:r w:rsidR="003C3ECE">
        <w:rPr>
          <w:lang w:val="it-IT"/>
        </w:rPr>
        <w:t>,</w:t>
      </w:r>
      <w:r w:rsidRPr="00B73047">
        <w:rPr>
          <w:lang w:val="it-IT"/>
        </w:rPr>
        <w:t xml:space="preserve"> compresi g</w:t>
      </w:r>
      <w:r w:rsidR="007624C3">
        <w:rPr>
          <w:lang w:val="it-IT"/>
        </w:rPr>
        <w:t xml:space="preserve">li studi degli </w:t>
      </w:r>
      <w:r w:rsidR="003C3ECE">
        <w:rPr>
          <w:lang w:val="it-IT"/>
        </w:rPr>
        <w:t>scenari e</w:t>
      </w:r>
      <w:r w:rsidR="00CC6C5E">
        <w:rPr>
          <w:lang w:val="it-IT"/>
        </w:rPr>
        <w:t xml:space="preserve"> l’</w:t>
      </w:r>
      <w:r w:rsidRPr="00B73047">
        <w:rPr>
          <w:lang w:val="it-IT"/>
        </w:rPr>
        <w:t>analisi dei task utente, con i conseguenti prototipi e valutazioni d’usabilità.</w:t>
      </w:r>
    </w:p>
    <w:p w:rsidR="00BF74F9" w:rsidRPr="00B73047" w:rsidRDefault="00BF74F9" w:rsidP="005B0ABA">
      <w:pPr>
        <w:pStyle w:val="Tcorpo1paragrafo"/>
        <w:numPr>
          <w:ilvl w:val="0"/>
          <w:numId w:val="20"/>
        </w:numPr>
        <w:rPr>
          <w:lang w:val="it-IT"/>
        </w:rPr>
        <w:sectPr w:rsidR="00BF74F9" w:rsidRPr="00B73047">
          <w:headerReference w:type="default" r:id="rId12"/>
          <w:footerReference w:type="default" r:id="rId13"/>
          <w:type w:val="continuous"/>
          <w:pgSz w:w="11906" w:h="16838" w:code="9"/>
          <w:pgMar w:top="1438" w:right="1701" w:bottom="1797" w:left="2268" w:header="709" w:footer="709" w:gutter="0"/>
          <w:cols w:space="708"/>
          <w:titlePg/>
          <w:docGrid w:linePitch="360"/>
        </w:sectPr>
      </w:pPr>
    </w:p>
    <w:p w:rsidR="009327F1" w:rsidRPr="0002076D" w:rsidRDefault="00FD41AF" w:rsidP="00705AD1">
      <w:pPr>
        <w:pStyle w:val="Tnumcapitolo"/>
        <w:spacing w:before="4000" w:after="400"/>
        <w:rPr>
          <w:lang w:val="it-IT"/>
        </w:rPr>
      </w:pPr>
      <w:bookmarkStart w:id="14" w:name="_Toc288304087"/>
      <w:bookmarkStart w:id="15" w:name="_Toc288304129"/>
      <w:bookmarkStart w:id="16" w:name="_Toc290304539"/>
      <w:r w:rsidRPr="0002076D">
        <w:rPr>
          <w:lang w:val="it-IT"/>
        </w:rPr>
        <w:lastRenderedPageBreak/>
        <w:t>Capitolo 1</w:t>
      </w:r>
      <w:bookmarkEnd w:id="14"/>
      <w:bookmarkEnd w:id="15"/>
      <w:bookmarkEnd w:id="16"/>
    </w:p>
    <w:p w:rsidR="009327F1" w:rsidRPr="00B73047" w:rsidRDefault="00BF74F9" w:rsidP="00843406">
      <w:pPr>
        <w:pStyle w:val="Ttitolocapitolo"/>
        <w:rPr>
          <w:lang w:val="it-IT"/>
        </w:rPr>
      </w:pPr>
      <w:bookmarkStart w:id="17" w:name="_Toc290304540"/>
      <w:r w:rsidRPr="00B73047">
        <w:rPr>
          <w:lang w:val="it-IT"/>
        </w:rPr>
        <w:t>I luoghi di culto</w:t>
      </w:r>
      <w:bookmarkEnd w:id="17"/>
    </w:p>
    <w:p w:rsidR="00956861" w:rsidRPr="00B73047" w:rsidRDefault="008E74A5" w:rsidP="00956861">
      <w:pPr>
        <w:pStyle w:val="Ttitoloparagrafo"/>
        <w:numPr>
          <w:ilvl w:val="0"/>
          <w:numId w:val="0"/>
        </w:numPr>
        <w:rPr>
          <w:lang w:val="it-IT"/>
        </w:rPr>
      </w:pPr>
      <w:r w:rsidRPr="00B73047">
        <w:rPr>
          <w:lang w:val="it-IT"/>
        </w:rPr>
        <w:br w:type="page"/>
      </w:r>
    </w:p>
    <w:p w:rsidR="00F1662F" w:rsidRPr="00B73047" w:rsidRDefault="00F1662F" w:rsidP="00F1662F">
      <w:pPr>
        <w:pStyle w:val="Titolo3"/>
        <w:rPr>
          <w:rFonts w:ascii="Times New Roman" w:hAnsi="Times New Roman" w:cs="Times New Roman"/>
          <w:sz w:val="28"/>
          <w:szCs w:val="28"/>
        </w:rPr>
      </w:pPr>
      <w:bookmarkStart w:id="18" w:name="_Toc290304541"/>
      <w:r w:rsidRPr="00B73047">
        <w:rPr>
          <w:rFonts w:ascii="Times New Roman" w:hAnsi="Times New Roman" w:cs="Times New Roman"/>
          <w:sz w:val="28"/>
          <w:szCs w:val="28"/>
        </w:rPr>
        <w:lastRenderedPageBreak/>
        <w:t>1.1 La visita in un luogo sacro</w:t>
      </w:r>
      <w:bookmarkEnd w:id="18"/>
    </w:p>
    <w:p w:rsidR="00F1662F" w:rsidRPr="00B73047" w:rsidRDefault="00F1662F" w:rsidP="00F1662F">
      <w:pPr>
        <w:pStyle w:val="Tcorpo1paragrafo"/>
        <w:rPr>
          <w:lang w:val="it-IT"/>
        </w:rPr>
      </w:pPr>
      <w:r w:rsidRPr="00B73047">
        <w:rPr>
          <w:lang w:val="it-IT"/>
        </w:rPr>
        <w:t xml:space="preserve">Notizie certe, di come si svolgono i pellegrinaggi, risalgono sin dal Medioevo. Per vari motivi, l'individuo, si metteva da solo in cammino verso la meta, spesso molto lontana, e piena di pericoli naturali (animali feroci, condizioni climatiche particolarmente ostili) e antropici (carestie, peste, guerre). In seguito, per affrontare i pericoli, l'individuo si univa con un gruppo, spesso guidato da un sacerdote che aveva già affrontato il pellegrinaggio e conosceva quasi tutte le insidie, e come affrontare i vari pericoli. </w:t>
      </w:r>
    </w:p>
    <w:p w:rsidR="00F1662F" w:rsidRPr="00B73047" w:rsidRDefault="00F1662F" w:rsidP="00F1662F">
      <w:pPr>
        <w:pStyle w:val="Tcorpo1paragrafo"/>
        <w:rPr>
          <w:lang w:val="it-IT"/>
        </w:rPr>
      </w:pPr>
      <w:r w:rsidRPr="00B73047">
        <w:rPr>
          <w:lang w:val="it-IT"/>
        </w:rPr>
        <w:t>Si possono delineare tre caratteri universali del pellegrinaggio:</w:t>
      </w:r>
    </w:p>
    <w:p w:rsidR="00F1662F" w:rsidRPr="00B73047" w:rsidRDefault="00E019B2" w:rsidP="00F1662F">
      <w:pPr>
        <w:pStyle w:val="Tcorpo1paragrafo"/>
        <w:numPr>
          <w:ilvl w:val="0"/>
          <w:numId w:val="19"/>
        </w:numPr>
        <w:rPr>
          <w:lang w:val="it-IT"/>
        </w:rPr>
      </w:pPr>
      <w:r>
        <w:rPr>
          <w:lang w:val="it-IT"/>
        </w:rPr>
        <w:t>L</w:t>
      </w:r>
      <w:r w:rsidR="00F1662F" w:rsidRPr="00B73047">
        <w:rPr>
          <w:lang w:val="it-IT"/>
        </w:rPr>
        <w:t>'esistenza di un luogo considerato sacro, che rappresenta la meta;</w:t>
      </w:r>
    </w:p>
    <w:p w:rsidR="00F1662F" w:rsidRPr="00B73047" w:rsidRDefault="00E019B2" w:rsidP="00F1662F">
      <w:pPr>
        <w:pStyle w:val="Tcorpoparagrafo"/>
        <w:widowControl w:val="0"/>
        <w:numPr>
          <w:ilvl w:val="0"/>
          <w:numId w:val="19"/>
        </w:numPr>
        <w:rPr>
          <w:lang w:val="it-IT"/>
        </w:rPr>
      </w:pPr>
      <w:r>
        <w:rPr>
          <w:lang w:val="it-IT"/>
        </w:rPr>
        <w:t xml:space="preserve">L’esistenza di </w:t>
      </w:r>
      <w:r w:rsidR="00F1662F" w:rsidRPr="00B73047">
        <w:rPr>
          <w:lang w:val="it-IT"/>
        </w:rPr>
        <w:t>un percorso significativo da compiere prima di arrivare alla meta. Si può in tal modo rappresentare il pellegrinaggio mediante un’elisse costituita da</w:t>
      </w:r>
      <w:r w:rsidR="00773C92">
        <w:rPr>
          <w:lang w:val="it-IT"/>
        </w:rPr>
        <w:t>:</w:t>
      </w:r>
      <w:r w:rsidR="00F1662F" w:rsidRPr="00B73047">
        <w:rPr>
          <w:lang w:val="it-IT"/>
        </w:rPr>
        <w:t xml:space="preserve"> abitazione, andata, san</w:t>
      </w:r>
      <w:r>
        <w:rPr>
          <w:lang w:val="it-IT"/>
        </w:rPr>
        <w:t>tuario e ritorno. Il pellegrino</w:t>
      </w:r>
      <w:r w:rsidR="00F1662F" w:rsidRPr="00B73047">
        <w:rPr>
          <w:lang w:val="it-IT"/>
        </w:rPr>
        <w:t xml:space="preserve"> abbandona te</w:t>
      </w:r>
      <w:r>
        <w:rPr>
          <w:lang w:val="it-IT"/>
        </w:rPr>
        <w:t>mporaneamente la sua abitazione</w:t>
      </w:r>
      <w:r w:rsidR="00F1662F" w:rsidRPr="00B73047">
        <w:rPr>
          <w:lang w:val="it-IT"/>
        </w:rPr>
        <w:t xml:space="preserve"> per intraprendere la strada verso il santuario. Conclusa la visita, intraprende un’altra strada verso la propria abitazione (</w:t>
      </w:r>
      <w:r w:rsidR="00220196">
        <w:rPr>
          <w:lang w:val="it-IT"/>
        </w:rPr>
        <w:t>Figura</w:t>
      </w:r>
      <w:r w:rsidR="00F1662F" w:rsidRPr="00B73047">
        <w:rPr>
          <w:lang w:val="it-IT"/>
        </w:rPr>
        <w:t xml:space="preserve"> 1). I percorsi erano sempre gli stessi, perché si percorrevano</w:t>
      </w:r>
      <w:r w:rsidR="007223FE">
        <w:rPr>
          <w:lang w:val="it-IT"/>
        </w:rPr>
        <w:t xml:space="preserve"> le strade che offrivano sostegn</w:t>
      </w:r>
      <w:r w:rsidR="00F1662F" w:rsidRPr="00B73047">
        <w:rPr>
          <w:lang w:val="it-IT"/>
        </w:rPr>
        <w:t>o ai pellegrini, come ospizi, monasteri ed altre strutture [1].</w:t>
      </w:r>
    </w:p>
    <w:p w:rsidR="00F1662F" w:rsidRPr="00B73047" w:rsidRDefault="00F1662F" w:rsidP="00F1662F">
      <w:pPr>
        <w:pStyle w:val="Tcorpo1paragrafo"/>
        <w:numPr>
          <w:ilvl w:val="0"/>
          <w:numId w:val="19"/>
        </w:numPr>
        <w:rPr>
          <w:lang w:val="it-IT"/>
        </w:rPr>
      </w:pPr>
      <w:r w:rsidRPr="00B73047">
        <w:rPr>
          <w:lang w:val="it-IT"/>
        </w:rPr>
        <w:t xml:space="preserve">Può esistere una sovrapposizione tra il percorso di andata e di ritorno, però è l’atteggiamento del pellegrino che cambia. Soprattutto nei pellegrinaggi medioevali, durante l'andata, il pellegrino soffriva per lo sforzo che impiegava </w:t>
      </w:r>
      <w:r w:rsidR="00773C92">
        <w:rPr>
          <w:lang w:val="it-IT"/>
        </w:rPr>
        <w:t>nel</w:t>
      </w:r>
      <w:r w:rsidRPr="00B73047">
        <w:rPr>
          <w:lang w:val="it-IT"/>
        </w:rPr>
        <w:t xml:space="preserve"> raggiungere la meta e per una preparazione</w:t>
      </w:r>
      <w:r w:rsidR="00E019B2">
        <w:rPr>
          <w:lang w:val="it-IT"/>
        </w:rPr>
        <w:t xml:space="preserve"> spirituale per l'incontro col Santo</w:t>
      </w:r>
      <w:r w:rsidRPr="00B73047">
        <w:rPr>
          <w:lang w:val="it-IT"/>
        </w:rPr>
        <w:t>. Nella strada del ritorno, invece il pellegrino cercava di arrivare il più rapidamente possibile nella propria città, assumendo l'atteggiamento tipico di un turista piuttosto che di un devoto [2].</w:t>
      </w:r>
    </w:p>
    <w:p w:rsidR="00F1662F" w:rsidRPr="00B73047" w:rsidRDefault="00F1662F" w:rsidP="00F1662F">
      <w:pPr>
        <w:pStyle w:val="Tcorpo1paragrafo"/>
        <w:jc w:val="center"/>
        <w:rPr>
          <w:lang w:val="it-IT"/>
        </w:rPr>
      </w:pPr>
      <w:r w:rsidRPr="00B73047">
        <w:rPr>
          <w:noProof/>
          <w:lang w:val="it-IT"/>
        </w:rPr>
        <w:lastRenderedPageBreak/>
        <w:drawing>
          <wp:inline distT="0" distB="0" distL="0" distR="0">
            <wp:extent cx="4410075" cy="2085975"/>
            <wp:effectExtent l="19050" t="0" r="9525" b="0"/>
            <wp:docPr id="31" name="Immagine 1" descr="perco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orso"/>
                    <pic:cNvPicPr>
                      <a:picLocks noChangeAspect="1" noChangeArrowheads="1"/>
                    </pic:cNvPicPr>
                  </pic:nvPicPr>
                  <pic:blipFill>
                    <a:blip r:embed="rId14"/>
                    <a:srcRect/>
                    <a:stretch>
                      <a:fillRect/>
                    </a:stretch>
                  </pic:blipFill>
                  <pic:spPr bwMode="auto">
                    <a:xfrm>
                      <a:off x="0" y="0"/>
                      <a:ext cx="4410075" cy="2085975"/>
                    </a:xfrm>
                    <a:prstGeom prst="rect">
                      <a:avLst/>
                    </a:prstGeom>
                    <a:noFill/>
                    <a:ln w="9525">
                      <a:noFill/>
                      <a:miter lim="800000"/>
                      <a:headEnd/>
                      <a:tailEnd/>
                    </a:ln>
                  </pic:spPr>
                </pic:pic>
              </a:graphicData>
            </a:graphic>
          </wp:inline>
        </w:drawing>
      </w:r>
    </w:p>
    <w:p w:rsidR="00F1662F" w:rsidRPr="00B73047" w:rsidRDefault="00F1662F" w:rsidP="00F1662F">
      <w:pPr>
        <w:pStyle w:val="Tcorpoparagrafo"/>
        <w:jc w:val="center"/>
        <w:rPr>
          <w:lang w:val="it-IT"/>
        </w:rPr>
      </w:pPr>
      <w:r w:rsidRPr="00B73047">
        <w:rPr>
          <w:lang w:val="it-IT"/>
        </w:rPr>
        <w:t>Figura 1</w:t>
      </w:r>
      <w:r w:rsidR="00482A26">
        <w:rPr>
          <w:lang w:val="it-IT"/>
        </w:rPr>
        <w:t>.</w:t>
      </w:r>
      <w:r w:rsidRPr="00B73047">
        <w:rPr>
          <w:lang w:val="it-IT"/>
        </w:rPr>
        <w:t xml:space="preserve"> Rappresentazione del percorso di un pellegrinaggio di R. </w:t>
      </w:r>
      <w:proofErr w:type="spellStart"/>
      <w:r w:rsidRPr="00B73047">
        <w:rPr>
          <w:lang w:val="it-IT"/>
        </w:rPr>
        <w:t>Lavarini</w:t>
      </w:r>
      <w:proofErr w:type="spellEnd"/>
      <w:r w:rsidR="001650B0">
        <w:rPr>
          <w:lang w:val="it-IT"/>
        </w:rPr>
        <w:t>.</w:t>
      </w:r>
    </w:p>
    <w:p w:rsidR="00F1662F" w:rsidRPr="00B73047" w:rsidRDefault="00F1662F" w:rsidP="00F1662F">
      <w:pPr>
        <w:pStyle w:val="Tcorpo1paragrafo"/>
        <w:rPr>
          <w:lang w:val="it-IT"/>
        </w:rPr>
      </w:pPr>
      <w:r w:rsidRPr="00B73047">
        <w:rPr>
          <w:lang w:val="it-IT"/>
        </w:rPr>
        <w:t>Anche a</w:t>
      </w:r>
      <w:r w:rsidR="00847CFC">
        <w:rPr>
          <w:lang w:val="it-IT"/>
        </w:rPr>
        <w:t>l</w:t>
      </w:r>
      <w:r w:rsidRPr="00B73047">
        <w:rPr>
          <w:lang w:val="it-IT"/>
        </w:rPr>
        <w:t xml:space="preserve"> giorni d'oggi, un pellegrinaggio è svolto da un organizzatore, non sempre sacerdote o uomo di chiesa, che spesso ha già affrontato tale pellegrinaggio e si segue un percorso prestabilito, con la differenza che oggi il pellegrinaggio è stato desacralizzato, ovvero non si fatica più per raggiungere la meta, per cui il pellegrino affronta questi viaggi non sempre con spirito di devozione [2].</w:t>
      </w:r>
    </w:p>
    <w:p w:rsidR="00F1662F" w:rsidRPr="00B73047" w:rsidRDefault="00F1662F" w:rsidP="00F1662F">
      <w:pPr>
        <w:pStyle w:val="Tcorpo1paragrafo"/>
        <w:rPr>
          <w:lang w:val="it-IT"/>
        </w:rPr>
      </w:pPr>
      <w:r w:rsidRPr="00B73047">
        <w:rPr>
          <w:lang w:val="it-IT"/>
        </w:rPr>
        <w:t xml:space="preserve">Queste sono le caratteristiche comuni per raggiungere qualsiasi luogo di culto, e da considerare per la fase di progettazione del sistema software oggetto di questa tesi, non dimenticando che un sistema deve essere prima di tutto utilizzabile dall'utente. A tal proposito occorre anche analizzare il contesto nel quale l'applicazione deve interagire. I luoghi di culto però non sono tutti uguali e per rendere il sistema potenzialmente riusabile in più contesti occorre delineare altri aspetti comuni. Nell’ambito di questo lavoro di tesi si è scelto di analizzare due contesti sacri con caratteristiche molto diverse: Gesù Bambino di </w:t>
      </w:r>
      <w:proofErr w:type="spellStart"/>
      <w:r w:rsidRPr="00B73047">
        <w:rPr>
          <w:lang w:val="it-IT"/>
        </w:rPr>
        <w:t>Gallinaro</w:t>
      </w:r>
      <w:proofErr w:type="spellEnd"/>
      <w:r w:rsidRPr="00B73047">
        <w:rPr>
          <w:lang w:val="it-IT"/>
        </w:rPr>
        <w:t xml:space="preserve"> e San Nicola in Bari. Il primo è situato sulle colline della città di </w:t>
      </w:r>
      <w:proofErr w:type="spellStart"/>
      <w:r w:rsidRPr="00B73047">
        <w:rPr>
          <w:lang w:val="it-IT"/>
        </w:rPr>
        <w:t>Gallinaro</w:t>
      </w:r>
      <w:proofErr w:type="spellEnd"/>
      <w:r w:rsidRPr="00B73047">
        <w:rPr>
          <w:lang w:val="it-IT"/>
        </w:rPr>
        <w:t>, in provincia di Roma, e il secondo è situato nel cuore della città vecchia di Bari.</w:t>
      </w:r>
    </w:p>
    <w:p w:rsidR="00F1662F" w:rsidRPr="00B73047" w:rsidRDefault="00F1662F" w:rsidP="00F1662F">
      <w:pPr>
        <w:pStyle w:val="Tcorpo1paragrafo"/>
        <w:rPr>
          <w:b/>
          <w:lang w:val="it-IT"/>
        </w:rPr>
      </w:pPr>
      <w:r w:rsidRPr="00B73047">
        <w:rPr>
          <w:b/>
          <w:lang w:val="it-IT"/>
        </w:rPr>
        <w:t xml:space="preserve">Analisi del contesto </w:t>
      </w:r>
      <w:proofErr w:type="spellStart"/>
      <w:r w:rsidRPr="00B73047">
        <w:rPr>
          <w:b/>
          <w:lang w:val="it-IT"/>
        </w:rPr>
        <w:t>Gallinaro</w:t>
      </w:r>
      <w:proofErr w:type="spellEnd"/>
    </w:p>
    <w:p w:rsidR="00F1662F" w:rsidRPr="00B73047" w:rsidRDefault="00F1662F" w:rsidP="00F1662F">
      <w:pPr>
        <w:pStyle w:val="Tcorpo1paragrafo"/>
        <w:rPr>
          <w:lang w:val="it-IT"/>
        </w:rPr>
      </w:pPr>
      <w:r w:rsidRPr="00B73047">
        <w:rPr>
          <w:lang w:val="it-IT"/>
        </w:rPr>
        <w:t xml:space="preserve">Geograficamente, </w:t>
      </w:r>
      <w:proofErr w:type="spellStart"/>
      <w:r w:rsidRPr="00B73047">
        <w:rPr>
          <w:lang w:val="it-IT"/>
        </w:rPr>
        <w:t>Gallinaro</w:t>
      </w:r>
      <w:proofErr w:type="spellEnd"/>
      <w:r w:rsidRPr="00B73047">
        <w:rPr>
          <w:lang w:val="it-IT"/>
        </w:rPr>
        <w:t xml:space="preserve"> è posizionato su una collina della </w:t>
      </w:r>
      <w:proofErr w:type="spellStart"/>
      <w:r w:rsidRPr="00B73047">
        <w:rPr>
          <w:lang w:val="it-IT"/>
        </w:rPr>
        <w:t>Val</w:t>
      </w:r>
      <w:proofErr w:type="spellEnd"/>
      <w:r w:rsidRPr="00B73047">
        <w:rPr>
          <w:lang w:val="it-IT"/>
        </w:rPr>
        <w:t xml:space="preserve"> di Comino in Frosinone, Roma. Tale località non è stata ancora accettata come "sacra" dalla Chiesa, ma nonostante ciò, l'afflusso di pellegrini è significativo. Il culto si svolge  in un preciso luogo ed è esclusivamente all'aperto. Non ci sono chiese nelle vicinanze. Non ci sono reliquie da visitare ma solo una piccola cappella, costruita su volontà di Giuseppina Norcia, grazie alla quale è nato il culto del Gesù </w:t>
      </w:r>
      <w:r w:rsidRPr="00B73047">
        <w:rPr>
          <w:lang w:val="it-IT"/>
        </w:rPr>
        <w:lastRenderedPageBreak/>
        <w:t xml:space="preserve">Bambino. La visita avviene in poche decine di metri preceduti da una lunga discesa. Si visita una fontana considerata benedetta e voluta dalla Vergine Maria. Dopo un'altra piccola discesa c'è la cappella al cui interno vi è una statua raffigurante il </w:t>
      </w:r>
      <w:r w:rsidR="00E019B2">
        <w:rPr>
          <w:lang w:val="it-IT"/>
        </w:rPr>
        <w:t>Santo</w:t>
      </w:r>
      <w:r w:rsidRPr="00B73047">
        <w:rPr>
          <w:lang w:val="it-IT"/>
        </w:rPr>
        <w:t xml:space="preserve"> in questione. </w:t>
      </w:r>
    </w:p>
    <w:p w:rsidR="00F1662F" w:rsidRPr="00B73047" w:rsidRDefault="00F1662F" w:rsidP="00F1662F">
      <w:pPr>
        <w:pStyle w:val="Tcorpo1paragrafo"/>
        <w:rPr>
          <w:lang w:val="it-IT"/>
        </w:rPr>
      </w:pPr>
      <w:r w:rsidRPr="00B73047">
        <w:rPr>
          <w:lang w:val="it-IT"/>
        </w:rPr>
        <w:t xml:space="preserve">Per visitare tale luogo l'organizzatore del viaggio religioso, deve prenotare un pullman, da ditte private, almeno circa 15 giorni prima del pellegrinaggio, in quanto oltre alle consuete organizzazioni interne delle ditte, occorre informare un addetto al turismo del posto, che deve dare l'autorizzazione alla visita, in quanto potrebbero esserci delle cerimonie in suddetto giorno per cui l'afflusso di pellegrini sarebbe notevole e ingestibile in un ambiente di pochi metri e inoltre se si vuole una persona che faccia da guida, occorre prenotare anch'essa. Tali persone sono per lo più volontari e la loro disponibilità non è garantita. Non esistono opuscoli che descrivono il luogo, ma viene distribuita la figurina del </w:t>
      </w:r>
      <w:r w:rsidR="00E019B2">
        <w:rPr>
          <w:lang w:val="it-IT"/>
        </w:rPr>
        <w:t>Santo</w:t>
      </w:r>
      <w:r w:rsidRPr="00B73047">
        <w:rPr>
          <w:lang w:val="it-IT"/>
        </w:rPr>
        <w:t xml:space="preserve">. Data la caratteristica non proprio pianeggiante della località, la visita inizia lasciando il pullman in un’area adibita a parcheggio, specifica per i pellegrini. Si prosegue a piedi verso la cappella. Il percorso è circolare, ovvero, si visita prima la fontana benedetta, </w:t>
      </w:r>
      <w:r w:rsidR="00C662BD">
        <w:rPr>
          <w:lang w:val="it-IT"/>
        </w:rPr>
        <w:t>succe</w:t>
      </w:r>
      <w:r w:rsidR="007B3A9F">
        <w:rPr>
          <w:lang w:val="it-IT"/>
        </w:rPr>
        <w:t>ssivamente</w:t>
      </w:r>
      <w:r w:rsidRPr="00B73047">
        <w:rPr>
          <w:lang w:val="it-IT"/>
        </w:rPr>
        <w:t>, una sala dedicata agli oggetti dei devoti e</w:t>
      </w:r>
      <w:r w:rsidR="007B3A9F">
        <w:rPr>
          <w:lang w:val="it-IT"/>
        </w:rPr>
        <w:t>d</w:t>
      </w:r>
      <w:r w:rsidRPr="00B73047">
        <w:rPr>
          <w:lang w:val="it-IT"/>
        </w:rPr>
        <w:t xml:space="preserve"> </w:t>
      </w:r>
      <w:r w:rsidR="007B3A9F">
        <w:rPr>
          <w:lang w:val="it-IT"/>
        </w:rPr>
        <w:t>in fine</w:t>
      </w:r>
      <w:r w:rsidRPr="00B73047">
        <w:rPr>
          <w:lang w:val="it-IT"/>
        </w:rPr>
        <w:t xml:space="preserve"> la cappella del </w:t>
      </w:r>
      <w:r w:rsidR="00E019B2">
        <w:rPr>
          <w:lang w:val="it-IT"/>
        </w:rPr>
        <w:t>Santo</w:t>
      </w:r>
      <w:r w:rsidRPr="00B73047">
        <w:rPr>
          <w:lang w:val="it-IT"/>
        </w:rPr>
        <w:t>. Conclusa la visita alla cappella, si prosegue tornando indietro, ripercorrendo la stessa strada di andata.</w:t>
      </w:r>
    </w:p>
    <w:p w:rsidR="00F1662F" w:rsidRPr="00B73047" w:rsidRDefault="00F1662F" w:rsidP="00F1662F">
      <w:pPr>
        <w:pStyle w:val="Tcorpo1paragrafo"/>
        <w:rPr>
          <w:b/>
          <w:lang w:val="it-IT"/>
        </w:rPr>
      </w:pPr>
      <w:r w:rsidRPr="00B73047">
        <w:rPr>
          <w:b/>
          <w:lang w:val="it-IT"/>
        </w:rPr>
        <w:t>Analisi del contesto San Nicola</w:t>
      </w:r>
    </w:p>
    <w:p w:rsidR="00F1662F" w:rsidRPr="00B73047" w:rsidRDefault="00F1662F" w:rsidP="00F1662F">
      <w:pPr>
        <w:pStyle w:val="Tcorpo1paragrafo"/>
        <w:rPr>
          <w:color w:val="000000"/>
          <w:lang w:val="it-IT"/>
        </w:rPr>
      </w:pPr>
      <w:r w:rsidRPr="00B73047">
        <w:rPr>
          <w:color w:val="000000"/>
          <w:lang w:val="it-IT"/>
        </w:rPr>
        <w:t xml:space="preserve">San Nicola, non è posizionato in un solo luogo di Bari. Il suo culto, è celebrato in varie chiese, e le visite avvengono in ambienti chiusi, ovvero le chiese. In quanto tali, si devono rispettare delle regole che dovrebbero essere dettate per lo più dalla morale e dal buon senso, ma nonostante ciò non è espressamente vietato l'uso dei dispositivi mobili, come cellulari o fotocamere. Le Chiese più importanti, del culto di San Nicola sono la cattedrale di San Sabino e la Basilica prettamente dedicata al </w:t>
      </w:r>
      <w:r w:rsidR="00E019B2">
        <w:rPr>
          <w:color w:val="000000"/>
          <w:lang w:val="it-IT"/>
        </w:rPr>
        <w:t>Santo</w:t>
      </w:r>
      <w:r w:rsidRPr="00B73047">
        <w:rPr>
          <w:color w:val="000000"/>
          <w:lang w:val="it-IT"/>
        </w:rPr>
        <w:t xml:space="preserve">. Si visitano varie reliquie non solo del </w:t>
      </w:r>
      <w:r w:rsidR="00E019B2">
        <w:rPr>
          <w:color w:val="000000"/>
          <w:lang w:val="it-IT"/>
        </w:rPr>
        <w:t>Santo</w:t>
      </w:r>
      <w:r w:rsidRPr="00B73047">
        <w:rPr>
          <w:color w:val="000000"/>
          <w:lang w:val="it-IT"/>
        </w:rPr>
        <w:t xml:space="preserve"> ma anche di altri santi, come quelle di San Sabino, che ha costruito la storia della città. Tali reliquie sono situate nelle cripte delle suddette chiese. Sono ambienti sotterranei, chiusi, non molto illuminati, per via dell'esclusivo uso di candele, che rappresenta una tradizione risalente sin dal Medioevo e che si vuole rispettare ancora oggi [2]. </w:t>
      </w:r>
    </w:p>
    <w:p w:rsidR="00F1662F" w:rsidRPr="00B73047" w:rsidRDefault="00F1662F" w:rsidP="00F1662F">
      <w:pPr>
        <w:pStyle w:val="Tcorpo1paragrafo"/>
        <w:rPr>
          <w:b/>
          <w:lang w:val="it-IT"/>
        </w:rPr>
      </w:pPr>
      <w:r w:rsidRPr="00B73047">
        <w:rPr>
          <w:color w:val="000000"/>
          <w:lang w:val="it-IT"/>
        </w:rPr>
        <w:t xml:space="preserve">San Nicola è un luogo di culto a tutti gli effetti per la Chiesa. Per visitarla, anche qui occorre che l'organizzatore prenoti con vari giorni di anticipo un pullman da ditte private. La situazione cambia rispetto a </w:t>
      </w:r>
      <w:proofErr w:type="spellStart"/>
      <w:r w:rsidRPr="00B73047">
        <w:rPr>
          <w:color w:val="000000"/>
          <w:lang w:val="it-IT"/>
        </w:rPr>
        <w:t>Gallinaro</w:t>
      </w:r>
      <w:proofErr w:type="spellEnd"/>
      <w:r w:rsidRPr="00B73047">
        <w:rPr>
          <w:color w:val="000000"/>
          <w:lang w:val="it-IT"/>
        </w:rPr>
        <w:t xml:space="preserve"> per la questione guide. Per </w:t>
      </w:r>
      <w:r w:rsidRPr="00B73047">
        <w:rPr>
          <w:color w:val="000000"/>
          <w:lang w:val="it-IT"/>
        </w:rPr>
        <w:lastRenderedPageBreak/>
        <w:t>San Nicola si può facilmente contattare nella Basilica una persona addetta alle  visite guidate. Inoltre esistono opuscoli gratuiti e a pagamento. Questo e altri servizi sono facilmente reperibili dal sito ufficiale della Basilica.</w:t>
      </w:r>
      <w:r w:rsidRPr="00B73047">
        <w:rPr>
          <w:lang w:val="it-IT"/>
        </w:rPr>
        <w:t xml:space="preserve"> </w:t>
      </w:r>
      <w:r w:rsidRPr="00B73047">
        <w:rPr>
          <w:color w:val="000000"/>
          <w:lang w:val="it-IT"/>
        </w:rPr>
        <w:t xml:space="preserve">Data la disposizione delle strade nella città di Bari, la visita inizia lasciando il pullman nei dintorni del Castello Svevo. Si prosegue verso la Cattedrale e poi verso la Basilica. Qui la visita si conclude prendendo il pullman sul lungomare a pochi metri dalla Basilica. </w:t>
      </w:r>
    </w:p>
    <w:p w:rsidR="00F1662F" w:rsidRPr="00D85831" w:rsidRDefault="00F1662F" w:rsidP="00F1662F">
      <w:pPr>
        <w:pStyle w:val="Titolo3"/>
        <w:rPr>
          <w:rFonts w:ascii="Times New Roman" w:hAnsi="Times New Roman" w:cs="Times New Roman"/>
          <w:sz w:val="28"/>
          <w:szCs w:val="28"/>
        </w:rPr>
      </w:pPr>
      <w:bookmarkStart w:id="19" w:name="_Toc290304542"/>
      <w:r w:rsidRPr="00D85831">
        <w:rPr>
          <w:rFonts w:ascii="Times New Roman" w:hAnsi="Times New Roman" w:cs="Times New Roman"/>
          <w:sz w:val="28"/>
          <w:szCs w:val="28"/>
        </w:rPr>
        <w:t>1.2 Motivazioni</w:t>
      </w:r>
      <w:bookmarkEnd w:id="19"/>
    </w:p>
    <w:p w:rsidR="00F1662F" w:rsidRPr="00B73047" w:rsidRDefault="00F1662F" w:rsidP="00F1662F">
      <w:pPr>
        <w:pStyle w:val="Tcorpo1paragrafo"/>
        <w:rPr>
          <w:lang w:val="it-IT"/>
        </w:rPr>
      </w:pPr>
      <w:r w:rsidRPr="00B73047">
        <w:rPr>
          <w:lang w:val="it-IT"/>
        </w:rPr>
        <w:t>Sin dai primi document</w:t>
      </w:r>
      <w:r w:rsidR="00136265">
        <w:rPr>
          <w:lang w:val="it-IT"/>
        </w:rPr>
        <w:t>i storici giunti fino a noi, s’</w:t>
      </w:r>
      <w:r w:rsidRPr="00B73047">
        <w:rPr>
          <w:lang w:val="it-IT"/>
        </w:rPr>
        <w:t>individua, nell'essere umano l'esigenza di consacrare i propri simili o oggetti, ritenuti da essi importanti. Questo è stato compiuto sin dall'uomo di Neanderthal attraverso rituali, come testimoniano le grotte di Lascaux, attraverso i loro graffiti, che inducono gli storici a pensare che essi sono la prima forma di santuario, di un luogo di culto, che attirasse molti altri uomini formando le prime forme di pellegrinaggio. Il tutto precede la motivazione religiosa. Altre testimonianze sono i menhir, i dolmen, e il tempio megalitico di Stonehenge. Queste prime forme di contemplazione di cose o persone non più in vita, ripercuote, aumenta e progredisce durante tutta la storia dell'uomo, sin ai tempi d'oggi.</w:t>
      </w:r>
    </w:p>
    <w:p w:rsidR="00F1662F" w:rsidRPr="00B73047" w:rsidRDefault="00F1662F" w:rsidP="00F1662F">
      <w:pPr>
        <w:pStyle w:val="Tcorpo1paragrafo"/>
        <w:rPr>
          <w:lang w:val="it-IT"/>
        </w:rPr>
      </w:pPr>
      <w:r w:rsidRPr="00B73047">
        <w:rPr>
          <w:lang w:val="it-IT"/>
        </w:rPr>
        <w:t xml:space="preserve">La definizione ufficiale di luogo di culto, secondo la chiesa cattolica, </w:t>
      </w:r>
      <w:r w:rsidR="005A3B96">
        <w:rPr>
          <w:lang w:val="it-IT"/>
        </w:rPr>
        <w:t>risale</w:t>
      </w:r>
      <w:r w:rsidRPr="00B73047">
        <w:rPr>
          <w:lang w:val="it-IT"/>
        </w:rPr>
        <w:t xml:space="preserve"> nel 1992, nel documento finale presentato dal </w:t>
      </w:r>
      <w:proofErr w:type="spellStart"/>
      <w:r w:rsidRPr="00B73047">
        <w:rPr>
          <w:lang w:val="it-IT"/>
        </w:rPr>
        <w:t>Pontificium</w:t>
      </w:r>
      <w:proofErr w:type="spellEnd"/>
      <w:r w:rsidRPr="00B73047">
        <w:rPr>
          <w:lang w:val="it-IT"/>
        </w:rPr>
        <w:t xml:space="preserve"> </w:t>
      </w:r>
      <w:proofErr w:type="spellStart"/>
      <w:r w:rsidRPr="00B73047">
        <w:rPr>
          <w:lang w:val="it-IT"/>
        </w:rPr>
        <w:t>Consilium</w:t>
      </w:r>
      <w:proofErr w:type="spellEnd"/>
      <w:r w:rsidRPr="00B73047">
        <w:rPr>
          <w:lang w:val="it-IT"/>
        </w:rPr>
        <w:t xml:space="preserve">: &lt;&lt;è il luogo dove Dio ha parlato e ancora parla al suo popolo attraverso un avvenimento, la testimonianza di un martire, la vita di un </w:t>
      </w:r>
      <w:r w:rsidR="00E019B2">
        <w:rPr>
          <w:lang w:val="it-IT"/>
        </w:rPr>
        <w:t>Santo</w:t>
      </w:r>
      <w:r w:rsidRPr="00B73047">
        <w:rPr>
          <w:lang w:val="it-IT"/>
        </w:rPr>
        <w:t>. La Chiesa "Madre e Maestra" vi ha riconosciuto una presenza sovrannaturale e vi conduce i suoi figli. [...] Il santuario è un luogo dove il pellegrino deve potersi riconciliare con se stesso, con la Chiesa, con Dio, e scoprire che egli è inviato in missione&gt;&gt;.</w:t>
      </w:r>
    </w:p>
    <w:p w:rsidR="00F1662F" w:rsidRPr="00B73047" w:rsidRDefault="00F1662F" w:rsidP="00F1662F">
      <w:pPr>
        <w:pStyle w:val="Tcorpo1paragrafo"/>
        <w:rPr>
          <w:lang w:val="it-IT"/>
        </w:rPr>
      </w:pPr>
      <w:r w:rsidRPr="00B73047">
        <w:rPr>
          <w:lang w:val="it-IT"/>
        </w:rPr>
        <w:t xml:space="preserve">Il luogo di culto è strettamente collegato alla </w:t>
      </w:r>
      <w:r w:rsidR="00220196">
        <w:rPr>
          <w:lang w:val="it-IT"/>
        </w:rPr>
        <w:t>figura</w:t>
      </w:r>
      <w:r w:rsidRPr="00B73047">
        <w:rPr>
          <w:lang w:val="it-IT"/>
        </w:rPr>
        <w:t xml:space="preserve"> del pellegrino. Il termine pellegrino deriva dalla parola latina </w:t>
      </w:r>
      <w:proofErr w:type="spellStart"/>
      <w:r w:rsidRPr="00B73047">
        <w:rPr>
          <w:i/>
          <w:iCs/>
          <w:lang w:val="it-IT"/>
        </w:rPr>
        <w:t>peregrinus</w:t>
      </w:r>
      <w:proofErr w:type="spellEnd"/>
      <w:r w:rsidRPr="00B73047">
        <w:rPr>
          <w:lang w:val="it-IT"/>
        </w:rPr>
        <w:t xml:space="preserve"> e ha come radice </w:t>
      </w:r>
      <w:r w:rsidRPr="00B73047">
        <w:rPr>
          <w:i/>
          <w:iCs/>
          <w:lang w:val="it-IT"/>
        </w:rPr>
        <w:t xml:space="preserve">per </w:t>
      </w:r>
      <w:proofErr w:type="spellStart"/>
      <w:r w:rsidRPr="00B73047">
        <w:rPr>
          <w:i/>
          <w:iCs/>
          <w:lang w:val="it-IT"/>
        </w:rPr>
        <w:t>ager</w:t>
      </w:r>
      <w:proofErr w:type="spellEnd"/>
      <w:r w:rsidRPr="00B73047">
        <w:rPr>
          <w:lang w:val="it-IT"/>
        </w:rPr>
        <w:t xml:space="preserve">, che significa &lt;&lt;attraverso i campi&gt;&gt;, o </w:t>
      </w:r>
      <w:r w:rsidRPr="00B73047">
        <w:rPr>
          <w:i/>
          <w:iCs/>
          <w:lang w:val="it-IT"/>
        </w:rPr>
        <w:t xml:space="preserve">per </w:t>
      </w:r>
      <w:proofErr w:type="spellStart"/>
      <w:r w:rsidRPr="00B73047">
        <w:rPr>
          <w:i/>
          <w:iCs/>
          <w:lang w:val="it-IT"/>
        </w:rPr>
        <w:t>eger</w:t>
      </w:r>
      <w:proofErr w:type="spellEnd"/>
      <w:r w:rsidRPr="00B73047">
        <w:rPr>
          <w:lang w:val="it-IT"/>
        </w:rPr>
        <w:t xml:space="preserve">, che indica un passaggio di frontiere. Solo in seguito questo termine acquista un'eccezione religiosa. Il pellegrino è mosso, da motivazioni individuali, da esigenze intime e insieme da cause sociali che si sovrappongono, s'intrecciano fra di loro, rendendo il pellegrinaggio un fenomeno estremamente complesso e difficile da definire [2]. Il cammino intrapreso dal pellegrino, per affermare i valori in cui crede e per identificarsi con il simbolo che trova alla meta, non è solo, strettamente legato alla religione. Ad </w:t>
      </w:r>
      <w:r w:rsidRPr="00B73047">
        <w:rPr>
          <w:lang w:val="it-IT"/>
        </w:rPr>
        <w:lastRenderedPageBreak/>
        <w:t>esempio, per le visite alle mostre d'arte, come quelle su Van Gogh [2] Francesco Alberoni osserva che &lt;&lt;per coloro che vanno a vedere quei quadri, Van Gogh non è soltanto un sublime pittore, ma anche l'emblema, l'incarnazione di tutti quelli che ingiustamente trattati dalla presunzione, dall'arroganza, dalla ingratitudine umana.&gt;&gt;</w:t>
      </w:r>
    </w:p>
    <w:p w:rsidR="00F1662F" w:rsidRPr="00B73047" w:rsidRDefault="00F1662F" w:rsidP="00F1662F">
      <w:pPr>
        <w:pStyle w:val="Tcorpo1paragrafo"/>
        <w:rPr>
          <w:lang w:val="it-IT"/>
        </w:rPr>
      </w:pPr>
      <w:r w:rsidRPr="00B73047">
        <w:rPr>
          <w:lang w:val="it-IT"/>
        </w:rPr>
        <w:t>Nel 1980, il documento della Commissione Episcopale per le Migrazioni e il Turismo fa rilevare che il pellegrinaggio è la forma più antica e universale del turismo. Il pellegrino è dunque la forma più antica del turista moderno. Al centro dei due termini c'è sempre l'uomo. Infatti, grazie al pensiero del papa Giovanni Paolo II, che si è molto occupato del ruolo del turismo per l'uomo di oggi, &lt;&lt;il fine del turismo è il bene della persona considerata nella sua integrità&gt;&gt;, quindi tenendo conto delle sue esigenze spirituali e materiali. Inoltre per il papa il termine &lt;&lt;riposo&gt;&gt; non ha una connotazione negativa in quanto indica la sospensione di attività ritmate e controllate. Così, individuando anche le caratteristiche che differenziano il pellegrinare di un tempo, specie quello di età Medioevale e il pellegrinare attuale, si è affiancato il termine Turismo al termine religioso. Ad esempio, il pellegrinare di un tempo, non si verifica più, per via della rivoluzione dei trasporti e la conseguente riduzione delle distanze. Inoltre aumentano le caratteristiche in comune tra pellegrinare e viaggiare, come la struttura del viaggio che è formato da un'andata, una meta e un ritorno, con la stessa sequenza temporale: tempo profano, tempo sacro e tempo profano, ed entrambi raccolgono un ricordo materiale e/o spirituale. Il turismo religioso è un episodio recente di una storia lunghissima [2].</w:t>
      </w:r>
    </w:p>
    <w:p w:rsidR="00D85831" w:rsidRPr="00D85831" w:rsidRDefault="00F1662F" w:rsidP="00D85831">
      <w:pPr>
        <w:pStyle w:val="Tcorpo1paragrafo"/>
        <w:rPr>
          <w:lang w:val="it-IT"/>
        </w:rPr>
      </w:pPr>
      <w:r w:rsidRPr="00B73047">
        <w:rPr>
          <w:rStyle w:val="Tcorpo1paragrafoCarattere"/>
          <w:lang w:val="it-IT"/>
        </w:rPr>
        <w:t>L'Italia, dal 1989 si conferma meta di turismo religioso a livello internazionale, grazie mete come Roma, Padova, Loreto e Assisi. Nel corso degli anni '90 aumenta l'interesse internazionale, grazie anche ad una serie di fattori, come l'abbassamento del valore della lira. Dal 1993 uno dei pochi settori dell'economia italiana che non risente di forti recessioni è il settore turistico</w:t>
      </w:r>
      <w:r w:rsidRPr="00B73047">
        <w:rPr>
          <w:lang w:val="it-IT"/>
        </w:rPr>
        <w:t xml:space="preserve">. Attualmente per aiutare le guide del turismo religioso, esistono opuscoli, siti internet e altre risorse. Questa è un'altra esigenza da sempre sentita dal turista e dal pellegrino. La prima guida per pellegrini nasce nel 333 dall'anonimo Pellegrino di </w:t>
      </w:r>
      <w:proofErr w:type="spellStart"/>
      <w:r w:rsidRPr="00B73047">
        <w:rPr>
          <w:lang w:val="it-IT"/>
        </w:rPr>
        <w:t>Bordeux</w:t>
      </w:r>
      <w:proofErr w:type="spellEnd"/>
      <w:r w:rsidRPr="00B73047">
        <w:rPr>
          <w:lang w:val="it-IT"/>
        </w:rPr>
        <w:t xml:space="preserve"> intitolata "Itinerarium a </w:t>
      </w:r>
      <w:proofErr w:type="spellStart"/>
      <w:r w:rsidRPr="00B73047">
        <w:rPr>
          <w:lang w:val="it-IT"/>
        </w:rPr>
        <w:t>Burdigala</w:t>
      </w:r>
      <w:proofErr w:type="spellEnd"/>
      <w:r w:rsidRPr="00B73047">
        <w:rPr>
          <w:lang w:val="it-IT"/>
        </w:rPr>
        <w:t xml:space="preserve"> </w:t>
      </w:r>
      <w:proofErr w:type="spellStart"/>
      <w:r w:rsidRPr="00B73047">
        <w:rPr>
          <w:lang w:val="it-IT"/>
        </w:rPr>
        <w:t>Hierosolyman</w:t>
      </w:r>
      <w:proofErr w:type="spellEnd"/>
      <w:r w:rsidRPr="00B73047">
        <w:rPr>
          <w:lang w:val="it-IT"/>
        </w:rPr>
        <w:t xml:space="preserve"> </w:t>
      </w:r>
      <w:proofErr w:type="spellStart"/>
      <w:r w:rsidRPr="00B73047">
        <w:rPr>
          <w:lang w:val="it-IT"/>
        </w:rPr>
        <w:t>usque</w:t>
      </w:r>
      <w:proofErr w:type="spellEnd"/>
      <w:r w:rsidRPr="00B73047">
        <w:rPr>
          <w:lang w:val="it-IT"/>
        </w:rPr>
        <w:t xml:space="preserve">" che informa, sulla direzione da intraprendere, le distanze da percorrere, i possibili pericoli da incontrare e le possibili soluzioni, le varie modalità di soggiorno, con i nomi delle località più servizievoli, e altre utili informazioni. In seguito, anche i direttori dei santuari </w:t>
      </w:r>
      <w:r w:rsidRPr="00B73047">
        <w:rPr>
          <w:lang w:val="it-IT"/>
        </w:rPr>
        <w:lastRenderedPageBreak/>
        <w:t xml:space="preserve">prepararono opuscoli informativi, soprattutto per indicare i tariffari delle indulgenze che si possono ottenere. Ma nel corso della storia non si sono costruite molte guide alternative a quelle cartacee. Attualmente compaiono alcune guide interattive chiamate "Tour interattivi" reperibili via internet sui siti delle località di culto, più prestigiose, come il Duomo di Milano, la Santa Sede, e anche la Basilica di San Nicola. Alcune sono scaricabili su PC, come per esempio, le guide interattive della Basilica di San Nicola. Come si può vedere nella rassegna fatta nel capitolo 2 non compaiono ancora guide multimediali interattive per luoghi di culto da utilizzare direttamente su dispositivi mobili. </w:t>
      </w:r>
      <w:r w:rsidR="006C4163">
        <w:rPr>
          <w:lang w:val="it-IT"/>
        </w:rPr>
        <w:t>L’o</w:t>
      </w:r>
      <w:r w:rsidRPr="00B73047">
        <w:rPr>
          <w:lang w:val="it-IT"/>
        </w:rPr>
        <w:t>biettivo di questa tesi è dare una proposta di strumento interattivo fruibile su dispositivi mobili per il turista religioso che visita luoghi di culto. Il software deve essere utilizzabile in qualsiasi luogo di culto, e può essere preso in considerazione per esperienze legate a beni e attività culturali. Al fine di ottenere un software facile da usare si è adottata una progettazione centrata sull'utente. Per la progettazione del software sono stati presi in considerazione due luoghi di culto:</w:t>
      </w:r>
      <w:r w:rsidR="006C4163">
        <w:rPr>
          <w:lang w:val="it-IT"/>
        </w:rPr>
        <w:t xml:space="preserve"> San Nicola in</w:t>
      </w:r>
      <w:r w:rsidRPr="00B73047">
        <w:rPr>
          <w:lang w:val="it-IT"/>
        </w:rPr>
        <w:t xml:space="preserve"> Bari, e Gesù Bambino di </w:t>
      </w:r>
      <w:proofErr w:type="spellStart"/>
      <w:r w:rsidRPr="00B73047">
        <w:rPr>
          <w:lang w:val="it-IT"/>
        </w:rPr>
        <w:t>Gallinaro</w:t>
      </w:r>
      <w:proofErr w:type="spellEnd"/>
      <w:r w:rsidRPr="00B73047">
        <w:rPr>
          <w:lang w:val="it-IT"/>
        </w:rPr>
        <w:t xml:space="preserve">. Essi sono posizionati in ambienti diversi e un loro studio ha permesso di realizzare un'applicazione adattabile </w:t>
      </w:r>
      <w:r w:rsidR="006C4163">
        <w:rPr>
          <w:lang w:val="it-IT"/>
        </w:rPr>
        <w:t>in</w:t>
      </w:r>
      <w:r w:rsidRPr="00B73047">
        <w:rPr>
          <w:lang w:val="it-IT"/>
        </w:rPr>
        <w:t xml:space="preserve"> vari luoghi. L’attività di analisi è stata effettuata con visite sul posto, interviste e osservazioni. Successivamente è stato realizzato un </w:t>
      </w:r>
      <w:proofErr w:type="spellStart"/>
      <w:r w:rsidRPr="00B73047">
        <w:rPr>
          <w:lang w:val="it-IT"/>
        </w:rPr>
        <w:t>mock-up</w:t>
      </w:r>
      <w:proofErr w:type="spellEnd"/>
      <w:r w:rsidRPr="00B73047">
        <w:rPr>
          <w:lang w:val="it-IT"/>
        </w:rPr>
        <w:t xml:space="preserve">. La sua valutazione è avvenuta tramite osservazione diretta dell’interazione di alcuni utenti con i </w:t>
      </w:r>
      <w:proofErr w:type="spellStart"/>
      <w:r w:rsidRPr="00B73047">
        <w:rPr>
          <w:lang w:val="it-IT"/>
        </w:rPr>
        <w:t>mock-up</w:t>
      </w:r>
      <w:proofErr w:type="spellEnd"/>
      <w:r w:rsidRPr="00B73047">
        <w:rPr>
          <w:lang w:val="it-IT"/>
        </w:rPr>
        <w:t>, ed ha dato le basi per realizzare la prima versione dell’applicazione. Per adattare il software realizzato ad altri contesti, sono stati utilizzati i file XML. Per il suo funzionamento, si prevede la disponibilità in zona di segnale GPS e/o segnale network gprs/</w:t>
      </w:r>
      <w:proofErr w:type="spellStart"/>
      <w:r w:rsidRPr="00B73047">
        <w:rPr>
          <w:lang w:val="it-IT"/>
        </w:rPr>
        <w:t>umts</w:t>
      </w:r>
      <w:proofErr w:type="spellEnd"/>
      <w:r w:rsidRPr="00B73047">
        <w:rPr>
          <w:lang w:val="it-IT"/>
        </w:rPr>
        <w:t>, per localizzare l'utente in base all'avvicinamento del luogo sacro e dare inizio al gioco/guida. I contenuti multimediali sono memorizzati nella memoria del dispositivo. Ogni tappa contiene contenuti multimediali che vanno dall’ascolto audio delle informazioni alla visualizzazione di informazioni su cosa l'utente sta guardando. Nel prossimo capitolo, individueremo le applicazioni esistenti, per la visita dei luoghi di culto, e quali tecnologie utilizzano, per poter capire le tecnologie disponibili da utilizzare nell’applicazione da sviluppare, e se  potrebbe proporre qualcosa di diverso da ciò che già esiste sul mercato.</w:t>
      </w:r>
      <w:bookmarkStart w:id="20" w:name="_Toc289443956"/>
      <w:bookmarkStart w:id="21" w:name="_Toc289444145"/>
    </w:p>
    <w:p w:rsidR="009327F1" w:rsidRPr="0002076D" w:rsidRDefault="00FD1D10" w:rsidP="00705AD1">
      <w:pPr>
        <w:pStyle w:val="Tnumcapitolo"/>
        <w:spacing w:before="4000" w:after="400"/>
        <w:rPr>
          <w:lang w:val="it-IT"/>
        </w:rPr>
      </w:pPr>
      <w:bookmarkStart w:id="22" w:name="_Toc93730863"/>
      <w:bookmarkStart w:id="23" w:name="_Toc288304089"/>
      <w:bookmarkStart w:id="24" w:name="_Toc288304133"/>
      <w:bookmarkStart w:id="25" w:name="_Toc289960662"/>
      <w:bookmarkStart w:id="26" w:name="_Toc290304543"/>
      <w:bookmarkEnd w:id="20"/>
      <w:bookmarkEnd w:id="21"/>
      <w:bookmarkEnd w:id="22"/>
      <w:r w:rsidRPr="0002076D">
        <w:rPr>
          <w:lang w:val="it-IT"/>
        </w:rPr>
        <w:lastRenderedPageBreak/>
        <w:t>Capitolo 2</w:t>
      </w:r>
      <w:bookmarkEnd w:id="23"/>
      <w:bookmarkEnd w:id="24"/>
      <w:bookmarkEnd w:id="25"/>
      <w:bookmarkEnd w:id="26"/>
      <w:r w:rsidRPr="0002076D">
        <w:rPr>
          <w:lang w:val="it-IT"/>
        </w:rPr>
        <w:t xml:space="preserve"> </w:t>
      </w:r>
    </w:p>
    <w:p w:rsidR="00F1662F" w:rsidRPr="00B73047" w:rsidRDefault="00F1662F" w:rsidP="00F1662F">
      <w:pPr>
        <w:pStyle w:val="Ttitolocapitolo"/>
        <w:rPr>
          <w:noProof w:val="0"/>
          <w:lang w:val="it-IT"/>
        </w:rPr>
      </w:pPr>
      <w:bookmarkStart w:id="27" w:name="_Toc289449110"/>
      <w:bookmarkStart w:id="28" w:name="_Toc290304544"/>
      <w:bookmarkStart w:id="29" w:name="titolo_capitolo_2"/>
      <w:bookmarkStart w:id="30" w:name="_Toc253390529"/>
      <w:bookmarkStart w:id="31" w:name="_Toc288304090"/>
      <w:bookmarkStart w:id="32" w:name="_Toc288304134"/>
      <w:r w:rsidRPr="00B73047">
        <w:rPr>
          <w:noProof w:val="0"/>
          <w:lang w:val="it-IT"/>
        </w:rPr>
        <w:t>Software per la visita dei luoghi di culto</w:t>
      </w:r>
      <w:bookmarkEnd w:id="27"/>
      <w:bookmarkEnd w:id="28"/>
    </w:p>
    <w:bookmarkEnd w:id="29"/>
    <w:bookmarkEnd w:id="30"/>
    <w:bookmarkEnd w:id="31"/>
    <w:bookmarkEnd w:id="32"/>
    <w:p w:rsidR="00F1662F" w:rsidRPr="00B73047" w:rsidRDefault="009327F1" w:rsidP="00F1662F">
      <w:pPr>
        <w:pStyle w:val="Titolo3"/>
      </w:pPr>
      <w:r w:rsidRPr="00B73047">
        <w:br w:type="page"/>
      </w:r>
      <w:bookmarkStart w:id="33" w:name="_Toc288304135"/>
    </w:p>
    <w:p w:rsidR="00F1662F" w:rsidRPr="0036091C" w:rsidRDefault="00F1662F" w:rsidP="00F1662F">
      <w:pPr>
        <w:pStyle w:val="Titolo3"/>
        <w:rPr>
          <w:rFonts w:ascii="Times New Roman" w:hAnsi="Times New Roman" w:cs="Times New Roman"/>
          <w:sz w:val="28"/>
          <w:szCs w:val="28"/>
        </w:rPr>
      </w:pPr>
      <w:bookmarkStart w:id="34" w:name="_Toc290304545"/>
      <w:r w:rsidRPr="0036091C">
        <w:rPr>
          <w:rFonts w:ascii="Times New Roman" w:hAnsi="Times New Roman" w:cs="Times New Roman"/>
          <w:sz w:val="28"/>
          <w:szCs w:val="28"/>
        </w:rPr>
        <w:lastRenderedPageBreak/>
        <w:t>2.1 Introduzione</w:t>
      </w:r>
      <w:bookmarkEnd w:id="34"/>
    </w:p>
    <w:p w:rsidR="00F1662F" w:rsidRPr="00B73047" w:rsidRDefault="00F1662F" w:rsidP="00F1662F">
      <w:pPr>
        <w:pStyle w:val="Tcorpo1paragrafo"/>
        <w:rPr>
          <w:lang w:val="it-IT"/>
        </w:rPr>
      </w:pPr>
      <w:r w:rsidRPr="00B73047">
        <w:rPr>
          <w:lang w:val="it-IT"/>
        </w:rPr>
        <w:t>Occorre analizzare cosa il mercato attuale offre ai visitatori, per capire e individuare, in quale direzione si sta evolvendo la tecnologia, gli strumenti utilizzati ed eventuali limiti.</w:t>
      </w:r>
    </w:p>
    <w:p w:rsidR="00F1662F" w:rsidRPr="00B73047" w:rsidRDefault="00F1662F" w:rsidP="00F1662F">
      <w:pPr>
        <w:pStyle w:val="Tcorpo1paragrafo"/>
        <w:rPr>
          <w:lang w:val="it-IT"/>
        </w:rPr>
      </w:pPr>
      <w:r w:rsidRPr="00B73047">
        <w:rPr>
          <w:lang w:val="it-IT"/>
        </w:rPr>
        <w:t>Lo scenario attuale in fatto di applicazioni di tipo turistico per dispositivi mobili si presenta ricco di prodotti, commerciali o meno, dotati di svariate caratteristiche, ma sono orientate alla visita della città.</w:t>
      </w:r>
    </w:p>
    <w:p w:rsidR="00F1662F" w:rsidRPr="00B73047" w:rsidRDefault="00F1662F" w:rsidP="00F1662F">
      <w:pPr>
        <w:pStyle w:val="NormaleWeb"/>
        <w:spacing w:after="0"/>
      </w:pPr>
      <w:r w:rsidRPr="00B73047">
        <w:t xml:space="preserve"> </w:t>
      </w:r>
    </w:p>
    <w:p w:rsidR="00F1662F" w:rsidRPr="00A512C3" w:rsidRDefault="00F1662F" w:rsidP="00F1662F">
      <w:pPr>
        <w:pStyle w:val="Titolo3"/>
        <w:rPr>
          <w:rFonts w:ascii="Times New Roman" w:hAnsi="Times New Roman" w:cs="Times New Roman"/>
          <w:b w:val="0"/>
          <w:sz w:val="28"/>
          <w:szCs w:val="28"/>
        </w:rPr>
      </w:pPr>
      <w:bookmarkStart w:id="35" w:name="_Toc290304546"/>
      <w:r w:rsidRPr="00A512C3">
        <w:rPr>
          <w:rFonts w:ascii="Times New Roman" w:hAnsi="Times New Roman" w:cs="Times New Roman"/>
          <w:sz w:val="28"/>
          <w:szCs w:val="28"/>
        </w:rPr>
        <w:t>2.2</w:t>
      </w:r>
      <w:r w:rsidRPr="00A512C3">
        <w:rPr>
          <w:rFonts w:ascii="Times New Roman" w:hAnsi="Times New Roman" w:cs="Times New Roman"/>
          <w:b w:val="0"/>
          <w:sz w:val="28"/>
          <w:szCs w:val="28"/>
        </w:rPr>
        <w:t xml:space="preserve"> </w:t>
      </w:r>
      <w:r w:rsidRPr="00A512C3">
        <w:rPr>
          <w:rStyle w:val="TtitoloparagrafoCarattere"/>
          <w:rFonts w:ascii="Times New Roman" w:hAnsi="Times New Roman" w:cs="Times New Roman"/>
          <w:b/>
          <w:spacing w:val="0"/>
          <w:sz w:val="28"/>
          <w:szCs w:val="28"/>
          <w:lang w:val="it-IT"/>
        </w:rPr>
        <w:t xml:space="preserve">Applicazioni turistiche con scopi religiosi per </w:t>
      </w:r>
      <w:proofErr w:type="spellStart"/>
      <w:r w:rsidRPr="00A512C3">
        <w:rPr>
          <w:rStyle w:val="TtitoloparagrafoCarattere"/>
          <w:rFonts w:ascii="Times New Roman" w:hAnsi="Times New Roman" w:cs="Times New Roman"/>
          <w:b/>
          <w:spacing w:val="0"/>
          <w:sz w:val="28"/>
          <w:szCs w:val="28"/>
          <w:lang w:val="it-IT"/>
        </w:rPr>
        <w:t>smartphone</w:t>
      </w:r>
      <w:bookmarkEnd w:id="35"/>
      <w:proofErr w:type="spellEnd"/>
    </w:p>
    <w:p w:rsidR="00F1662F" w:rsidRPr="00B73047" w:rsidRDefault="00F1662F" w:rsidP="00F1662F">
      <w:pPr>
        <w:pStyle w:val="Tcorpo1paragrafo"/>
        <w:numPr>
          <w:ilvl w:val="0"/>
          <w:numId w:val="21"/>
        </w:numPr>
        <w:rPr>
          <w:lang w:val="it-IT"/>
        </w:rPr>
      </w:pPr>
      <w:r w:rsidRPr="00B73047">
        <w:rPr>
          <w:lang w:val="it-IT"/>
        </w:rPr>
        <w:t xml:space="preserve">Chiesa con Te, produttore: </w:t>
      </w:r>
      <w:proofErr w:type="spellStart"/>
      <w:r w:rsidRPr="00B73047">
        <w:rPr>
          <w:lang w:val="it-IT"/>
        </w:rPr>
        <w:t>Athirat</w:t>
      </w:r>
      <w:proofErr w:type="spellEnd"/>
      <w:r w:rsidR="0036091C">
        <w:rPr>
          <w:lang w:val="it-IT"/>
        </w:rPr>
        <w:t xml:space="preserve"> (</w:t>
      </w:r>
      <w:r w:rsidR="00220196">
        <w:rPr>
          <w:lang w:val="it-IT"/>
        </w:rPr>
        <w:t>Figura</w:t>
      </w:r>
      <w:r w:rsidR="0036091C">
        <w:rPr>
          <w:lang w:val="it-IT"/>
        </w:rPr>
        <w:t xml:space="preserve"> 2)</w:t>
      </w:r>
      <w:r w:rsidRPr="00B73047">
        <w:rPr>
          <w:lang w:val="it-IT"/>
        </w:rPr>
        <w:t xml:space="preserve">. Società che realizza applicazioni per </w:t>
      </w:r>
      <w:proofErr w:type="spellStart"/>
      <w:r w:rsidRPr="00B73047">
        <w:rPr>
          <w:lang w:val="it-IT"/>
        </w:rPr>
        <w:t>iPhone</w:t>
      </w:r>
      <w:proofErr w:type="spellEnd"/>
      <w:r w:rsidRPr="00B73047">
        <w:rPr>
          <w:lang w:val="it-IT"/>
        </w:rPr>
        <w:t>/</w:t>
      </w:r>
      <w:proofErr w:type="spellStart"/>
      <w:r w:rsidRPr="00B73047">
        <w:rPr>
          <w:lang w:val="it-IT"/>
        </w:rPr>
        <w:t>iPad</w:t>
      </w:r>
      <w:proofErr w:type="spellEnd"/>
      <w:r w:rsidRPr="00B73047">
        <w:rPr>
          <w:lang w:val="it-IT"/>
        </w:rPr>
        <w:t xml:space="preserve"> e Android. Tale applicazione ha lo scopo di far rimanere l'utente in contatto con la comunità cattolica sempre e ovunque, tenendosi informato sulle notizie che riguardano la chiesa, trovare un luogo di culto presso cui esercitare la fede, e avere a disposizione la Liturgia del giorno. Sono disponibili due versioni: una per </w:t>
      </w:r>
      <w:proofErr w:type="spellStart"/>
      <w:r w:rsidRPr="00B73047">
        <w:rPr>
          <w:lang w:val="it-IT"/>
        </w:rPr>
        <w:t>iPhone</w:t>
      </w:r>
      <w:proofErr w:type="spellEnd"/>
      <w:r w:rsidRPr="00B73047">
        <w:rPr>
          <w:lang w:val="it-IT"/>
        </w:rPr>
        <w:t xml:space="preserve"> e l'altra per Android, entrambi in 2 lingue: italiano e inglese. Inoltre, </w:t>
      </w:r>
      <w:proofErr w:type="spellStart"/>
      <w:r w:rsidR="00B322DA">
        <w:rPr>
          <w:lang w:val="it-IT"/>
        </w:rPr>
        <w:t>A</w:t>
      </w:r>
      <w:r w:rsidRPr="00B73047">
        <w:rPr>
          <w:lang w:val="it-IT"/>
        </w:rPr>
        <w:t>thirat</w:t>
      </w:r>
      <w:proofErr w:type="spellEnd"/>
      <w:r w:rsidRPr="00B73047">
        <w:rPr>
          <w:lang w:val="it-IT"/>
        </w:rPr>
        <w:t xml:space="preserve">, grazie alla collaborazione di </w:t>
      </w:r>
      <w:proofErr w:type="spellStart"/>
      <w:r w:rsidRPr="00B73047">
        <w:rPr>
          <w:lang w:val="it-IT"/>
        </w:rPr>
        <w:t>Filastrocche.it</w:t>
      </w:r>
      <w:proofErr w:type="spellEnd"/>
      <w:r w:rsidRPr="00B73047">
        <w:rPr>
          <w:lang w:val="it-IT"/>
        </w:rPr>
        <w:t xml:space="preserve">, ha creato l'applicazione intitolata "Filastrocche dell’Avvento" consente di trasformare il proprio telefonino in un libro attraverso cui poter raccontare ai bambini, per ciascun giorno dell’Avvento, una filastrocca natalizia associata ad un'animazione interattiva. La collaborazione tra </w:t>
      </w:r>
      <w:proofErr w:type="spellStart"/>
      <w:r w:rsidR="00B322DA">
        <w:rPr>
          <w:lang w:val="it-IT"/>
        </w:rPr>
        <w:t>A</w:t>
      </w:r>
      <w:r w:rsidRPr="00B73047">
        <w:rPr>
          <w:lang w:val="it-IT"/>
        </w:rPr>
        <w:t>thirat</w:t>
      </w:r>
      <w:proofErr w:type="spellEnd"/>
      <w:r w:rsidRPr="00B73047">
        <w:rPr>
          <w:lang w:val="it-IT"/>
        </w:rPr>
        <w:t xml:space="preserve"> e </w:t>
      </w:r>
      <w:proofErr w:type="spellStart"/>
      <w:r w:rsidRPr="00B73047">
        <w:rPr>
          <w:lang w:val="it-IT"/>
        </w:rPr>
        <w:t>Filastrocche.it</w:t>
      </w:r>
      <w:proofErr w:type="spellEnd"/>
      <w:r w:rsidRPr="00B73047">
        <w:rPr>
          <w:lang w:val="it-IT"/>
        </w:rPr>
        <w:t xml:space="preserve"> nasce con l’obiettivo di trasformare i dispositivi mobili di ultima generazione – </w:t>
      </w:r>
      <w:proofErr w:type="spellStart"/>
      <w:r w:rsidRPr="00B73047">
        <w:rPr>
          <w:lang w:val="it-IT"/>
        </w:rPr>
        <w:t>iPhone</w:t>
      </w:r>
      <w:proofErr w:type="spellEnd"/>
      <w:r w:rsidRPr="00B73047">
        <w:rPr>
          <w:lang w:val="it-IT"/>
        </w:rPr>
        <w:t xml:space="preserve">, </w:t>
      </w:r>
      <w:proofErr w:type="spellStart"/>
      <w:r w:rsidRPr="00B73047">
        <w:rPr>
          <w:lang w:val="it-IT"/>
        </w:rPr>
        <w:t>iPad</w:t>
      </w:r>
      <w:proofErr w:type="spellEnd"/>
      <w:r w:rsidRPr="00B73047">
        <w:rPr>
          <w:lang w:val="it-IT"/>
        </w:rPr>
        <w:t xml:space="preserve"> e Android – in utili strumenti educativi e di supporto per i genitori, divertendo e intrattenendo i bambini [3].</w:t>
      </w:r>
    </w:p>
    <w:p w:rsidR="00F1662F" w:rsidRDefault="00F1662F" w:rsidP="00F1662F">
      <w:pPr>
        <w:pStyle w:val="Tcorpoparagrafo"/>
        <w:jc w:val="center"/>
        <w:rPr>
          <w:lang w:val="it-IT"/>
        </w:rPr>
      </w:pPr>
      <w:r w:rsidRPr="00B73047">
        <w:rPr>
          <w:noProof/>
          <w:lang w:val="it-IT"/>
        </w:rPr>
        <w:lastRenderedPageBreak/>
        <w:drawing>
          <wp:inline distT="0" distB="0" distL="0" distR="0">
            <wp:extent cx="3057525" cy="2590800"/>
            <wp:effectExtent l="19050" t="0" r="9525" b="0"/>
            <wp:docPr id="35" name="Immagine 3" descr="chi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esa"/>
                    <pic:cNvPicPr>
                      <a:picLocks noChangeAspect="1" noChangeArrowheads="1"/>
                    </pic:cNvPicPr>
                  </pic:nvPicPr>
                  <pic:blipFill>
                    <a:blip r:embed="rId15"/>
                    <a:srcRect/>
                    <a:stretch>
                      <a:fillRect/>
                    </a:stretch>
                  </pic:blipFill>
                  <pic:spPr bwMode="auto">
                    <a:xfrm>
                      <a:off x="0" y="0"/>
                      <a:ext cx="3057525" cy="2590800"/>
                    </a:xfrm>
                    <a:prstGeom prst="rect">
                      <a:avLst/>
                    </a:prstGeom>
                    <a:noFill/>
                    <a:ln w="9525">
                      <a:noFill/>
                      <a:miter lim="800000"/>
                      <a:headEnd/>
                      <a:tailEnd/>
                    </a:ln>
                  </pic:spPr>
                </pic:pic>
              </a:graphicData>
            </a:graphic>
          </wp:inline>
        </w:drawing>
      </w:r>
    </w:p>
    <w:p w:rsidR="0036091C" w:rsidRPr="00B73047" w:rsidRDefault="0036091C" w:rsidP="00F1662F">
      <w:pPr>
        <w:pStyle w:val="Tcorpoparagrafo"/>
        <w:jc w:val="center"/>
        <w:rPr>
          <w:lang w:val="it-IT"/>
        </w:rPr>
      </w:pPr>
      <w:r>
        <w:rPr>
          <w:lang w:val="it-IT"/>
        </w:rPr>
        <w:t>Figura 2</w:t>
      </w:r>
      <w:r w:rsidR="00482A26">
        <w:rPr>
          <w:lang w:val="it-IT"/>
        </w:rPr>
        <w:t>.</w:t>
      </w:r>
      <w:r>
        <w:rPr>
          <w:lang w:val="it-IT"/>
        </w:rPr>
        <w:t xml:space="preserve"> Chiesa con te, sviluppato da </w:t>
      </w:r>
      <w:proofErr w:type="spellStart"/>
      <w:r>
        <w:rPr>
          <w:lang w:val="it-IT"/>
        </w:rPr>
        <w:t>Athirat</w:t>
      </w:r>
      <w:proofErr w:type="spellEnd"/>
      <w:r>
        <w:rPr>
          <w:lang w:val="it-IT"/>
        </w:rPr>
        <w:t>.</w:t>
      </w:r>
    </w:p>
    <w:p w:rsidR="00F1662F" w:rsidRPr="00B73047" w:rsidRDefault="00F1662F" w:rsidP="00F1662F">
      <w:pPr>
        <w:pStyle w:val="Tcorpo1paragrafo"/>
        <w:numPr>
          <w:ilvl w:val="0"/>
          <w:numId w:val="21"/>
        </w:numPr>
        <w:rPr>
          <w:lang w:val="it-IT"/>
        </w:rPr>
      </w:pPr>
      <w:proofErr w:type="spellStart"/>
      <w:r w:rsidRPr="00B73047">
        <w:rPr>
          <w:rStyle w:val="Tcorpo1paragrafoCarattere"/>
          <w:lang w:val="it-IT"/>
        </w:rPr>
        <w:t>Kto</w:t>
      </w:r>
      <w:proofErr w:type="spellEnd"/>
      <w:r w:rsidRPr="00B73047">
        <w:rPr>
          <w:rStyle w:val="Tcorpo1paragrafoCarattere"/>
          <w:lang w:val="it-IT"/>
        </w:rPr>
        <w:t xml:space="preserve">, produttore: </w:t>
      </w:r>
      <w:proofErr w:type="spellStart"/>
      <w:r w:rsidRPr="00B73047">
        <w:rPr>
          <w:rStyle w:val="Tcorpo1paragrafoCarattere"/>
          <w:lang w:val="it-IT"/>
        </w:rPr>
        <w:t>Kto</w:t>
      </w:r>
      <w:proofErr w:type="spellEnd"/>
      <w:r w:rsidRPr="00B73047">
        <w:rPr>
          <w:rStyle w:val="Tcorpo1paragrafoCarattere"/>
          <w:lang w:val="it-IT"/>
        </w:rPr>
        <w:t xml:space="preserve"> </w:t>
      </w:r>
      <w:proofErr w:type="spellStart"/>
      <w:r w:rsidR="0036091C">
        <w:rPr>
          <w:rStyle w:val="Tcorpo1paragrafoCarattere"/>
          <w:lang w:val="it-IT"/>
        </w:rPr>
        <w:t>cannel</w:t>
      </w:r>
      <w:proofErr w:type="spellEnd"/>
      <w:r w:rsidR="0036091C">
        <w:rPr>
          <w:rStyle w:val="Tcorpo1paragrafoCarattere"/>
          <w:lang w:val="it-IT"/>
        </w:rPr>
        <w:t xml:space="preserve"> (</w:t>
      </w:r>
      <w:r w:rsidR="00220196">
        <w:rPr>
          <w:rStyle w:val="Tcorpo1paragrafoCarattere"/>
          <w:lang w:val="it-IT"/>
        </w:rPr>
        <w:t>Figura</w:t>
      </w:r>
      <w:r w:rsidR="0036091C">
        <w:rPr>
          <w:rStyle w:val="Tcorpo1paragrafoCarattere"/>
          <w:lang w:val="it-IT"/>
        </w:rPr>
        <w:t xml:space="preserve"> 3)</w:t>
      </w:r>
      <w:r w:rsidRPr="00B73047">
        <w:rPr>
          <w:rStyle w:val="Tcorpo1paragrafoCarattere"/>
          <w:lang w:val="it-IT"/>
        </w:rPr>
        <w:t>. L’emittente televisiva della Chiesa francese "</w:t>
      </w:r>
      <w:proofErr w:type="spellStart"/>
      <w:r w:rsidRPr="00B73047">
        <w:rPr>
          <w:rStyle w:val="Tcorpo1paragrafoCarattere"/>
          <w:lang w:val="it-IT"/>
        </w:rPr>
        <w:t>Kto</w:t>
      </w:r>
      <w:proofErr w:type="spellEnd"/>
      <w:r w:rsidRPr="00B73047">
        <w:rPr>
          <w:rStyle w:val="Tcorpo1paragrafoCarattere"/>
          <w:lang w:val="it-IT"/>
        </w:rPr>
        <w:t xml:space="preserve">" in occasione dei suoi 11 anni di trasmissioni, iniziate il 13 dicembre del 1999, lancia una nuova applicazione mobile gratuita disponibile su </w:t>
      </w:r>
      <w:proofErr w:type="spellStart"/>
      <w:r w:rsidRPr="00B73047">
        <w:rPr>
          <w:rStyle w:val="Tcorpo1paragrafoCarattere"/>
          <w:lang w:val="it-IT"/>
        </w:rPr>
        <w:t>iPhone</w:t>
      </w:r>
      <w:proofErr w:type="spellEnd"/>
      <w:r w:rsidRPr="00B73047">
        <w:rPr>
          <w:rStyle w:val="Tcorpo1paragrafoCarattere"/>
          <w:lang w:val="it-IT"/>
        </w:rPr>
        <w:t xml:space="preserve"> e </w:t>
      </w:r>
      <w:proofErr w:type="spellStart"/>
      <w:r w:rsidRPr="00B73047">
        <w:rPr>
          <w:rStyle w:val="Tcorpo1paragrafoCarattere"/>
          <w:lang w:val="it-IT"/>
        </w:rPr>
        <w:t>smartphone</w:t>
      </w:r>
      <w:proofErr w:type="spellEnd"/>
      <w:r w:rsidRPr="00B73047">
        <w:rPr>
          <w:rStyle w:val="Tcorpo1paragrafoCarattere"/>
          <w:lang w:val="it-IT"/>
        </w:rPr>
        <w:t xml:space="preserve">. L’applicazione completa le offerte Internet di </w:t>
      </w:r>
      <w:proofErr w:type="spellStart"/>
      <w:r w:rsidRPr="00B73047">
        <w:rPr>
          <w:rStyle w:val="Tcorpo1paragrafoCarattere"/>
          <w:lang w:val="it-IT"/>
        </w:rPr>
        <w:t>Kto</w:t>
      </w:r>
      <w:proofErr w:type="spellEnd"/>
      <w:r w:rsidRPr="00B73047">
        <w:rPr>
          <w:rStyle w:val="Tcorpo1paragrafoCarattere"/>
          <w:lang w:val="it-IT"/>
        </w:rPr>
        <w:t xml:space="preserve"> col quale adesso è possibile guardare il canale in diretta sul proprio cellulare; recitare il rosario in qualsiasi luogo e momento della giornata; visualizzare una selezione di video; seguire tutte le notizie di attualità della Chiesa e della società e vivere tutti gli eventi attraverso i reportage della tv</w:t>
      </w:r>
      <w:r w:rsidRPr="00B73047">
        <w:rPr>
          <w:lang w:val="it-IT"/>
        </w:rPr>
        <w:t xml:space="preserve"> e avere i programmi tv della giornata. Per accedere alla nuova applicazione basta digitare "mobile.ktotv.com". </w:t>
      </w:r>
      <w:proofErr w:type="spellStart"/>
      <w:r w:rsidRPr="00B73047">
        <w:rPr>
          <w:lang w:val="it-IT"/>
        </w:rPr>
        <w:t>Kto</w:t>
      </w:r>
      <w:proofErr w:type="spellEnd"/>
      <w:r w:rsidRPr="00B73047">
        <w:rPr>
          <w:lang w:val="it-IT"/>
        </w:rPr>
        <w:t xml:space="preserve"> è stata fondata nel 1999 per iniziativa dell’allora arcivescovo di Parigi, cardinale </w:t>
      </w:r>
      <w:proofErr w:type="spellStart"/>
      <w:r w:rsidRPr="00B73047">
        <w:rPr>
          <w:lang w:val="it-IT"/>
        </w:rPr>
        <w:t>Jean-Marie</w:t>
      </w:r>
      <w:proofErr w:type="spellEnd"/>
      <w:r w:rsidRPr="00B73047">
        <w:rPr>
          <w:lang w:val="it-IT"/>
        </w:rPr>
        <w:t xml:space="preserve"> </w:t>
      </w:r>
      <w:proofErr w:type="spellStart"/>
      <w:r w:rsidRPr="00B73047">
        <w:rPr>
          <w:lang w:val="it-IT"/>
        </w:rPr>
        <w:t>Lustiger</w:t>
      </w:r>
      <w:proofErr w:type="spellEnd"/>
      <w:r w:rsidRPr="00B73047">
        <w:rPr>
          <w:lang w:val="it-IT"/>
        </w:rPr>
        <w:t xml:space="preserve">, scomparso nel 2007 [4]. </w:t>
      </w:r>
    </w:p>
    <w:p w:rsidR="00F1662F" w:rsidRDefault="00F1662F" w:rsidP="00F1662F">
      <w:pPr>
        <w:pStyle w:val="Tcorpoparagrafo"/>
        <w:jc w:val="center"/>
        <w:rPr>
          <w:lang w:val="it-IT"/>
        </w:rPr>
      </w:pPr>
      <w:r w:rsidRPr="00B73047">
        <w:rPr>
          <w:noProof/>
          <w:lang w:val="it-IT"/>
        </w:rPr>
        <w:lastRenderedPageBreak/>
        <w:drawing>
          <wp:inline distT="0" distB="0" distL="0" distR="0">
            <wp:extent cx="1438275" cy="2705100"/>
            <wp:effectExtent l="19050" t="0" r="9525" b="0"/>
            <wp:docPr id="3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1438275" cy="2705100"/>
                    </a:xfrm>
                    <a:prstGeom prst="rect">
                      <a:avLst/>
                    </a:prstGeom>
                    <a:noFill/>
                    <a:ln w="9525">
                      <a:noFill/>
                      <a:miter lim="800000"/>
                      <a:headEnd/>
                      <a:tailEnd/>
                    </a:ln>
                  </pic:spPr>
                </pic:pic>
              </a:graphicData>
            </a:graphic>
          </wp:inline>
        </w:drawing>
      </w:r>
    </w:p>
    <w:p w:rsidR="0036091C" w:rsidRPr="00B73047" w:rsidRDefault="0036091C" w:rsidP="00F1662F">
      <w:pPr>
        <w:pStyle w:val="Tcorpoparagrafo"/>
        <w:jc w:val="center"/>
        <w:rPr>
          <w:lang w:val="it-IT"/>
        </w:rPr>
      </w:pPr>
      <w:r>
        <w:rPr>
          <w:lang w:val="it-IT"/>
        </w:rPr>
        <w:t>Figura 3</w:t>
      </w:r>
      <w:r w:rsidR="00482A26">
        <w:rPr>
          <w:lang w:val="it-IT"/>
        </w:rPr>
        <w:t>.</w:t>
      </w:r>
      <w:r>
        <w:rPr>
          <w:lang w:val="it-IT"/>
        </w:rPr>
        <w:t xml:space="preserve"> </w:t>
      </w:r>
      <w:proofErr w:type="spellStart"/>
      <w:r>
        <w:rPr>
          <w:lang w:val="it-IT"/>
        </w:rPr>
        <w:t>Kto</w:t>
      </w:r>
      <w:proofErr w:type="spellEnd"/>
      <w:r>
        <w:rPr>
          <w:lang w:val="it-IT"/>
        </w:rPr>
        <w:t xml:space="preserve">, sviluppato da </w:t>
      </w:r>
      <w:proofErr w:type="spellStart"/>
      <w:r>
        <w:rPr>
          <w:lang w:val="it-IT"/>
        </w:rPr>
        <w:t>Kto</w:t>
      </w:r>
      <w:proofErr w:type="spellEnd"/>
      <w:r>
        <w:rPr>
          <w:lang w:val="it-IT"/>
        </w:rPr>
        <w:t xml:space="preserve"> </w:t>
      </w:r>
      <w:proofErr w:type="spellStart"/>
      <w:r>
        <w:rPr>
          <w:lang w:val="it-IT"/>
        </w:rPr>
        <w:t>cannel</w:t>
      </w:r>
      <w:proofErr w:type="spellEnd"/>
      <w:r>
        <w:rPr>
          <w:lang w:val="it-IT"/>
        </w:rPr>
        <w:t>.</w:t>
      </w:r>
    </w:p>
    <w:p w:rsidR="00F1662F" w:rsidRPr="00B73047" w:rsidRDefault="00F1662F" w:rsidP="00F1662F">
      <w:pPr>
        <w:pStyle w:val="Tcorpo1paragrafo"/>
        <w:numPr>
          <w:ilvl w:val="0"/>
          <w:numId w:val="21"/>
        </w:numPr>
        <w:rPr>
          <w:lang w:val="it-IT"/>
        </w:rPr>
      </w:pPr>
      <w:r w:rsidRPr="00B73047">
        <w:rPr>
          <w:lang w:val="it-IT"/>
        </w:rPr>
        <w:t>Sindone, produttore: saec02</w:t>
      </w:r>
      <w:r w:rsidR="0036091C">
        <w:rPr>
          <w:lang w:val="it-IT"/>
        </w:rPr>
        <w:t xml:space="preserve"> (</w:t>
      </w:r>
      <w:r w:rsidR="00220196">
        <w:rPr>
          <w:lang w:val="it-IT"/>
        </w:rPr>
        <w:t>Figura</w:t>
      </w:r>
      <w:r w:rsidR="0036091C">
        <w:rPr>
          <w:lang w:val="it-IT"/>
        </w:rPr>
        <w:t xml:space="preserve"> 4)</w:t>
      </w:r>
      <w:r w:rsidRPr="00B73047">
        <w:rPr>
          <w:lang w:val="it-IT"/>
        </w:rPr>
        <w:t>. Applicazione ufficiale dell’Ostensione 2010. Tale applicazione:</w:t>
      </w:r>
    </w:p>
    <w:p w:rsidR="00F1662F" w:rsidRPr="00B73047" w:rsidRDefault="00F1662F" w:rsidP="00F1662F">
      <w:pPr>
        <w:pStyle w:val="Tcorpo1paragrafo"/>
        <w:numPr>
          <w:ilvl w:val="0"/>
          <w:numId w:val="22"/>
        </w:numPr>
        <w:rPr>
          <w:lang w:val="it-IT"/>
        </w:rPr>
      </w:pPr>
      <w:r w:rsidRPr="00B73047">
        <w:rPr>
          <w:lang w:val="it-IT"/>
        </w:rPr>
        <w:t>Mantiene in memoria date e luoghi per poter programmare il tuo soggiorno a Torino personalmente;</w:t>
      </w:r>
    </w:p>
    <w:p w:rsidR="00F1662F" w:rsidRPr="00B73047" w:rsidRDefault="00F1662F" w:rsidP="00F1662F">
      <w:pPr>
        <w:pStyle w:val="Tcorpo1paragrafo"/>
        <w:numPr>
          <w:ilvl w:val="0"/>
          <w:numId w:val="22"/>
        </w:numPr>
        <w:rPr>
          <w:lang w:val="it-IT"/>
        </w:rPr>
      </w:pPr>
      <w:r w:rsidRPr="00B73047">
        <w:rPr>
          <w:lang w:val="it-IT"/>
        </w:rPr>
        <w:t>è una guida turistica: indica i punti di interesse storici, artistici e religiosi con relativi descrizioni e informazioni utili, fornendo un elenco di luoghi, servizi e numeri di telefono di pubblica utilità e assistenza;</w:t>
      </w:r>
    </w:p>
    <w:p w:rsidR="00F1662F" w:rsidRPr="00B73047" w:rsidRDefault="00F1662F" w:rsidP="00F1662F">
      <w:pPr>
        <w:pStyle w:val="Tcorpo1paragrafo"/>
        <w:numPr>
          <w:ilvl w:val="0"/>
          <w:numId w:val="22"/>
        </w:numPr>
        <w:rPr>
          <w:lang w:val="it-IT"/>
        </w:rPr>
      </w:pPr>
      <w:r w:rsidRPr="00B73047">
        <w:rPr>
          <w:lang w:val="it-IT"/>
        </w:rPr>
        <w:t>è un navigatore: visualizza i luoghi sulla mappa in base alla tua collocazione e ti conduce a quelli prescelti;</w:t>
      </w:r>
    </w:p>
    <w:p w:rsidR="00F1662F" w:rsidRPr="00B73047" w:rsidRDefault="00F1662F" w:rsidP="00F1662F">
      <w:pPr>
        <w:pStyle w:val="Tcorpo1paragrafo"/>
        <w:numPr>
          <w:ilvl w:val="0"/>
          <w:numId w:val="22"/>
        </w:numPr>
        <w:rPr>
          <w:lang w:val="it-IT"/>
        </w:rPr>
      </w:pPr>
      <w:r w:rsidRPr="00B73047">
        <w:rPr>
          <w:lang w:val="it-IT"/>
        </w:rPr>
        <w:t>è un assistente di viaggio: segnala gli eventi organizzati in città e l’elenco degli esercizi convenzionati, dà tutte le informazioni sull’Ostensione e sul Museo della Sindone, segue l'utente, nelle prenotazione e nell’intera permanenza in città, e lo accompagna in un “</w:t>
      </w:r>
      <w:proofErr w:type="spellStart"/>
      <w:r w:rsidRPr="00B73047">
        <w:rPr>
          <w:lang w:val="it-IT"/>
        </w:rPr>
        <w:t>Virtual</w:t>
      </w:r>
      <w:proofErr w:type="spellEnd"/>
      <w:r w:rsidRPr="00B73047">
        <w:rPr>
          <w:lang w:val="it-IT"/>
        </w:rPr>
        <w:t xml:space="preserve"> Tour” del Museo.</w:t>
      </w:r>
    </w:p>
    <w:p w:rsidR="00F1662F" w:rsidRPr="00B73047" w:rsidRDefault="00F1662F" w:rsidP="00F1662F">
      <w:pPr>
        <w:pStyle w:val="Tcorpo1paragrafo"/>
        <w:numPr>
          <w:ilvl w:val="0"/>
          <w:numId w:val="22"/>
        </w:numPr>
        <w:rPr>
          <w:lang w:val="it-IT"/>
        </w:rPr>
      </w:pPr>
      <w:r w:rsidRPr="00B73047">
        <w:rPr>
          <w:lang w:val="it-IT"/>
        </w:rPr>
        <w:t xml:space="preserve">accompagna l'utente, ovunque in pochi passi, in 3d, in tempo reale, in realtà aumentata. Disponibile per </w:t>
      </w:r>
      <w:proofErr w:type="spellStart"/>
      <w:r w:rsidRPr="00B73047">
        <w:rPr>
          <w:lang w:val="it-IT"/>
        </w:rPr>
        <w:t>iPhone</w:t>
      </w:r>
      <w:proofErr w:type="spellEnd"/>
      <w:r w:rsidRPr="00B73047">
        <w:rPr>
          <w:lang w:val="it-IT"/>
        </w:rPr>
        <w:t xml:space="preserve"> e </w:t>
      </w:r>
      <w:proofErr w:type="spellStart"/>
      <w:r w:rsidRPr="00B73047">
        <w:rPr>
          <w:lang w:val="it-IT"/>
        </w:rPr>
        <w:t>Blackberry</w:t>
      </w:r>
      <w:proofErr w:type="spellEnd"/>
      <w:r w:rsidRPr="00B73047">
        <w:rPr>
          <w:lang w:val="it-IT"/>
        </w:rPr>
        <w:t xml:space="preserve"> [5].</w:t>
      </w:r>
    </w:p>
    <w:p w:rsidR="00F1662F" w:rsidRPr="00B73047" w:rsidRDefault="00F1662F" w:rsidP="00F1662F">
      <w:pPr>
        <w:pStyle w:val="Tcorpoparagrafo"/>
        <w:rPr>
          <w:lang w:val="it-IT"/>
        </w:rPr>
      </w:pPr>
    </w:p>
    <w:p w:rsidR="00F1662F" w:rsidRDefault="00F1662F" w:rsidP="00F1662F">
      <w:pPr>
        <w:pStyle w:val="Tcorpoparagrafo"/>
        <w:jc w:val="center"/>
        <w:rPr>
          <w:lang w:val="it-IT"/>
        </w:rPr>
      </w:pPr>
      <w:r w:rsidRPr="00B73047">
        <w:rPr>
          <w:noProof/>
          <w:lang w:val="it-IT"/>
        </w:rPr>
        <w:lastRenderedPageBreak/>
        <w:drawing>
          <wp:inline distT="0" distB="0" distL="0" distR="0">
            <wp:extent cx="2676525" cy="3057525"/>
            <wp:effectExtent l="19050" t="0" r="9525" b="0"/>
            <wp:docPr id="33" name="Immagine 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
                    <pic:cNvPicPr>
                      <a:picLocks noChangeAspect="1" noChangeArrowheads="1"/>
                    </pic:cNvPicPr>
                  </pic:nvPicPr>
                  <pic:blipFill>
                    <a:blip r:embed="rId17"/>
                    <a:srcRect/>
                    <a:stretch>
                      <a:fillRect/>
                    </a:stretch>
                  </pic:blipFill>
                  <pic:spPr bwMode="auto">
                    <a:xfrm>
                      <a:off x="0" y="0"/>
                      <a:ext cx="2676525" cy="3057525"/>
                    </a:xfrm>
                    <a:prstGeom prst="rect">
                      <a:avLst/>
                    </a:prstGeom>
                    <a:noFill/>
                    <a:ln w="9525">
                      <a:noFill/>
                      <a:miter lim="800000"/>
                      <a:headEnd/>
                      <a:tailEnd/>
                    </a:ln>
                  </pic:spPr>
                </pic:pic>
              </a:graphicData>
            </a:graphic>
          </wp:inline>
        </w:drawing>
      </w:r>
    </w:p>
    <w:p w:rsidR="0036091C" w:rsidRPr="00B73047" w:rsidRDefault="0036091C" w:rsidP="00F1662F">
      <w:pPr>
        <w:pStyle w:val="Tcorpoparagrafo"/>
        <w:jc w:val="center"/>
        <w:rPr>
          <w:lang w:val="it-IT"/>
        </w:rPr>
      </w:pPr>
      <w:r>
        <w:rPr>
          <w:lang w:val="it-IT"/>
        </w:rPr>
        <w:t>Figura 4</w:t>
      </w:r>
      <w:r w:rsidR="00482A26">
        <w:rPr>
          <w:lang w:val="it-IT"/>
        </w:rPr>
        <w:t>.</w:t>
      </w:r>
      <w:r>
        <w:rPr>
          <w:lang w:val="it-IT"/>
        </w:rPr>
        <w:t xml:space="preserve"> Sindone, sviluppato da </w:t>
      </w:r>
      <w:r w:rsidRPr="00B73047">
        <w:rPr>
          <w:lang w:val="it-IT"/>
        </w:rPr>
        <w:t>saec02</w:t>
      </w:r>
      <w:r w:rsidR="00B646C8">
        <w:rPr>
          <w:lang w:val="it-IT"/>
        </w:rPr>
        <w:t>.</w:t>
      </w:r>
    </w:p>
    <w:p w:rsidR="00F1662F" w:rsidRPr="00B646C8" w:rsidRDefault="00F1662F" w:rsidP="00F1662F">
      <w:pPr>
        <w:pStyle w:val="Titolo3"/>
        <w:rPr>
          <w:rFonts w:ascii="Times New Roman" w:hAnsi="Times New Roman" w:cs="Times New Roman"/>
          <w:sz w:val="28"/>
          <w:szCs w:val="28"/>
        </w:rPr>
      </w:pPr>
      <w:bookmarkStart w:id="36" w:name="_Toc290304547"/>
      <w:r w:rsidRPr="00B646C8">
        <w:rPr>
          <w:rFonts w:ascii="Times New Roman" w:hAnsi="Times New Roman" w:cs="Times New Roman"/>
          <w:sz w:val="28"/>
          <w:szCs w:val="28"/>
        </w:rPr>
        <w:t xml:space="preserve">2.3 Applicazioni turistiche senza scopi religiosi per </w:t>
      </w:r>
      <w:proofErr w:type="spellStart"/>
      <w:r w:rsidRPr="00B646C8">
        <w:rPr>
          <w:rFonts w:ascii="Times New Roman" w:hAnsi="Times New Roman" w:cs="Times New Roman"/>
          <w:sz w:val="28"/>
          <w:szCs w:val="28"/>
        </w:rPr>
        <w:t>smartphone</w:t>
      </w:r>
      <w:bookmarkEnd w:id="36"/>
      <w:proofErr w:type="spellEnd"/>
    </w:p>
    <w:p w:rsidR="00F1662F" w:rsidRPr="00B73047" w:rsidRDefault="00F1662F" w:rsidP="00FE2E79">
      <w:pPr>
        <w:pStyle w:val="Tcorpo1paragrafo"/>
        <w:numPr>
          <w:ilvl w:val="0"/>
          <w:numId w:val="24"/>
        </w:numPr>
        <w:rPr>
          <w:b/>
          <w:sz w:val="32"/>
          <w:szCs w:val="32"/>
          <w:lang w:val="it-IT"/>
        </w:rPr>
      </w:pPr>
      <w:r w:rsidRPr="00B73047">
        <w:rPr>
          <w:rStyle w:val="Tcorpo1paragrafoCarattere"/>
          <w:lang w:val="it-IT"/>
        </w:rPr>
        <w:t xml:space="preserve">Italia Mobile, produttore: Italia Mobile. </w:t>
      </w:r>
      <w:r w:rsidRPr="00B73047">
        <w:rPr>
          <w:lang w:val="it-IT"/>
        </w:rPr>
        <w:t>È</w:t>
      </w:r>
      <w:r w:rsidRPr="00B73047">
        <w:rPr>
          <w:rStyle w:val="Tcorpo1paragrafoCarattere"/>
          <w:lang w:val="it-IT"/>
        </w:rPr>
        <w:t xml:space="preserve"> una guida turistica che consente di avere a disposizione sul proprio cellulare un servizio informativo per orientarsi nella ricerca di strutture ricettive su tutto il territorio nazionale. La Guida, pratica e funzionale, risponde in maniera efficace ed esauriente alle richieste dell’utente che, attraverso diversi menù, può selezionare e</w:t>
      </w:r>
      <w:r w:rsidRPr="00B73047">
        <w:rPr>
          <w:lang w:val="it-IT"/>
        </w:rPr>
        <w:t xml:space="preserve"> prenotare le strutture nei luoghi di suo interesse secondo criteri di ricerca personalizzata (regione, località, tipologia di struttura). Nella guida ogni struttura è riportata tramite una scheda informativa completa di descrizione e recapiti.</w:t>
      </w:r>
      <w:r w:rsidR="00AD075E">
        <w:rPr>
          <w:lang w:val="it-IT"/>
        </w:rPr>
        <w:t xml:space="preserve"> </w:t>
      </w:r>
      <w:r w:rsidRPr="00B73047">
        <w:rPr>
          <w:lang w:val="it-IT"/>
        </w:rPr>
        <w:t xml:space="preserve">La guida si scarica da internet ed è utilizzabile sui più diffusi telefoni cellulari, </w:t>
      </w:r>
      <w:proofErr w:type="spellStart"/>
      <w:r w:rsidRPr="00B73047">
        <w:rPr>
          <w:lang w:val="it-IT"/>
        </w:rPr>
        <w:t>smartphone</w:t>
      </w:r>
      <w:proofErr w:type="spellEnd"/>
      <w:r w:rsidRPr="00B73047">
        <w:rPr>
          <w:lang w:val="it-IT"/>
        </w:rPr>
        <w:t xml:space="preserve"> e palmari che supportano applicazioni Java. Una volta installata la Guida sul cellulare, non è più necessario connettersi a internet per consultarla [6].</w:t>
      </w:r>
    </w:p>
    <w:p w:rsidR="00F1662F" w:rsidRPr="00B73047" w:rsidRDefault="00F1662F" w:rsidP="00FE2E79">
      <w:pPr>
        <w:pStyle w:val="Tcorpo1paragrafo"/>
        <w:numPr>
          <w:ilvl w:val="0"/>
          <w:numId w:val="24"/>
        </w:numPr>
        <w:rPr>
          <w:lang w:val="it-IT"/>
        </w:rPr>
      </w:pPr>
      <w:r w:rsidRPr="00B73047">
        <w:rPr>
          <w:lang w:val="it-IT"/>
        </w:rPr>
        <w:t xml:space="preserve">Roma Mobile Guide, produttore: </w:t>
      </w:r>
      <w:proofErr w:type="spellStart"/>
      <w:r w:rsidRPr="00B73047">
        <w:rPr>
          <w:lang w:val="it-IT"/>
        </w:rPr>
        <w:t>Sincro</w:t>
      </w:r>
      <w:proofErr w:type="spellEnd"/>
      <w:r w:rsidRPr="00B73047">
        <w:rPr>
          <w:lang w:val="it-IT"/>
        </w:rPr>
        <w:t xml:space="preserve"> </w:t>
      </w:r>
      <w:proofErr w:type="spellStart"/>
      <w:r w:rsidRPr="00B73047">
        <w:rPr>
          <w:lang w:val="it-IT"/>
        </w:rPr>
        <w:t>Consulting</w:t>
      </w:r>
      <w:proofErr w:type="spellEnd"/>
      <w:r w:rsidRPr="00B73047">
        <w:rPr>
          <w:lang w:val="it-IT"/>
        </w:rPr>
        <w:t xml:space="preserve"> Spa. E' una guida facile e veloce, ma soprattutto multimediale e interattivo, per accompagnare agevolmente il turista alla scoperta delle bellezze di Roma. La guida, unica nel suo genere, è stata pensata per tutti: proprio per questo è stata integrata con funzioni direttamente rivolte al mondo della disabilità, in modo che il turista diversamente abile possa sempre scegliere tra le </w:t>
      </w:r>
      <w:r w:rsidRPr="00B73047">
        <w:rPr>
          <w:lang w:val="it-IT"/>
        </w:rPr>
        <w:lastRenderedPageBreak/>
        <w:t>strutture più comode e più accessibili orientandosi semplicemente attraverso il proprio telefonino. Tale applicazione permette di:</w:t>
      </w:r>
    </w:p>
    <w:p w:rsidR="00F1662F" w:rsidRPr="00B73047" w:rsidRDefault="000E095F" w:rsidP="00F1662F">
      <w:pPr>
        <w:pStyle w:val="Tcorpo1paragrafo"/>
        <w:numPr>
          <w:ilvl w:val="1"/>
          <w:numId w:val="21"/>
        </w:numPr>
        <w:rPr>
          <w:lang w:val="it-IT"/>
        </w:rPr>
      </w:pPr>
      <w:r>
        <w:rPr>
          <w:lang w:val="it-IT"/>
        </w:rPr>
        <w:t>C</w:t>
      </w:r>
      <w:r w:rsidR="00F1662F" w:rsidRPr="00B73047">
        <w:rPr>
          <w:lang w:val="it-IT"/>
        </w:rPr>
        <w:t>onsultare un</w:t>
      </w:r>
      <w:r w:rsidR="00F1662F" w:rsidRPr="00B73047">
        <w:rPr>
          <w:b/>
          <w:bCs/>
          <w:lang w:val="it-IT"/>
        </w:rPr>
        <w:t xml:space="preserve"> a</w:t>
      </w:r>
      <w:r w:rsidR="00F1662F" w:rsidRPr="00B73047">
        <w:rPr>
          <w:lang w:val="it-IT"/>
        </w:rPr>
        <w:t xml:space="preserve">mpio database di informazioni, sempre aggiornate, sul livello di accessibilità per disabili di ogni destinazione e punto di interesse, monumento, luogo di culto, ristorante, albergo. E permette di ottenere informazioni su dove ristorare, dormire, divertirsi. Tutto quello che c'è da fare e da vedere della città eterna. </w:t>
      </w:r>
    </w:p>
    <w:p w:rsidR="00F1662F" w:rsidRPr="00B73047" w:rsidRDefault="000E095F" w:rsidP="00F1662F">
      <w:pPr>
        <w:pStyle w:val="Tcorpo1paragrafo"/>
        <w:numPr>
          <w:ilvl w:val="1"/>
          <w:numId w:val="21"/>
        </w:numPr>
        <w:rPr>
          <w:lang w:val="it-IT"/>
        </w:rPr>
      </w:pPr>
      <w:r>
        <w:rPr>
          <w:lang w:val="it-IT"/>
        </w:rPr>
        <w:t>C</w:t>
      </w:r>
      <w:r w:rsidR="00F1662F" w:rsidRPr="00B73047">
        <w:rPr>
          <w:lang w:val="it-IT"/>
        </w:rPr>
        <w:t>on l'opzione "Portami", permetterà all'utente di avere sempre in tasca un efficace navigatore che simulerà una guida virtuale su una mappa grafica interattiva. Con un solo click si arriverà così alla meta desiderata, in modo facile e veloce. Offerte speciali di tour, visite guidate, mostre da consultare velocemente. Informazione anche sugli eventi della città, come sport, musica, teatro, cultura [7].</w:t>
      </w:r>
    </w:p>
    <w:p w:rsidR="00F1662F" w:rsidRPr="00B73047" w:rsidRDefault="00F1662F" w:rsidP="00FE2E79">
      <w:pPr>
        <w:pStyle w:val="Tcorpo1paragrafo"/>
        <w:numPr>
          <w:ilvl w:val="0"/>
          <w:numId w:val="23"/>
        </w:numPr>
        <w:rPr>
          <w:lang w:val="it-IT"/>
        </w:rPr>
      </w:pPr>
      <w:r w:rsidRPr="00B73047">
        <w:rPr>
          <w:lang w:val="it-IT"/>
        </w:rPr>
        <w:t>Argument GeoTravel, produttore: Apple. Applicazione che utilizzando la Realtà Aumentata, consente di visualizzare, per ogni luogo i punti di interesse più importanti. In aggiunta alle immagini captate dalla fotocamera, viene visualizzato il nome del punto di interesse in prossimità della sua direzione, grazie all'utilizzo della bussola. Tali informazioni vengono prelevate, da Wikipedia e l'utente può salvarle sul dispositivo [8].</w:t>
      </w:r>
    </w:p>
    <w:p w:rsidR="00F1662F" w:rsidRPr="00A96EEC" w:rsidRDefault="00F1662F" w:rsidP="00F1662F">
      <w:pPr>
        <w:pStyle w:val="Titolo3"/>
        <w:rPr>
          <w:rFonts w:ascii="Times New Roman" w:hAnsi="Times New Roman" w:cs="Times New Roman"/>
          <w:b w:val="0"/>
          <w:sz w:val="28"/>
          <w:szCs w:val="28"/>
        </w:rPr>
      </w:pPr>
      <w:bookmarkStart w:id="37" w:name="_Toc290304548"/>
      <w:r w:rsidRPr="00A96EEC">
        <w:rPr>
          <w:rStyle w:val="TtitoloparagrafoCarattere"/>
          <w:rFonts w:ascii="Times New Roman" w:hAnsi="Times New Roman" w:cs="Times New Roman"/>
          <w:b/>
          <w:spacing w:val="0"/>
          <w:sz w:val="28"/>
          <w:szCs w:val="28"/>
          <w:lang w:val="it-IT"/>
        </w:rPr>
        <w:t>2.4 Applicazioni turistiche religiose e non per Pc</w:t>
      </w:r>
      <w:bookmarkEnd w:id="37"/>
    </w:p>
    <w:p w:rsidR="00F1662F" w:rsidRPr="00B73047" w:rsidRDefault="00F1662F" w:rsidP="00F1662F">
      <w:pPr>
        <w:pStyle w:val="Tcorpo1paragrafo"/>
        <w:rPr>
          <w:lang w:val="it-IT"/>
        </w:rPr>
      </w:pPr>
      <w:r w:rsidRPr="00B73047">
        <w:rPr>
          <w:lang w:val="it-IT"/>
        </w:rPr>
        <w:t xml:space="preserve">Tour virtuali: </w:t>
      </w:r>
    </w:p>
    <w:p w:rsidR="00F1662F" w:rsidRPr="00B73047" w:rsidRDefault="00F1662F" w:rsidP="00F1662F">
      <w:pPr>
        <w:pStyle w:val="Tcorpo1paragrafo"/>
        <w:rPr>
          <w:lang w:val="it-IT"/>
        </w:rPr>
      </w:pPr>
      <w:r w:rsidRPr="00B73047">
        <w:rPr>
          <w:lang w:val="it-IT"/>
        </w:rPr>
        <w:t xml:space="preserve">Attualmente si sta diffondendo una modalità interattiva, che consente all'utente di immedesimarsi nel luogo, mediante l’uso della tecnologia 3D, effettuando delle "passeggiate virtuali". Negli ultimi anni, l'usabilità, la qualità video e delle immagini, e l'accessibilità dei tour virtuali è notevolmente migliorata, permettendo all'utente di passeggiare utilizzando dei tasti direzionali. Il tour virtuale è realizzato con varie tecniche e il prodotto finale è fruibile direttamente on-line, previa installazione della </w:t>
      </w:r>
      <w:r w:rsidR="00397BB3">
        <w:rPr>
          <w:lang w:val="it-IT"/>
        </w:rPr>
        <w:t xml:space="preserve">java </w:t>
      </w:r>
      <w:proofErr w:type="spellStart"/>
      <w:r w:rsidRPr="00B73047">
        <w:rPr>
          <w:lang w:val="it-IT"/>
        </w:rPr>
        <w:t>virtual</w:t>
      </w:r>
      <w:proofErr w:type="spellEnd"/>
      <w:r w:rsidRPr="00B73047">
        <w:rPr>
          <w:lang w:val="it-IT"/>
        </w:rPr>
        <w:t xml:space="preserve"> </w:t>
      </w:r>
      <w:proofErr w:type="spellStart"/>
      <w:r w:rsidRPr="00B73047">
        <w:rPr>
          <w:lang w:val="it-IT"/>
        </w:rPr>
        <w:t>machine</w:t>
      </w:r>
      <w:proofErr w:type="spellEnd"/>
      <w:r w:rsidRPr="00B73047">
        <w:rPr>
          <w:lang w:val="it-IT"/>
        </w:rPr>
        <w:t>. Esistono vari produttori di tour virtuali, per qualsiasi esigenza, non solo turistico. Ad esempio il Ministero del turismo usa questa modalità, per far scoprire le bellezze italiane [23].</w:t>
      </w:r>
    </w:p>
    <w:p w:rsidR="00F1662F" w:rsidRPr="00B73047" w:rsidRDefault="00F1662F" w:rsidP="00F1662F">
      <w:pPr>
        <w:pStyle w:val="Tcorpo1paragrafo"/>
        <w:rPr>
          <w:lang w:val="it-IT"/>
        </w:rPr>
      </w:pPr>
      <w:r w:rsidRPr="00B73047">
        <w:rPr>
          <w:lang w:val="it-IT"/>
        </w:rPr>
        <w:t xml:space="preserve">Questa è una modalità di visita che si sta diffondendo anche nei siti internet dei luoghi sacri più prestigiosi, come il Duomo di Milano, o nelle Chiese del Vaticano, la Basilica di San Nicola. L'utente può effettuare delle "passeggiate </w:t>
      </w:r>
      <w:r w:rsidRPr="00B73047">
        <w:rPr>
          <w:lang w:val="it-IT"/>
        </w:rPr>
        <w:lastRenderedPageBreak/>
        <w:t>virtuali" al di fuori e all'interno della chiesa. T</w:t>
      </w:r>
      <w:r w:rsidRPr="00B73047">
        <w:rPr>
          <w:shd w:val="clear" w:color="auto" w:fill="FFFFFF"/>
          <w:lang w:val="it-IT"/>
        </w:rPr>
        <w:t xml:space="preserve">ali applicazioni però attualmente non sono fruibili su smartphone </w:t>
      </w:r>
      <w:r w:rsidRPr="00B73047">
        <w:rPr>
          <w:lang w:val="it-IT"/>
        </w:rPr>
        <w:t>[9].</w:t>
      </w:r>
    </w:p>
    <w:p w:rsidR="00F1662F" w:rsidRPr="00B73047" w:rsidRDefault="00F1662F" w:rsidP="00F1662F">
      <w:pPr>
        <w:pStyle w:val="Titolo3"/>
      </w:pPr>
      <w:bookmarkStart w:id="38" w:name="_Toc290304549"/>
      <w:r w:rsidRPr="00B73047">
        <w:t>2.5 Tecnologie utilizzate</w:t>
      </w:r>
      <w:bookmarkEnd w:id="38"/>
    </w:p>
    <w:p w:rsidR="00F1662F" w:rsidRPr="00B73047" w:rsidRDefault="00F1662F" w:rsidP="00F1662F">
      <w:pPr>
        <w:pStyle w:val="Tcorpo1paragrafo"/>
        <w:widowControl w:val="0"/>
        <w:rPr>
          <w:b/>
          <w:sz w:val="32"/>
          <w:szCs w:val="32"/>
          <w:lang w:val="it-IT"/>
        </w:rPr>
      </w:pPr>
      <w:r w:rsidRPr="00B73047">
        <w:rPr>
          <w:rStyle w:val="Tcorpo1paragrafoCarattere"/>
          <w:lang w:val="it-IT"/>
        </w:rPr>
        <w:t>Applicazioni come "Argument Geo Travel" e "Sindrone" utilizzano la Realtà Aumentata (in inglese Augmented Reality, abbreviato AR) . Essa è una variazione degli Ambienti Virtuali (in inglese Virtual Environments, abbreviato VE) ovvero la Realtà Virtuale. Le tecnologie di VE immergono completamente l'utente all'interno di un ambiente virtuale non permettendogli, di vedere il mondo reale che lo circonda. Invece AR permette all'utente di vedere il mondo reale in cui</w:t>
      </w:r>
      <w:r w:rsidRPr="00B73047">
        <w:rPr>
          <w:lang w:val="it-IT"/>
        </w:rPr>
        <w:t xml:space="preserve"> degli oggetti virtuali sono sovrapposti con il mondo reale, integrando la realtà invece di sostituirla . Quindi le tre caratteristiche della AR sono: </w:t>
      </w:r>
    </w:p>
    <w:p w:rsidR="00F1662F" w:rsidRPr="00B73047" w:rsidRDefault="000E095F" w:rsidP="00FE2E79">
      <w:pPr>
        <w:pStyle w:val="Tcorpo1paragrafo"/>
        <w:numPr>
          <w:ilvl w:val="0"/>
          <w:numId w:val="24"/>
        </w:numPr>
        <w:rPr>
          <w:lang w:val="it-IT"/>
        </w:rPr>
      </w:pPr>
      <w:r>
        <w:rPr>
          <w:lang w:val="it-IT"/>
        </w:rPr>
        <w:t>C</w:t>
      </w:r>
      <w:r w:rsidR="00F1662F" w:rsidRPr="00B73047">
        <w:rPr>
          <w:lang w:val="it-IT"/>
        </w:rPr>
        <w:t>ombinazione di reale con virtuale;</w:t>
      </w:r>
    </w:p>
    <w:p w:rsidR="00F1662F" w:rsidRPr="00B73047" w:rsidRDefault="000E095F" w:rsidP="00FE2E79">
      <w:pPr>
        <w:pStyle w:val="Tcorpo1paragrafo"/>
        <w:numPr>
          <w:ilvl w:val="0"/>
          <w:numId w:val="24"/>
        </w:numPr>
        <w:rPr>
          <w:lang w:val="it-IT"/>
        </w:rPr>
      </w:pPr>
      <w:r>
        <w:rPr>
          <w:lang w:val="it-IT"/>
        </w:rPr>
        <w:t>I</w:t>
      </w:r>
      <w:r w:rsidR="00F1662F" w:rsidRPr="00B73047">
        <w:rPr>
          <w:lang w:val="it-IT"/>
        </w:rPr>
        <w:t>nterazione in tempo reale;</w:t>
      </w:r>
    </w:p>
    <w:p w:rsidR="00F1662F" w:rsidRPr="00B73047" w:rsidRDefault="000E095F" w:rsidP="00FE2E79">
      <w:pPr>
        <w:pStyle w:val="Tcorpo1paragrafo"/>
        <w:numPr>
          <w:ilvl w:val="0"/>
          <w:numId w:val="24"/>
        </w:numPr>
        <w:rPr>
          <w:lang w:val="it-IT"/>
        </w:rPr>
      </w:pPr>
      <w:r>
        <w:rPr>
          <w:lang w:val="it-IT"/>
        </w:rPr>
        <w:t>P</w:t>
      </w:r>
      <w:r w:rsidR="00F1662F" w:rsidRPr="00B73047">
        <w:rPr>
          <w:lang w:val="it-IT"/>
        </w:rPr>
        <w:t>resenza di elementi 3D</w:t>
      </w:r>
    </w:p>
    <w:p w:rsidR="00F1662F" w:rsidRPr="00B73047" w:rsidRDefault="00F1662F" w:rsidP="00F1662F">
      <w:pPr>
        <w:pStyle w:val="Tcorpo1paragrafo"/>
        <w:rPr>
          <w:lang w:val="it-IT"/>
        </w:rPr>
      </w:pPr>
      <w:r w:rsidRPr="00B73047">
        <w:rPr>
          <w:lang w:val="it-IT"/>
        </w:rPr>
        <w:t>Alcune applicazioni che permettono di utilizzare tale sistema sono:</w:t>
      </w:r>
    </w:p>
    <w:p w:rsidR="00F1662F" w:rsidRPr="00B73047" w:rsidRDefault="00F1662F" w:rsidP="00FE2E79">
      <w:pPr>
        <w:pStyle w:val="Tcorpo1paragrafo"/>
        <w:numPr>
          <w:ilvl w:val="0"/>
          <w:numId w:val="25"/>
        </w:numPr>
        <w:rPr>
          <w:lang w:val="it-IT"/>
        </w:rPr>
      </w:pPr>
      <w:r w:rsidRPr="00B73047">
        <w:rPr>
          <w:lang w:val="it-IT"/>
        </w:rPr>
        <w:t xml:space="preserve">Layar Reality Browser. Applicazione sviluppata per Android iPhone e OviNokia che sfrutta la realtà aumentata per mostrare sul display i punti di interesse. L'applicazione consente di visualizzare, tramite fotocamera, l'esatta posizione dei vari POI (Point of interest) presenti nel database. </w:t>
      </w:r>
      <w:r w:rsidR="00805026">
        <w:rPr>
          <w:lang w:val="it-IT"/>
        </w:rPr>
        <w:t xml:space="preserve">Si utilizza </w:t>
      </w:r>
      <w:r w:rsidRPr="00B73047">
        <w:rPr>
          <w:lang w:val="it-IT"/>
        </w:rPr>
        <w:t>GPS e bussola. Il database è composto da POI di Layar e Wikipedia, i-Metro, Panoramio e altri. Per ogni punto di interesse, oltre alla segnalazione, abbiamo una serie di informazioni, come numero di telefono, indirizzo ed immagini [11].</w:t>
      </w:r>
    </w:p>
    <w:p w:rsidR="00F1662F" w:rsidRPr="00B73047" w:rsidRDefault="00F1662F" w:rsidP="00FE2E79">
      <w:pPr>
        <w:pStyle w:val="Tcorpo1paragrafo"/>
        <w:numPr>
          <w:ilvl w:val="0"/>
          <w:numId w:val="25"/>
        </w:numPr>
        <w:rPr>
          <w:lang w:val="it-IT"/>
        </w:rPr>
      </w:pPr>
      <w:r w:rsidRPr="00B73047">
        <w:rPr>
          <w:lang w:val="it-IT"/>
        </w:rPr>
        <w:t xml:space="preserve">Wikitude. Applicazione che consente di sfruttare la realtà aumentata per visualizzare su iPhone, Android e alcuni dispositivi Nokia, una serie di punti di interessi facenti parte del database di Wikipedia. Sono presenti due modalità di visualizzazione: Camera e Mappa. In modalità Camera, </w:t>
      </w:r>
      <w:r w:rsidR="008C732A">
        <w:rPr>
          <w:lang w:val="it-IT"/>
        </w:rPr>
        <w:t xml:space="preserve">si </w:t>
      </w:r>
      <w:r w:rsidRPr="00B73047">
        <w:rPr>
          <w:lang w:val="it-IT"/>
        </w:rPr>
        <w:t>sovrappongono alle immagin</w:t>
      </w:r>
      <w:r w:rsidR="008C732A">
        <w:rPr>
          <w:lang w:val="it-IT"/>
        </w:rPr>
        <w:t>i catturate dalla C</w:t>
      </w:r>
      <w:r w:rsidRPr="00B73047">
        <w:rPr>
          <w:lang w:val="it-IT"/>
        </w:rPr>
        <w:t xml:space="preserve">amera, tutti i punti di interesse presenti nel database di Wikipedia, sottoforma di nuvolette, ovvero pop-up relativi ai vari punti di interesse, con tanto di indicazioni sulla distanza, la posizione e una descrizione del luogo. In modalità Mappa si visualizza la mappa politica del luogo con dei pop-up sovrapposti. </w:t>
      </w:r>
      <w:r w:rsidRPr="00B73047">
        <w:rPr>
          <w:lang w:val="it-IT"/>
        </w:rPr>
        <w:lastRenderedPageBreak/>
        <w:t>L'applicazione sfrutta la bussola, Gps e Network. Questi ultimi possono essere usati entrambi contemporaneamente o singolarmente [12].</w:t>
      </w:r>
    </w:p>
    <w:p w:rsidR="00F1662F" w:rsidRPr="00B73047" w:rsidRDefault="00F1662F" w:rsidP="00F1662F">
      <w:pPr>
        <w:pStyle w:val="Tcorpo1paragrafo"/>
        <w:rPr>
          <w:lang w:val="it-IT"/>
        </w:rPr>
      </w:pPr>
      <w:r w:rsidRPr="00B73047">
        <w:rPr>
          <w:lang w:val="it-IT"/>
        </w:rPr>
        <w:t xml:space="preserve">Tutte le applicazioni descritte, richiedono l'accesso ad Internet anche dopo l'installazione sul dispositivo. Solo "Italia Mobile" (tra le applicazioni descritte) non richiede l'accesso a Internet in quanto in fase d’installazione carica l'intero database permettendo così di utilizzare l'applicazione in modalità Stand-Alone e quindi anche se non è disponibile sul posto nessuna rete (WiFi,Gprs/Umts). </w:t>
      </w:r>
    </w:p>
    <w:p w:rsidR="00F1662F" w:rsidRPr="00B73047" w:rsidRDefault="00F1662F" w:rsidP="00F1662F">
      <w:pPr>
        <w:pStyle w:val="Tcorpo1paragrafo"/>
        <w:rPr>
          <w:lang w:val="it-IT"/>
        </w:rPr>
      </w:pPr>
      <w:r w:rsidRPr="00B73047">
        <w:rPr>
          <w:lang w:val="it-IT"/>
        </w:rPr>
        <w:t xml:space="preserve">Tutte le applicazioni utilizzano il segnale Gps (Global Positioning System) e un segnale per la connessione internet, come Wifi, o Gprs/umts. </w:t>
      </w:r>
    </w:p>
    <w:p w:rsidR="00F1662F" w:rsidRPr="00B73047" w:rsidRDefault="00F1662F" w:rsidP="00F1662F">
      <w:pPr>
        <w:pStyle w:val="Tcorpo1paragrafo"/>
        <w:rPr>
          <w:lang w:val="it-IT"/>
        </w:rPr>
      </w:pPr>
      <w:r w:rsidRPr="00B73047">
        <w:rPr>
          <w:lang w:val="it-IT"/>
        </w:rPr>
        <w:t>Il GPS ha permesso l'evoluzione di tali applicazioni che si basano soprattutto sulla geolocalizzazione, sfruttando i dati ottenuti dal satellite per la localizzazione del punto in cui l’utente si trova. Il dispositivo Gps è nato come strumento militare, e al giorno d'oggi lo si trova racchiuso in piccoli dispositivi elettronici, detti ricevitori. Il sistema è costituito da una rete di 24 satelliti che calcola i ritardi di propagazione del segnale fra un satellite e l’altro per determinare la posizione geografica del dispositivo. La precisione garantita dagli attuali dispositivi è all'incirca fra 4 e 40 metri [13].</w:t>
      </w:r>
    </w:p>
    <w:p w:rsidR="00F1662F" w:rsidRPr="00B73047" w:rsidRDefault="00F1662F" w:rsidP="00F1662F">
      <w:pPr>
        <w:pStyle w:val="Tcorpo1paragrafo"/>
        <w:rPr>
          <w:lang w:val="it-IT"/>
        </w:rPr>
      </w:pPr>
      <w:r w:rsidRPr="00B73047">
        <w:rPr>
          <w:lang w:val="it-IT"/>
        </w:rPr>
        <w:t>Attualmente tutti i dispositivi mobili possiedono il modulo Gprs/Umts per la connessione internet. Usando la rete del telefono mobile: l’ID del telefono mobile può essere utilizzato per determinare la stazione base di trasmissione (BTS) con il quale il disp</w:t>
      </w:r>
      <w:r w:rsidR="008C732A">
        <w:rPr>
          <w:lang w:val="it-IT"/>
        </w:rPr>
        <w:t>ositivo comunica ed identifica</w:t>
      </w:r>
      <w:r w:rsidRPr="00B73047">
        <w:rPr>
          <w:lang w:val="it-IT"/>
        </w:rPr>
        <w:t xml:space="preserve"> la posizione della stazione BTS. Con questa tecnica la posizione viene determinata in maniera molto grossolana: un cellulare GSM per intenderci potrebbe trovarsi entro il raggio di 10 Km dalla stazione BTS con la quale comunica [14].</w:t>
      </w:r>
    </w:p>
    <w:p w:rsidR="00F1662F" w:rsidRPr="00B73047" w:rsidRDefault="00F1662F" w:rsidP="00F1662F">
      <w:pPr>
        <w:pStyle w:val="Tcorpo1paragrafo"/>
        <w:rPr>
          <w:lang w:val="it-IT"/>
        </w:rPr>
      </w:pPr>
      <w:r w:rsidRPr="00B73047">
        <w:rPr>
          <w:lang w:val="it-IT"/>
        </w:rPr>
        <w:t>Queste due tecnologie possono essere utilizzate assieme o separatamente. Nel caso in ci vengano utilizzate entrambe, aumenta la velocità di identificazione del dispositivo mobile, aumentando l'efficenza captata dall'utente.</w:t>
      </w:r>
    </w:p>
    <w:p w:rsidR="00F1662F" w:rsidRPr="00423483" w:rsidRDefault="00F1662F" w:rsidP="00F1662F">
      <w:pPr>
        <w:pStyle w:val="Titolo3"/>
        <w:rPr>
          <w:rFonts w:ascii="Times New Roman" w:hAnsi="Times New Roman" w:cs="Times New Roman"/>
          <w:sz w:val="28"/>
          <w:szCs w:val="28"/>
        </w:rPr>
      </w:pPr>
      <w:bookmarkStart w:id="39" w:name="_Toc290304550"/>
      <w:r w:rsidRPr="00423483">
        <w:rPr>
          <w:rFonts w:ascii="Times New Roman" w:hAnsi="Times New Roman" w:cs="Times New Roman"/>
          <w:sz w:val="28"/>
          <w:szCs w:val="28"/>
        </w:rPr>
        <w:t>2.6 Tecnologie da utilizzare per l'applicazione</w:t>
      </w:r>
      <w:bookmarkEnd w:id="39"/>
    </w:p>
    <w:p w:rsidR="00F1662F" w:rsidRPr="00B73047" w:rsidRDefault="00F1662F" w:rsidP="00F1662F">
      <w:pPr>
        <w:pStyle w:val="Tcorpo1paragrafo"/>
        <w:rPr>
          <w:sz w:val="20"/>
          <w:lang w:val="it-IT"/>
        </w:rPr>
      </w:pPr>
      <w:r w:rsidRPr="00B73047">
        <w:rPr>
          <w:lang w:val="it-IT"/>
        </w:rPr>
        <w:t xml:space="preserve">Si vuole, dunque, progettare un'applicazione guida/gioco per gli utenti che si recano in luoghi di culto, che consenta loro di giocare e nel contempo conoscere le storie dei personaggi. </w:t>
      </w:r>
    </w:p>
    <w:p w:rsidR="00F1662F" w:rsidRPr="00B73047" w:rsidRDefault="00F1662F" w:rsidP="00F1662F">
      <w:pPr>
        <w:pStyle w:val="Tcorpo1paragrafo"/>
        <w:rPr>
          <w:sz w:val="20"/>
          <w:lang w:val="it-IT"/>
        </w:rPr>
      </w:pPr>
      <w:r w:rsidRPr="00B73047">
        <w:rPr>
          <w:lang w:val="it-IT"/>
        </w:rPr>
        <w:lastRenderedPageBreak/>
        <w:t xml:space="preserve">L’applicazione è compatibile con il framework CHeR (Cultural Heritage Resources), ideato e sviluppato dall'Università degli Studi di Bari. CHeR prende in considerazione le tecnologie di ultima generazione, ovvero AR, GPS e </w:t>
      </w:r>
      <w:proofErr w:type="spellStart"/>
      <w:r w:rsidRPr="00B73047">
        <w:rPr>
          <w:lang w:val="it-IT"/>
        </w:rPr>
        <w:t>Gprs</w:t>
      </w:r>
      <w:proofErr w:type="spellEnd"/>
      <w:r w:rsidRPr="00B73047">
        <w:rPr>
          <w:lang w:val="it-IT"/>
        </w:rPr>
        <w:t>/Umts.</w:t>
      </w:r>
    </w:p>
    <w:p w:rsidR="00F1662F" w:rsidRPr="009643B5" w:rsidRDefault="00F1662F" w:rsidP="00F1662F">
      <w:pPr>
        <w:pStyle w:val="Tcorpo1paragrafo"/>
        <w:rPr>
          <w:lang w:val="it-IT"/>
        </w:rPr>
      </w:pPr>
      <w:r w:rsidRPr="009643B5">
        <w:rPr>
          <w:lang w:val="it-IT"/>
        </w:rPr>
        <w:t>Il framework CheR consente di supportare la progettazione, lo sviluppo e l'utilizzo di applicazioni interattive per sostenere la visita di siti del patrimonio culturale e definisce le modalità con cui questi elementi interagiscono tra di loro (</w:t>
      </w:r>
      <w:r w:rsidR="00220196" w:rsidRPr="009643B5">
        <w:rPr>
          <w:lang w:val="it-IT"/>
        </w:rPr>
        <w:t>Figura</w:t>
      </w:r>
      <w:r w:rsidR="00B322DA" w:rsidRPr="009643B5">
        <w:rPr>
          <w:lang w:val="it-IT"/>
        </w:rPr>
        <w:t xml:space="preserve"> 5</w:t>
      </w:r>
      <w:r w:rsidRPr="009643B5">
        <w:rPr>
          <w:lang w:val="it-IT"/>
        </w:rPr>
        <w:t>).</w:t>
      </w:r>
    </w:p>
    <w:p w:rsidR="00F1662F" w:rsidRPr="00B73047" w:rsidRDefault="00F1662F" w:rsidP="00F1662F">
      <w:pPr>
        <w:pStyle w:val="Tcorpoparagrafo"/>
        <w:jc w:val="center"/>
        <w:rPr>
          <w:lang w:val="it-IT"/>
        </w:rPr>
      </w:pPr>
      <w:r w:rsidRPr="00B73047">
        <w:rPr>
          <w:noProof/>
          <w:lang w:val="it-IT"/>
        </w:rPr>
        <w:drawing>
          <wp:inline distT="0" distB="0" distL="0" distR="0">
            <wp:extent cx="5038725" cy="3028950"/>
            <wp:effectExtent l="19050" t="0" r="9525" b="0"/>
            <wp:docPr id="32" name="Immagine 6" descr="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er"/>
                    <pic:cNvPicPr>
                      <a:picLocks noChangeAspect="1" noChangeArrowheads="1"/>
                    </pic:cNvPicPr>
                  </pic:nvPicPr>
                  <pic:blipFill>
                    <a:blip r:embed="rId18"/>
                    <a:srcRect/>
                    <a:stretch>
                      <a:fillRect/>
                    </a:stretch>
                  </pic:blipFill>
                  <pic:spPr bwMode="auto">
                    <a:xfrm>
                      <a:off x="0" y="0"/>
                      <a:ext cx="5038725" cy="3028950"/>
                    </a:xfrm>
                    <a:prstGeom prst="rect">
                      <a:avLst/>
                    </a:prstGeom>
                    <a:noFill/>
                    <a:ln w="9525">
                      <a:noFill/>
                      <a:miter lim="800000"/>
                      <a:headEnd/>
                      <a:tailEnd/>
                    </a:ln>
                  </pic:spPr>
                </pic:pic>
              </a:graphicData>
            </a:graphic>
          </wp:inline>
        </w:drawing>
      </w:r>
    </w:p>
    <w:p w:rsidR="00F1662F" w:rsidRPr="00B73047" w:rsidRDefault="00F1662F" w:rsidP="00F1662F">
      <w:pPr>
        <w:pStyle w:val="Tcorpo1paragrafo"/>
        <w:jc w:val="center"/>
        <w:rPr>
          <w:rFonts w:ascii="TimesNewRoman" w:hAnsi="TimesNewRoman"/>
          <w:lang w:val="it-IT"/>
        </w:rPr>
      </w:pPr>
      <w:r w:rsidRPr="00B73047">
        <w:rPr>
          <w:rFonts w:ascii="TimesNewRoman" w:hAnsi="TimesNewRoman"/>
          <w:lang w:val="it-IT"/>
        </w:rPr>
        <w:t xml:space="preserve">Figura </w:t>
      </w:r>
      <w:r w:rsidR="00B322DA">
        <w:rPr>
          <w:rFonts w:ascii="TimesNewRoman" w:hAnsi="TimesNewRoman"/>
          <w:lang w:val="it-IT"/>
        </w:rPr>
        <w:t>5</w:t>
      </w:r>
      <w:r w:rsidR="00482A26">
        <w:rPr>
          <w:rFonts w:ascii="TimesNewRoman" w:hAnsi="TimesNewRoman"/>
          <w:lang w:val="it-IT"/>
        </w:rPr>
        <w:t>.</w:t>
      </w:r>
      <w:r w:rsidRPr="00B73047">
        <w:rPr>
          <w:rFonts w:ascii="TimesNewRoman" w:hAnsi="TimesNewRoman"/>
          <w:lang w:val="it-IT"/>
        </w:rPr>
        <w:t xml:space="preserve"> Il modello CHeR</w:t>
      </w:r>
      <w:r w:rsidR="001650B0">
        <w:rPr>
          <w:rFonts w:ascii="TimesNewRoman" w:hAnsi="TimesNewRoman"/>
          <w:lang w:val="it-IT"/>
        </w:rPr>
        <w:t>.</w:t>
      </w:r>
    </w:p>
    <w:p w:rsidR="00F1662F" w:rsidRPr="00B73047" w:rsidRDefault="00F1662F" w:rsidP="00F1662F">
      <w:pPr>
        <w:pStyle w:val="Tcorpoparagrafo"/>
        <w:ind w:firstLine="0"/>
        <w:rPr>
          <w:lang w:val="it-IT"/>
        </w:rPr>
      </w:pPr>
      <w:r w:rsidRPr="00B73047">
        <w:rPr>
          <w:lang w:val="it-IT"/>
        </w:rPr>
        <w:t>Diverse comunità di soggetti sono coinvolti nella progettazione</w:t>
      </w:r>
      <w:r w:rsidR="00FA4D0B">
        <w:rPr>
          <w:lang w:val="it-IT"/>
        </w:rPr>
        <w:t xml:space="preserve"> </w:t>
      </w:r>
      <w:r w:rsidRPr="00B73047">
        <w:rPr>
          <w:lang w:val="it-IT"/>
        </w:rPr>
        <w:t xml:space="preserve">di tali applicazioni. Quelle attualmente considerate sono rappresentate in </w:t>
      </w:r>
      <w:r w:rsidR="00220196">
        <w:rPr>
          <w:lang w:val="it-IT"/>
        </w:rPr>
        <w:t>Figura</w:t>
      </w:r>
      <w:r w:rsidRPr="00B73047">
        <w:rPr>
          <w:lang w:val="it-IT"/>
        </w:rPr>
        <w:t xml:space="preserve"> </w:t>
      </w:r>
      <w:r w:rsidR="00B322DA">
        <w:rPr>
          <w:lang w:val="it-IT"/>
        </w:rPr>
        <w:t>5</w:t>
      </w:r>
      <w:r w:rsidRPr="00B73047">
        <w:rPr>
          <w:lang w:val="it-IT"/>
        </w:rPr>
        <w:t xml:space="preserve"> attraverso ovali con linea tratteggiata:</w:t>
      </w:r>
    </w:p>
    <w:p w:rsidR="00F1662F" w:rsidRPr="00B73047" w:rsidRDefault="00F1662F" w:rsidP="00FE2E79">
      <w:pPr>
        <w:pStyle w:val="Tcorpoparagrafo"/>
        <w:widowControl w:val="0"/>
        <w:numPr>
          <w:ilvl w:val="0"/>
          <w:numId w:val="53"/>
        </w:numPr>
        <w:rPr>
          <w:lang w:val="it-IT"/>
        </w:rPr>
      </w:pPr>
      <w:r w:rsidRPr="00B73047">
        <w:rPr>
          <w:lang w:val="it-IT"/>
        </w:rPr>
        <w:t>Software Engineers: gli ingegneri del software, svolgono meta-design, sviluppando un laboratorio (Workshop) per ogni comunità, attraverso il quale tutti gli esperti collaborano per sviluppare le applicazioni finali;</w:t>
      </w:r>
    </w:p>
    <w:p w:rsidR="00F1662F" w:rsidRPr="00B73047" w:rsidRDefault="00F1662F" w:rsidP="00FE2E79">
      <w:pPr>
        <w:pStyle w:val="Tcorpoparagrafo"/>
        <w:widowControl w:val="0"/>
        <w:numPr>
          <w:ilvl w:val="0"/>
          <w:numId w:val="53"/>
        </w:numPr>
        <w:rPr>
          <w:lang w:val="it-IT"/>
        </w:rPr>
      </w:pPr>
      <w:r w:rsidRPr="00B73047">
        <w:rPr>
          <w:lang w:val="it-IT"/>
        </w:rPr>
        <w:t>HCI Experts: gli espe</w:t>
      </w:r>
      <w:r w:rsidR="008E2A11">
        <w:rPr>
          <w:lang w:val="it-IT"/>
        </w:rPr>
        <w:t>rti di Human Computer Interaction</w:t>
      </w:r>
      <w:r w:rsidRPr="00B73047">
        <w:rPr>
          <w:lang w:val="it-IT"/>
        </w:rPr>
        <w:t>, rappresentano la comunità che porta le loro conoscenze sui fattori umani per la progettazione dell'applicazione. Attraverso il loro workshop svolgono valutazioni di usabilità dando il proprio contributo al progetto. Gli strumenti utilizzati per comunicare con gli altri esperti sono le aree per la condivisione dei risultati, forum di discussione, e altri strumenti;</w:t>
      </w:r>
    </w:p>
    <w:p w:rsidR="00F1662F" w:rsidRPr="00B73047" w:rsidRDefault="00F1662F" w:rsidP="00FE2E79">
      <w:pPr>
        <w:pStyle w:val="Tcorpoparagrafo"/>
        <w:widowControl w:val="0"/>
        <w:numPr>
          <w:ilvl w:val="0"/>
          <w:numId w:val="53"/>
        </w:numPr>
        <w:rPr>
          <w:lang w:val="it-IT"/>
        </w:rPr>
      </w:pPr>
      <w:r w:rsidRPr="00B73047">
        <w:rPr>
          <w:lang w:val="it-IT"/>
        </w:rPr>
        <w:lastRenderedPageBreak/>
        <w:t xml:space="preserve">CH Experts: La comunità degli esperti sui beni culturali, è composta da curatori di musei, storici, ed altro; il loro workshop offre un ambiente di progettazione </w:t>
      </w:r>
      <w:r w:rsidR="00DD1A32">
        <w:rPr>
          <w:lang w:val="it-IT"/>
        </w:rPr>
        <w:t>visiva e modelli di applicazioni</w:t>
      </w:r>
      <w:r w:rsidRPr="00B73047">
        <w:rPr>
          <w:lang w:val="it-IT"/>
        </w:rPr>
        <w:t>, realizzati da ingegneri del software;</w:t>
      </w:r>
    </w:p>
    <w:p w:rsidR="00F1662F" w:rsidRPr="00B73047" w:rsidRDefault="00F1662F" w:rsidP="00FE2E79">
      <w:pPr>
        <w:pStyle w:val="Tcorpoparagrafo"/>
        <w:widowControl w:val="0"/>
        <w:numPr>
          <w:ilvl w:val="0"/>
          <w:numId w:val="53"/>
        </w:numPr>
        <w:rPr>
          <w:lang w:val="it-IT"/>
        </w:rPr>
      </w:pPr>
      <w:r w:rsidRPr="00B73047">
        <w:rPr>
          <w:lang w:val="it-IT"/>
        </w:rPr>
        <w:t>Visitors: I visitatori sono di diversi tipi. Ogni comunità di</w:t>
      </w:r>
      <w:r w:rsidR="006E2195">
        <w:rPr>
          <w:lang w:val="it-IT"/>
        </w:rPr>
        <w:t xml:space="preserve"> visitatori, che opera tramite il suo</w:t>
      </w:r>
      <w:r w:rsidRPr="00B73047">
        <w:rPr>
          <w:lang w:val="it-IT"/>
        </w:rPr>
        <w:t xml:space="preserve"> workshop, può modificare la sua applicazione in base alle sue esigenze che sono in continua evoluzione;</w:t>
      </w:r>
    </w:p>
    <w:p w:rsidR="00F1662F" w:rsidRPr="00B73047" w:rsidRDefault="00F1662F" w:rsidP="00F1662F">
      <w:pPr>
        <w:pStyle w:val="Tcorpoparagrafo"/>
        <w:ind w:firstLine="0"/>
        <w:rPr>
          <w:lang w:val="it-IT"/>
        </w:rPr>
      </w:pPr>
      <w:r w:rsidRPr="00B73047">
        <w:rPr>
          <w:lang w:val="it-IT"/>
        </w:rPr>
        <w:t xml:space="preserve">Nella </w:t>
      </w:r>
      <w:r w:rsidR="00220196">
        <w:rPr>
          <w:lang w:val="it-IT"/>
        </w:rPr>
        <w:t>Figura</w:t>
      </w:r>
      <w:r w:rsidRPr="00B73047">
        <w:rPr>
          <w:lang w:val="it-IT"/>
        </w:rPr>
        <w:t xml:space="preserve"> 1, gli ovali con le linee </w:t>
      </w:r>
      <w:r w:rsidR="006E2195">
        <w:rPr>
          <w:lang w:val="it-IT"/>
        </w:rPr>
        <w:t>continue</w:t>
      </w:r>
      <w:r w:rsidRPr="00B73047">
        <w:rPr>
          <w:lang w:val="it-IT"/>
        </w:rPr>
        <w:t xml:space="preserve"> rappresentano le fasi della progettazione. La prima fase della progettazione consiste nella creazione di template di applicazione (Application Template). In generale, un template è qualcosa che viene </w:t>
      </w:r>
      <w:r w:rsidR="00177B78">
        <w:rPr>
          <w:lang w:val="it-IT"/>
        </w:rPr>
        <w:t>usato come modello per produrr</w:t>
      </w:r>
      <w:r w:rsidRPr="00B73047">
        <w:rPr>
          <w:lang w:val="it-IT"/>
        </w:rPr>
        <w:t xml:space="preserve">e altri prodotti simili. Un classico esempio è un documento elettronico composto da una predefinita struttura, che deve essere completato con contenuto proprio. In questo senso, il template può essere inteso come uno schema o uno scheletro. Nel contesto del modello Cher, un template definisce la selezione delle interfacce utente, le sue funzionalità, i diversi tipi di contenuti multimediali che saranno offerti ai visitatori, con alcune regole per la loro combinazione, al fine di sostenere le attività che possono eseguire in siti culturali. </w:t>
      </w:r>
    </w:p>
    <w:p w:rsidR="00F1662F" w:rsidRPr="00B73047" w:rsidRDefault="006E2195" w:rsidP="00F1662F">
      <w:pPr>
        <w:pStyle w:val="Tcorpoparagrafo"/>
        <w:ind w:firstLine="0"/>
        <w:rPr>
          <w:lang w:val="it-IT"/>
        </w:rPr>
      </w:pPr>
      <w:r>
        <w:rPr>
          <w:lang w:val="it-IT"/>
        </w:rPr>
        <w:t>Il workshop de</w:t>
      </w:r>
      <w:r w:rsidR="00F1662F" w:rsidRPr="00B73047">
        <w:rPr>
          <w:lang w:val="it-IT"/>
        </w:rPr>
        <w:t>i CH esperti fornisce dei template di applicazione e un insieme di costruzioni a blocchi (B</w:t>
      </w:r>
      <w:r w:rsidR="008C24DF">
        <w:rPr>
          <w:lang w:val="it-IT"/>
        </w:rPr>
        <w:t>u</w:t>
      </w:r>
      <w:r w:rsidR="00F1662F" w:rsidRPr="00B73047">
        <w:rPr>
          <w:lang w:val="it-IT"/>
        </w:rPr>
        <w:t>ilding Blocks). Essi offrono delle interfacce utente, delle funzionalità (ad esempio la visualizzazione dei contenuti, l'introduzione dei dati, la ricerca, lo zoom) e diversi tipi di risorse multimediali (Multimedia Resources) come, testo, immagini, video, per la progettazione dell'applicazione finale. Gli esperti in CH, scelgono le risorse multimediali da visualizzare ed assemblano insieme tutti i blocchi di costruzione scel</w:t>
      </w:r>
      <w:r>
        <w:rPr>
          <w:lang w:val="it-IT"/>
        </w:rPr>
        <w:t>ti. Sfruttando i profili utente</w:t>
      </w:r>
      <w:r w:rsidR="00F1662F" w:rsidRPr="00B73047">
        <w:rPr>
          <w:lang w:val="it-IT"/>
        </w:rPr>
        <w:t xml:space="preserve"> (User Profiles) il workshop filtra i blocchi di costruzione, a seconda del tipo di visitatore.</w:t>
      </w:r>
    </w:p>
    <w:p w:rsidR="00F1662F" w:rsidRPr="00B73047" w:rsidRDefault="00F1662F" w:rsidP="00F1662F">
      <w:pPr>
        <w:pStyle w:val="Tcorpoparagrafo"/>
        <w:ind w:firstLine="0"/>
        <w:rPr>
          <w:lang w:val="it-IT"/>
        </w:rPr>
      </w:pPr>
      <w:r w:rsidRPr="00B73047">
        <w:rPr>
          <w:lang w:val="it-IT"/>
        </w:rPr>
        <w:t xml:space="preserve">I template e i </w:t>
      </w:r>
      <w:r w:rsidR="00B351E9">
        <w:rPr>
          <w:lang w:val="it-IT"/>
        </w:rPr>
        <w:t>building blocks</w:t>
      </w:r>
      <w:r w:rsidRPr="00B73047">
        <w:rPr>
          <w:lang w:val="it-IT"/>
        </w:rPr>
        <w:t xml:space="preserve"> non sono tutti adatti per og</w:t>
      </w:r>
      <w:r w:rsidR="00D56259">
        <w:rPr>
          <w:lang w:val="it-IT"/>
        </w:rPr>
        <w:t xml:space="preserve">ni dispositivo del visitatore: </w:t>
      </w:r>
      <w:r w:rsidRPr="00B73047">
        <w:rPr>
          <w:lang w:val="it-IT"/>
        </w:rPr>
        <w:t>ad esempio, le funzionalità che sfruttano la posizione GPS non possono essere utilizzate nelle applicazioni per dispositivi senza segnale GPS. Quindi i template e i blocchi costruttivi sono classificati in base ai diversi dispositivi (Devices) e resi disponibili o meno, nel workshop degli esperti in CH, a seconda della situazione specifica.</w:t>
      </w:r>
    </w:p>
    <w:p w:rsidR="00F1662F" w:rsidRPr="00B73047" w:rsidRDefault="00F1662F" w:rsidP="00F1662F">
      <w:pPr>
        <w:pStyle w:val="Tcorpo1paragrafo"/>
        <w:rPr>
          <w:sz w:val="20"/>
          <w:lang w:val="it-IT"/>
        </w:rPr>
      </w:pPr>
      <w:r w:rsidRPr="00B73047">
        <w:rPr>
          <w:rFonts w:ascii="TimesNewRoman" w:hAnsi="TimesNewRoman"/>
          <w:lang w:val="it-IT"/>
        </w:rPr>
        <w:lastRenderedPageBreak/>
        <w:t xml:space="preserve">Allo stato attuale sono stati sviluppati tre template sul framework CHeR, ovvero [15]: </w:t>
      </w:r>
    </w:p>
    <w:p w:rsidR="00F1662F" w:rsidRPr="00B73047" w:rsidRDefault="00F1662F" w:rsidP="00F1662F">
      <w:pPr>
        <w:pStyle w:val="Tcorpo1paragrafo"/>
        <w:rPr>
          <w:sz w:val="20"/>
          <w:lang w:val="it-IT"/>
        </w:rPr>
      </w:pPr>
      <w:r w:rsidRPr="00B73047">
        <w:rPr>
          <w:lang w:val="it-IT"/>
        </w:rPr>
        <w:t xml:space="preserve">1) </w:t>
      </w:r>
      <w:r w:rsidRPr="00B73047">
        <w:rPr>
          <w:i/>
          <w:iCs/>
          <w:lang w:val="it-IT"/>
        </w:rPr>
        <w:t xml:space="preserve">Museum Guide, </w:t>
      </w:r>
      <w:r w:rsidRPr="00B73047">
        <w:rPr>
          <w:lang w:val="it-IT"/>
        </w:rPr>
        <w:t xml:space="preserve">premette la visita guidata presso musei; </w:t>
      </w:r>
    </w:p>
    <w:p w:rsidR="00F1662F" w:rsidRPr="00B73047" w:rsidRDefault="00F1662F" w:rsidP="00F1662F">
      <w:pPr>
        <w:pStyle w:val="Tcorpo1paragrafo"/>
        <w:rPr>
          <w:sz w:val="20"/>
          <w:lang w:val="it-IT"/>
        </w:rPr>
      </w:pPr>
      <w:r w:rsidRPr="00B73047">
        <w:rPr>
          <w:lang w:val="it-IT"/>
        </w:rPr>
        <w:t>2) E</w:t>
      </w:r>
      <w:r w:rsidRPr="00B73047">
        <w:rPr>
          <w:i/>
          <w:iCs/>
          <w:lang w:val="it-IT"/>
        </w:rPr>
        <w:t xml:space="preserve">xcursion-game, </w:t>
      </w:r>
      <w:r w:rsidRPr="00B73047">
        <w:rPr>
          <w:lang w:val="it-IT"/>
        </w:rPr>
        <w:t>gioco escursione presso parchi archeologici</w:t>
      </w:r>
      <w:r w:rsidR="003277AF" w:rsidRPr="0002076D">
        <w:rPr>
          <w:lang w:val="it-IT"/>
        </w:rPr>
        <w:t>;</w:t>
      </w:r>
    </w:p>
    <w:p w:rsidR="00F1662F" w:rsidRPr="00B73047" w:rsidRDefault="00F1662F" w:rsidP="00F1662F">
      <w:pPr>
        <w:pStyle w:val="Tcorpo1paragrafo"/>
        <w:rPr>
          <w:lang w:val="it-IT"/>
        </w:rPr>
      </w:pPr>
      <w:r w:rsidRPr="00B73047">
        <w:rPr>
          <w:lang w:val="it-IT"/>
        </w:rPr>
        <w:t xml:space="preserve">3) </w:t>
      </w:r>
      <w:r w:rsidRPr="00B73047">
        <w:rPr>
          <w:i/>
          <w:iCs/>
          <w:lang w:val="it-IT"/>
        </w:rPr>
        <w:t xml:space="preserve">History-Puzzle, </w:t>
      </w:r>
      <w:r w:rsidRPr="00B73047">
        <w:rPr>
          <w:rFonts w:ascii="TimesNewRoman" w:hAnsi="TimesNewRoman"/>
          <w:lang w:val="it-IT"/>
        </w:rPr>
        <w:t xml:space="preserve">  </w:t>
      </w:r>
      <w:r w:rsidRPr="00B73047">
        <w:rPr>
          <w:lang w:val="it-IT"/>
        </w:rPr>
        <w:t>un gioco per schermi multi-touch di grandi dimensioni.</w:t>
      </w:r>
    </w:p>
    <w:p w:rsidR="00F1662F" w:rsidRPr="00B73047" w:rsidRDefault="00F1662F" w:rsidP="00F1662F">
      <w:pPr>
        <w:pStyle w:val="Titolo3"/>
        <w:rPr>
          <w:rFonts w:ascii="Times New Roman" w:hAnsi="Times New Roman" w:cs="Times New Roman"/>
          <w:b w:val="0"/>
          <w:sz w:val="24"/>
          <w:szCs w:val="24"/>
        </w:rPr>
      </w:pPr>
      <w:bookmarkStart w:id="40" w:name="_Toc289960670"/>
      <w:bookmarkStart w:id="41" w:name="_Toc290304551"/>
      <w:r w:rsidRPr="00B73047">
        <w:rPr>
          <w:rFonts w:ascii="Times New Roman" w:hAnsi="Times New Roman" w:cs="Times New Roman"/>
          <w:b w:val="0"/>
          <w:sz w:val="24"/>
          <w:szCs w:val="24"/>
        </w:rPr>
        <w:t>L’applicazione sviluppata rispetta il template Ex</w:t>
      </w:r>
      <w:r w:rsidR="003277AF">
        <w:rPr>
          <w:rFonts w:ascii="Times New Roman" w:hAnsi="Times New Roman" w:cs="Times New Roman"/>
          <w:b w:val="0"/>
          <w:sz w:val="24"/>
          <w:szCs w:val="24"/>
        </w:rPr>
        <w:t xml:space="preserve">cursion-game, come descritto nella sezione </w:t>
      </w:r>
      <w:r w:rsidRPr="00B73047">
        <w:rPr>
          <w:rFonts w:ascii="Times New Roman" w:hAnsi="Times New Roman" w:cs="Times New Roman"/>
          <w:b w:val="0"/>
          <w:sz w:val="24"/>
          <w:szCs w:val="24"/>
        </w:rPr>
        <w:t>4.3.</w:t>
      </w:r>
      <w:bookmarkEnd w:id="40"/>
      <w:bookmarkEnd w:id="41"/>
      <w:r w:rsidR="003277AF">
        <w:rPr>
          <w:rFonts w:ascii="Times New Roman" w:hAnsi="Times New Roman" w:cs="Times New Roman"/>
          <w:b w:val="0"/>
          <w:sz w:val="24"/>
          <w:szCs w:val="24"/>
        </w:rPr>
        <w:t>1.</w:t>
      </w:r>
    </w:p>
    <w:p w:rsidR="00F1662F" w:rsidRPr="00B73047" w:rsidRDefault="00B351E9" w:rsidP="00F1662F">
      <w:pPr>
        <w:pStyle w:val="Tcorpo1paragrafo"/>
        <w:rPr>
          <w:lang w:val="it-IT"/>
        </w:rPr>
      </w:pPr>
      <w:r w:rsidRPr="0002076D">
        <w:rPr>
          <w:lang w:val="it-IT"/>
        </w:rPr>
        <w:t xml:space="preserve">I </w:t>
      </w:r>
      <w:proofErr w:type="spellStart"/>
      <w:r w:rsidRPr="0002076D">
        <w:rPr>
          <w:lang w:val="it-IT"/>
        </w:rPr>
        <w:t>template</w:t>
      </w:r>
      <w:proofErr w:type="spellEnd"/>
      <w:r w:rsidRPr="0002076D">
        <w:rPr>
          <w:lang w:val="it-IT"/>
        </w:rPr>
        <w:t xml:space="preserve"> sono sviluppati in modo </w:t>
      </w:r>
      <w:r w:rsidR="00F1662F" w:rsidRPr="00B73047">
        <w:rPr>
          <w:lang w:val="it-IT"/>
        </w:rPr>
        <w:t>che siano compatibili con XML (eXtensible Markup Language). Il linguaggio XML è stato definito dal consorzio W3C (World Wide Web Consortium), assicurando che i dati strutturati siano uniformi e indipendenti dalle applicazioni o dai produttori. Il linguaggio fornisce una rappresentazione strutturale (struttura ad albero) dei dati che può essere ampiamente e facilmente implementata. Comprende sia la struttura che la semantica dei dati contenuti in un suo file [16].</w:t>
      </w:r>
    </w:p>
    <w:p w:rsidR="00046C8C" w:rsidRPr="00B73047" w:rsidRDefault="00046C8C" w:rsidP="00046C8C">
      <w:pPr>
        <w:pStyle w:val="Tcorpoparagrafo"/>
        <w:ind w:firstLine="0"/>
        <w:rPr>
          <w:lang w:val="it-IT"/>
        </w:rPr>
      </w:pPr>
      <w:bookmarkStart w:id="42" w:name="_Ref185077061"/>
      <w:bookmarkEnd w:id="33"/>
    </w:p>
    <w:p w:rsidR="00105414" w:rsidRPr="00B73047" w:rsidRDefault="00105414" w:rsidP="0009373B">
      <w:pPr>
        <w:pStyle w:val="Tcorpoparagrafo"/>
        <w:ind w:firstLine="0"/>
        <w:rPr>
          <w:lang w:val="it-IT"/>
        </w:rPr>
      </w:pPr>
    </w:p>
    <w:p w:rsidR="00E8162C" w:rsidRPr="0002076D" w:rsidRDefault="00E8162C" w:rsidP="006B1938">
      <w:pPr>
        <w:pStyle w:val="Tnumcapitolo"/>
        <w:spacing w:before="4000"/>
        <w:rPr>
          <w:lang w:val="it-IT"/>
        </w:rPr>
      </w:pPr>
      <w:bookmarkStart w:id="43" w:name="_Toc289960671"/>
      <w:bookmarkStart w:id="44" w:name="_Toc290304552"/>
      <w:r w:rsidRPr="0002076D">
        <w:rPr>
          <w:lang w:val="it-IT"/>
        </w:rPr>
        <w:lastRenderedPageBreak/>
        <w:t>Capitolo 3</w:t>
      </w:r>
      <w:bookmarkEnd w:id="43"/>
      <w:bookmarkEnd w:id="44"/>
    </w:p>
    <w:p w:rsidR="00A01D32" w:rsidRPr="00B73047" w:rsidRDefault="00A01D32" w:rsidP="00A01D32">
      <w:pPr>
        <w:pStyle w:val="Ttitolocapitolo"/>
        <w:rPr>
          <w:lang w:val="it-IT"/>
        </w:rPr>
      </w:pPr>
      <w:bookmarkStart w:id="45" w:name="_Toc290304553"/>
      <w:r>
        <w:rPr>
          <w:lang w:val="it-IT"/>
        </w:rPr>
        <w:t>Progettazione centrata sull’utente</w:t>
      </w:r>
      <w:bookmarkEnd w:id="45"/>
    </w:p>
    <w:p w:rsidR="00A01D32" w:rsidRPr="00A01D32" w:rsidRDefault="00A01D32" w:rsidP="00A01D32">
      <w:pPr>
        <w:pStyle w:val="Ttitolocapitolo"/>
        <w:rPr>
          <w:lang w:val="it-IT"/>
        </w:rPr>
      </w:pPr>
    </w:p>
    <w:p w:rsidR="004503A6" w:rsidRPr="00B73047" w:rsidRDefault="004503A6" w:rsidP="0009373B">
      <w:pPr>
        <w:pStyle w:val="Tcorpoparagrafo"/>
        <w:ind w:firstLine="0"/>
        <w:rPr>
          <w:sz w:val="48"/>
          <w:szCs w:val="48"/>
          <w:lang w:val="it-IT"/>
        </w:rPr>
      </w:pPr>
    </w:p>
    <w:p w:rsidR="00C36474" w:rsidRPr="00B73047" w:rsidRDefault="00C36474" w:rsidP="0009373B">
      <w:pPr>
        <w:pStyle w:val="Tcorpoparagrafo"/>
        <w:ind w:firstLine="0"/>
        <w:rPr>
          <w:sz w:val="48"/>
          <w:szCs w:val="48"/>
          <w:lang w:val="it-IT"/>
        </w:rPr>
      </w:pPr>
    </w:p>
    <w:p w:rsidR="00C36474" w:rsidRPr="00B73047" w:rsidRDefault="00C36474" w:rsidP="0009373B">
      <w:pPr>
        <w:pStyle w:val="Tcorpoparagrafo"/>
        <w:ind w:firstLine="0"/>
        <w:rPr>
          <w:sz w:val="48"/>
          <w:szCs w:val="48"/>
          <w:lang w:val="it-IT"/>
        </w:rPr>
      </w:pPr>
    </w:p>
    <w:p w:rsidR="00C36474" w:rsidRPr="00B73047" w:rsidRDefault="00C36474" w:rsidP="0009373B">
      <w:pPr>
        <w:pStyle w:val="Tcorpoparagrafo"/>
        <w:ind w:firstLine="0"/>
        <w:rPr>
          <w:sz w:val="48"/>
          <w:szCs w:val="48"/>
          <w:lang w:val="it-IT"/>
        </w:rPr>
      </w:pPr>
    </w:p>
    <w:p w:rsidR="00C36474" w:rsidRPr="00B73047" w:rsidRDefault="00C36474" w:rsidP="0009373B">
      <w:pPr>
        <w:pStyle w:val="Tcorpoparagrafo"/>
        <w:ind w:firstLine="0"/>
        <w:rPr>
          <w:sz w:val="48"/>
          <w:szCs w:val="48"/>
          <w:lang w:val="it-IT"/>
        </w:rPr>
      </w:pPr>
    </w:p>
    <w:p w:rsidR="00C36474" w:rsidRPr="00B73047" w:rsidRDefault="00C36474" w:rsidP="0009373B">
      <w:pPr>
        <w:pStyle w:val="Tcorpoparagrafo"/>
        <w:ind w:firstLine="0"/>
        <w:rPr>
          <w:sz w:val="48"/>
          <w:szCs w:val="48"/>
          <w:lang w:val="it-IT"/>
        </w:rPr>
      </w:pPr>
    </w:p>
    <w:p w:rsidR="00231F12" w:rsidRPr="00B73047" w:rsidRDefault="00231F12" w:rsidP="0009373B">
      <w:pPr>
        <w:pStyle w:val="Tcorpoparagrafo"/>
        <w:ind w:firstLine="0"/>
        <w:rPr>
          <w:b/>
          <w:sz w:val="32"/>
          <w:szCs w:val="32"/>
          <w:lang w:val="it-IT"/>
        </w:rPr>
      </w:pPr>
    </w:p>
    <w:p w:rsidR="00792E13" w:rsidRPr="00423483" w:rsidRDefault="00792E13" w:rsidP="00792E13">
      <w:pPr>
        <w:pStyle w:val="Titolo3"/>
        <w:rPr>
          <w:rFonts w:ascii="Times New Roman" w:hAnsi="Times New Roman" w:cs="Times New Roman"/>
          <w:sz w:val="28"/>
          <w:szCs w:val="28"/>
        </w:rPr>
      </w:pPr>
      <w:bookmarkStart w:id="46" w:name="_Toc290304554"/>
      <w:r w:rsidRPr="00423483">
        <w:rPr>
          <w:rFonts w:ascii="Times New Roman" w:hAnsi="Times New Roman" w:cs="Times New Roman"/>
          <w:sz w:val="28"/>
          <w:szCs w:val="28"/>
        </w:rPr>
        <w:lastRenderedPageBreak/>
        <w:t>3.1 Modello di interazione</w:t>
      </w:r>
      <w:bookmarkEnd w:id="46"/>
    </w:p>
    <w:p w:rsidR="00792E13" w:rsidRPr="00B73047" w:rsidRDefault="00792E13" w:rsidP="00792E13">
      <w:pPr>
        <w:pStyle w:val="Tcorpo1paragrafo"/>
        <w:rPr>
          <w:lang w:val="it-IT"/>
        </w:rPr>
      </w:pPr>
      <w:r w:rsidRPr="00B73047">
        <w:rPr>
          <w:lang w:val="it-IT"/>
        </w:rPr>
        <w:t>Un modello di interazione ha lo scopo di far capire al progettista, eventuali problemi emersi nell’interazione fra utente e interfaccia. Un  sist</w:t>
      </w:r>
      <w:r w:rsidR="00AF6C11">
        <w:rPr>
          <w:lang w:val="it-IT"/>
        </w:rPr>
        <w:t xml:space="preserve">ema interattivo ha lo scopo di </w:t>
      </w:r>
      <w:r w:rsidRPr="00B73047">
        <w:rPr>
          <w:lang w:val="it-IT"/>
        </w:rPr>
        <w:t>aiutare un utente a raggiungere i suoi obiettivi in un certo dominio applicativo. Per dominio applicativo, si intende  l’area di competenze e conoscenze relative ad attività del mondo reale; i compiti sono le operazioni utilizzate per manipolare i concetti di un domini</w:t>
      </w:r>
      <w:r w:rsidR="00AF6C11">
        <w:rPr>
          <w:lang w:val="it-IT"/>
        </w:rPr>
        <w:t>o</w:t>
      </w:r>
      <w:r w:rsidRPr="00B73047">
        <w:rPr>
          <w:lang w:val="it-IT"/>
        </w:rPr>
        <w:t>; gli obiettivi sono gli output che l’utente desidera ottenere da un compito eseguito. Nell’interazione gli attori coinvolti sono l’uomo, chiamato utente, e la macchina, chiamato sistema. Il dialogo tra i due avviene tramite l’interfaccia. L’interfaccia è “il ponte tra il mondo del sistema e il mondo dell’utente” [17]. L’uomo e la macchina funzionano in maniera differente; l’uomo è adattabile, è capace di apprendere come operare in un nuovo ambiente, mentre la macchina, accetta gli input e comunica gli output secondo un determinato formato. L’interfaccia deve tradurre correttamente i concetti dell’uomo in quelli della macchina. Questa traduzione può fallire in molti punti e per vari motivi e per  capire esattamente ciò che accade durante l’interazione si utilizza un modello di interazione.</w:t>
      </w:r>
    </w:p>
    <w:p w:rsidR="00792E13" w:rsidRPr="00B73047" w:rsidRDefault="00792E13" w:rsidP="00792E13">
      <w:pPr>
        <w:pStyle w:val="Tcorpo1paragrafo"/>
        <w:rPr>
          <w:lang w:val="it-IT"/>
        </w:rPr>
      </w:pPr>
      <w:r w:rsidRPr="00B73047">
        <w:rPr>
          <w:lang w:val="it-IT"/>
        </w:rPr>
        <w:t>Il modello di interazione di Norman</w:t>
      </w:r>
    </w:p>
    <w:p w:rsidR="00792E13" w:rsidRPr="00B73047" w:rsidRDefault="00792E13" w:rsidP="00792E13">
      <w:pPr>
        <w:pStyle w:val="Tcorpo1paragrafo"/>
        <w:rPr>
          <w:lang w:val="it-IT"/>
        </w:rPr>
      </w:pPr>
      <w:r w:rsidRPr="00B73047">
        <w:rPr>
          <w:lang w:val="it-IT"/>
        </w:rPr>
        <w:t>In questo modello chiamato “ciclo di esecuzione e di valutazione”, l’utente formula un task d’azione (compito) attraverso l’interfaccia. Quando il task è stato eseguito dal sistema, l’utente osserva l’interfaccia per valutare i risultati e stabilire ulteriori azioni, in base al proprio modello mentale. Questo modello di interazione è diviso in due fasi principali:esecuzione e valutazione, che, a loro volta, sono suddivisi in altre sette fasi:</w:t>
      </w:r>
    </w:p>
    <w:p w:rsidR="00792E13" w:rsidRPr="00B73047" w:rsidRDefault="00792E13" w:rsidP="00FE2E79">
      <w:pPr>
        <w:pStyle w:val="Tcorpo1paragrafo"/>
        <w:numPr>
          <w:ilvl w:val="0"/>
          <w:numId w:val="27"/>
        </w:numPr>
        <w:rPr>
          <w:lang w:val="it-IT"/>
        </w:rPr>
      </w:pPr>
      <w:r w:rsidRPr="00B73047">
        <w:rPr>
          <w:lang w:val="it-IT"/>
        </w:rPr>
        <w:t>Stabilire l’obiettivo;</w:t>
      </w:r>
    </w:p>
    <w:p w:rsidR="00792E13" w:rsidRPr="00B73047" w:rsidRDefault="00792E13" w:rsidP="00FE2E79">
      <w:pPr>
        <w:pStyle w:val="Tcorpo1paragrafo"/>
        <w:numPr>
          <w:ilvl w:val="0"/>
          <w:numId w:val="27"/>
        </w:numPr>
        <w:rPr>
          <w:lang w:val="it-IT"/>
        </w:rPr>
      </w:pPr>
      <w:r w:rsidRPr="00B73047">
        <w:rPr>
          <w:lang w:val="it-IT"/>
        </w:rPr>
        <w:t>Concepire l’intenzione;</w:t>
      </w:r>
    </w:p>
    <w:p w:rsidR="00792E13" w:rsidRPr="00B73047" w:rsidRDefault="00792E13" w:rsidP="00FE2E79">
      <w:pPr>
        <w:pStyle w:val="Tcorpo1paragrafo"/>
        <w:numPr>
          <w:ilvl w:val="0"/>
          <w:numId w:val="27"/>
        </w:numPr>
        <w:rPr>
          <w:lang w:val="it-IT"/>
        </w:rPr>
      </w:pPr>
      <w:r w:rsidRPr="00B73047">
        <w:rPr>
          <w:lang w:val="it-IT"/>
        </w:rPr>
        <w:t>Specificare la sequenza delle azioni;</w:t>
      </w:r>
    </w:p>
    <w:p w:rsidR="00792E13" w:rsidRPr="00B73047" w:rsidRDefault="00792E13" w:rsidP="00FE2E79">
      <w:pPr>
        <w:pStyle w:val="Tcorpo1paragrafo"/>
        <w:numPr>
          <w:ilvl w:val="0"/>
          <w:numId w:val="27"/>
        </w:numPr>
        <w:rPr>
          <w:lang w:val="it-IT"/>
        </w:rPr>
      </w:pPr>
      <w:r w:rsidRPr="00B73047">
        <w:rPr>
          <w:lang w:val="it-IT"/>
        </w:rPr>
        <w:t>Eseguire le azioni;</w:t>
      </w:r>
    </w:p>
    <w:p w:rsidR="00792E13" w:rsidRPr="00B73047" w:rsidRDefault="00792E13" w:rsidP="00FE2E79">
      <w:pPr>
        <w:pStyle w:val="Tcorpo1paragrafo"/>
        <w:numPr>
          <w:ilvl w:val="0"/>
          <w:numId w:val="27"/>
        </w:numPr>
        <w:rPr>
          <w:lang w:val="it-IT"/>
        </w:rPr>
      </w:pPr>
      <w:r w:rsidRPr="00B73047">
        <w:rPr>
          <w:lang w:val="it-IT"/>
        </w:rPr>
        <w:t>Percepire lo stato del sistema;</w:t>
      </w:r>
    </w:p>
    <w:p w:rsidR="00792E13" w:rsidRPr="00B73047" w:rsidRDefault="00792E13" w:rsidP="00FE2E79">
      <w:pPr>
        <w:pStyle w:val="Tcorpo1paragrafo"/>
        <w:numPr>
          <w:ilvl w:val="0"/>
          <w:numId w:val="27"/>
        </w:numPr>
        <w:rPr>
          <w:lang w:val="it-IT"/>
        </w:rPr>
      </w:pPr>
      <w:r w:rsidRPr="00B73047">
        <w:rPr>
          <w:lang w:val="it-IT"/>
        </w:rPr>
        <w:t>Interpretare lo stato del sistema;</w:t>
      </w:r>
    </w:p>
    <w:p w:rsidR="00792E13" w:rsidRPr="00B73047" w:rsidRDefault="00792E13" w:rsidP="00FE2E79">
      <w:pPr>
        <w:pStyle w:val="Tcorpo1paragrafo"/>
        <w:numPr>
          <w:ilvl w:val="0"/>
          <w:numId w:val="27"/>
        </w:numPr>
        <w:rPr>
          <w:lang w:val="it-IT"/>
        </w:rPr>
      </w:pPr>
      <w:r w:rsidRPr="00B73047">
        <w:rPr>
          <w:lang w:val="it-IT"/>
        </w:rPr>
        <w:t>Valutare lo stato del sistema rispetto agli obiettivi e alle intenzioni;</w:t>
      </w:r>
    </w:p>
    <w:p w:rsidR="00792E13" w:rsidRPr="00B73047" w:rsidRDefault="00792E13" w:rsidP="00792E13">
      <w:pPr>
        <w:pStyle w:val="Tcorpo1paragrafo"/>
        <w:rPr>
          <w:lang w:val="it-IT"/>
        </w:rPr>
      </w:pPr>
      <w:r w:rsidRPr="00B73047">
        <w:rPr>
          <w:lang w:val="it-IT"/>
        </w:rPr>
        <w:lastRenderedPageBreak/>
        <w:t>L’utente vuole conseguire un obiettivo, e lo esprime nei termini del dominio nel linguaggio dei compiti. Tale obiettivo verrà tradotto in intenzione e poi in azioni che eseguirà sull’interfaccia. Quest’ultima comunica e traduce al sistema. Dopo l’esecuzione della sequenza delle azioni da parte del sistema, l’utente percepisce il nuovo stato del sistema e lo interpreta secondo il proprio modello mentale. Se ritiene che abbia conseguito il suo obiettivo, allora il sistema ha eseguito ciò che egli voleva e l’interazione è avvenuta con successo, altrimenti l’utente  riformulerà l’obiettivo e ripeterà il ciclo.</w:t>
      </w:r>
    </w:p>
    <w:p w:rsidR="00792E13" w:rsidRPr="00B73047" w:rsidRDefault="00792E13" w:rsidP="00792E13">
      <w:pPr>
        <w:pStyle w:val="Tcorpo1paragrafo"/>
        <w:rPr>
          <w:lang w:val="it-IT"/>
        </w:rPr>
      </w:pPr>
      <w:r w:rsidRPr="00B73047">
        <w:rPr>
          <w:lang w:val="it-IT"/>
        </w:rPr>
        <w:t>Norman identifica due golfi, corrispondenti a due modi di interpretazione del sistema da parte dell’utente:</w:t>
      </w:r>
    </w:p>
    <w:p w:rsidR="00792E13" w:rsidRPr="00B73047" w:rsidRDefault="00792E13" w:rsidP="00FE2E79">
      <w:pPr>
        <w:pStyle w:val="Tcorpo1paragrafo"/>
        <w:numPr>
          <w:ilvl w:val="0"/>
          <w:numId w:val="25"/>
        </w:numPr>
        <w:rPr>
          <w:lang w:val="it-IT"/>
        </w:rPr>
      </w:pPr>
      <w:r w:rsidRPr="00B73047">
        <w:rPr>
          <w:lang w:val="it-IT"/>
        </w:rPr>
        <w:t>Golfo dell’esecuzione: è la differenza tra la formulazione delle azioni dell’utente per raggiungere il suo obiettivo e le azioni consentite dal sistema. Solo se le azioni previste dal sistema corrispondono a quelle previste dall’utente, l’interazione sarà efficace. Sarà compito dell’interfaccia ridurre la dimensione di questo golfo.</w:t>
      </w:r>
    </w:p>
    <w:p w:rsidR="00792E13" w:rsidRPr="00B73047" w:rsidRDefault="00792E13" w:rsidP="00FE2E79">
      <w:pPr>
        <w:pStyle w:val="Tcorpo1paragrafo"/>
        <w:numPr>
          <w:ilvl w:val="0"/>
          <w:numId w:val="25"/>
        </w:numPr>
        <w:rPr>
          <w:lang w:val="it-IT"/>
        </w:rPr>
      </w:pPr>
      <w:r w:rsidRPr="00B73047">
        <w:rPr>
          <w:lang w:val="it-IT"/>
        </w:rPr>
        <w:t>Golfo della valutazione: è la distanza tra la presentazione fisica dello stato del sistema e le aspettative dell’utente.  Più sforzo è richiesto da parte dell’utente per interpretare lo stato del sistema, meno efficace sarà l’interazione.</w:t>
      </w:r>
    </w:p>
    <w:p w:rsidR="00792E13" w:rsidRPr="00B73047" w:rsidRDefault="00792E13" w:rsidP="00792E13">
      <w:pPr>
        <w:pStyle w:val="Tcorpo1paragrafo"/>
        <w:ind w:left="720"/>
        <w:jc w:val="center"/>
        <w:rPr>
          <w:lang w:val="it-IT"/>
        </w:rPr>
      </w:pPr>
      <w:r w:rsidRPr="00B73047">
        <w:rPr>
          <w:noProof/>
          <w:lang w:val="it-IT"/>
        </w:rPr>
        <w:drawing>
          <wp:inline distT="0" distB="0" distL="0" distR="0">
            <wp:extent cx="4267200" cy="2619375"/>
            <wp:effectExtent l="19050" t="0" r="0" b="0"/>
            <wp:docPr id="38" name="Immagine 12" descr="C:\Users\Odino\Desktop\Egnazia\Tesi\Immagini\capitolo 2\interfac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descr="C:\Users\Odino\Desktop\Egnazia\Tesi\Immagini\capitolo 2\interfaccia.jpg"/>
                    <pic:cNvPicPr>
                      <a:picLocks noChangeAspect="1" noChangeArrowheads="1"/>
                    </pic:cNvPicPr>
                  </pic:nvPicPr>
                  <pic:blipFill>
                    <a:blip r:embed="rId19"/>
                    <a:srcRect/>
                    <a:stretch>
                      <a:fillRect/>
                    </a:stretch>
                  </pic:blipFill>
                  <pic:spPr bwMode="auto">
                    <a:xfrm>
                      <a:off x="0" y="0"/>
                      <a:ext cx="4267200" cy="2619375"/>
                    </a:xfrm>
                    <a:prstGeom prst="rect">
                      <a:avLst/>
                    </a:prstGeom>
                    <a:noFill/>
                    <a:ln w="9525">
                      <a:noFill/>
                      <a:miter lim="800000"/>
                      <a:headEnd/>
                      <a:tailEnd/>
                    </a:ln>
                  </pic:spPr>
                </pic:pic>
              </a:graphicData>
            </a:graphic>
          </wp:inline>
        </w:drawing>
      </w:r>
      <w:r w:rsidRPr="00B73047">
        <w:rPr>
          <w:lang w:val="it-IT"/>
        </w:rPr>
        <w:t xml:space="preserve"> Figura </w:t>
      </w:r>
      <w:r w:rsidR="00B322DA">
        <w:rPr>
          <w:lang w:val="it-IT"/>
        </w:rPr>
        <w:t>6</w:t>
      </w:r>
      <w:r w:rsidR="00482A26">
        <w:rPr>
          <w:lang w:val="it-IT"/>
        </w:rPr>
        <w:t>.</w:t>
      </w:r>
      <w:r w:rsidR="001650B0">
        <w:rPr>
          <w:lang w:val="it-IT"/>
        </w:rPr>
        <w:t xml:space="preserve"> </w:t>
      </w:r>
      <w:r w:rsidRPr="00B73047">
        <w:rPr>
          <w:lang w:val="it-IT"/>
        </w:rPr>
        <w:t>Modello di interazione Norman</w:t>
      </w:r>
      <w:r w:rsidR="001650B0">
        <w:rPr>
          <w:lang w:val="it-IT"/>
        </w:rPr>
        <w:t>.</w:t>
      </w:r>
    </w:p>
    <w:p w:rsidR="00792E13" w:rsidRPr="00423483" w:rsidRDefault="00792E13" w:rsidP="0001545F">
      <w:pPr>
        <w:pStyle w:val="Titolo3"/>
        <w:jc w:val="both"/>
        <w:rPr>
          <w:rFonts w:ascii="Times New Roman" w:hAnsi="Times New Roman" w:cs="Times New Roman"/>
          <w:sz w:val="28"/>
          <w:szCs w:val="28"/>
        </w:rPr>
      </w:pPr>
      <w:bookmarkStart w:id="47" w:name="_Toc290304555"/>
      <w:r w:rsidRPr="00423483">
        <w:rPr>
          <w:rFonts w:ascii="Times New Roman" w:hAnsi="Times New Roman" w:cs="Times New Roman"/>
          <w:sz w:val="28"/>
          <w:szCs w:val="28"/>
        </w:rPr>
        <w:lastRenderedPageBreak/>
        <w:t>3.2 La progettazione centrata sull'utente</w:t>
      </w:r>
      <w:bookmarkEnd w:id="47"/>
    </w:p>
    <w:p w:rsidR="00792E13" w:rsidRPr="00B73047" w:rsidRDefault="00792E13" w:rsidP="0001545F">
      <w:pPr>
        <w:pStyle w:val="NormaleWeb"/>
        <w:spacing w:after="198" w:line="360" w:lineRule="auto"/>
        <w:jc w:val="both"/>
        <w:rPr>
          <w:rStyle w:val="Tcorpo1paragrafoCarattere"/>
          <w:lang w:val="it-IT"/>
        </w:rPr>
      </w:pPr>
      <w:r w:rsidRPr="00B73047">
        <w:rPr>
          <w:rStyle w:val="Tcorpo1paragrafoCarattere"/>
          <w:lang w:val="it-IT"/>
        </w:rPr>
        <w:t>La progettazione centrata sull'utente è strettamente collegata allo Human Computer Interaction, (HCI) disciplina, che deve la sua nascita alla comparsa degli schermi</w:t>
      </w:r>
      <w:r w:rsidRPr="00B73047">
        <w:rPr>
          <w:color w:val="000000"/>
        </w:rPr>
        <w:t xml:space="preserve"> </w:t>
      </w:r>
      <w:r w:rsidRPr="00B73047">
        <w:rPr>
          <w:rStyle w:val="Tcorpo1paragrafoCarattere"/>
          <w:lang w:val="it-IT"/>
        </w:rPr>
        <w:t xml:space="preserve">grafici. Infatti, essa si occupa di progettare, valutare e implementare sistemi interattivi, che soddisfino le esigenze e gli obbiettivi dell'utente finale. </w:t>
      </w:r>
      <w:r w:rsidRPr="00B73047">
        <w:rPr>
          <w:color w:val="000000"/>
        </w:rPr>
        <w:t>Inizialmente i progettisti del software focalizzavano l'attenzione sul sistema, creando applicazioni molto spesso difficili da usare per un utente finale non opportunamente istruito.</w:t>
      </w:r>
      <w:r w:rsidRPr="00B73047">
        <w:t xml:space="preserve"> </w:t>
      </w:r>
      <w:r w:rsidRPr="00B73047">
        <w:rPr>
          <w:color w:val="000000"/>
        </w:rPr>
        <w:t xml:space="preserve">In tali sistemi, prevaleva l'interazione testuale, in cui l'utente era necessariamente un esperto nell'utilizzare il sistema, istruito nell'inserire istruzioni. Il sistema eseguiva le istruzioni pre-programmate dall'utente, in un ambiente "batch", ovvero senza interazione dell'utente mentre il sistema eseguiva delle operazioni. Dagli anni 60' in poi, soprattutto in ambito militare si sperimentano le prime forme di interazione che utilizzavano la grafica, per rappresentare i dati elaborati. Tali calcolatori erano utilizzabili solo per persone esperte. Nel corso del tempo, anche grazie all'invenzione del mouse, i progettisti dedussero che era indispensabile aumentare l'efficenza del lavoro dell'utente finale, si introdussero forme di interazione che usavano i sistemi a finestre, fino al 1985 con l'introduzione delle interfacce Windows Icon Menu Pointer,  l'interazione avviene utilizzando widget grafici come finestre icone menu e puntatori. In quegli anni non a caso si </w:t>
      </w:r>
      <w:r w:rsidRPr="00B73047">
        <w:rPr>
          <w:rStyle w:val="Tcorpo1paragrafoCarattere"/>
          <w:lang w:val="it-IT"/>
        </w:rPr>
        <w:t xml:space="preserve">registrò un boom nelle vendite di calcolatori, presso privati e aziende. Infatti,  l'interazione per l'utente finale iniziava ad avvenire senza la conoscenza di opportune istruzioni, quindi l'utente iniziava a concentrarsi sull'obbiettivo che voleva raggiungere e non su come raggiungere l'obbiettivo. Questo lo si deve all'approccio UCD User Centred Design, ovvero i progettisti, coinvolgono l'utente finale sin dalle prime fasi di progettazione del sistema. L'utente finale è l'esperto del dominio col quale l'applicazione dovrà interagire. Tale dominio è quasi sempre sconosciuto ai progettisti, che quindi, devono raccogliere dati, analizzarli, identificare i requisiti degli utenti, focalizzare le funzionalità del sistema e utilizzarli per progettare l'applicazione, col fine di arrivare ad un massimo soddisfacimento del </w:t>
      </w:r>
      <w:r w:rsidRPr="00B73047">
        <w:rPr>
          <w:rStyle w:val="Tcorpo1paragrafoCarattere"/>
          <w:lang w:val="it-IT"/>
        </w:rPr>
        <w:lastRenderedPageBreak/>
        <w:t>committente, e ad un consistente risparmio in termini economici e di tempo sulla manutenzione del sistema.</w:t>
      </w:r>
    </w:p>
    <w:p w:rsidR="00792E13" w:rsidRPr="00B73047" w:rsidRDefault="00792E13" w:rsidP="0001545F">
      <w:pPr>
        <w:pStyle w:val="NormaleWeb"/>
        <w:spacing w:after="198" w:line="360" w:lineRule="auto"/>
        <w:jc w:val="both"/>
      </w:pPr>
      <w:r w:rsidRPr="00B73047">
        <w:rPr>
          <w:color w:val="000000"/>
        </w:rPr>
        <w:t>Per attuare al meglio questo approccio i progettisti e analisti devono:</w:t>
      </w:r>
    </w:p>
    <w:p w:rsidR="00792E13" w:rsidRPr="00B73047" w:rsidRDefault="00792E13" w:rsidP="0001545F">
      <w:pPr>
        <w:numPr>
          <w:ilvl w:val="1"/>
          <w:numId w:val="28"/>
        </w:numPr>
        <w:spacing w:before="100" w:beforeAutospacing="1" w:after="198" w:line="360" w:lineRule="auto"/>
        <w:jc w:val="both"/>
      </w:pPr>
      <w:r w:rsidRPr="00B73047">
        <w:rPr>
          <w:color w:val="000000"/>
        </w:rPr>
        <w:t>capir</w:t>
      </w:r>
      <w:r w:rsidR="00D47738">
        <w:rPr>
          <w:color w:val="000000"/>
        </w:rPr>
        <w:t xml:space="preserve">e a quale utente è destinato il </w:t>
      </w:r>
      <w:r w:rsidRPr="00B73047">
        <w:rPr>
          <w:color w:val="000000"/>
        </w:rPr>
        <w:t xml:space="preserve">prodotto, attraverso l'analisi degli utenti; </w:t>
      </w:r>
    </w:p>
    <w:p w:rsidR="00792E13" w:rsidRPr="00B73047" w:rsidRDefault="00792E13" w:rsidP="0001545F">
      <w:pPr>
        <w:numPr>
          <w:ilvl w:val="1"/>
          <w:numId w:val="28"/>
        </w:numPr>
        <w:spacing w:before="100" w:beforeAutospacing="1" w:after="198" w:line="360" w:lineRule="auto"/>
        <w:jc w:val="both"/>
      </w:pPr>
      <w:r w:rsidRPr="00B73047">
        <w:rPr>
          <w:color w:val="000000"/>
        </w:rPr>
        <w:t>capire le necessità da soddisfare attraver</w:t>
      </w:r>
      <w:r w:rsidR="00423483">
        <w:rPr>
          <w:color w:val="000000"/>
        </w:rPr>
        <w:t>s</w:t>
      </w:r>
      <w:r w:rsidRPr="00B73047">
        <w:rPr>
          <w:color w:val="000000"/>
        </w:rPr>
        <w:t>o l'analisi dei bisogni;</w:t>
      </w:r>
    </w:p>
    <w:p w:rsidR="00792E13" w:rsidRPr="00B73047" w:rsidRDefault="00792E13" w:rsidP="0001545F">
      <w:pPr>
        <w:numPr>
          <w:ilvl w:val="1"/>
          <w:numId w:val="28"/>
        </w:numPr>
        <w:spacing w:before="100" w:beforeAutospacing="1" w:after="198" w:line="360" w:lineRule="auto"/>
        <w:jc w:val="both"/>
      </w:pPr>
      <w:r w:rsidRPr="00B73047">
        <w:rPr>
          <w:color w:val="000000"/>
        </w:rPr>
        <w:t>capire il contesto nel quale il prodotto interagirà attraverso l'analisi del contesto;</w:t>
      </w:r>
    </w:p>
    <w:p w:rsidR="00792E13" w:rsidRPr="00B73047" w:rsidRDefault="00792E13" w:rsidP="0001545F">
      <w:pPr>
        <w:numPr>
          <w:ilvl w:val="1"/>
          <w:numId w:val="28"/>
        </w:numPr>
        <w:spacing w:before="100" w:beforeAutospacing="1" w:after="198" w:line="360" w:lineRule="auto"/>
        <w:jc w:val="both"/>
      </w:pPr>
      <w:r w:rsidRPr="00B73047">
        <w:rPr>
          <w:color w:val="000000"/>
        </w:rPr>
        <w:t>capire se esistono prodotti che potrebbero avere funzioni simili all'applicazione da progettare e dove essi falliscono, attraverso l'analisi della concorrenza;</w:t>
      </w:r>
    </w:p>
    <w:p w:rsidR="00792E13" w:rsidRPr="00B73047" w:rsidRDefault="00792E13" w:rsidP="0001545F">
      <w:pPr>
        <w:numPr>
          <w:ilvl w:val="1"/>
          <w:numId w:val="28"/>
        </w:numPr>
        <w:spacing w:before="100" w:beforeAutospacing="1" w:after="198" w:line="360" w:lineRule="auto"/>
        <w:jc w:val="both"/>
      </w:pPr>
      <w:r w:rsidRPr="00B73047">
        <w:rPr>
          <w:color w:val="000000"/>
        </w:rPr>
        <w:t>capire quali compiti l'utente finale dovrà svolgere col prodotto, attraverso l'analisi dei compiti.</w:t>
      </w:r>
    </w:p>
    <w:p w:rsidR="00792E13" w:rsidRPr="00423483" w:rsidRDefault="00792E13" w:rsidP="00792E13">
      <w:pPr>
        <w:pStyle w:val="Titolo3"/>
        <w:rPr>
          <w:rFonts w:ascii="Times New Roman" w:hAnsi="Times New Roman" w:cs="Times New Roman"/>
          <w:sz w:val="28"/>
          <w:szCs w:val="28"/>
        </w:rPr>
      </w:pPr>
      <w:bookmarkStart w:id="48" w:name="_Toc290304556"/>
      <w:r w:rsidRPr="00423483">
        <w:rPr>
          <w:rFonts w:ascii="Times New Roman" w:hAnsi="Times New Roman" w:cs="Times New Roman"/>
          <w:sz w:val="28"/>
          <w:szCs w:val="28"/>
        </w:rPr>
        <w:t>3.3 User Survey</w:t>
      </w:r>
      <w:bookmarkEnd w:id="48"/>
    </w:p>
    <w:p w:rsidR="00792E13" w:rsidRPr="00B73047" w:rsidRDefault="00792E13" w:rsidP="00792E13">
      <w:pPr>
        <w:pStyle w:val="Tcorpoparagrafo"/>
        <w:ind w:firstLine="0"/>
        <w:rPr>
          <w:lang w:val="it-IT"/>
        </w:rPr>
      </w:pPr>
      <w:r w:rsidRPr="00B73047">
        <w:rPr>
          <w:lang w:val="it-IT"/>
        </w:rPr>
        <w:t>Lo studio del dominio applicativo, è eseguito raccogliendo informazioni da</w:t>
      </w:r>
      <w:r w:rsidR="002F59F7">
        <w:rPr>
          <w:lang w:val="it-IT"/>
        </w:rPr>
        <w:t>ll’utente finale e analizzandole</w:t>
      </w:r>
      <w:r w:rsidRPr="00B73047">
        <w:rPr>
          <w:lang w:val="it-IT"/>
        </w:rPr>
        <w:t>, realizzando la fase di Analisi degli utenti; per raccogliere le informazioni esistono svariate modalità di raccolta dati.</w:t>
      </w:r>
    </w:p>
    <w:p w:rsidR="00792E13" w:rsidRPr="00423483" w:rsidRDefault="00792E13" w:rsidP="00792E13">
      <w:pPr>
        <w:pStyle w:val="Titolo3"/>
        <w:rPr>
          <w:rFonts w:ascii="Times New Roman" w:hAnsi="Times New Roman" w:cs="Times New Roman"/>
          <w:sz w:val="28"/>
          <w:szCs w:val="28"/>
        </w:rPr>
      </w:pPr>
      <w:bookmarkStart w:id="49" w:name="_Toc289448332"/>
      <w:bookmarkStart w:id="50" w:name="_Toc289449122"/>
      <w:bookmarkStart w:id="51" w:name="_Toc289790024"/>
      <w:bookmarkStart w:id="52" w:name="_Toc289960675"/>
      <w:bookmarkStart w:id="53" w:name="_Toc290304557"/>
      <w:r w:rsidRPr="00423483">
        <w:rPr>
          <w:rFonts w:ascii="Times New Roman" w:hAnsi="Times New Roman" w:cs="Times New Roman"/>
          <w:sz w:val="28"/>
          <w:szCs w:val="28"/>
        </w:rPr>
        <w:t>3.3.1 Analisi degli utenti</w:t>
      </w:r>
      <w:bookmarkEnd w:id="49"/>
      <w:bookmarkEnd w:id="50"/>
      <w:bookmarkEnd w:id="51"/>
      <w:bookmarkEnd w:id="52"/>
      <w:bookmarkEnd w:id="53"/>
    </w:p>
    <w:p w:rsidR="00792E13" w:rsidRPr="00B73047" w:rsidRDefault="00792E13" w:rsidP="00FB01A7">
      <w:pPr>
        <w:spacing w:before="100" w:beforeAutospacing="1" w:after="198" w:line="360" w:lineRule="auto"/>
        <w:jc w:val="both"/>
        <w:rPr>
          <w:color w:val="000000"/>
        </w:rPr>
      </w:pPr>
      <w:r w:rsidRPr="00B73047">
        <w:rPr>
          <w:color w:val="000000"/>
        </w:rPr>
        <w:t>Indispensabile è raccogliere informazioni da chi deciderà se utilizzare o meno il software , ovvero l'utente finale, in quanto, non capire in fase di progettazione le sue necessità, potrebbe portare ad iterare alcune fasi del ciclo di progettazione del software, che inevitabilmente aumenterebbe il costo economico e di tempo per i progettisti.</w:t>
      </w:r>
      <w:r w:rsidRPr="00B73047">
        <w:rPr>
          <w:b/>
          <w:color w:val="000000"/>
        </w:rPr>
        <w:t xml:space="preserve"> </w:t>
      </w:r>
      <w:r w:rsidRPr="00B73047">
        <w:rPr>
          <w:color w:val="000000"/>
        </w:rPr>
        <w:t xml:space="preserve">Occorre individuare il Modello Mentale, ovvero la collezione modificabile di associazioni che si forma nella mente delle persone, che porta ad essi ad associare le informazioni che stanno apprendendo con quelle che già </w:t>
      </w:r>
      <w:r w:rsidRPr="00B73047">
        <w:rPr>
          <w:color w:val="000000"/>
        </w:rPr>
        <w:lastRenderedPageBreak/>
        <w:t>conoscono, e grazie al quale le persone prevedono gli effetti del loro comportamento e prevedono la reazione del mondo circostante.</w:t>
      </w:r>
    </w:p>
    <w:p w:rsidR="00792E13" w:rsidRPr="00423483" w:rsidRDefault="00792E13" w:rsidP="00792E13">
      <w:pPr>
        <w:pStyle w:val="Titolo3"/>
        <w:rPr>
          <w:rFonts w:ascii="Times New Roman" w:hAnsi="Times New Roman" w:cs="Times New Roman"/>
          <w:sz w:val="28"/>
          <w:szCs w:val="28"/>
        </w:rPr>
      </w:pPr>
      <w:bookmarkStart w:id="54" w:name="_Toc289448333"/>
      <w:bookmarkStart w:id="55" w:name="_Toc289449123"/>
      <w:bookmarkStart w:id="56" w:name="_Toc289790025"/>
      <w:bookmarkStart w:id="57" w:name="_Toc289960676"/>
      <w:bookmarkStart w:id="58" w:name="_Toc290304558"/>
      <w:r w:rsidRPr="00423483">
        <w:rPr>
          <w:rFonts w:ascii="Times New Roman" w:hAnsi="Times New Roman" w:cs="Times New Roman"/>
          <w:sz w:val="28"/>
          <w:szCs w:val="28"/>
        </w:rPr>
        <w:t xml:space="preserve">3.3.2 </w:t>
      </w:r>
      <w:r w:rsidR="00DA755E">
        <w:rPr>
          <w:rFonts w:ascii="Times New Roman" w:hAnsi="Times New Roman" w:cs="Times New Roman"/>
          <w:sz w:val="28"/>
          <w:szCs w:val="28"/>
        </w:rPr>
        <w:t>R</w:t>
      </w:r>
      <w:r w:rsidRPr="00423483">
        <w:rPr>
          <w:rFonts w:ascii="Times New Roman" w:hAnsi="Times New Roman" w:cs="Times New Roman"/>
          <w:sz w:val="28"/>
          <w:szCs w:val="28"/>
        </w:rPr>
        <w:t>accolta dati</w:t>
      </w:r>
      <w:bookmarkEnd w:id="54"/>
      <w:bookmarkEnd w:id="55"/>
      <w:bookmarkEnd w:id="56"/>
      <w:bookmarkEnd w:id="57"/>
      <w:bookmarkEnd w:id="58"/>
    </w:p>
    <w:p w:rsidR="00792E13" w:rsidRPr="00B73047" w:rsidRDefault="00792E13" w:rsidP="00792E13">
      <w:pPr>
        <w:pStyle w:val="Tcorpo1paragrafo"/>
        <w:rPr>
          <w:color w:val="000000"/>
          <w:lang w:val="it-IT"/>
        </w:rPr>
      </w:pPr>
      <w:r w:rsidRPr="00B73047">
        <w:rPr>
          <w:lang w:val="it-IT"/>
        </w:rPr>
        <w:t xml:space="preserve">Per l’analisi dell'utente si devono scegliere le modalità di raccolta dati più opportuna in base alle varie esigenze e pianificare, cosa si vuole reperire; quale categoria </w:t>
      </w:r>
      <w:r w:rsidRPr="00B73047">
        <w:rPr>
          <w:color w:val="000000"/>
          <w:lang w:val="it-IT"/>
        </w:rPr>
        <w:t>di utente scegliere, e come selezionarla; il luogo dove avverrà la raccolta dati; come e dove memorizzare i dati, e come analizzarli.</w:t>
      </w:r>
    </w:p>
    <w:p w:rsidR="00792E13" w:rsidRPr="00B73047" w:rsidRDefault="00792E13" w:rsidP="00792E13">
      <w:pPr>
        <w:pStyle w:val="Tcorpo1paragrafo"/>
        <w:rPr>
          <w:color w:val="000000"/>
          <w:lang w:val="it-IT"/>
        </w:rPr>
      </w:pPr>
      <w:r w:rsidRPr="00B73047">
        <w:rPr>
          <w:color w:val="000000"/>
          <w:lang w:val="it-IT"/>
        </w:rPr>
        <w:t>Per raccogliere informazioni si utilizzano diverse tecniche:</w:t>
      </w:r>
    </w:p>
    <w:p w:rsidR="00792E13" w:rsidRPr="00B73047" w:rsidRDefault="00792E13" w:rsidP="00792E13">
      <w:pPr>
        <w:pStyle w:val="Tcorpo1paragrafo"/>
        <w:rPr>
          <w:lang w:val="it-IT"/>
        </w:rPr>
      </w:pPr>
      <w:r w:rsidRPr="00B73047">
        <w:rPr>
          <w:b/>
          <w:lang w:val="it-IT"/>
        </w:rPr>
        <w:t>Visite sul posto</w:t>
      </w:r>
      <w:r w:rsidRPr="00B73047">
        <w:rPr>
          <w:lang w:val="it-IT"/>
        </w:rPr>
        <w:t xml:space="preserve">: l'analista osserva l'utente mentre esercita le proprie funzioni nel suo ambiente di lavoro. L'osservazione potrebbe suggestionare l'utente che potrebbe non fare esattamente </w:t>
      </w:r>
      <w:r w:rsidR="00D47738">
        <w:rPr>
          <w:lang w:val="it-IT"/>
        </w:rPr>
        <w:t>gl</w:t>
      </w:r>
      <w:r w:rsidRPr="00B73047">
        <w:rPr>
          <w:lang w:val="it-IT"/>
        </w:rPr>
        <w:t>i stessi compiti, e per tal motivo si devono separare</w:t>
      </w:r>
      <w:r w:rsidR="00D47738">
        <w:rPr>
          <w:lang w:val="it-IT"/>
        </w:rPr>
        <w:t xml:space="preserve"> le osservazioni dalle influenze</w:t>
      </w:r>
      <w:r w:rsidRPr="00B73047">
        <w:rPr>
          <w:lang w:val="it-IT"/>
        </w:rPr>
        <w:t xml:space="preserve"> durante l'osservazione. Interessanti sono le interazioni dell'utente osservato col resto dell'ambiente di lavoro, e cosa succede quando esso termina i propri compiti. Le osservazioni sono molto utili per evidenziare le diverse classi di utenti e i loro diversi compiti.</w:t>
      </w:r>
    </w:p>
    <w:p w:rsidR="00792E13" w:rsidRPr="00B73047" w:rsidRDefault="00792E13" w:rsidP="00792E13">
      <w:pPr>
        <w:pStyle w:val="Tcorpo1paragrafo"/>
        <w:rPr>
          <w:lang w:val="it-IT"/>
        </w:rPr>
      </w:pPr>
      <w:r w:rsidRPr="00B73047">
        <w:rPr>
          <w:b/>
          <w:lang w:val="it-IT"/>
        </w:rPr>
        <w:t>Interviste</w:t>
      </w:r>
      <w:r w:rsidRPr="00B73047">
        <w:rPr>
          <w:lang w:val="it-IT"/>
        </w:rPr>
        <w:t>: permettono di iniziare ad instaurare un rapporto di fiducia tra l'analista e l'utente, in quanto attraverso delle domande, l'utente potrebbe far emergere dei comportamenti diversi da quelli dettati da regole aziendali e quindi potenzialmente importanti per l'analista. Le interviste possono essere singole o multiple. Nelle singole si intervista un utente e i dati raccolti sono più dettagliati rispetto ad un'intervista multipla, ovvero un gruppo di utenti tra cui si prevede un dialogo tra di essi. Le interviste si classificano in tre tipi, in base alla loro struttura:</w:t>
      </w:r>
    </w:p>
    <w:p w:rsidR="00792E13" w:rsidRPr="00B73047" w:rsidRDefault="00792E13" w:rsidP="00FE2E79">
      <w:pPr>
        <w:pStyle w:val="Tcorpo1paragrafo"/>
        <w:numPr>
          <w:ilvl w:val="0"/>
          <w:numId w:val="26"/>
        </w:numPr>
        <w:rPr>
          <w:lang w:val="it-IT"/>
        </w:rPr>
      </w:pPr>
      <w:r w:rsidRPr="00B73047">
        <w:rPr>
          <w:lang w:val="it-IT"/>
        </w:rPr>
        <w:t>Strutturate:prevedono un insieme predeterminato di domande. Sono utili per condurre indagini di mercato, confrontare opinioni tra soggetti diversi ed effettuare studi statistici;</w:t>
      </w:r>
    </w:p>
    <w:p w:rsidR="00792E13" w:rsidRPr="00B73047" w:rsidRDefault="000E095F" w:rsidP="00FE2E79">
      <w:pPr>
        <w:pStyle w:val="Tcorpo1paragrafo"/>
        <w:numPr>
          <w:ilvl w:val="0"/>
          <w:numId w:val="26"/>
        </w:numPr>
        <w:rPr>
          <w:lang w:val="it-IT"/>
        </w:rPr>
      </w:pPr>
      <w:r>
        <w:rPr>
          <w:lang w:val="it-IT"/>
        </w:rPr>
        <w:t>F</w:t>
      </w:r>
      <w:r w:rsidR="00792E13" w:rsidRPr="00B73047">
        <w:rPr>
          <w:lang w:val="it-IT"/>
        </w:rPr>
        <w:t>lessibili:prevedono un argomento conduttore per tutta l'intervista, ma non si prevede una sequenza di domande fissa;</w:t>
      </w:r>
    </w:p>
    <w:p w:rsidR="00792E13" w:rsidRPr="00B73047" w:rsidRDefault="000E095F" w:rsidP="00FE2E79">
      <w:pPr>
        <w:pStyle w:val="Tcorpo1paragrafo"/>
        <w:numPr>
          <w:ilvl w:val="0"/>
          <w:numId w:val="26"/>
        </w:numPr>
        <w:rPr>
          <w:lang w:val="it-IT"/>
        </w:rPr>
      </w:pPr>
      <w:proofErr w:type="spellStart"/>
      <w:r>
        <w:rPr>
          <w:lang w:val="it-IT"/>
        </w:rPr>
        <w:t>S</w:t>
      </w:r>
      <w:r w:rsidR="00792E13" w:rsidRPr="00B73047">
        <w:rPr>
          <w:lang w:val="it-IT"/>
        </w:rPr>
        <w:t>emistrutturate</w:t>
      </w:r>
      <w:proofErr w:type="spellEnd"/>
      <w:r w:rsidR="00792E13" w:rsidRPr="00B73047">
        <w:rPr>
          <w:lang w:val="it-IT"/>
        </w:rPr>
        <w:t>: si utilizzano un insieme di domande, in caso di risposte vaghe da parte dell'utente.</w:t>
      </w:r>
    </w:p>
    <w:p w:rsidR="00792E13" w:rsidRPr="00B73047" w:rsidRDefault="00792E13" w:rsidP="00FB01A7">
      <w:pPr>
        <w:spacing w:before="100" w:beforeAutospacing="1" w:after="198" w:line="360" w:lineRule="auto"/>
        <w:jc w:val="both"/>
        <w:rPr>
          <w:rStyle w:val="Tcorpo1paragrafoCarattere"/>
          <w:lang w:val="it-IT"/>
        </w:rPr>
      </w:pPr>
      <w:r w:rsidRPr="00B73047">
        <w:rPr>
          <w:rStyle w:val="Tcorpo1paragrafoCarattere"/>
          <w:b/>
          <w:lang w:val="it-IT"/>
        </w:rPr>
        <w:lastRenderedPageBreak/>
        <w:t>Questionari</w:t>
      </w:r>
      <w:r w:rsidRPr="00B73047">
        <w:rPr>
          <w:rStyle w:val="Tcorpo1paragrafoCarattere"/>
          <w:lang w:val="it-IT"/>
        </w:rPr>
        <w:t>: per la loro natura, essi sono meno flessibili delle interviste, in quanto non permettono di approfondire alcuni concetti che potrebbero emergere dalle varie risposte date dall'utente. Per effettuare un questionario, occorre prima stilare una serie di domande. La combinazione delle domande dipende dai requisiti e dal budget. Le risposte verranno elaborate e serviranno per una prima versione del sistema. L'elaborazione avviene con metodi scelti in fase di progettazione del questionario. Le tipologie di domande sono:</w:t>
      </w:r>
    </w:p>
    <w:p w:rsidR="00792E13" w:rsidRPr="00B73047" w:rsidRDefault="000E095F" w:rsidP="00FE2E79">
      <w:pPr>
        <w:pStyle w:val="Tcorpo1paragrafo"/>
        <w:numPr>
          <w:ilvl w:val="0"/>
          <w:numId w:val="29"/>
        </w:numPr>
        <w:rPr>
          <w:lang w:val="it-IT"/>
        </w:rPr>
      </w:pPr>
      <w:r>
        <w:rPr>
          <w:lang w:val="it-IT"/>
        </w:rPr>
        <w:t>D</w:t>
      </w:r>
      <w:r w:rsidR="00792E13" w:rsidRPr="00B73047">
        <w:rPr>
          <w:lang w:val="it-IT"/>
        </w:rPr>
        <w:t xml:space="preserve">omande generali: permettono di porre all'utente domande di carattere generico. Utili per classificare l'utente in base a sesso, età, formazione; </w:t>
      </w:r>
    </w:p>
    <w:p w:rsidR="00792E13" w:rsidRPr="00B73047" w:rsidRDefault="000E095F" w:rsidP="00FE2E79">
      <w:pPr>
        <w:pStyle w:val="Tcorpo1paragrafo"/>
        <w:numPr>
          <w:ilvl w:val="0"/>
          <w:numId w:val="29"/>
        </w:numPr>
        <w:rPr>
          <w:lang w:val="it-IT"/>
        </w:rPr>
      </w:pPr>
      <w:r>
        <w:rPr>
          <w:lang w:val="it-IT"/>
        </w:rPr>
        <w:t>D</w:t>
      </w:r>
      <w:r w:rsidR="00792E13" w:rsidRPr="00B73047">
        <w:rPr>
          <w:lang w:val="it-IT"/>
        </w:rPr>
        <w:t>omande aperte: consentono di fornire informazioni generiche e non puntuali. Per tal motivo, le risposte non si possono confrontare e analizzare in modo rigoroso;</w:t>
      </w:r>
    </w:p>
    <w:p w:rsidR="00792E13" w:rsidRPr="00B73047" w:rsidRDefault="000E095F" w:rsidP="00FE2E79">
      <w:pPr>
        <w:pStyle w:val="Tcorpo1paragrafo"/>
        <w:numPr>
          <w:ilvl w:val="0"/>
          <w:numId w:val="29"/>
        </w:numPr>
        <w:rPr>
          <w:lang w:val="it-IT"/>
        </w:rPr>
      </w:pPr>
      <w:r>
        <w:rPr>
          <w:lang w:val="it-IT"/>
        </w:rPr>
        <w:t>D</w:t>
      </w:r>
      <w:r w:rsidR="00792E13" w:rsidRPr="00B73047">
        <w:rPr>
          <w:lang w:val="it-IT"/>
        </w:rPr>
        <w:t>omande chiuse:l'utente deve rispondere scegliendo un opzione in una lista di risposte alternative.</w:t>
      </w:r>
    </w:p>
    <w:p w:rsidR="00792E13" w:rsidRPr="00B73047" w:rsidRDefault="00792E13" w:rsidP="00792E13">
      <w:pPr>
        <w:pStyle w:val="Tcorpoparagrafo"/>
        <w:rPr>
          <w:lang w:val="it-IT"/>
        </w:rPr>
      </w:pPr>
    </w:p>
    <w:p w:rsidR="00792E13" w:rsidRPr="00423483" w:rsidRDefault="00792E13" w:rsidP="00792E13">
      <w:pPr>
        <w:pStyle w:val="Titolo3"/>
        <w:rPr>
          <w:rFonts w:ascii="Times New Roman" w:hAnsi="Times New Roman" w:cs="Times New Roman"/>
          <w:sz w:val="28"/>
          <w:szCs w:val="28"/>
        </w:rPr>
      </w:pPr>
      <w:r w:rsidRPr="00423483">
        <w:rPr>
          <w:rFonts w:ascii="Times New Roman" w:hAnsi="Times New Roman" w:cs="Times New Roman"/>
          <w:sz w:val="28"/>
          <w:szCs w:val="28"/>
        </w:rPr>
        <w:t xml:space="preserve"> </w:t>
      </w:r>
      <w:bookmarkStart w:id="59" w:name="_Toc290304559"/>
      <w:r w:rsidRPr="00423483">
        <w:rPr>
          <w:rFonts w:ascii="Times New Roman" w:hAnsi="Times New Roman" w:cs="Times New Roman"/>
          <w:sz w:val="28"/>
          <w:szCs w:val="28"/>
        </w:rPr>
        <w:t>3.4 Progettazione del sistema</w:t>
      </w:r>
      <w:bookmarkEnd w:id="59"/>
    </w:p>
    <w:p w:rsidR="00792E13" w:rsidRPr="00B73047" w:rsidRDefault="00792E13" w:rsidP="00792E13">
      <w:pPr>
        <w:pStyle w:val="Tcorpo1paragrafo"/>
        <w:rPr>
          <w:lang w:val="it-IT"/>
        </w:rPr>
      </w:pPr>
      <w:r w:rsidRPr="00B73047">
        <w:rPr>
          <w:lang w:val="it-IT"/>
        </w:rPr>
        <w:t xml:space="preserve">Gli analisti effettuano l'elaborazione dei dati, che verrà utilizzata dai progettisti per definire una prima versione del sistema, definendo eventuali compromessi nei casi in cui, non sarà possibile realizzare tutte le </w:t>
      </w:r>
      <w:r w:rsidR="00D47738">
        <w:rPr>
          <w:lang w:val="it-IT"/>
        </w:rPr>
        <w:t>fu</w:t>
      </w:r>
      <w:r w:rsidRPr="00B73047">
        <w:rPr>
          <w:lang w:val="it-IT"/>
        </w:rPr>
        <w:t>nzioni del sistema nelle condizioni sottoscritte da un contratto tra committente e progettisti.</w:t>
      </w:r>
    </w:p>
    <w:p w:rsidR="00792E13" w:rsidRPr="00B73047" w:rsidRDefault="00792E13" w:rsidP="00792E13">
      <w:pPr>
        <w:pStyle w:val="Tcorpo1paragrafo"/>
        <w:rPr>
          <w:lang w:val="it-IT"/>
        </w:rPr>
      </w:pPr>
      <w:r w:rsidRPr="00B73047">
        <w:rPr>
          <w:lang w:val="it-IT"/>
        </w:rPr>
        <w:t>Per considerare varie alternative e scegliere quale sia la migliore, occorre utilizzare dei Scenari d'uso e dei Prototipi. Uno scenario d'uso prevede un singolo utente che usa un insieme specifico di funzioni del sistema per ottenere un preciso risultato sotto specifiche condizioni in un certo intervallo di tempo.</w:t>
      </w:r>
    </w:p>
    <w:p w:rsidR="00792E13" w:rsidRPr="00B73047" w:rsidRDefault="00792E13" w:rsidP="00792E13">
      <w:pPr>
        <w:pStyle w:val="Tcorpo1paragrafo"/>
        <w:rPr>
          <w:lang w:val="it-IT"/>
        </w:rPr>
      </w:pPr>
      <w:r w:rsidRPr="00B73047">
        <w:rPr>
          <w:lang w:val="it-IT"/>
        </w:rPr>
        <w:t>Un prototipo consiste nello realizzare un'idea di sistema, testabile e modificabile. Essi differiscono in base al livello di dettaglio e possono essere :</w:t>
      </w:r>
    </w:p>
    <w:p w:rsidR="00792E13" w:rsidRPr="00B73047" w:rsidRDefault="00792E13" w:rsidP="00FB01A7">
      <w:pPr>
        <w:numPr>
          <w:ilvl w:val="0"/>
          <w:numId w:val="30"/>
        </w:numPr>
        <w:spacing w:before="100" w:beforeAutospacing="1" w:after="198" w:line="360" w:lineRule="auto"/>
        <w:jc w:val="both"/>
      </w:pPr>
      <w:r w:rsidRPr="00B73047">
        <w:rPr>
          <w:color w:val="000000"/>
        </w:rPr>
        <w:t>Orizzontali: simulazioni che non permettono di svolgere realmente un task, in quanto prive di codice funzionante. Rapida da costruire e utile per eseguire test d'usabilità dell'intera interfaccia;</w:t>
      </w:r>
    </w:p>
    <w:p w:rsidR="00792E13" w:rsidRPr="00B73047" w:rsidRDefault="00792E13" w:rsidP="00FB01A7">
      <w:pPr>
        <w:numPr>
          <w:ilvl w:val="0"/>
          <w:numId w:val="30"/>
        </w:numPr>
        <w:spacing w:before="100" w:beforeAutospacing="1" w:after="198" w:line="360" w:lineRule="auto"/>
        <w:jc w:val="both"/>
      </w:pPr>
      <w:r w:rsidRPr="00B73047">
        <w:rPr>
          <w:color w:val="000000"/>
        </w:rPr>
        <w:lastRenderedPageBreak/>
        <w:t>Verticali: simulazioni che permettono di svolgere alcuni task, in situazioni realistiche e con utenti veri, in quanto dotate di funzioni realizzate attraverso codice.</w:t>
      </w:r>
    </w:p>
    <w:p w:rsidR="00792E13" w:rsidRPr="00B73047" w:rsidRDefault="00792E13" w:rsidP="00792E13">
      <w:pPr>
        <w:pStyle w:val="Tcorpo1paragrafo"/>
        <w:rPr>
          <w:lang w:val="it-IT"/>
        </w:rPr>
      </w:pPr>
      <w:r w:rsidRPr="00B73047">
        <w:rPr>
          <w:lang w:val="it-IT"/>
        </w:rPr>
        <w:t>Tali prototipi vengono sottoposti a test, da c</w:t>
      </w:r>
      <w:r w:rsidR="00D47738">
        <w:rPr>
          <w:lang w:val="it-IT"/>
        </w:rPr>
        <w:t>u</w:t>
      </w:r>
      <w:r w:rsidRPr="00B73047">
        <w:rPr>
          <w:lang w:val="it-IT"/>
        </w:rPr>
        <w:t xml:space="preserve">i possono emergere delle incertezze, incompletezze. Per risolverle si ricorre ad un processo di design che cerca di superare i problemi della specifica incompleta dei requisiti passando attraverso una successione di design migliorando ad ogni passo il prodotto finale, ovvero il design iterativo che si realizza attraverso la tecnica del Prototyping. </w:t>
      </w:r>
    </w:p>
    <w:p w:rsidR="00792E13" w:rsidRPr="00B73047" w:rsidRDefault="00792E13" w:rsidP="00792E13">
      <w:pPr>
        <w:pStyle w:val="Tcorpo1paragrafo"/>
        <w:rPr>
          <w:lang w:val="it-IT"/>
        </w:rPr>
      </w:pPr>
      <w:r w:rsidRPr="00B73047">
        <w:rPr>
          <w:lang w:val="it-IT"/>
        </w:rPr>
        <w:t>Tale tecnica risulta essere molto costosa in termini di tempo. Occorre effettuare prototyping solo se Rapid Prototyping.</w:t>
      </w:r>
    </w:p>
    <w:p w:rsidR="00792E13" w:rsidRPr="00B73047" w:rsidRDefault="00792E13" w:rsidP="00792E13">
      <w:pPr>
        <w:spacing w:before="100" w:beforeAutospacing="1" w:after="198" w:line="360" w:lineRule="auto"/>
      </w:pPr>
      <w:r w:rsidRPr="00B73047">
        <w:rPr>
          <w:color w:val="000000"/>
        </w:rPr>
        <w:t>Il prototyping si può classificare in base a tre approcci:</w:t>
      </w:r>
    </w:p>
    <w:p w:rsidR="00792E13" w:rsidRPr="00B73047" w:rsidRDefault="00792E13" w:rsidP="00FE2E79">
      <w:pPr>
        <w:numPr>
          <w:ilvl w:val="0"/>
          <w:numId w:val="31"/>
        </w:numPr>
        <w:spacing w:before="100" w:beforeAutospacing="1" w:after="198" w:line="360" w:lineRule="auto"/>
      </w:pPr>
      <w:r w:rsidRPr="00B73047">
        <w:rPr>
          <w:color w:val="000000"/>
        </w:rPr>
        <w:t>Throw-Away (usa e getta): il prototipo è realizzato solo per essere testato. Ne si ricava una conoscenza che verrà utilizzata sul prototipo finale.</w:t>
      </w:r>
    </w:p>
    <w:p w:rsidR="00792E13" w:rsidRPr="00B73047" w:rsidRDefault="00792E13" w:rsidP="00FE2E79">
      <w:pPr>
        <w:numPr>
          <w:ilvl w:val="0"/>
          <w:numId w:val="31"/>
        </w:numPr>
        <w:spacing w:before="100" w:beforeAutospacing="1" w:after="198" w:line="360" w:lineRule="auto"/>
      </w:pPr>
      <w:r w:rsidRPr="00B73047">
        <w:rPr>
          <w:color w:val="000000"/>
        </w:rPr>
        <w:t>Incrementale: il prodotto finale è costru</w:t>
      </w:r>
      <w:r w:rsidR="00423483">
        <w:rPr>
          <w:color w:val="000000"/>
        </w:rPr>
        <w:t>i</w:t>
      </w:r>
      <w:r w:rsidRPr="00B73047">
        <w:rPr>
          <w:color w:val="000000"/>
        </w:rPr>
        <w:t xml:space="preserve">to attraverso una conseguente modifica di prototipi precedenti, sviluppato in modo indipendente e riassemblati. </w:t>
      </w:r>
    </w:p>
    <w:p w:rsidR="00792E13" w:rsidRPr="00B73047" w:rsidRDefault="00792E13" w:rsidP="00FE2E79">
      <w:pPr>
        <w:numPr>
          <w:ilvl w:val="0"/>
          <w:numId w:val="31"/>
        </w:numPr>
        <w:spacing w:before="100" w:beforeAutospacing="1" w:after="198" w:line="360" w:lineRule="auto"/>
      </w:pPr>
      <w:r w:rsidRPr="00B73047">
        <w:rPr>
          <w:color w:val="000000"/>
        </w:rPr>
        <w:t>Evolutivo: il prototipo testato è utilizzato come base per la prossima fase di design. Il sistema finale sarà un'evoluzione del prototipo iniziale.</w:t>
      </w:r>
    </w:p>
    <w:p w:rsidR="00792E13" w:rsidRPr="00B73047" w:rsidRDefault="00792E13" w:rsidP="00792E13">
      <w:pPr>
        <w:spacing w:before="100" w:beforeAutospacing="1" w:after="198" w:line="360" w:lineRule="auto"/>
      </w:pPr>
      <w:r w:rsidRPr="00B73047">
        <w:rPr>
          <w:color w:val="000000"/>
        </w:rPr>
        <w:t>Il rapid prototyping è realizzato attraverso:</w:t>
      </w:r>
    </w:p>
    <w:p w:rsidR="00792E13" w:rsidRPr="00B73047" w:rsidRDefault="00792E13" w:rsidP="00FE2E79">
      <w:pPr>
        <w:numPr>
          <w:ilvl w:val="0"/>
          <w:numId w:val="32"/>
        </w:numPr>
        <w:spacing w:before="100" w:beforeAutospacing="1" w:after="198" w:line="360" w:lineRule="auto"/>
      </w:pPr>
      <w:r w:rsidRPr="00B73047">
        <w:rPr>
          <w:color w:val="000000"/>
        </w:rPr>
        <w:t>Storyboard: consiste in una sequenza di immagini che rappresentano l'aspetto grafico del sistema. Deriva dalla tecniche cinematografiche. Possono essere realizzati in formato cartaceo o multimediale.</w:t>
      </w:r>
    </w:p>
    <w:p w:rsidR="00792E13" w:rsidRPr="00B73047" w:rsidRDefault="00792E13" w:rsidP="00FE2E79">
      <w:pPr>
        <w:numPr>
          <w:ilvl w:val="0"/>
          <w:numId w:val="32"/>
        </w:numPr>
        <w:spacing w:before="100" w:beforeAutospacing="1" w:after="198" w:line="360" w:lineRule="auto"/>
      </w:pPr>
      <w:r w:rsidRPr="00B73047">
        <w:rPr>
          <w:color w:val="000000"/>
        </w:rPr>
        <w:t>Simulazioni con funzionalità limitate:simulano alcune funzionalità del sistema per capire come alcuni utenti interagirebbero su alcuni task;</w:t>
      </w:r>
    </w:p>
    <w:p w:rsidR="00792E13" w:rsidRPr="00B73047" w:rsidRDefault="00792E13" w:rsidP="00FE2E79">
      <w:pPr>
        <w:numPr>
          <w:ilvl w:val="0"/>
          <w:numId w:val="32"/>
        </w:numPr>
        <w:spacing w:before="100" w:beforeAutospacing="1" w:after="198" w:line="360" w:lineRule="auto"/>
      </w:pPr>
      <w:r w:rsidRPr="00B73047">
        <w:rPr>
          <w:color w:val="000000"/>
        </w:rPr>
        <w:t>Supporto alla programmazione di alto livello: si utilizzano sistemi che permettono la creazione di applicazioni in modo molto rapido;</w:t>
      </w:r>
    </w:p>
    <w:p w:rsidR="00792E13" w:rsidRPr="00B73047" w:rsidRDefault="000E095F" w:rsidP="00FE2E79">
      <w:pPr>
        <w:numPr>
          <w:ilvl w:val="0"/>
          <w:numId w:val="32"/>
        </w:numPr>
        <w:spacing w:before="100" w:beforeAutospacing="1" w:after="198" w:line="360" w:lineRule="auto"/>
      </w:pPr>
      <w:r>
        <w:rPr>
          <w:color w:val="000000"/>
        </w:rPr>
        <w:lastRenderedPageBreak/>
        <w:t>P</w:t>
      </w:r>
      <w:r w:rsidR="00792E13" w:rsidRPr="00B73047">
        <w:rPr>
          <w:color w:val="000000"/>
        </w:rPr>
        <w:t>aper prototyping: consiste nello creare prototipi su carta, molto facili da realizzare e inoltre massimizzano il feedback minimizzando lo sforzo, in quanto occorrono pochi test d'usabilità per capire se un'idea di progettazione è valida. Le modifiche al prototipo posso esser fatte man mano che lo si testa, riproponendo l'interazione .</w:t>
      </w:r>
    </w:p>
    <w:p w:rsidR="00792E13" w:rsidRPr="00B73047" w:rsidRDefault="00792E13" w:rsidP="00792E13">
      <w:pPr>
        <w:spacing w:before="100" w:beforeAutospacing="1" w:after="198" w:line="360" w:lineRule="auto"/>
      </w:pPr>
      <w:r w:rsidRPr="00B73047">
        <w:rPr>
          <w:color w:val="000000"/>
        </w:rPr>
        <w:t xml:space="preserve">Occorre creare prototipi a bassa fedeltà, ovvero non somiglianti al prodotto finale e occorre non introdurre colori, disegni, </w:t>
      </w:r>
      <w:r w:rsidR="008B19BB">
        <w:rPr>
          <w:color w:val="000000"/>
        </w:rPr>
        <w:t xml:space="preserve">o </w:t>
      </w:r>
      <w:r w:rsidRPr="00B73047">
        <w:rPr>
          <w:color w:val="000000"/>
        </w:rPr>
        <w:t>forme per evitare feedback inutili da parte dell'utente e per stimolare la creatività dei progettisti. A tal proposito, occorre la presenza di un esperto software per approvare la fattibilità in fase di implementazione di una soluzione progettuale.</w:t>
      </w:r>
    </w:p>
    <w:p w:rsidR="00792E13" w:rsidRPr="00423483" w:rsidRDefault="00792E13" w:rsidP="00792E13">
      <w:pPr>
        <w:pStyle w:val="Titolo3"/>
        <w:rPr>
          <w:rFonts w:ascii="Times New Roman" w:hAnsi="Times New Roman" w:cs="Times New Roman"/>
          <w:sz w:val="28"/>
          <w:szCs w:val="28"/>
        </w:rPr>
      </w:pPr>
      <w:bookmarkStart w:id="60" w:name="_Toc289448335"/>
      <w:bookmarkStart w:id="61" w:name="_Toc289449125"/>
      <w:bookmarkStart w:id="62" w:name="_Toc289960678"/>
      <w:bookmarkStart w:id="63" w:name="_Toc290304560"/>
      <w:r w:rsidRPr="00423483">
        <w:rPr>
          <w:rFonts w:ascii="Times New Roman" w:hAnsi="Times New Roman" w:cs="Times New Roman"/>
          <w:sz w:val="28"/>
          <w:szCs w:val="28"/>
        </w:rPr>
        <w:t>3.4.1 Valutazione dei prototipi</w:t>
      </w:r>
      <w:bookmarkEnd w:id="60"/>
      <w:bookmarkEnd w:id="61"/>
      <w:bookmarkEnd w:id="62"/>
      <w:bookmarkEnd w:id="63"/>
    </w:p>
    <w:p w:rsidR="00792E13" w:rsidRPr="00B73047" w:rsidRDefault="00792E13" w:rsidP="00792E13">
      <w:pPr>
        <w:spacing w:before="100" w:beforeAutospacing="1" w:after="198" w:line="360" w:lineRule="auto"/>
      </w:pPr>
      <w:r w:rsidRPr="00B73047">
        <w:rPr>
          <w:color w:val="000000"/>
        </w:rPr>
        <w:t>In base alle diverse fasi di sviluppo, si sceglie il metodo di valutazione più appropriato tra i metodi di Ispezione, effettuati da esperti d'usabilità, e i metodi che coinvolgono gli utenti chiamati User Based.</w:t>
      </w:r>
    </w:p>
    <w:p w:rsidR="00792E13" w:rsidRPr="00B73047" w:rsidRDefault="00792E13" w:rsidP="00792E13">
      <w:pPr>
        <w:spacing w:before="100" w:beforeAutospacing="1" w:after="198" w:line="360" w:lineRule="auto"/>
        <w:rPr>
          <w:b/>
        </w:rPr>
      </w:pPr>
      <w:r w:rsidRPr="00B73047">
        <w:rPr>
          <w:b/>
          <w:color w:val="000000"/>
        </w:rPr>
        <w:t>Ispezione</w:t>
      </w:r>
    </w:p>
    <w:p w:rsidR="00792E13" w:rsidRPr="00B73047" w:rsidRDefault="00792E13" w:rsidP="00792E13">
      <w:pPr>
        <w:pStyle w:val="Tcorpo1paragrafo"/>
        <w:rPr>
          <w:lang w:val="it-IT"/>
        </w:rPr>
      </w:pPr>
      <w:r w:rsidRPr="00B73047">
        <w:rPr>
          <w:lang w:val="it-IT"/>
        </w:rPr>
        <w:t>I prototipi vengono ispezionati da esperti d'usabilità, utilizzando le proprie conoscenze dettate dalla loro esperienza, quindi sono valutazioni soggettive. Tale modalità è economica e semplice da organizzare. Le tecniche sono tre:</w:t>
      </w:r>
    </w:p>
    <w:p w:rsidR="00792E13" w:rsidRPr="00B73047" w:rsidRDefault="00792E13" w:rsidP="00FE2E79">
      <w:pPr>
        <w:pStyle w:val="Tcorpo1paragrafo"/>
        <w:numPr>
          <w:ilvl w:val="0"/>
          <w:numId w:val="44"/>
        </w:numPr>
        <w:rPr>
          <w:lang w:val="it-IT"/>
        </w:rPr>
      </w:pPr>
      <w:r w:rsidRPr="00B73047">
        <w:rPr>
          <w:lang w:val="it-IT"/>
        </w:rPr>
        <w:t>Valutazione euristica:</w:t>
      </w:r>
      <w:r w:rsidR="00D47738">
        <w:rPr>
          <w:lang w:val="it-IT"/>
        </w:rPr>
        <w:t xml:space="preserve"> </w:t>
      </w:r>
      <w:r w:rsidRPr="00B73047">
        <w:rPr>
          <w:lang w:val="it-IT"/>
        </w:rPr>
        <w:t xml:space="preserve">è la valutazione meno formale. Si utilizzano delle euristiche, spesso sono le 10 euristiche di Nielsen. Sono richiesti dai 3 ai 5 valutatori, in quanto la valutazione è soggettiva e dettata dalla propria esperienza. Le varie valutazioni verranno confrontate e verranno prese in considerazioni i problemi individuati dalla maggior parte degli esperti. </w:t>
      </w:r>
    </w:p>
    <w:p w:rsidR="00792E13" w:rsidRPr="00B73047" w:rsidRDefault="00D47738" w:rsidP="00FE2E79">
      <w:pPr>
        <w:pStyle w:val="Tcorpo1paragrafo"/>
        <w:numPr>
          <w:ilvl w:val="0"/>
          <w:numId w:val="44"/>
        </w:numPr>
        <w:rPr>
          <w:lang w:val="it-IT"/>
        </w:rPr>
      </w:pPr>
      <w:r>
        <w:rPr>
          <w:lang w:val="it-IT"/>
        </w:rPr>
        <w:t>Cognitive Wolkthrough: c</w:t>
      </w:r>
      <w:r w:rsidR="00792E13" w:rsidRPr="00B73047">
        <w:rPr>
          <w:lang w:val="it-IT"/>
        </w:rPr>
        <w:t>onsiste nel valutare i potenziali problemi d'usabilità svolgendo passo dopo passo la sequenza di azioni che l'utente potrebbe fare per eseguire un determinato compito, stabilendo la facilità d'apprendimento di un sistema tramite l'esplorazione, in quanto si è dimostrato che l'utente preferisce imparare ad usare un sistema esplorandolo piuttosto che utilizzando dei manuali.</w:t>
      </w:r>
    </w:p>
    <w:p w:rsidR="00792E13" w:rsidRPr="00B73047" w:rsidRDefault="00792E13" w:rsidP="00FE2E79">
      <w:pPr>
        <w:pStyle w:val="Tcorpo1paragrafo"/>
        <w:numPr>
          <w:ilvl w:val="0"/>
          <w:numId w:val="44"/>
        </w:numPr>
        <w:rPr>
          <w:lang w:val="it-IT"/>
        </w:rPr>
      </w:pPr>
      <w:r w:rsidRPr="00B73047">
        <w:rPr>
          <w:color w:val="000000"/>
          <w:lang w:val="it-IT"/>
        </w:rPr>
        <w:lastRenderedPageBreak/>
        <w:t>Ispezione con linee guida: l'ispezione avviene osservando se l'interfaccia è conforme alle linee guida a disposizione. È una via di mezzo tra valutazione euristica e ispezione standard.</w:t>
      </w:r>
    </w:p>
    <w:p w:rsidR="00792E13" w:rsidRPr="00B73047" w:rsidRDefault="00792E13" w:rsidP="00792E13">
      <w:pPr>
        <w:spacing w:before="100" w:beforeAutospacing="1" w:after="198" w:line="360" w:lineRule="auto"/>
        <w:rPr>
          <w:b/>
        </w:rPr>
      </w:pPr>
      <w:r w:rsidRPr="00B73047">
        <w:rPr>
          <w:b/>
          <w:color w:val="000000"/>
        </w:rPr>
        <w:t>User Based</w:t>
      </w:r>
    </w:p>
    <w:p w:rsidR="00792E13" w:rsidRPr="00B73047" w:rsidRDefault="00792E13" w:rsidP="00792E13">
      <w:pPr>
        <w:spacing w:before="100" w:beforeAutospacing="1" w:after="198" w:line="360" w:lineRule="auto"/>
        <w:rPr>
          <w:b/>
        </w:rPr>
      </w:pPr>
      <w:r w:rsidRPr="00B73047">
        <w:rPr>
          <w:color w:val="000000"/>
        </w:rPr>
        <w:t>Consiste nell'osservare come avviene l'interazione tra prototipo e utente reale. Sono molto utili nel caso in cui si utilizzan</w:t>
      </w:r>
      <w:r w:rsidR="002A0BED">
        <w:rPr>
          <w:color w:val="000000"/>
        </w:rPr>
        <w:t>o prototipi funzionanti in grado</w:t>
      </w:r>
      <w:r w:rsidRPr="00B73047">
        <w:rPr>
          <w:color w:val="000000"/>
        </w:rPr>
        <w:t xml:space="preserve"> di eseguire dei task reali con utenti reali.</w:t>
      </w:r>
    </w:p>
    <w:p w:rsidR="00792E13" w:rsidRPr="00B73047" w:rsidRDefault="00792E13" w:rsidP="00792E13">
      <w:pPr>
        <w:spacing w:before="100" w:beforeAutospacing="1" w:after="198" w:line="360" w:lineRule="auto"/>
        <w:rPr>
          <w:b/>
        </w:rPr>
      </w:pPr>
      <w:r w:rsidRPr="00B73047">
        <w:rPr>
          <w:color w:val="000000"/>
        </w:rPr>
        <w:t>I vari metodi sono:</w:t>
      </w:r>
    </w:p>
    <w:p w:rsidR="00792E13" w:rsidRPr="00B73047" w:rsidRDefault="000E095F" w:rsidP="00FE2E79">
      <w:pPr>
        <w:numPr>
          <w:ilvl w:val="0"/>
          <w:numId w:val="33"/>
        </w:numPr>
        <w:spacing w:before="100" w:beforeAutospacing="1" w:after="198" w:line="360" w:lineRule="auto"/>
      </w:pPr>
      <w:r>
        <w:rPr>
          <w:color w:val="000000"/>
        </w:rPr>
        <w:t>M</w:t>
      </w:r>
      <w:r w:rsidR="00792E13" w:rsidRPr="00B73047">
        <w:rPr>
          <w:color w:val="000000"/>
        </w:rPr>
        <w:t>etodo basato sul</w:t>
      </w:r>
      <w:r w:rsidR="002A0BED">
        <w:rPr>
          <w:color w:val="000000"/>
        </w:rPr>
        <w:t>l'osservazione: si differenzia</w:t>
      </w:r>
      <w:r w:rsidR="00792E13" w:rsidRPr="00B73047">
        <w:rPr>
          <w:color w:val="000000"/>
        </w:rPr>
        <w:t xml:space="preserve"> in:</w:t>
      </w:r>
    </w:p>
    <w:p w:rsidR="00792E13" w:rsidRPr="00B73047" w:rsidRDefault="000E095F" w:rsidP="00FE2E79">
      <w:pPr>
        <w:numPr>
          <w:ilvl w:val="1"/>
          <w:numId w:val="33"/>
        </w:numPr>
        <w:spacing w:before="100" w:beforeAutospacing="1" w:after="198" w:line="360" w:lineRule="auto"/>
      </w:pPr>
      <w:r>
        <w:t>O</w:t>
      </w:r>
      <w:r w:rsidR="00792E13" w:rsidRPr="00B73047">
        <w:t>sservazione diretta: u</w:t>
      </w:r>
      <w:r w:rsidR="004271AC">
        <w:t>no o più valutatori osserva</w:t>
      </w:r>
      <w:r w:rsidR="00792E13" w:rsidRPr="00B73047">
        <w:t xml:space="preserve">no l'utente mentre interagisce con il prototipo; </w:t>
      </w:r>
    </w:p>
    <w:p w:rsidR="00792E13" w:rsidRPr="00B73047" w:rsidRDefault="00792E13" w:rsidP="00FE2E79">
      <w:pPr>
        <w:numPr>
          <w:ilvl w:val="1"/>
          <w:numId w:val="33"/>
        </w:numPr>
        <w:spacing w:before="100" w:beforeAutospacing="1" w:after="198" w:line="360" w:lineRule="auto"/>
      </w:pPr>
      <w:r w:rsidRPr="00B73047">
        <w:t>Thinking aloud:il valutatore chiede all'utente di pensare a voce alta mentre interagisce;</w:t>
      </w:r>
    </w:p>
    <w:p w:rsidR="00792E13" w:rsidRPr="00B73047" w:rsidRDefault="00792E13" w:rsidP="00FE2E79">
      <w:pPr>
        <w:numPr>
          <w:ilvl w:val="0"/>
          <w:numId w:val="33"/>
        </w:numPr>
        <w:spacing w:before="100" w:beforeAutospacing="1" w:after="198" w:line="360" w:lineRule="auto"/>
      </w:pPr>
      <w:r w:rsidRPr="00B73047">
        <w:t>Tecniche di survey: si utilizzano interviste, questionari (descritti in fase di analisi);</w:t>
      </w:r>
    </w:p>
    <w:p w:rsidR="00792E13" w:rsidRPr="00B73047" w:rsidRDefault="000E095F" w:rsidP="00FE2E79">
      <w:pPr>
        <w:numPr>
          <w:ilvl w:val="0"/>
          <w:numId w:val="33"/>
        </w:numPr>
        <w:spacing w:before="100" w:beforeAutospacing="1" w:after="198" w:line="360" w:lineRule="auto"/>
      </w:pPr>
      <w:r>
        <w:t>M</w:t>
      </w:r>
      <w:r w:rsidR="00792E13" w:rsidRPr="00B73047">
        <w:t>etodi sperimentali: attraverso Esperimenti controllati, si effettua una valu</w:t>
      </w:r>
      <w:r w:rsidR="0007368E">
        <w:t>tazione comparativa su prototipi</w:t>
      </w:r>
      <w:r w:rsidR="00792E13" w:rsidRPr="00B73047">
        <w:t xml:space="preserve"> alternativi di uno stesso sistema.</w:t>
      </w:r>
    </w:p>
    <w:p w:rsidR="00792E13" w:rsidRPr="00423483" w:rsidRDefault="00792E13" w:rsidP="00792E13">
      <w:pPr>
        <w:pStyle w:val="Titolo3"/>
        <w:rPr>
          <w:rFonts w:ascii="Times New Roman" w:hAnsi="Times New Roman" w:cs="Times New Roman"/>
          <w:sz w:val="28"/>
          <w:szCs w:val="28"/>
        </w:rPr>
      </w:pPr>
      <w:bookmarkStart w:id="64" w:name="_Toc290304561"/>
      <w:r w:rsidRPr="00423483">
        <w:rPr>
          <w:rFonts w:ascii="Times New Roman" w:hAnsi="Times New Roman" w:cs="Times New Roman"/>
          <w:sz w:val="28"/>
          <w:szCs w:val="28"/>
        </w:rPr>
        <w:t>3.5 Usabilità</w:t>
      </w:r>
      <w:bookmarkEnd w:id="64"/>
    </w:p>
    <w:p w:rsidR="00792E13" w:rsidRPr="00B73047" w:rsidRDefault="00792E13" w:rsidP="00792E13">
      <w:pPr>
        <w:pStyle w:val="Tcorpo1paragrafo"/>
        <w:rPr>
          <w:lang w:val="it-IT"/>
        </w:rPr>
      </w:pPr>
      <w:r w:rsidRPr="00B73047">
        <w:rPr>
          <w:lang w:val="it-IT"/>
        </w:rPr>
        <w:t>L'usabilità è un fattore importante per rendere un prodotto di qualità. Questo vale in qualsiasi prodotto che deve interagire con l'utente, non solo per un prodotto software.</w:t>
      </w:r>
    </w:p>
    <w:p w:rsidR="00792E13" w:rsidRPr="00B73047" w:rsidRDefault="00792E13" w:rsidP="00792E13">
      <w:pPr>
        <w:pStyle w:val="Tcorpo1paragrafo"/>
        <w:rPr>
          <w:lang w:val="it-IT"/>
        </w:rPr>
      </w:pPr>
      <w:r w:rsidRPr="00B73047">
        <w:rPr>
          <w:lang w:val="it-IT"/>
        </w:rPr>
        <w:t>In letteratura son presenti varie definizioni di usabilità:</w:t>
      </w:r>
    </w:p>
    <w:p w:rsidR="00792E13" w:rsidRPr="00B73047" w:rsidRDefault="00792E13" w:rsidP="00792E13">
      <w:pPr>
        <w:pStyle w:val="Tcorpo1paragrafo"/>
        <w:rPr>
          <w:lang w:val="it-IT"/>
        </w:rPr>
      </w:pPr>
      <w:r w:rsidRPr="00B73047">
        <w:rPr>
          <w:color w:val="000000"/>
          <w:lang w:val="it-IT"/>
        </w:rPr>
        <w:t>Jakob Nielsen definisce l'usabilità come la misura della qualità dell'esperienza dell'utente nell'interagire con un qualsiasi prodotto interattivo, ovvero un sito web, un</w:t>
      </w:r>
      <w:r w:rsidR="00BC0D26">
        <w:rPr>
          <w:color w:val="000000"/>
          <w:lang w:val="it-IT"/>
        </w:rPr>
        <w:t>’</w:t>
      </w:r>
      <w:r w:rsidRPr="00B73047">
        <w:rPr>
          <w:color w:val="000000"/>
          <w:lang w:val="it-IT"/>
        </w:rPr>
        <w:t xml:space="preserve"> applicazione software tradizionale, o altro. Il prodotto sarà considerato usabile </w:t>
      </w:r>
      <w:r w:rsidRPr="00B73047">
        <w:rPr>
          <w:lang w:val="it-IT"/>
        </w:rPr>
        <w:t xml:space="preserve">se per l'utente è facile da apprendere, consente una efficienza di utilizzo, è facile </w:t>
      </w:r>
      <w:r w:rsidRPr="00B73047">
        <w:rPr>
          <w:lang w:val="it-IT"/>
        </w:rPr>
        <w:lastRenderedPageBreak/>
        <w:t>da ricordare, permette pochi errori di interazione e di bassa gravità, ed è piacevole da usare. Quindi un prodotto interattivo deve possedere cinque attributi:</w:t>
      </w:r>
    </w:p>
    <w:p w:rsidR="00792E13" w:rsidRPr="00B73047" w:rsidRDefault="00792E13" w:rsidP="00FE2E79">
      <w:pPr>
        <w:numPr>
          <w:ilvl w:val="0"/>
          <w:numId w:val="34"/>
        </w:numPr>
        <w:spacing w:before="100" w:beforeAutospacing="1" w:after="198" w:line="360" w:lineRule="auto"/>
      </w:pPr>
      <w:r w:rsidRPr="00B73047">
        <w:rPr>
          <w:color w:val="000000"/>
        </w:rPr>
        <w:t>Facilità d’apprendimento: la facilità d’apprende</w:t>
      </w:r>
      <w:r w:rsidR="00E33B0F">
        <w:rPr>
          <w:color w:val="000000"/>
        </w:rPr>
        <w:t>re</w:t>
      </w:r>
      <w:r w:rsidRPr="00B73047">
        <w:rPr>
          <w:color w:val="000000"/>
        </w:rPr>
        <w:t xml:space="preserve"> le funzionalità e il comportamento del sistema;</w:t>
      </w:r>
    </w:p>
    <w:p w:rsidR="00792E13" w:rsidRPr="00B73047" w:rsidRDefault="00792E13" w:rsidP="00FE2E79">
      <w:pPr>
        <w:numPr>
          <w:ilvl w:val="0"/>
          <w:numId w:val="35"/>
        </w:numPr>
        <w:spacing w:before="100" w:beforeAutospacing="1" w:after="198" w:line="360" w:lineRule="auto"/>
      </w:pPr>
      <w:r w:rsidRPr="00B73047">
        <w:rPr>
          <w:color w:val="000000"/>
        </w:rPr>
        <w:t>Efficienza d’uso: il livello di produttività raggiungibile, dopo l’apprendimento del sistema;</w:t>
      </w:r>
    </w:p>
    <w:p w:rsidR="00792E13" w:rsidRPr="00B73047" w:rsidRDefault="00792E13" w:rsidP="00FE2E79">
      <w:pPr>
        <w:numPr>
          <w:ilvl w:val="0"/>
          <w:numId w:val="35"/>
        </w:numPr>
        <w:spacing w:before="100" w:beforeAutospacing="1" w:after="198" w:line="360" w:lineRule="auto"/>
      </w:pPr>
      <w:r w:rsidRPr="00B73047">
        <w:rPr>
          <w:color w:val="000000"/>
        </w:rPr>
        <w:t>Memorizzabilità: la facilità di ricordare le funzionalità del sistema, in modo che l’utente casuale può ritornare al sistema dopo un periodo di inattività, senza aver bisogno di capire nuovamente come utilizzarlo;</w:t>
      </w:r>
    </w:p>
    <w:p w:rsidR="00792E13" w:rsidRPr="00B73047" w:rsidRDefault="00792E13" w:rsidP="00FE2E79">
      <w:pPr>
        <w:numPr>
          <w:ilvl w:val="0"/>
          <w:numId w:val="35"/>
        </w:numPr>
        <w:spacing w:before="100" w:beforeAutospacing="1" w:after="198" w:line="360" w:lineRule="auto"/>
      </w:pPr>
      <w:r w:rsidRPr="00B73047">
        <w:rPr>
          <w:color w:val="000000"/>
        </w:rPr>
        <w:t>Frequenza e gravità di errori: la capacità del sistema di aiutare gli utenti a non commettere errori durante l’uso, e nel caso si verificassero , dare la possibilità all’utente di risolvere facilmente;</w:t>
      </w:r>
    </w:p>
    <w:p w:rsidR="00792E13" w:rsidRPr="00B73047" w:rsidRDefault="00792E13" w:rsidP="00FE2E79">
      <w:pPr>
        <w:numPr>
          <w:ilvl w:val="0"/>
          <w:numId w:val="35"/>
        </w:numPr>
        <w:spacing w:before="100" w:beforeAutospacing="1" w:after="198" w:line="360" w:lineRule="auto"/>
      </w:pPr>
      <w:r w:rsidRPr="00B73047">
        <w:rPr>
          <w:color w:val="000000"/>
        </w:rPr>
        <w:t>Soddisfazione soggettiva: valutazione dell' utente nell’utilizzare il sistema, un sistema gradevole da usare aumenta la produttività dell’utente.</w:t>
      </w:r>
    </w:p>
    <w:p w:rsidR="00792E13" w:rsidRPr="00B73047" w:rsidRDefault="00792E13" w:rsidP="00792E13">
      <w:pPr>
        <w:pStyle w:val="StileTcorpoparagrafoprima12pt"/>
        <w:ind w:firstLine="0"/>
        <w:rPr>
          <w:lang w:val="it-IT"/>
        </w:rPr>
      </w:pPr>
      <w:r w:rsidRPr="00B73047">
        <w:rPr>
          <w:lang w:val="it-IT"/>
        </w:rPr>
        <w:t>Lo Standard</w:t>
      </w:r>
      <w:r w:rsidRPr="00B73047">
        <w:rPr>
          <w:b/>
          <w:bCs/>
          <w:i/>
          <w:iCs/>
          <w:lang w:val="it-IT"/>
        </w:rPr>
        <w:t xml:space="preserve"> ISO 9241-11 (Ergonomic Requirements for office work with Visual Display Terminal)</w:t>
      </w:r>
      <w:r w:rsidRPr="00B73047">
        <w:rPr>
          <w:lang w:val="it-IT"/>
        </w:rPr>
        <w:t xml:space="preserve"> [18] definisce l'usabilità come "la misura con cui un prodotto può essere utilizzato da specifici utenti per raggiungere specifici obiettivi con efficacia, efficienza e soddisfazione in uno specifico contesto d'uso" </w:t>
      </w:r>
    </w:p>
    <w:p w:rsidR="00792E13" w:rsidRPr="00B73047" w:rsidRDefault="00792E13" w:rsidP="00792E13">
      <w:pPr>
        <w:pStyle w:val="Tcorpo1paragrafo"/>
        <w:rPr>
          <w:lang w:val="it-IT"/>
        </w:rPr>
      </w:pPr>
      <w:r w:rsidRPr="00B73047">
        <w:rPr>
          <w:lang w:val="it-IT"/>
        </w:rPr>
        <w:t xml:space="preserve">Per: </w:t>
      </w:r>
    </w:p>
    <w:p w:rsidR="00792E13" w:rsidRPr="00B73047" w:rsidRDefault="00792E13" w:rsidP="00FE2E79">
      <w:pPr>
        <w:numPr>
          <w:ilvl w:val="0"/>
          <w:numId w:val="36"/>
        </w:numPr>
        <w:spacing w:before="100" w:beforeAutospacing="1" w:after="0" w:line="357" w:lineRule="atLeast"/>
      </w:pPr>
      <w:r w:rsidRPr="00B73047">
        <w:rPr>
          <w:b/>
          <w:bCs/>
          <w:i/>
          <w:iCs/>
        </w:rPr>
        <w:t>Efficacia</w:t>
      </w:r>
      <w:r w:rsidRPr="00B73047">
        <w:t xml:space="preserve">: si intende l'accuratezza e la completezza con cui utenti </w:t>
      </w:r>
    </w:p>
    <w:p w:rsidR="00792E13" w:rsidRPr="00B73047" w:rsidRDefault="00792E13" w:rsidP="00792E13">
      <w:pPr>
        <w:spacing w:before="100" w:beforeAutospacing="1" w:after="0" w:line="357" w:lineRule="atLeast"/>
        <w:ind w:left="907" w:right="488" w:firstLine="363"/>
      </w:pPr>
      <w:r w:rsidRPr="00B73047">
        <w:t xml:space="preserve">specifici raggiungono determinati obiettivi in specifici ambienti. </w:t>
      </w:r>
    </w:p>
    <w:p w:rsidR="00792E13" w:rsidRPr="00B73047" w:rsidRDefault="00792E13" w:rsidP="00FE2E79">
      <w:pPr>
        <w:numPr>
          <w:ilvl w:val="0"/>
          <w:numId w:val="37"/>
        </w:numPr>
        <w:spacing w:before="100" w:beforeAutospacing="1" w:after="0" w:line="476" w:lineRule="atLeast"/>
      </w:pPr>
      <w:r w:rsidRPr="00B73047">
        <w:rPr>
          <w:b/>
          <w:bCs/>
          <w:i/>
          <w:iCs/>
        </w:rPr>
        <w:t>Efficienza</w:t>
      </w:r>
      <w:r w:rsidRPr="00B73047">
        <w:t xml:space="preserve">: si intende la misura delle risorse spese in relazione alla </w:t>
      </w:r>
    </w:p>
    <w:p w:rsidR="00792E13" w:rsidRPr="00B73047" w:rsidRDefault="00792E13" w:rsidP="00792E13">
      <w:pPr>
        <w:spacing w:before="100" w:beforeAutospacing="1" w:after="0" w:line="357" w:lineRule="atLeast"/>
        <w:ind w:left="907" w:right="1361" w:firstLine="363"/>
      </w:pPr>
      <w:r w:rsidRPr="00B73047">
        <w:t xml:space="preserve">completezza e alla precisione degli obiettivi raggiunti. </w:t>
      </w:r>
    </w:p>
    <w:p w:rsidR="00792E13" w:rsidRPr="00B73047" w:rsidRDefault="00792E13" w:rsidP="00FE2E79">
      <w:pPr>
        <w:numPr>
          <w:ilvl w:val="0"/>
          <w:numId w:val="38"/>
        </w:numPr>
        <w:spacing w:before="100" w:beforeAutospacing="1" w:after="0" w:line="476" w:lineRule="atLeast"/>
      </w:pPr>
      <w:r w:rsidRPr="00B73047">
        <w:rPr>
          <w:b/>
          <w:bCs/>
          <w:i/>
          <w:iCs/>
        </w:rPr>
        <w:t>Soddisfazione</w:t>
      </w:r>
      <w:r w:rsidRPr="00B73047">
        <w:t xml:space="preserve">: si intende il comfort e l'accettabilità del sistema da </w:t>
      </w:r>
    </w:p>
    <w:p w:rsidR="00792E13" w:rsidRPr="00B73047" w:rsidRDefault="00792E13" w:rsidP="00792E13">
      <w:pPr>
        <w:spacing w:before="100" w:beforeAutospacing="1" w:after="198" w:line="357" w:lineRule="atLeast"/>
        <w:ind w:left="544" w:right="4530" w:firstLine="720"/>
      </w:pPr>
      <w:r w:rsidRPr="00B73047">
        <w:lastRenderedPageBreak/>
        <w:t xml:space="preserve">parte degli utenti. </w:t>
      </w:r>
    </w:p>
    <w:p w:rsidR="00792E13" w:rsidRPr="00B73047" w:rsidRDefault="00792E13" w:rsidP="00792E13">
      <w:pPr>
        <w:pStyle w:val="Tcorpo1paragrafo"/>
        <w:rPr>
          <w:lang w:val="it-IT"/>
        </w:rPr>
      </w:pPr>
      <w:r w:rsidRPr="00B73047">
        <w:rPr>
          <w:lang w:val="it-IT"/>
        </w:rPr>
        <w:t xml:space="preserve">Nello Standard </w:t>
      </w:r>
      <w:r w:rsidRPr="00B73047">
        <w:rPr>
          <w:b/>
          <w:bCs/>
          <w:i/>
          <w:iCs/>
          <w:lang w:val="it-IT"/>
        </w:rPr>
        <w:t xml:space="preserve">ISO 9126-1 (Information-Technology Software Product Quality) </w:t>
      </w:r>
      <w:r w:rsidRPr="00B73047">
        <w:rPr>
          <w:lang w:val="it-IT"/>
        </w:rPr>
        <w:t>[19]</w:t>
      </w:r>
      <w:r w:rsidRPr="00B73047">
        <w:rPr>
          <w:b/>
          <w:bCs/>
          <w:i/>
          <w:iCs/>
          <w:lang w:val="it-IT"/>
        </w:rPr>
        <w:t xml:space="preserve"> </w:t>
      </w:r>
      <w:r w:rsidRPr="00B73047">
        <w:rPr>
          <w:lang w:val="it-IT"/>
        </w:rPr>
        <w:t xml:space="preserve">si pone l'importanza di progettare per la qualità, focalizzando l'attenzione sulle caratteristiche del sistema che possono aiutare a creare prodotti che siano </w:t>
      </w:r>
      <w:r w:rsidRPr="00B73047">
        <w:rPr>
          <w:i/>
          <w:iCs/>
          <w:lang w:val="it-IT"/>
        </w:rPr>
        <w:t>efficaci</w:t>
      </w:r>
      <w:r w:rsidRPr="00B73047">
        <w:rPr>
          <w:lang w:val="it-IT"/>
        </w:rPr>
        <w:t>,</w:t>
      </w:r>
      <w:r w:rsidRPr="00B73047">
        <w:rPr>
          <w:i/>
          <w:iCs/>
          <w:lang w:val="it-IT"/>
        </w:rPr>
        <w:t>efficienti</w:t>
      </w:r>
      <w:r w:rsidRPr="00B73047">
        <w:rPr>
          <w:lang w:val="it-IT"/>
        </w:rPr>
        <w:t xml:space="preserve"> e</w:t>
      </w:r>
      <w:r w:rsidRPr="00B73047">
        <w:rPr>
          <w:i/>
          <w:iCs/>
          <w:lang w:val="it-IT"/>
        </w:rPr>
        <w:t xml:space="preserve"> soddisfacenti</w:t>
      </w:r>
      <w:r w:rsidRPr="00B73047">
        <w:rPr>
          <w:lang w:val="it-IT"/>
        </w:rPr>
        <w:t xml:space="preserve"> per gli utenti. Il modello di qualità è formato da caratteristiche interne, esterne e qualità d'uso. L'usabilità è una delle 6 caratteristiche esterne del software ed è definita come "la capacità di un software di essere compreso, appreso, usato e capace di attrarre l'utente, quando è usato in condizioni specifiche". L'usabilità è divisa in cinque sotto categorie: </w:t>
      </w:r>
    </w:p>
    <w:p w:rsidR="00792E13" w:rsidRPr="00B73047" w:rsidRDefault="00792E13" w:rsidP="00FE2E79">
      <w:pPr>
        <w:numPr>
          <w:ilvl w:val="0"/>
          <w:numId w:val="39"/>
        </w:numPr>
        <w:spacing w:before="100" w:beforeAutospacing="1" w:after="0" w:line="476" w:lineRule="atLeast"/>
      </w:pPr>
      <w:r w:rsidRPr="00B73047">
        <w:rPr>
          <w:b/>
          <w:bCs/>
          <w:i/>
          <w:iCs/>
        </w:rPr>
        <w:t>Comprensibilità</w:t>
      </w:r>
      <w:r w:rsidRPr="00B73047">
        <w:t xml:space="preserve">: capacità intrinseca del software di mostrare agli utenti la sua adattabilità ai vari compiti che devono essere svolti nel contesto d'uso. </w:t>
      </w:r>
    </w:p>
    <w:p w:rsidR="00792E13" w:rsidRPr="00B73047" w:rsidRDefault="00792E13" w:rsidP="00FE2E79">
      <w:pPr>
        <w:numPr>
          <w:ilvl w:val="0"/>
          <w:numId w:val="40"/>
        </w:numPr>
        <w:spacing w:before="100" w:beforeAutospacing="1" w:after="0" w:line="476" w:lineRule="atLeast"/>
      </w:pPr>
      <w:r w:rsidRPr="00B73047">
        <w:rPr>
          <w:b/>
          <w:bCs/>
          <w:i/>
          <w:iCs/>
        </w:rPr>
        <w:t>Apprendibilità</w:t>
      </w:r>
      <w:r w:rsidRPr="00B73047">
        <w:t xml:space="preserve">: capacità intrinseca del software di aiutare gli utenti ad apprendere facilmente le sue funzionalità. </w:t>
      </w:r>
    </w:p>
    <w:p w:rsidR="00792E13" w:rsidRPr="00B73047" w:rsidRDefault="00792E13" w:rsidP="00FE2E79">
      <w:pPr>
        <w:numPr>
          <w:ilvl w:val="0"/>
          <w:numId w:val="41"/>
        </w:numPr>
        <w:spacing w:before="100" w:beforeAutospacing="1" w:after="0" w:line="476" w:lineRule="atLeast"/>
      </w:pPr>
      <w:r w:rsidRPr="00B73047">
        <w:rPr>
          <w:b/>
          <w:bCs/>
          <w:i/>
          <w:iCs/>
        </w:rPr>
        <w:t>Operabilità</w:t>
      </w:r>
      <w:r w:rsidRPr="00B73047">
        <w:t xml:space="preserve">: capacità intrinseca del software di rendere possibile agli utenti l'esecuzione e il controllo delle sue funzionalità. </w:t>
      </w:r>
    </w:p>
    <w:p w:rsidR="00792E13" w:rsidRPr="00B73047" w:rsidRDefault="00792E13" w:rsidP="00FE2E79">
      <w:pPr>
        <w:numPr>
          <w:ilvl w:val="0"/>
          <w:numId w:val="42"/>
        </w:numPr>
        <w:spacing w:before="100" w:beforeAutospacing="1" w:after="0" w:line="476" w:lineRule="atLeast"/>
      </w:pPr>
      <w:r w:rsidRPr="00B73047">
        <w:rPr>
          <w:b/>
          <w:bCs/>
          <w:i/>
          <w:iCs/>
        </w:rPr>
        <w:t>Attrattività</w:t>
      </w:r>
      <w:r w:rsidRPr="00B73047">
        <w:t xml:space="preserve">: capacità intrinseca del software di essere gradevole agli utenti. </w:t>
      </w:r>
    </w:p>
    <w:p w:rsidR="00792E13" w:rsidRPr="00B73047" w:rsidRDefault="00792E13" w:rsidP="00FE2E79">
      <w:pPr>
        <w:numPr>
          <w:ilvl w:val="0"/>
          <w:numId w:val="43"/>
        </w:numPr>
        <w:spacing w:before="100" w:beforeAutospacing="1" w:after="0" w:line="476" w:lineRule="atLeast"/>
      </w:pPr>
      <w:r w:rsidRPr="00B73047">
        <w:rPr>
          <w:b/>
          <w:bCs/>
          <w:i/>
          <w:iCs/>
        </w:rPr>
        <w:t>Conformità</w:t>
      </w:r>
      <w:r w:rsidRPr="00B73047">
        <w:t xml:space="preserve">: capacità del software di aderire a standard, convenzioni </w:t>
      </w:r>
      <w:r w:rsidRPr="00B73047">
        <w:rPr>
          <w:color w:val="000000"/>
        </w:rPr>
        <w:t xml:space="preserve">e linee guida dell'usabilità. </w:t>
      </w:r>
    </w:p>
    <w:p w:rsidR="00792E13" w:rsidRPr="00423483" w:rsidRDefault="00792E13" w:rsidP="00792E13">
      <w:pPr>
        <w:pStyle w:val="Titolo3"/>
        <w:rPr>
          <w:rFonts w:ascii="Times New Roman" w:hAnsi="Times New Roman" w:cs="Times New Roman"/>
          <w:sz w:val="28"/>
          <w:szCs w:val="28"/>
        </w:rPr>
      </w:pPr>
      <w:bookmarkStart w:id="65" w:name="_Toc290304562"/>
      <w:r w:rsidRPr="00423483">
        <w:rPr>
          <w:rFonts w:ascii="Times New Roman" w:hAnsi="Times New Roman" w:cs="Times New Roman"/>
          <w:sz w:val="28"/>
          <w:szCs w:val="28"/>
        </w:rPr>
        <w:t>3.6 Ciclo di vita del software modificato</w:t>
      </w:r>
      <w:bookmarkEnd w:id="65"/>
      <w:r w:rsidRPr="00423483">
        <w:rPr>
          <w:rFonts w:ascii="Times New Roman" w:hAnsi="Times New Roman" w:cs="Times New Roman"/>
          <w:sz w:val="28"/>
          <w:szCs w:val="28"/>
        </w:rPr>
        <w:t xml:space="preserve"> </w:t>
      </w:r>
    </w:p>
    <w:p w:rsidR="00792E13" w:rsidRPr="00B73047" w:rsidRDefault="00792E13" w:rsidP="00792E13">
      <w:pPr>
        <w:pStyle w:val="Tcorpo1paragrafo"/>
        <w:rPr>
          <w:lang w:val="it-IT"/>
        </w:rPr>
      </w:pPr>
      <w:r w:rsidRPr="00B73047">
        <w:rPr>
          <w:lang w:val="it-IT"/>
        </w:rPr>
        <w:t xml:space="preserve">Il processo di produzione del software consiste nel realizzare, distribuire e manutenere il prodotto software. Il software, è un prodotto che, ha un ciclo di vita che inizia dalla progettazione fino al suo ritiro dal mercato. Questo processo è chiamato ciclo di vita del software. </w:t>
      </w:r>
    </w:p>
    <w:p w:rsidR="00792E13" w:rsidRPr="00B73047" w:rsidRDefault="00792E13" w:rsidP="00792E13">
      <w:pPr>
        <w:pStyle w:val="Tcorpo1paragrafo"/>
        <w:rPr>
          <w:lang w:val="it-IT"/>
        </w:rPr>
      </w:pPr>
      <w:r w:rsidRPr="00B73047">
        <w:rPr>
          <w:lang w:val="it-IT"/>
        </w:rPr>
        <w:t xml:space="preserve">Nel corso della storia dell'informatica sono stati proposti diversi modelli del ciclo di vita del software. </w:t>
      </w:r>
    </w:p>
    <w:p w:rsidR="00792E13" w:rsidRPr="00B73047" w:rsidRDefault="00792E13" w:rsidP="00792E13">
      <w:pPr>
        <w:pStyle w:val="Tcorpo1paragrafo"/>
        <w:rPr>
          <w:lang w:val="it-IT"/>
        </w:rPr>
      </w:pPr>
      <w:r w:rsidRPr="00B73047">
        <w:rPr>
          <w:lang w:val="it-IT"/>
        </w:rPr>
        <w:lastRenderedPageBreak/>
        <w:t>Waterfall Model, modello a cascata: ogni attività, conduce a quella successiva, ovvero i requisiti sono raccolti all'inizio, e sono elaborati e convertiti creando dei moduli, i quali sono codificati, integrati e valutati. Il prodotto è pronto per esser distribuito sul mercato (</w:t>
      </w:r>
      <w:r w:rsidR="00220196">
        <w:rPr>
          <w:lang w:val="it-IT"/>
        </w:rPr>
        <w:t>Figura</w:t>
      </w:r>
      <w:r w:rsidRPr="00B73047">
        <w:rPr>
          <w:lang w:val="it-IT"/>
        </w:rPr>
        <w:t xml:space="preserve"> </w:t>
      </w:r>
      <w:r w:rsidR="00274FE0">
        <w:rPr>
          <w:lang w:val="it-IT"/>
        </w:rPr>
        <w:t>7</w:t>
      </w:r>
      <w:r w:rsidRPr="00B73047">
        <w:rPr>
          <w:lang w:val="it-IT"/>
        </w:rPr>
        <w:t>).</w:t>
      </w:r>
    </w:p>
    <w:p w:rsidR="00792E13" w:rsidRPr="00B73047" w:rsidRDefault="00792E13" w:rsidP="00792E13">
      <w:pPr>
        <w:pStyle w:val="Tcorpoparagrafo"/>
        <w:jc w:val="center"/>
        <w:rPr>
          <w:noProof/>
          <w:lang w:val="it-IT"/>
        </w:rPr>
      </w:pPr>
      <w:r w:rsidRPr="00B73047">
        <w:rPr>
          <w:noProof/>
          <w:lang w:val="it-IT"/>
        </w:rPr>
        <w:drawing>
          <wp:inline distT="0" distB="0" distL="0" distR="0">
            <wp:extent cx="3752850" cy="2705100"/>
            <wp:effectExtent l="19050" t="0" r="0" b="0"/>
            <wp:docPr id="37" name="Immagine 21" descr="C:\Users\Odino\Desktop\Egnazia\Tesi\Immagini\capitolo 2\modello casc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descr="C:\Users\Odino\Desktop\Egnazia\Tesi\Immagini\capitolo 2\modello cascata.jpg"/>
                    <pic:cNvPicPr>
                      <a:picLocks noChangeAspect="1" noChangeArrowheads="1"/>
                    </pic:cNvPicPr>
                  </pic:nvPicPr>
                  <pic:blipFill>
                    <a:blip r:embed="rId20"/>
                    <a:srcRect/>
                    <a:stretch>
                      <a:fillRect/>
                    </a:stretch>
                  </pic:blipFill>
                  <pic:spPr bwMode="auto">
                    <a:xfrm>
                      <a:off x="0" y="0"/>
                      <a:ext cx="3752850" cy="2705100"/>
                    </a:xfrm>
                    <a:prstGeom prst="rect">
                      <a:avLst/>
                    </a:prstGeom>
                    <a:noFill/>
                    <a:ln w="9525">
                      <a:noFill/>
                      <a:miter lim="800000"/>
                      <a:headEnd/>
                      <a:tailEnd/>
                    </a:ln>
                  </pic:spPr>
                </pic:pic>
              </a:graphicData>
            </a:graphic>
          </wp:inline>
        </w:drawing>
      </w:r>
    </w:p>
    <w:p w:rsidR="00792E13" w:rsidRPr="00B73047" w:rsidRDefault="00792E13" w:rsidP="00792E13">
      <w:pPr>
        <w:pStyle w:val="Tcorpoparagrafo"/>
        <w:jc w:val="center"/>
        <w:rPr>
          <w:lang w:val="it-IT"/>
        </w:rPr>
      </w:pPr>
      <w:r w:rsidRPr="00B73047">
        <w:rPr>
          <w:noProof/>
          <w:lang w:val="it-IT"/>
        </w:rPr>
        <w:t xml:space="preserve">Figura </w:t>
      </w:r>
      <w:r w:rsidR="00B322DA">
        <w:rPr>
          <w:noProof/>
          <w:lang w:val="it-IT"/>
        </w:rPr>
        <w:t>7</w:t>
      </w:r>
      <w:r w:rsidR="00482A26">
        <w:rPr>
          <w:noProof/>
          <w:lang w:val="it-IT"/>
        </w:rPr>
        <w:t>.</w:t>
      </w:r>
      <w:r w:rsidRPr="00B73047">
        <w:rPr>
          <w:noProof/>
          <w:lang w:val="it-IT"/>
        </w:rPr>
        <w:t xml:space="preserve"> Waterfall Model</w:t>
      </w:r>
      <w:r w:rsidR="00ED276D">
        <w:rPr>
          <w:noProof/>
          <w:lang w:val="it-IT"/>
        </w:rPr>
        <w:t>.</w:t>
      </w:r>
    </w:p>
    <w:p w:rsidR="00792E13" w:rsidRPr="00B73047" w:rsidRDefault="00792E13" w:rsidP="00792E13">
      <w:pPr>
        <w:pStyle w:val="Tcorpo1paragrafo"/>
        <w:rPr>
          <w:lang w:val="it-IT"/>
        </w:rPr>
      </w:pPr>
      <w:r w:rsidRPr="00B73047">
        <w:rPr>
          <w:color w:val="000000"/>
          <w:lang w:val="it-IT"/>
        </w:rPr>
        <w:t xml:space="preserve">È, dunque, un modello centrato sul sistema, in cui l'usabilità non è considerata e i requisisti sono solo funzionali, ovvero i servizi che il sistema deve fornire nel dominio dell'applicazione, non prendono in considerazione anche le caratteristiche del sistema che aiutano ad interagire con l'utente. Se si verificavano discrepanze con i requisiti, era difficile e costoso apportare modifiche radicali, in quanto il </w:t>
      </w:r>
      <w:r w:rsidRPr="00B73047">
        <w:rPr>
          <w:lang w:val="it-IT"/>
        </w:rPr>
        <w:t>sistema veniva valutato solo alla fine del ciclo.</w:t>
      </w:r>
      <w:r w:rsidRPr="00B73047">
        <w:rPr>
          <w:color w:val="000000"/>
          <w:lang w:val="it-IT"/>
        </w:rPr>
        <w:t xml:space="preserve"> </w:t>
      </w:r>
    </w:p>
    <w:p w:rsidR="00792E13" w:rsidRPr="00B73047" w:rsidRDefault="00792E13" w:rsidP="00792E13">
      <w:pPr>
        <w:pStyle w:val="Tcorpo1paragrafo"/>
        <w:rPr>
          <w:lang w:val="it-IT"/>
        </w:rPr>
      </w:pPr>
      <w:r w:rsidRPr="00B73047">
        <w:rPr>
          <w:lang w:val="it-IT"/>
        </w:rPr>
        <w:t>Per creare sistemi interattivi usabili, è necessario ampliare il ciclo di vita standard per considerare anche fasi di sviluppo del software che tengano in considerazione l'usabilità (</w:t>
      </w:r>
      <w:r w:rsidR="00220196">
        <w:rPr>
          <w:lang w:val="it-IT"/>
        </w:rPr>
        <w:t>Figura</w:t>
      </w:r>
      <w:r w:rsidRPr="00B73047">
        <w:rPr>
          <w:lang w:val="it-IT"/>
        </w:rPr>
        <w:t xml:space="preserve"> </w:t>
      </w:r>
      <w:r w:rsidR="00274FE0">
        <w:rPr>
          <w:lang w:val="it-IT"/>
        </w:rPr>
        <w:t>8</w:t>
      </w:r>
      <w:r w:rsidRPr="00B73047">
        <w:rPr>
          <w:lang w:val="it-IT"/>
        </w:rPr>
        <w:t>).</w:t>
      </w:r>
    </w:p>
    <w:p w:rsidR="00792E13" w:rsidRPr="00B73047" w:rsidRDefault="00792E13" w:rsidP="00792E13">
      <w:pPr>
        <w:pStyle w:val="Tcorpo1paragrafo"/>
        <w:jc w:val="center"/>
        <w:rPr>
          <w:noProof/>
          <w:lang w:val="it-IT"/>
        </w:rPr>
      </w:pPr>
      <w:r w:rsidRPr="00B73047">
        <w:rPr>
          <w:noProof/>
          <w:lang w:val="it-IT"/>
        </w:rPr>
        <w:lastRenderedPageBreak/>
        <w:drawing>
          <wp:inline distT="0" distB="0" distL="0" distR="0">
            <wp:extent cx="3609975" cy="2771775"/>
            <wp:effectExtent l="19050" t="0" r="9525" b="0"/>
            <wp:docPr id="36" name="Immagine 23" descr="C:\Users\Odino\Desktop\Egnazia\Tesi\Immagini\capitolo 2\modello cascata modific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descr="C:\Users\Odino\Desktop\Egnazia\Tesi\Immagini\capitolo 2\modello cascata modificato.jpg"/>
                    <pic:cNvPicPr>
                      <a:picLocks noChangeAspect="1" noChangeArrowheads="1"/>
                    </pic:cNvPicPr>
                  </pic:nvPicPr>
                  <pic:blipFill>
                    <a:blip r:embed="rId21"/>
                    <a:srcRect/>
                    <a:stretch>
                      <a:fillRect/>
                    </a:stretch>
                  </pic:blipFill>
                  <pic:spPr bwMode="auto">
                    <a:xfrm>
                      <a:off x="0" y="0"/>
                      <a:ext cx="3609975" cy="2771775"/>
                    </a:xfrm>
                    <a:prstGeom prst="rect">
                      <a:avLst/>
                    </a:prstGeom>
                    <a:noFill/>
                    <a:ln w="9525">
                      <a:noFill/>
                      <a:miter lim="800000"/>
                      <a:headEnd/>
                      <a:tailEnd/>
                    </a:ln>
                  </pic:spPr>
                </pic:pic>
              </a:graphicData>
            </a:graphic>
          </wp:inline>
        </w:drawing>
      </w:r>
    </w:p>
    <w:p w:rsidR="00792E13" w:rsidRPr="00B73047" w:rsidRDefault="00792E13" w:rsidP="00792E13">
      <w:pPr>
        <w:pStyle w:val="Tcorpoparagrafo"/>
        <w:jc w:val="center"/>
        <w:rPr>
          <w:lang w:val="it-IT"/>
        </w:rPr>
      </w:pPr>
      <w:r w:rsidRPr="00B73047">
        <w:rPr>
          <w:lang w:val="it-IT"/>
        </w:rPr>
        <w:t xml:space="preserve">Figura </w:t>
      </w:r>
      <w:r w:rsidR="00274FE0">
        <w:rPr>
          <w:lang w:val="it-IT"/>
        </w:rPr>
        <w:t>8</w:t>
      </w:r>
      <w:r w:rsidR="00482A26">
        <w:rPr>
          <w:lang w:val="it-IT"/>
        </w:rPr>
        <w:t>.</w:t>
      </w:r>
      <w:r w:rsidRPr="00B73047">
        <w:rPr>
          <w:lang w:val="it-IT"/>
        </w:rPr>
        <w:t xml:space="preserve"> Waterfall Model modificato per l’usabilità</w:t>
      </w:r>
      <w:r w:rsidR="001650B0">
        <w:rPr>
          <w:lang w:val="it-IT"/>
        </w:rPr>
        <w:t>.</w:t>
      </w:r>
    </w:p>
    <w:p w:rsidR="00792E13" w:rsidRPr="00B73047" w:rsidRDefault="00792E13" w:rsidP="00792E13">
      <w:pPr>
        <w:pStyle w:val="Tcorpo1paragrafo"/>
        <w:rPr>
          <w:lang w:val="it-IT"/>
        </w:rPr>
      </w:pPr>
      <w:r w:rsidRPr="00B73047">
        <w:rPr>
          <w:lang w:val="it-IT"/>
        </w:rPr>
        <w:t>La fase di specifica dei requisiti viene ampliata con l'analisi degli utenti, cioè delle persone che utilizzeranno il sistema, dei compiti che svolg</w:t>
      </w:r>
      <w:r w:rsidR="00A850EE">
        <w:rPr>
          <w:lang w:val="it-IT"/>
        </w:rPr>
        <w:t>eranno</w:t>
      </w:r>
      <w:r w:rsidRPr="00B73047">
        <w:rPr>
          <w:lang w:val="it-IT"/>
        </w:rPr>
        <w:t xml:space="preserve"> e </w:t>
      </w:r>
      <w:r w:rsidR="00A850EE">
        <w:rPr>
          <w:lang w:val="it-IT"/>
        </w:rPr>
        <w:t>dell'ambiente nel quale lavoreranno</w:t>
      </w:r>
      <w:r w:rsidRPr="00B73047">
        <w:rPr>
          <w:lang w:val="it-IT"/>
        </w:rPr>
        <w:t xml:space="preserve">. </w:t>
      </w:r>
    </w:p>
    <w:p w:rsidR="00792E13" w:rsidRPr="00B73047" w:rsidRDefault="00792E13" w:rsidP="00792E13">
      <w:pPr>
        <w:pStyle w:val="Tcorpo1paragrafo"/>
        <w:rPr>
          <w:lang w:val="it-IT"/>
        </w:rPr>
      </w:pPr>
      <w:r w:rsidRPr="00B73047">
        <w:rPr>
          <w:lang w:val="it-IT"/>
        </w:rPr>
        <w:t xml:space="preserve">Per raccogliere queste informazioni occorre osservare gli utenti sul loro posto di lavoro, per capire come effettuano i loro compiti, e se possibile intervistarli o comunque sottoporli a metodi di raccolta dei dati. </w:t>
      </w:r>
    </w:p>
    <w:p w:rsidR="00792E13" w:rsidRPr="00B73047" w:rsidRDefault="00792E13" w:rsidP="00792E13">
      <w:pPr>
        <w:pStyle w:val="Tcorpo1paragrafo"/>
        <w:rPr>
          <w:lang w:val="it-IT"/>
        </w:rPr>
      </w:pPr>
      <w:r w:rsidRPr="00B73047">
        <w:rPr>
          <w:lang w:val="it-IT"/>
        </w:rPr>
        <w:t>L'analisi dell'utente è una fase importante in quanto influenza l'intero progetto del sistema, non solo le interfacce utenti.</w:t>
      </w:r>
    </w:p>
    <w:p w:rsidR="00792E13" w:rsidRPr="00B73047" w:rsidRDefault="00792E13" w:rsidP="00792E13">
      <w:pPr>
        <w:pStyle w:val="Tcorpo1paragrafo"/>
        <w:rPr>
          <w:lang w:val="it-IT"/>
        </w:rPr>
      </w:pPr>
      <w:r w:rsidRPr="00B73047">
        <w:rPr>
          <w:color w:val="000000"/>
          <w:lang w:val="it-IT"/>
        </w:rPr>
        <w:t>Le fasi del progetto architetturale e del progetto dettagliato comprendono la progettazione dell'interfaccia utente, che non è più posticipato alla fine dello sviluppo del sistema. Tale progettazione è sviluppata attraverso l'introduzione di scenari d'uso e prototipi, che aiutano a progettare un' interfaccia usabile. I prototipi sono introdotti sia nella fase di progetto architetturale sia in quello dettagliato, in quanto la metodologia di progetto centrata sull'utente prevede l'iterazione del ciclo progettazione-implementazione-valutazione, quindi i prototipi devono essere valutati con gli utenti per controllare se verificano i requisiti da loro attesi, creando nuovi prototipi o modificandoli e reiterando il processo fino a quando i requisiti specificati sono verificati. [20] E' stato redatto uno standard a tal proposito, ovvero:</w:t>
      </w:r>
    </w:p>
    <w:p w:rsidR="00792E13" w:rsidRPr="00B73047" w:rsidRDefault="00792E13" w:rsidP="00792E13">
      <w:pPr>
        <w:pStyle w:val="Tcorpo1paragrafo"/>
        <w:rPr>
          <w:lang w:val="it-IT"/>
        </w:rPr>
      </w:pPr>
      <w:r w:rsidRPr="00B73047">
        <w:rPr>
          <w:b/>
          <w:bCs/>
          <w:i/>
          <w:iCs/>
          <w:lang w:val="it-IT"/>
        </w:rPr>
        <w:lastRenderedPageBreak/>
        <w:t>ISO 13407</w:t>
      </w:r>
      <w:r w:rsidRPr="00B73047">
        <w:rPr>
          <w:lang w:val="it-IT"/>
        </w:rPr>
        <w:t xml:space="preserve"> (Human-centered design process for interactive systems) [21]. Il modello prevede di utilizzare dei prototipi che verranno valutati, e se non verificano i requisiti specificati, il processo è iterato attraverso una revisione delle specifiche e la proposta di un nuovo prototipo. Il processo iterativo termina quando il progetto verifica i requisiti. </w:t>
      </w:r>
    </w:p>
    <w:p w:rsidR="00792E13" w:rsidRPr="00B73047" w:rsidRDefault="00792E13" w:rsidP="00792E13">
      <w:pPr>
        <w:pStyle w:val="Tcorpo1paragrafo"/>
        <w:rPr>
          <w:lang w:val="it-IT"/>
        </w:rPr>
      </w:pPr>
      <w:r w:rsidRPr="00B73047">
        <w:rPr>
          <w:lang w:val="it-IT"/>
        </w:rPr>
        <w:t>La valutazione, assume un ruolo centrale nel ciclo di sviluppo di un software, e Hartson e Hix studiosi dell'HCI, hanno sviluppato il modello del ciclo di vita a stella [22] in cui la fase di sviluppo può iniziare da un punto qualsiasi del</w:t>
      </w:r>
      <w:r w:rsidR="00E33B0F">
        <w:rPr>
          <w:lang w:val="it-IT"/>
        </w:rPr>
        <w:t xml:space="preserve">la stella e proseguire verso un </w:t>
      </w:r>
      <w:r w:rsidRPr="00B73047">
        <w:rPr>
          <w:lang w:val="it-IT"/>
        </w:rPr>
        <w:t>altro stadio, seguendo un approccio bottom-up ovvero sintetico, rispetto al tradizionale modello a cascata, che propone un approccio top-down, ovvero analitico.</w:t>
      </w:r>
    </w:p>
    <w:p w:rsidR="00792E13" w:rsidRPr="00B73047" w:rsidRDefault="00792E13" w:rsidP="00792E13">
      <w:pPr>
        <w:pStyle w:val="Tcorpo1paragrafo"/>
        <w:rPr>
          <w:lang w:val="it-IT"/>
        </w:rPr>
      </w:pPr>
      <w:r w:rsidRPr="00B73047">
        <w:rPr>
          <w:lang w:val="it-IT"/>
        </w:rPr>
        <w:t>I requisiti, sono sempre più definiti e il progetto e il prodotto evolvono gradualmente.</w:t>
      </w:r>
    </w:p>
    <w:p w:rsidR="00792E13" w:rsidRPr="00B73047" w:rsidRDefault="00792E13" w:rsidP="00792E13">
      <w:pPr>
        <w:pStyle w:val="Tcorpo1paragrafo"/>
        <w:rPr>
          <w:lang w:val="it-IT"/>
        </w:rPr>
      </w:pPr>
      <w:r w:rsidRPr="00B73047">
        <w:rPr>
          <w:lang w:val="it-IT"/>
        </w:rPr>
        <w:t>Nel capitolo seguente, si progetterà l’applicazione, utilizzando i</w:t>
      </w:r>
      <w:r w:rsidR="00E80FEC">
        <w:rPr>
          <w:lang w:val="it-IT"/>
        </w:rPr>
        <w:t>l modello a cascata modificato,</w:t>
      </w:r>
      <w:r w:rsidRPr="00B73047">
        <w:rPr>
          <w:lang w:val="it-IT"/>
        </w:rPr>
        <w:t xml:space="preserve"> e considerando l’analisi del dominio, svolta nel capitolo 1.</w:t>
      </w:r>
    </w:p>
    <w:p w:rsidR="00831048" w:rsidRPr="0002076D" w:rsidRDefault="00831048" w:rsidP="00831048">
      <w:pPr>
        <w:pStyle w:val="Tnumcapitolo"/>
        <w:spacing w:before="4000"/>
        <w:rPr>
          <w:lang w:val="it-IT"/>
        </w:rPr>
      </w:pPr>
      <w:bookmarkStart w:id="66" w:name="_Toc289960681"/>
      <w:bookmarkStart w:id="67" w:name="_Toc290304563"/>
      <w:r w:rsidRPr="0002076D">
        <w:rPr>
          <w:lang w:val="it-IT"/>
        </w:rPr>
        <w:lastRenderedPageBreak/>
        <w:t>Capitolo 4</w:t>
      </w:r>
    </w:p>
    <w:p w:rsidR="00A01D32" w:rsidRPr="00B73047" w:rsidRDefault="00A01D32" w:rsidP="00A01D32">
      <w:pPr>
        <w:pStyle w:val="Ttitolocapitolo"/>
        <w:rPr>
          <w:lang w:val="it-IT"/>
        </w:rPr>
      </w:pPr>
      <w:bookmarkStart w:id="68" w:name="_Toc290304564"/>
      <w:bookmarkEnd w:id="66"/>
      <w:bookmarkEnd w:id="67"/>
      <w:r>
        <w:rPr>
          <w:lang w:val="it-IT"/>
        </w:rPr>
        <w:t xml:space="preserve">Realizzazione </w:t>
      </w:r>
      <w:bookmarkEnd w:id="68"/>
      <w:r w:rsidR="001650B0">
        <w:rPr>
          <w:lang w:val="it-IT"/>
        </w:rPr>
        <w:t>di GameGuide</w:t>
      </w:r>
    </w:p>
    <w:p w:rsidR="00A01D32" w:rsidRPr="00A01D32" w:rsidRDefault="00A01D32" w:rsidP="00A01D32">
      <w:pPr>
        <w:pStyle w:val="Ttitolocapitolo"/>
        <w:rPr>
          <w:lang w:val="it-IT"/>
        </w:rPr>
      </w:pPr>
    </w:p>
    <w:p w:rsidR="00FE1BDA" w:rsidRPr="00B73047" w:rsidRDefault="00FE1BDA" w:rsidP="0009373B">
      <w:pPr>
        <w:pStyle w:val="Tcorpoparagrafo"/>
        <w:ind w:firstLine="0"/>
        <w:rPr>
          <w:b/>
          <w:sz w:val="32"/>
          <w:szCs w:val="32"/>
          <w:lang w:val="it-IT"/>
        </w:rPr>
      </w:pPr>
    </w:p>
    <w:p w:rsidR="00145FCF" w:rsidRPr="00B73047" w:rsidRDefault="00145FCF" w:rsidP="0009373B">
      <w:pPr>
        <w:pStyle w:val="Tcorpoparagrafo"/>
        <w:ind w:firstLine="0"/>
        <w:rPr>
          <w:b/>
          <w:sz w:val="32"/>
          <w:szCs w:val="32"/>
          <w:lang w:val="it-IT"/>
        </w:rPr>
      </w:pPr>
    </w:p>
    <w:p w:rsidR="00145FCF" w:rsidRPr="00B73047" w:rsidRDefault="00145FCF" w:rsidP="0009373B">
      <w:pPr>
        <w:pStyle w:val="Tcorpoparagrafo"/>
        <w:ind w:firstLine="0"/>
        <w:rPr>
          <w:b/>
          <w:sz w:val="32"/>
          <w:szCs w:val="32"/>
          <w:lang w:val="it-IT"/>
        </w:rPr>
      </w:pPr>
    </w:p>
    <w:p w:rsidR="00145FCF" w:rsidRPr="00B73047" w:rsidRDefault="00145FCF" w:rsidP="0009373B">
      <w:pPr>
        <w:pStyle w:val="Tcorpoparagrafo"/>
        <w:ind w:firstLine="0"/>
        <w:rPr>
          <w:b/>
          <w:sz w:val="32"/>
          <w:szCs w:val="32"/>
          <w:lang w:val="it-IT"/>
        </w:rPr>
      </w:pPr>
    </w:p>
    <w:p w:rsidR="00145FCF" w:rsidRPr="00B73047" w:rsidRDefault="00145FCF" w:rsidP="0009373B">
      <w:pPr>
        <w:pStyle w:val="Tcorpoparagrafo"/>
        <w:ind w:firstLine="0"/>
        <w:rPr>
          <w:b/>
          <w:sz w:val="32"/>
          <w:szCs w:val="32"/>
          <w:lang w:val="it-IT"/>
        </w:rPr>
      </w:pPr>
    </w:p>
    <w:p w:rsidR="00145FCF" w:rsidRPr="00B73047" w:rsidRDefault="00145FCF" w:rsidP="0009373B">
      <w:pPr>
        <w:pStyle w:val="Tcorpoparagrafo"/>
        <w:ind w:firstLine="0"/>
        <w:rPr>
          <w:b/>
          <w:sz w:val="32"/>
          <w:szCs w:val="32"/>
          <w:lang w:val="it-IT"/>
        </w:rPr>
      </w:pPr>
    </w:p>
    <w:p w:rsidR="00145FCF" w:rsidRPr="00B73047" w:rsidRDefault="00145FCF" w:rsidP="0009373B">
      <w:pPr>
        <w:pStyle w:val="Tcorpoparagrafo"/>
        <w:ind w:firstLine="0"/>
        <w:rPr>
          <w:b/>
          <w:sz w:val="32"/>
          <w:szCs w:val="32"/>
          <w:lang w:val="it-IT"/>
        </w:rPr>
      </w:pPr>
    </w:p>
    <w:p w:rsidR="00145FCF" w:rsidRPr="00B73047" w:rsidRDefault="00145FCF" w:rsidP="0009373B">
      <w:pPr>
        <w:pStyle w:val="Tcorpoparagrafo"/>
        <w:ind w:firstLine="0"/>
        <w:rPr>
          <w:b/>
          <w:sz w:val="32"/>
          <w:szCs w:val="32"/>
          <w:lang w:val="it-IT"/>
        </w:rPr>
      </w:pPr>
    </w:p>
    <w:p w:rsidR="00145FCF" w:rsidRPr="00B73047" w:rsidRDefault="00145FCF" w:rsidP="0009373B">
      <w:pPr>
        <w:pStyle w:val="Tcorpoparagrafo"/>
        <w:ind w:firstLine="0"/>
        <w:rPr>
          <w:b/>
          <w:sz w:val="32"/>
          <w:szCs w:val="32"/>
          <w:lang w:val="it-IT"/>
        </w:rPr>
      </w:pPr>
    </w:p>
    <w:p w:rsidR="00145FCF" w:rsidRPr="00B73047" w:rsidRDefault="00145FCF" w:rsidP="00145FCF">
      <w:pPr>
        <w:widowControl w:val="0"/>
        <w:autoSpaceDE w:val="0"/>
        <w:autoSpaceDN w:val="0"/>
        <w:adjustRightInd w:val="0"/>
        <w:spacing w:after="0" w:line="320" w:lineRule="exact"/>
        <w:ind w:left="8" w:right="4683"/>
        <w:rPr>
          <w:b/>
          <w:bCs/>
          <w:spacing w:val="6"/>
          <w:sz w:val="32"/>
          <w:szCs w:val="32"/>
        </w:rPr>
      </w:pPr>
    </w:p>
    <w:p w:rsidR="00792E13" w:rsidRPr="00423483" w:rsidRDefault="00792E13" w:rsidP="00792E13">
      <w:pPr>
        <w:pStyle w:val="Titolo3"/>
        <w:rPr>
          <w:rFonts w:ascii="Times New Roman" w:hAnsi="Times New Roman" w:cs="Times New Roman"/>
          <w:sz w:val="28"/>
          <w:szCs w:val="28"/>
        </w:rPr>
      </w:pPr>
      <w:bookmarkStart w:id="69" w:name="_Toc290304565"/>
      <w:r w:rsidRPr="00423483">
        <w:rPr>
          <w:rFonts w:ascii="Times New Roman" w:hAnsi="Times New Roman" w:cs="Times New Roman"/>
          <w:sz w:val="28"/>
          <w:szCs w:val="28"/>
        </w:rPr>
        <w:lastRenderedPageBreak/>
        <w:t>4.1 Introduzione</w:t>
      </w:r>
      <w:bookmarkEnd w:id="69"/>
      <w:r w:rsidRPr="00423483">
        <w:rPr>
          <w:rFonts w:ascii="Times New Roman" w:hAnsi="Times New Roman" w:cs="Times New Roman"/>
          <w:sz w:val="28"/>
          <w:szCs w:val="28"/>
        </w:rPr>
        <w:t xml:space="preserve"> </w:t>
      </w:r>
    </w:p>
    <w:p w:rsidR="00792E13" w:rsidRPr="00B73047" w:rsidRDefault="00792E13" w:rsidP="00792E13">
      <w:pPr>
        <w:pStyle w:val="Tcorpo1paragrafo"/>
        <w:rPr>
          <w:lang w:val="it-IT"/>
        </w:rPr>
      </w:pPr>
      <w:r w:rsidRPr="00B73047">
        <w:rPr>
          <w:lang w:val="it-IT"/>
        </w:rPr>
        <w:t xml:space="preserve">L'applicazione realizzata, una volta installata su un dispositivo Android, permette all’utente di acquisire nozioni relative a cose o personaggi incontrati durante la visita ad un luogo di culto. Per appassionare l’utente, si è progettata l’applicazione pensando alla caratteristica dei giochi pervasivi, e di escursione. Quindi l’applicazione assume i ruoli di gioco e di guida. </w:t>
      </w:r>
    </w:p>
    <w:p w:rsidR="00792E13" w:rsidRPr="00B73047" w:rsidRDefault="00792E13" w:rsidP="00792E13">
      <w:pPr>
        <w:pStyle w:val="Tcorpo1paragrafo"/>
        <w:rPr>
          <w:lang w:val="it-IT"/>
        </w:rPr>
      </w:pPr>
      <w:r w:rsidRPr="00B73047">
        <w:rPr>
          <w:spacing w:val="2"/>
          <w:lang w:val="it-IT"/>
        </w:rPr>
        <w:t xml:space="preserve">In questo capitolo si descrivono le fasi di analisi, </w:t>
      </w:r>
      <w:r w:rsidRPr="00B73047">
        <w:rPr>
          <w:lang w:val="it-IT"/>
        </w:rPr>
        <w:t xml:space="preserve">progettazione e implementazione dell'applicazione. Per tutto il ciclo di sviluppo del software si è seguito il modello a cascata modificato, </w:t>
      </w:r>
      <w:r w:rsidRPr="00B73047">
        <w:rPr>
          <w:spacing w:val="1"/>
          <w:lang w:val="it-IT"/>
        </w:rPr>
        <w:t>descritto in [20], che permette di introdurre usabilità soprattutto durante le prime</w:t>
      </w:r>
      <w:r w:rsidRPr="00B73047">
        <w:rPr>
          <w:lang w:val="it-IT"/>
        </w:rPr>
        <w:t xml:space="preserve"> fasi di progettazione e ottenere un sistema che vada incontro alle esigenze degli utenti. </w:t>
      </w:r>
    </w:p>
    <w:p w:rsidR="00792E13" w:rsidRPr="00423483" w:rsidRDefault="00792E13" w:rsidP="00792E13">
      <w:pPr>
        <w:pStyle w:val="Titolo3"/>
        <w:rPr>
          <w:rFonts w:ascii="Times New Roman" w:hAnsi="Times New Roman" w:cs="Times New Roman"/>
          <w:sz w:val="28"/>
          <w:szCs w:val="28"/>
        </w:rPr>
      </w:pPr>
      <w:bookmarkStart w:id="70" w:name="_Toc290304566"/>
      <w:r w:rsidRPr="00423483">
        <w:rPr>
          <w:rFonts w:ascii="Times New Roman" w:hAnsi="Times New Roman" w:cs="Times New Roman"/>
          <w:sz w:val="28"/>
          <w:szCs w:val="28"/>
        </w:rPr>
        <w:t>4.2 Analisi</w:t>
      </w:r>
      <w:bookmarkEnd w:id="70"/>
      <w:r w:rsidRPr="00423483">
        <w:rPr>
          <w:rFonts w:ascii="Times New Roman" w:hAnsi="Times New Roman" w:cs="Times New Roman"/>
          <w:sz w:val="28"/>
          <w:szCs w:val="28"/>
        </w:rPr>
        <w:t xml:space="preserve"> </w:t>
      </w:r>
    </w:p>
    <w:p w:rsidR="00792E13" w:rsidRPr="00B73047" w:rsidRDefault="00792E13" w:rsidP="00792E13">
      <w:pPr>
        <w:pStyle w:val="Tcorpo1paragrafo"/>
        <w:rPr>
          <w:lang w:val="it-IT"/>
        </w:rPr>
      </w:pPr>
      <w:r w:rsidRPr="00B73047">
        <w:rPr>
          <w:lang w:val="it-IT"/>
        </w:rPr>
        <w:t xml:space="preserve">La fase di analisi è fondamentale per una buona riuscita di un’applicazione usabile. </w:t>
      </w:r>
    </w:p>
    <w:p w:rsidR="00792E13" w:rsidRPr="00B73047" w:rsidRDefault="00792E13" w:rsidP="00792E13">
      <w:pPr>
        <w:pStyle w:val="Tcorpo1paragrafo"/>
        <w:rPr>
          <w:lang w:val="it-IT"/>
        </w:rPr>
      </w:pPr>
      <w:r w:rsidRPr="00B73047">
        <w:rPr>
          <w:lang w:val="it-IT"/>
        </w:rPr>
        <w:t xml:space="preserve">Come descritto nel modello a cascata modificato, in questa fase si focalizza l'attenzione sugli utenti (analisi degli utenti) e sui loro compiti (analisi dei task) che svolgeranno durante una visita turistica, al fine di progettare, e di </w:t>
      </w:r>
      <w:r w:rsidRPr="00B73047">
        <w:rPr>
          <w:spacing w:val="-3"/>
          <w:lang w:val="it-IT"/>
        </w:rPr>
        <w:t xml:space="preserve">sviluppare, interfacce usabili. </w:t>
      </w:r>
    </w:p>
    <w:p w:rsidR="00792E13" w:rsidRPr="00B73047" w:rsidRDefault="00792E13" w:rsidP="00792E13">
      <w:pPr>
        <w:pStyle w:val="Tcorpo1paragrafo"/>
        <w:rPr>
          <w:lang w:val="it-IT"/>
        </w:rPr>
      </w:pPr>
      <w:r w:rsidRPr="00B73047">
        <w:rPr>
          <w:lang w:val="it-IT"/>
        </w:rPr>
        <w:t xml:space="preserve">Per identificare le diverse tipologie di utenti che utilizzeranno il sistema, si è scelto di stilare una serie di domande, con conseguente analisi dei dati raccolti. Si passa poi alla stesura degli scenari </w:t>
      </w:r>
      <w:r w:rsidRPr="00B73047">
        <w:rPr>
          <w:spacing w:val="1"/>
          <w:lang w:val="it-IT"/>
        </w:rPr>
        <w:t xml:space="preserve">per dare un'idea di come gli utenti utilizzeranno l'applicazione ed infine si </w:t>
      </w:r>
      <w:r w:rsidRPr="00B73047">
        <w:rPr>
          <w:spacing w:val="-2"/>
          <w:lang w:val="it-IT"/>
        </w:rPr>
        <w:t xml:space="preserve">definiscono i task principali che saranno eseguiti dagli utenti. </w:t>
      </w:r>
    </w:p>
    <w:p w:rsidR="00792E13" w:rsidRPr="00423483" w:rsidRDefault="00792E13" w:rsidP="00792E13">
      <w:pPr>
        <w:pStyle w:val="Titolo3"/>
        <w:rPr>
          <w:rFonts w:ascii="Times New Roman" w:hAnsi="Times New Roman" w:cs="Times New Roman"/>
          <w:sz w:val="28"/>
          <w:szCs w:val="28"/>
        </w:rPr>
      </w:pPr>
      <w:bookmarkStart w:id="71" w:name="_Toc289448342"/>
      <w:bookmarkStart w:id="72" w:name="_Toc289449132"/>
      <w:bookmarkStart w:id="73" w:name="_Toc289790034"/>
      <w:bookmarkStart w:id="74" w:name="_Toc289960684"/>
      <w:bookmarkStart w:id="75" w:name="_Toc290304567"/>
      <w:r w:rsidRPr="00423483">
        <w:rPr>
          <w:rFonts w:ascii="Times New Roman" w:hAnsi="Times New Roman" w:cs="Times New Roman"/>
          <w:sz w:val="28"/>
          <w:szCs w:val="28"/>
        </w:rPr>
        <w:t>4.2.1 Pianificazione della raccolta dei dati</w:t>
      </w:r>
      <w:bookmarkEnd w:id="71"/>
      <w:bookmarkEnd w:id="72"/>
      <w:bookmarkEnd w:id="73"/>
      <w:bookmarkEnd w:id="74"/>
      <w:bookmarkEnd w:id="75"/>
    </w:p>
    <w:p w:rsidR="00792E13" w:rsidRPr="00B73047" w:rsidRDefault="00792E13" w:rsidP="00792E13">
      <w:pPr>
        <w:autoSpaceDE w:val="0"/>
        <w:autoSpaceDN w:val="0"/>
        <w:spacing w:after="0" w:line="279" w:lineRule="exact"/>
        <w:ind w:left="8" w:right="2249"/>
        <w:rPr>
          <w:sz w:val="15"/>
          <w:szCs w:val="15"/>
        </w:rPr>
      </w:pPr>
    </w:p>
    <w:p w:rsidR="00792E13" w:rsidRPr="00B73047" w:rsidRDefault="00792E13" w:rsidP="00792E13">
      <w:pPr>
        <w:pStyle w:val="Tcorpo1paragrafo"/>
        <w:rPr>
          <w:lang w:val="it-IT"/>
        </w:rPr>
      </w:pPr>
      <w:r w:rsidRPr="00B73047">
        <w:rPr>
          <w:lang w:val="it-IT"/>
        </w:rPr>
        <w:t xml:space="preserve">In occasione di una gita turistica religiosa presso Gesù Bambino di Gallinaro(RM), si è stilata una serie di domande per capire i motivi che spingono le persone a viaggiare in luoghi di culto, e soprattutto per capire la loro predisposizione ad utilizzare un dispositivo  tecnologico come aiuto nel viaggio. </w:t>
      </w:r>
    </w:p>
    <w:p w:rsidR="00792E13" w:rsidRPr="00B73047" w:rsidRDefault="00792E13" w:rsidP="00792E13">
      <w:pPr>
        <w:pStyle w:val="Tcorpo1paragrafo"/>
        <w:rPr>
          <w:b/>
          <w:lang w:val="it-IT"/>
        </w:rPr>
      </w:pPr>
      <w:r w:rsidRPr="00B73047">
        <w:rPr>
          <w:b/>
          <w:lang w:val="it-IT"/>
        </w:rPr>
        <w:t>Scelta delle domande:</w:t>
      </w:r>
    </w:p>
    <w:p w:rsidR="00792E13" w:rsidRPr="00B73047" w:rsidRDefault="00792E13" w:rsidP="00792E13">
      <w:pPr>
        <w:pStyle w:val="Tcorpo1paragrafo"/>
        <w:rPr>
          <w:lang w:val="it-IT"/>
        </w:rPr>
      </w:pPr>
      <w:r w:rsidRPr="00B73047">
        <w:rPr>
          <w:lang w:val="it-IT"/>
        </w:rPr>
        <w:t xml:space="preserve">È stato creato un questionario, applicabile a tutti i viaggi turistici religiosi, in quanto non ci sono indicazioni al particolare luogo di culto in visita. Sono state </w:t>
      </w:r>
      <w:r w:rsidRPr="00B73047">
        <w:rPr>
          <w:lang w:val="it-IT"/>
        </w:rPr>
        <w:lastRenderedPageBreak/>
        <w:t>inserite domande "incrociate" per verificare se il questionario è stato fatto non rispondendo a caso, ad esempio una persona che non lavora non può fare un viaggio a carattere lavorativo. Le prime domande sono di carattere generico per collocare l’utente nell’ambito della popolazione di utenza. Seguono domande chiuse, e per le domande più interessanti del questionario, son state scelte delle domande aperte, per dare la possibilità all’utente di scrivere ciò che voleva e dare più informazioni possibili.</w:t>
      </w:r>
    </w:p>
    <w:p w:rsidR="00792E13" w:rsidRPr="00B73047" w:rsidRDefault="00792E13" w:rsidP="00792E13">
      <w:pPr>
        <w:pStyle w:val="Tcorpo1paragrafo"/>
        <w:rPr>
          <w:lang w:val="it-IT"/>
        </w:rPr>
      </w:pPr>
      <w:r w:rsidRPr="00B73047">
        <w:rPr>
          <w:lang w:val="it-IT"/>
        </w:rPr>
        <w:t>Somministrazione delle domande:</w:t>
      </w:r>
    </w:p>
    <w:p w:rsidR="00792E13" w:rsidRPr="00B73047" w:rsidRDefault="00792E13" w:rsidP="00792E13">
      <w:pPr>
        <w:pStyle w:val="Tcorpo1paragrafo"/>
        <w:rPr>
          <w:lang w:val="it-IT"/>
        </w:rPr>
      </w:pPr>
      <w:r w:rsidRPr="00B73047">
        <w:rPr>
          <w:lang w:val="it-IT"/>
        </w:rPr>
        <w:t xml:space="preserve">Data la particolare confusione di questi luoghi, il questionario è stato somministrato sul pullman subito dopo la partenza. Per tal motivo, alcune delle informazioni sono meno leggibili. Per evitare di non capire la scrittura delle 54 persone di età superiore ai 12 anni, nel momento della raccolta, in caso di non leggibilità, si è chiesto alla rispettiva persona, cosa avesse scritto. </w:t>
      </w:r>
    </w:p>
    <w:p w:rsidR="00792E13" w:rsidRPr="00423483" w:rsidRDefault="00792E13" w:rsidP="00792E13">
      <w:pPr>
        <w:pStyle w:val="Titolo3"/>
        <w:rPr>
          <w:rFonts w:ascii="Times New Roman" w:hAnsi="Times New Roman" w:cs="Times New Roman"/>
          <w:sz w:val="28"/>
          <w:szCs w:val="28"/>
        </w:rPr>
      </w:pPr>
      <w:bookmarkStart w:id="76" w:name="_Toc289448343"/>
      <w:bookmarkStart w:id="77" w:name="_Toc289449133"/>
      <w:bookmarkStart w:id="78" w:name="_Toc289790035"/>
      <w:bookmarkStart w:id="79" w:name="_Toc289960685"/>
      <w:bookmarkStart w:id="80" w:name="_Toc290304568"/>
      <w:r w:rsidRPr="00423483">
        <w:rPr>
          <w:rFonts w:ascii="Times New Roman" w:hAnsi="Times New Roman" w:cs="Times New Roman"/>
          <w:sz w:val="28"/>
          <w:szCs w:val="28"/>
        </w:rPr>
        <w:t>4.2.2 Analisi dei dati raccolti</w:t>
      </w:r>
      <w:bookmarkEnd w:id="76"/>
      <w:bookmarkEnd w:id="77"/>
      <w:bookmarkEnd w:id="78"/>
      <w:bookmarkEnd w:id="79"/>
      <w:bookmarkEnd w:id="80"/>
    </w:p>
    <w:p w:rsidR="00792E13" w:rsidRPr="00B73047" w:rsidRDefault="00792E13" w:rsidP="00792E13">
      <w:pPr>
        <w:pStyle w:val="NormaleWeb"/>
        <w:spacing w:after="0"/>
        <w:rPr>
          <w:b/>
        </w:rPr>
      </w:pPr>
    </w:p>
    <w:p w:rsidR="00792E13" w:rsidRDefault="00792E13" w:rsidP="00792E13">
      <w:pPr>
        <w:pStyle w:val="Tcorpo1paragrafo"/>
        <w:rPr>
          <w:lang w:val="it-IT"/>
        </w:rPr>
      </w:pPr>
      <w:r w:rsidRPr="00B73047">
        <w:rPr>
          <w:lang w:val="it-IT"/>
        </w:rPr>
        <w:t>Su 54 questionari, u</w:t>
      </w:r>
      <w:r w:rsidR="0006595E">
        <w:rPr>
          <w:lang w:val="it-IT"/>
        </w:rPr>
        <w:t>no è stato scartato perché non</w:t>
      </w:r>
      <w:r w:rsidRPr="00B73047">
        <w:rPr>
          <w:lang w:val="it-IT"/>
        </w:rPr>
        <w:t xml:space="preserve"> </w:t>
      </w:r>
      <w:r w:rsidR="00A02C12">
        <w:rPr>
          <w:lang w:val="it-IT"/>
        </w:rPr>
        <w:t xml:space="preserve">veniva </w:t>
      </w:r>
      <w:r w:rsidRPr="00B73047">
        <w:rPr>
          <w:lang w:val="it-IT"/>
        </w:rPr>
        <w:t>indica</w:t>
      </w:r>
      <w:r w:rsidR="00A02C12">
        <w:rPr>
          <w:lang w:val="it-IT"/>
        </w:rPr>
        <w:t>t</w:t>
      </w:r>
      <w:r w:rsidRPr="00B73047">
        <w:rPr>
          <w:lang w:val="it-IT"/>
        </w:rPr>
        <w:t>a l'età, elemento fondamentale per analizzare i dati. I dati raccolti sono stati riportati su foglio elettronico. Successivamente sono stati elaborat</w:t>
      </w:r>
      <w:r w:rsidR="00A02C12">
        <w:rPr>
          <w:lang w:val="it-IT"/>
        </w:rPr>
        <w:t xml:space="preserve">i con il software DaeQP_v3.0.4, </w:t>
      </w:r>
      <w:r w:rsidRPr="00B73047">
        <w:rPr>
          <w:lang w:val="it-IT"/>
        </w:rPr>
        <w:t xml:space="preserve">un </w:t>
      </w:r>
      <w:proofErr w:type="spellStart"/>
      <w:r w:rsidRPr="00B73047">
        <w:rPr>
          <w:lang w:val="it-IT"/>
        </w:rPr>
        <w:t>tool</w:t>
      </w:r>
      <w:proofErr w:type="spellEnd"/>
      <w:r w:rsidRPr="00B73047">
        <w:rPr>
          <w:lang w:val="it-IT"/>
        </w:rPr>
        <w:t xml:space="preserve"> che supporta </w:t>
      </w:r>
      <w:r w:rsidRPr="00B73047">
        <w:rPr>
          <w:bCs/>
          <w:lang w:val="it-IT"/>
        </w:rPr>
        <w:t>l'analisi multidimensionale dei</w:t>
      </w:r>
      <w:r w:rsidRPr="00B73047">
        <w:rPr>
          <w:lang w:val="it-IT"/>
        </w:rPr>
        <w:t xml:space="preserve"> </w:t>
      </w:r>
      <w:r w:rsidRPr="00B73047">
        <w:rPr>
          <w:bCs/>
          <w:lang w:val="it-IT"/>
        </w:rPr>
        <w:t>dati. Il suo principale obiettivo è quello di</w:t>
      </w:r>
      <w:r w:rsidRPr="00B73047">
        <w:rPr>
          <w:lang w:val="it-IT"/>
        </w:rPr>
        <w:t xml:space="preserve"> </w:t>
      </w:r>
      <w:r w:rsidRPr="00B73047">
        <w:rPr>
          <w:bCs/>
          <w:lang w:val="it-IT"/>
        </w:rPr>
        <w:t>fornire agli utenti una panoramica rapida e multidimensionale</w:t>
      </w:r>
      <w:r w:rsidRPr="00B73047">
        <w:rPr>
          <w:lang w:val="it-IT"/>
        </w:rPr>
        <w:t xml:space="preserve"> </w:t>
      </w:r>
      <w:r w:rsidRPr="00B73047">
        <w:rPr>
          <w:bCs/>
          <w:lang w:val="it-IT"/>
        </w:rPr>
        <w:t>per facilitare, l’analisi dei dati, consentendo una manipolazione diretta degli elementi visualizzati sullo schermo, ad esempio, filtrare gli elementi poco interessanti, focalizzando l’attenzione su quelli considerati di interesse. DaeQP è uno degli strumenti di visualizzazione dei dati, disponibili nel</w:t>
      </w:r>
      <w:r w:rsidRPr="00B73047">
        <w:rPr>
          <w:lang w:val="it-IT"/>
        </w:rPr>
        <w:t xml:space="preserve"> framework Data Analysis Engine (DAE) [24].</w:t>
      </w:r>
    </w:p>
    <w:p w:rsidR="007B5AB2" w:rsidRDefault="007B5AB2" w:rsidP="007B5AB2">
      <w:pPr>
        <w:pStyle w:val="Tcorpoparagrafo"/>
        <w:jc w:val="center"/>
        <w:rPr>
          <w:lang w:val="it-IT"/>
        </w:rPr>
      </w:pPr>
      <w:r>
        <w:rPr>
          <w:noProof/>
          <w:lang w:val="it-IT"/>
        </w:rPr>
        <w:lastRenderedPageBreak/>
        <w:drawing>
          <wp:inline distT="0" distB="0" distL="0" distR="0">
            <wp:extent cx="5039995" cy="3150235"/>
            <wp:effectExtent l="19050" t="0" r="8255" b="0"/>
            <wp:docPr id="5" name="Immagine 4" descr="non devo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 devoti.JPG"/>
                    <pic:cNvPicPr/>
                  </pic:nvPicPr>
                  <pic:blipFill>
                    <a:blip r:embed="rId22"/>
                    <a:stretch>
                      <a:fillRect/>
                    </a:stretch>
                  </pic:blipFill>
                  <pic:spPr>
                    <a:xfrm>
                      <a:off x="0" y="0"/>
                      <a:ext cx="5039995" cy="3150235"/>
                    </a:xfrm>
                    <a:prstGeom prst="rect">
                      <a:avLst/>
                    </a:prstGeom>
                  </pic:spPr>
                </pic:pic>
              </a:graphicData>
            </a:graphic>
          </wp:inline>
        </w:drawing>
      </w:r>
    </w:p>
    <w:p w:rsidR="00B46D1D" w:rsidRPr="007B5AB2" w:rsidRDefault="00B46D1D" w:rsidP="007B5AB2">
      <w:pPr>
        <w:pStyle w:val="Tcorpoparagrafo"/>
        <w:jc w:val="center"/>
        <w:rPr>
          <w:lang w:val="it-IT"/>
        </w:rPr>
      </w:pPr>
      <w:r>
        <w:rPr>
          <w:lang w:val="it-IT"/>
        </w:rPr>
        <w:t>Figura 9. Analisi dei dati con DaeQP</w:t>
      </w:r>
    </w:p>
    <w:p w:rsidR="00792E13" w:rsidRPr="00B73047" w:rsidRDefault="00792E13" w:rsidP="00792E13">
      <w:pPr>
        <w:pStyle w:val="Tcorpo1paragrafo"/>
        <w:rPr>
          <w:lang w:val="it-IT"/>
        </w:rPr>
      </w:pPr>
      <w:r w:rsidRPr="00B73047">
        <w:rPr>
          <w:lang w:val="it-IT"/>
        </w:rPr>
        <w:t>Da questa elaborazione dati, emerge, che non c'è una precisa fascia d'età che partecipa a gite religiose. La prevalenza è del sesso femminile, e non è significativa la presenza di persone sposate</w:t>
      </w:r>
      <w:r w:rsidR="000C36D1">
        <w:rPr>
          <w:lang w:val="it-IT"/>
        </w:rPr>
        <w:t>,</w:t>
      </w:r>
      <w:r w:rsidRPr="00B73047">
        <w:rPr>
          <w:lang w:val="it-IT"/>
        </w:rPr>
        <w:t xml:space="preserve"> solo 31 sposate contro 30 non sposate. Ci sono devoti con e senza figli, e prevalentemente hanno un’età dai 25 anni in su. Per i non devoti si può notare che non si collocano in una particolare fascia d'età e anch'essi sono con e senza figli. C'è però un lieve aumento di devozione tra le persone con figli. Per quanto riguarda l'esperienza nell'uso della tecnologia, si può notare che tutti possiedono un telefono cellulare anche se non tutti sanno il significato di ultima generazione sopratutto dai 50 anni in poi</w:t>
      </w:r>
      <w:r w:rsidR="000C36D1">
        <w:rPr>
          <w:lang w:val="it-IT"/>
        </w:rPr>
        <w:t>.</w:t>
      </w:r>
      <w:r w:rsidRPr="00B73047">
        <w:rPr>
          <w:lang w:val="it-IT"/>
        </w:rPr>
        <w:t xml:space="preserve"> Prevale il numero di persone che pubblicherebbe il materiale della gita (foto, video e altro) sui social network. Tali persone non sono equamente distribuite nelle varie fasce d'età, ma prevalgono tra i 12 e i 38. Mentre dai 57 in poi non pubblicherebbe il materiale sui social network, soprattutto perché non sanno cosa sia un social network. Le persone scelgono tali tipi di viaggi soprattutto per pregare. Vince il "non saprei" sulle domande  inerenti all’utilità nell’uso del software, come aiuto per un viaggio religioso. </w:t>
      </w:r>
    </w:p>
    <w:p w:rsidR="00792E13" w:rsidRPr="00B73047" w:rsidRDefault="00792E13" w:rsidP="00792E13">
      <w:pPr>
        <w:pStyle w:val="Tcorpo1paragrafo"/>
        <w:rPr>
          <w:b/>
          <w:lang w:val="it-IT"/>
        </w:rPr>
      </w:pPr>
      <w:r w:rsidRPr="00B73047">
        <w:rPr>
          <w:b/>
          <w:lang w:val="it-IT"/>
        </w:rPr>
        <w:t>Interpretazione dei dati</w:t>
      </w:r>
    </w:p>
    <w:p w:rsidR="00792E13" w:rsidRPr="00B73047" w:rsidRDefault="00792E13" w:rsidP="00792E13">
      <w:pPr>
        <w:pStyle w:val="Tcorpo1paragrafo"/>
        <w:rPr>
          <w:lang w:val="it-IT"/>
        </w:rPr>
      </w:pPr>
      <w:r w:rsidRPr="00B73047">
        <w:rPr>
          <w:lang w:val="it-IT"/>
        </w:rPr>
        <w:t xml:space="preserve">Tali risultati si possono interpretare, come non pessimisti, in caso di introduzione di un software che guiderebbe l’utenza nella visita. Data la bassa fascia d’età che </w:t>
      </w:r>
      <w:r w:rsidRPr="00B73047">
        <w:rPr>
          <w:lang w:val="it-IT"/>
        </w:rPr>
        <w:lastRenderedPageBreak/>
        <w:t>possiede telefonia mobile di ultima generazione, sarebbe opportuno che tale software oltre alla funzione di guida, abbia anche una funzione di gioco, spingendo l’adolescente ad incuriosirsi e a giocare informandosi.</w:t>
      </w:r>
    </w:p>
    <w:p w:rsidR="00792E13" w:rsidRPr="00B73047" w:rsidRDefault="00792E13" w:rsidP="00792E13">
      <w:pPr>
        <w:pStyle w:val="Tcorpo1paragrafo"/>
        <w:rPr>
          <w:b/>
          <w:lang w:val="it-IT"/>
        </w:rPr>
      </w:pPr>
      <w:r w:rsidRPr="00B73047">
        <w:rPr>
          <w:b/>
          <w:lang w:val="it-IT"/>
        </w:rPr>
        <w:t>Prima vista sul posto su San Nicola</w:t>
      </w:r>
    </w:p>
    <w:p w:rsidR="00792E13" w:rsidRPr="00B73047" w:rsidRDefault="00792E13" w:rsidP="00792E13">
      <w:pPr>
        <w:pStyle w:val="Tcorpo1paragrafo"/>
        <w:rPr>
          <w:lang w:val="it-IT"/>
        </w:rPr>
      </w:pPr>
      <w:r w:rsidRPr="00B73047">
        <w:rPr>
          <w:lang w:val="it-IT"/>
        </w:rPr>
        <w:t xml:space="preserve">La prima visita sul posto è servita, per capire le caratteristiche del luogo, diverse da Gallinaro, come descritto nell’analisi del contesto. Si è osservata, la disposizione fisica dei luoghi, come Cattedrale e Basilica e gli oggetti da visitare e inglobare nell’applicazione. È stato possibile una piccola intervista molto informale al custode del succorpo della Cattedrale, utile per capire come si svolgono le visite in questi luoghi di culto. Non è stato possibile effettuare una vera e propria intervista, per via di alcuni impegni che il custode doveva assolvere. </w:t>
      </w:r>
    </w:p>
    <w:p w:rsidR="00792E13" w:rsidRPr="00B73047" w:rsidRDefault="00792E13" w:rsidP="00792E13">
      <w:pPr>
        <w:pStyle w:val="Tcorpo1paragrafo"/>
        <w:rPr>
          <w:b/>
          <w:lang w:val="it-IT"/>
        </w:rPr>
      </w:pPr>
      <w:r w:rsidRPr="00B73047">
        <w:rPr>
          <w:b/>
          <w:lang w:val="it-IT"/>
        </w:rPr>
        <w:t>Seconda visita sul posto su San Nicola</w:t>
      </w:r>
    </w:p>
    <w:p w:rsidR="00792E13" w:rsidRPr="00B73047" w:rsidRDefault="00792E13" w:rsidP="00792E13">
      <w:pPr>
        <w:pStyle w:val="Tcorpo1paragrafo"/>
        <w:rPr>
          <w:lang w:val="it-IT"/>
        </w:rPr>
      </w:pPr>
      <w:r w:rsidRPr="00B73047">
        <w:rPr>
          <w:lang w:val="it-IT"/>
        </w:rPr>
        <w:t xml:space="preserve">La seconda visita è stata effettuata dopo la </w:t>
      </w:r>
      <w:r w:rsidR="00274FE0">
        <w:rPr>
          <w:lang w:val="it-IT"/>
        </w:rPr>
        <w:t>creazione dei prototipi</w:t>
      </w:r>
      <w:r w:rsidRPr="00B73047">
        <w:rPr>
          <w:lang w:val="it-IT"/>
        </w:rPr>
        <w:t xml:space="preserve">, e </w:t>
      </w:r>
      <w:r w:rsidR="00274FE0">
        <w:rPr>
          <w:lang w:val="it-IT"/>
        </w:rPr>
        <w:t xml:space="preserve">dopo la </w:t>
      </w:r>
      <w:r w:rsidRPr="00B73047">
        <w:rPr>
          <w:lang w:val="it-IT"/>
        </w:rPr>
        <w:t xml:space="preserve">valutazione dei mock-up, per testare se l’applicazione si integrasse con l’ambiente e gli oggetti che esso descrive, appartenenti alla  Cattedrale e </w:t>
      </w:r>
      <w:r w:rsidR="00274FE0">
        <w:rPr>
          <w:lang w:val="it-IT"/>
        </w:rPr>
        <w:t xml:space="preserve">alla </w:t>
      </w:r>
      <w:r w:rsidRPr="00B73047">
        <w:rPr>
          <w:lang w:val="it-IT"/>
        </w:rPr>
        <w:t>Basilica.</w:t>
      </w:r>
    </w:p>
    <w:p w:rsidR="00792E13" w:rsidRPr="00B73047" w:rsidRDefault="00792E13" w:rsidP="00792E13">
      <w:pPr>
        <w:tabs>
          <w:tab w:val="left" w:pos="1799"/>
        </w:tabs>
        <w:autoSpaceDE w:val="0"/>
        <w:autoSpaceDN w:val="0"/>
        <w:spacing w:after="0" w:line="395" w:lineRule="exact"/>
        <w:ind w:right="538"/>
      </w:pPr>
    </w:p>
    <w:p w:rsidR="00792E13" w:rsidRPr="00423483" w:rsidRDefault="00792E13" w:rsidP="00792E13">
      <w:pPr>
        <w:pStyle w:val="Titolo3"/>
        <w:rPr>
          <w:rFonts w:ascii="Times New Roman" w:hAnsi="Times New Roman" w:cs="Times New Roman"/>
          <w:spacing w:val="-2"/>
          <w:sz w:val="28"/>
          <w:szCs w:val="28"/>
        </w:rPr>
      </w:pPr>
      <w:bookmarkStart w:id="81" w:name="_Toc289448344"/>
      <w:bookmarkStart w:id="82" w:name="_Toc289449134"/>
      <w:bookmarkStart w:id="83" w:name="_Toc289790036"/>
      <w:bookmarkStart w:id="84" w:name="_Toc289960686"/>
      <w:bookmarkStart w:id="85" w:name="_Toc290304569"/>
      <w:r w:rsidRPr="00423483">
        <w:rPr>
          <w:rFonts w:ascii="Times New Roman" w:hAnsi="Times New Roman" w:cs="Times New Roman"/>
          <w:spacing w:val="-14"/>
          <w:sz w:val="28"/>
          <w:szCs w:val="28"/>
        </w:rPr>
        <w:t xml:space="preserve">4.2.3  </w:t>
      </w:r>
      <w:r w:rsidRPr="00423483">
        <w:rPr>
          <w:rFonts w:ascii="Times New Roman" w:hAnsi="Times New Roman" w:cs="Times New Roman"/>
          <w:sz w:val="28"/>
          <w:szCs w:val="28"/>
        </w:rPr>
        <w:t>Gli scenari per la prototipazione</w:t>
      </w:r>
      <w:bookmarkEnd w:id="81"/>
      <w:bookmarkEnd w:id="82"/>
      <w:bookmarkEnd w:id="83"/>
      <w:bookmarkEnd w:id="84"/>
      <w:bookmarkEnd w:id="85"/>
    </w:p>
    <w:p w:rsidR="00792E13" w:rsidRPr="00B73047" w:rsidRDefault="00792E13" w:rsidP="00792E13">
      <w:pPr>
        <w:pStyle w:val="Tcorpo1paragrafo"/>
        <w:rPr>
          <w:lang w:val="it-IT"/>
        </w:rPr>
      </w:pPr>
      <w:r w:rsidRPr="00B73047">
        <w:rPr>
          <w:lang w:val="it-IT"/>
        </w:rPr>
        <w:t>In questa sezione sono descritti due scenari, uno per ogni contesto analizzato, ovvero Gesù Bambino di Gallinaro e San Nicola di Bari,  per poi poter delineare eventuali differenze da tener in considerazione per poter progettare un software potenzialmente adattabile in tutti i luoghi di culto.</w:t>
      </w:r>
    </w:p>
    <w:p w:rsidR="002F6EBC" w:rsidRPr="0002076D" w:rsidRDefault="002F6EBC" w:rsidP="00792E13">
      <w:pPr>
        <w:pStyle w:val="Tcorpo1paragrafo"/>
        <w:rPr>
          <w:b/>
          <w:lang w:val="it-IT"/>
        </w:rPr>
      </w:pPr>
      <w:r w:rsidRPr="0002076D">
        <w:rPr>
          <w:b/>
          <w:lang w:val="it-IT"/>
        </w:rPr>
        <w:t xml:space="preserve">Andrea visita </w:t>
      </w:r>
      <w:proofErr w:type="spellStart"/>
      <w:r w:rsidRPr="0002076D">
        <w:rPr>
          <w:b/>
          <w:lang w:val="it-IT"/>
        </w:rPr>
        <w:t>Gallinaro</w:t>
      </w:r>
      <w:proofErr w:type="spellEnd"/>
    </w:p>
    <w:p w:rsidR="00792E13" w:rsidRPr="00B73047" w:rsidRDefault="00792E13" w:rsidP="00792E13">
      <w:pPr>
        <w:pStyle w:val="Tcorpo1paragrafo"/>
        <w:rPr>
          <w:lang w:val="it-IT"/>
        </w:rPr>
      </w:pPr>
      <w:r w:rsidRPr="00B73047">
        <w:rPr>
          <w:lang w:val="it-IT"/>
        </w:rPr>
        <w:t>Andrea decide di visitare il luogo di culto "Nuova Gerusalemme" situata in Gallinaro(RM). Giunto sull'autobus, per il viaggio di andata nella località, l'organizzatore, come di consueto, parla un po’ del luogo e della storia che tanto attrae i credenti. Informa anche della presenza di un applicativo che utilizzerà lui personalmente come guida per il viaggio, dato che le guide in carne e ossa scarseggiano ed è difficile trovarne una. L'organizzatore spiega che tale applicativo, rappresenta una guida per la città di Gallinaro, ma anche una guida-gioco nel luogo sacro. Attraverso un gioco che consiste nel superare varie tappe, il fedele apprende le storie che si sono sviluppate all'epoca dei fatti, nella località.</w:t>
      </w:r>
    </w:p>
    <w:p w:rsidR="00792E13" w:rsidRPr="00B73047" w:rsidRDefault="00792E13" w:rsidP="00792E13">
      <w:pPr>
        <w:pStyle w:val="Tcorpo1paragrafo"/>
        <w:rPr>
          <w:lang w:val="it-IT"/>
        </w:rPr>
      </w:pPr>
      <w:r w:rsidRPr="00B73047">
        <w:rPr>
          <w:lang w:val="it-IT"/>
        </w:rPr>
        <w:lastRenderedPageBreak/>
        <w:t>Il superamento di una tappa avviene, rispondendo ad una domanda inerente a ciò che ha appena letto/ascoltato. Mentre l'utente visita, oltre a leggere ha l'opportunità di scattare foto e video permettendo di raccogl</w:t>
      </w:r>
      <w:r w:rsidR="00274FE0">
        <w:rPr>
          <w:lang w:val="it-IT"/>
        </w:rPr>
        <w:t>i</w:t>
      </w:r>
      <w:r w:rsidRPr="00B73047">
        <w:rPr>
          <w:lang w:val="it-IT"/>
        </w:rPr>
        <w:t>ere dei propri ricordi, da visualizzare in qualsiasi momento.</w:t>
      </w:r>
    </w:p>
    <w:p w:rsidR="00792E13" w:rsidRPr="00B73047" w:rsidRDefault="00792E13" w:rsidP="00792E13">
      <w:pPr>
        <w:pStyle w:val="Tcorpo1paragrafo"/>
        <w:rPr>
          <w:lang w:val="it-IT"/>
        </w:rPr>
      </w:pPr>
      <w:r w:rsidRPr="00B73047">
        <w:rPr>
          <w:color w:val="000000"/>
          <w:lang w:val="it-IT"/>
        </w:rPr>
        <w:t xml:space="preserve">Essendo anche un gioco, c'è la possibilità di accumulare altri punti da aggiungere a quelli accumulati durante il superamento delle tappe. </w:t>
      </w:r>
      <w:r w:rsidRPr="00B73047">
        <w:rPr>
          <w:lang w:val="it-IT"/>
        </w:rPr>
        <w:t xml:space="preserve"> </w:t>
      </w:r>
    </w:p>
    <w:p w:rsidR="00792E13" w:rsidRDefault="00792E13" w:rsidP="00792E13">
      <w:pPr>
        <w:pStyle w:val="Tcorpo1paragrafo"/>
        <w:rPr>
          <w:lang w:val="it-IT"/>
        </w:rPr>
      </w:pPr>
      <w:r w:rsidRPr="00B73047">
        <w:rPr>
          <w:lang w:val="it-IT"/>
        </w:rPr>
        <w:t xml:space="preserve">Andrea incuriosito mette a disposizione la propria scheda sd del suo smartphone per copiare </w:t>
      </w:r>
      <w:r w:rsidR="00151D92">
        <w:rPr>
          <w:lang w:val="it-IT"/>
        </w:rPr>
        <w:t>GameGuide</w:t>
      </w:r>
      <w:r w:rsidRPr="00B73047">
        <w:rPr>
          <w:lang w:val="it-IT"/>
        </w:rPr>
        <w:t xml:space="preserve"> e installarlo. Effettua il log-in per poter permettere di associare al suo nome un punteggio (Figura </w:t>
      </w:r>
      <w:r w:rsidR="00875A88">
        <w:rPr>
          <w:lang w:val="it-IT"/>
        </w:rPr>
        <w:t>10</w:t>
      </w:r>
      <w:r w:rsidRPr="00B73047">
        <w:rPr>
          <w:lang w:val="it-IT"/>
        </w:rPr>
        <w:t>)</w:t>
      </w:r>
    </w:p>
    <w:p w:rsidR="00C23F1F" w:rsidRPr="00C23F1F" w:rsidRDefault="00C23F1F" w:rsidP="00C23F1F">
      <w:pPr>
        <w:pStyle w:val="Tcorpoparagrafo"/>
        <w:rPr>
          <w:lang w:val="it-IT"/>
        </w:rPr>
      </w:pP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38"/>
        <w:gridCol w:w="4039"/>
      </w:tblGrid>
      <w:tr w:rsidR="000C6D35" w:rsidTr="00C23F1F">
        <w:trPr>
          <w:jc w:val="center"/>
        </w:trPr>
        <w:tc>
          <w:tcPr>
            <w:tcW w:w="4038" w:type="dxa"/>
          </w:tcPr>
          <w:p w:rsidR="000C6D35" w:rsidRDefault="000C6D35" w:rsidP="000C6D35">
            <w:pPr>
              <w:pStyle w:val="Tcorpoparagrafo"/>
              <w:ind w:firstLine="0"/>
              <w:jc w:val="center"/>
              <w:rPr>
                <w:lang w:val="it-IT"/>
              </w:rPr>
            </w:pPr>
            <w:r w:rsidRPr="004E0F3B">
              <w:rPr>
                <w:noProof/>
                <w:lang w:val="it-IT"/>
              </w:rPr>
              <w:drawing>
                <wp:inline distT="0" distB="0" distL="0" distR="0">
                  <wp:extent cx="1029516" cy="1857375"/>
                  <wp:effectExtent l="19050" t="0" r="0" b="0"/>
                  <wp:docPr id="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3"/>
                          <a:srcRect/>
                          <a:stretch>
                            <a:fillRect/>
                          </a:stretch>
                        </pic:blipFill>
                        <pic:spPr bwMode="auto">
                          <a:xfrm>
                            <a:off x="0" y="0"/>
                            <a:ext cx="1030363" cy="1858904"/>
                          </a:xfrm>
                          <a:prstGeom prst="rect">
                            <a:avLst/>
                          </a:prstGeom>
                          <a:noFill/>
                          <a:ln w="9525">
                            <a:noFill/>
                            <a:miter lim="800000"/>
                            <a:headEnd/>
                            <a:tailEnd/>
                          </a:ln>
                        </pic:spPr>
                      </pic:pic>
                    </a:graphicData>
                  </a:graphic>
                </wp:inline>
              </w:drawing>
            </w:r>
          </w:p>
        </w:tc>
        <w:tc>
          <w:tcPr>
            <w:tcW w:w="4039" w:type="dxa"/>
          </w:tcPr>
          <w:p w:rsidR="000C6D35" w:rsidRDefault="000C6D35" w:rsidP="000C6D35">
            <w:pPr>
              <w:pStyle w:val="Tcorpoparagrafo"/>
              <w:ind w:firstLine="0"/>
              <w:jc w:val="center"/>
              <w:rPr>
                <w:lang w:val="it-IT"/>
              </w:rPr>
            </w:pPr>
            <w:r w:rsidRPr="004E0F3B">
              <w:rPr>
                <w:noProof/>
                <w:lang w:val="it-IT"/>
              </w:rPr>
              <w:drawing>
                <wp:inline distT="0" distB="0" distL="0" distR="0">
                  <wp:extent cx="1038225" cy="1854357"/>
                  <wp:effectExtent l="19050" t="0" r="9525" b="0"/>
                  <wp:docPr id="1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24"/>
                          <a:srcRect/>
                          <a:stretch>
                            <a:fillRect/>
                          </a:stretch>
                        </pic:blipFill>
                        <pic:spPr bwMode="auto">
                          <a:xfrm>
                            <a:off x="0" y="0"/>
                            <a:ext cx="1038225" cy="1854357"/>
                          </a:xfrm>
                          <a:prstGeom prst="rect">
                            <a:avLst/>
                          </a:prstGeom>
                          <a:noFill/>
                          <a:ln w="9525">
                            <a:noFill/>
                            <a:miter lim="800000"/>
                            <a:headEnd/>
                            <a:tailEnd/>
                          </a:ln>
                        </pic:spPr>
                      </pic:pic>
                    </a:graphicData>
                  </a:graphic>
                </wp:inline>
              </w:drawing>
            </w:r>
          </w:p>
        </w:tc>
      </w:tr>
      <w:tr w:rsidR="000C6D35" w:rsidTr="00C23F1F">
        <w:trPr>
          <w:jc w:val="center"/>
        </w:trPr>
        <w:tc>
          <w:tcPr>
            <w:tcW w:w="4038" w:type="dxa"/>
          </w:tcPr>
          <w:p w:rsidR="000C6D35" w:rsidRDefault="000C6D35" w:rsidP="000C6D35">
            <w:pPr>
              <w:pStyle w:val="Tcorpo1paragrafo"/>
              <w:rPr>
                <w:lang w:val="it-IT"/>
              </w:rPr>
            </w:pPr>
            <w:r w:rsidRPr="00B73047">
              <w:rPr>
                <w:lang w:val="it-IT"/>
              </w:rPr>
              <w:t xml:space="preserve">Figura </w:t>
            </w:r>
            <w:r>
              <w:rPr>
                <w:lang w:val="it-IT"/>
              </w:rPr>
              <w:t>10.</w:t>
            </w:r>
            <w:r w:rsidRPr="00B73047">
              <w:rPr>
                <w:lang w:val="it-IT"/>
              </w:rPr>
              <w:t xml:space="preserve"> </w:t>
            </w:r>
            <w:r>
              <w:rPr>
                <w:lang w:val="it-IT"/>
              </w:rPr>
              <w:t>Schermata</w:t>
            </w:r>
            <w:r w:rsidRPr="00B73047">
              <w:rPr>
                <w:lang w:val="it-IT"/>
              </w:rPr>
              <w:t xml:space="preserve"> </w:t>
            </w:r>
            <w:r>
              <w:rPr>
                <w:lang w:val="it-IT"/>
              </w:rPr>
              <w:t>di login.</w:t>
            </w:r>
          </w:p>
        </w:tc>
        <w:tc>
          <w:tcPr>
            <w:tcW w:w="4039" w:type="dxa"/>
          </w:tcPr>
          <w:p w:rsidR="000C6D35" w:rsidRDefault="000C6D35" w:rsidP="000C6D35">
            <w:pPr>
              <w:pStyle w:val="Tcorpoparagrafo"/>
              <w:ind w:firstLine="0"/>
              <w:rPr>
                <w:lang w:val="it-IT"/>
              </w:rPr>
            </w:pPr>
            <w:r>
              <w:rPr>
                <w:lang w:val="it-IT"/>
              </w:rPr>
              <w:t xml:space="preserve">Figura 11. </w:t>
            </w:r>
            <w:r w:rsidRPr="00B73047">
              <w:rPr>
                <w:lang w:val="it-IT"/>
              </w:rPr>
              <w:t>Prototipo sui punti da visitare</w:t>
            </w:r>
            <w:r>
              <w:rPr>
                <w:lang w:val="it-IT"/>
              </w:rPr>
              <w:t>.</w:t>
            </w:r>
          </w:p>
        </w:tc>
      </w:tr>
    </w:tbl>
    <w:p w:rsidR="004E0F3B" w:rsidRDefault="004E0F3B" w:rsidP="00C23F1F">
      <w:pPr>
        <w:pStyle w:val="Tcorpoparagrafo"/>
        <w:ind w:firstLine="0"/>
        <w:rPr>
          <w:lang w:val="it-IT"/>
        </w:rPr>
      </w:pPr>
    </w:p>
    <w:p w:rsidR="00145342" w:rsidRDefault="00145342" w:rsidP="00145342">
      <w:pPr>
        <w:pStyle w:val="Tcorpoparagrafo"/>
        <w:ind w:firstLine="0"/>
        <w:rPr>
          <w:lang w:val="it-IT"/>
        </w:rPr>
      </w:pPr>
      <w:r w:rsidRPr="00B73047">
        <w:rPr>
          <w:lang w:val="it-IT"/>
        </w:rPr>
        <w:t xml:space="preserve">Arrivati a </w:t>
      </w:r>
      <w:proofErr w:type="spellStart"/>
      <w:r w:rsidRPr="00B73047">
        <w:rPr>
          <w:lang w:val="it-IT"/>
        </w:rPr>
        <w:t>Gallinaro</w:t>
      </w:r>
      <w:proofErr w:type="spellEnd"/>
      <w:r w:rsidRPr="00B73047">
        <w:rPr>
          <w:lang w:val="it-IT"/>
        </w:rPr>
        <w:t xml:space="preserve"> l'organizzatore invita </w:t>
      </w:r>
      <w:r w:rsidRPr="0002076D">
        <w:rPr>
          <w:lang w:val="it-IT"/>
        </w:rPr>
        <w:t xml:space="preserve">chi ha </w:t>
      </w:r>
      <w:proofErr w:type="spellStart"/>
      <w:r>
        <w:rPr>
          <w:lang w:val="it-IT"/>
        </w:rPr>
        <w:t>GameGuide</w:t>
      </w:r>
      <w:proofErr w:type="spellEnd"/>
      <w:r>
        <w:rPr>
          <w:lang w:val="it-IT"/>
        </w:rPr>
        <w:t xml:space="preserve"> ad attivarla</w:t>
      </w:r>
      <w:r w:rsidRPr="00B73047">
        <w:rPr>
          <w:lang w:val="it-IT"/>
        </w:rPr>
        <w:t xml:space="preserve">. Dopo varie interfacce di presentazione, </w:t>
      </w:r>
      <w:r>
        <w:rPr>
          <w:lang w:val="it-IT"/>
        </w:rPr>
        <w:t>GameGuide</w:t>
      </w:r>
      <w:r w:rsidRPr="00B73047">
        <w:rPr>
          <w:lang w:val="it-IT"/>
        </w:rPr>
        <w:t xml:space="preserve"> invita l’utente ad attivare il GPS o Internet o entrambe. Andrea attiva il GPS in quanto la Network non ha molto segnale in una zona montuosa. </w:t>
      </w:r>
      <w:r>
        <w:rPr>
          <w:lang w:val="it-IT"/>
        </w:rPr>
        <w:t>GameGuide</w:t>
      </w:r>
      <w:r w:rsidRPr="00B73047">
        <w:rPr>
          <w:lang w:val="it-IT"/>
        </w:rPr>
        <w:t xml:space="preserve"> visualizza i luoghi interessanti che circondano Andrea, di cui vale la pena visitare (Figura </w:t>
      </w:r>
      <w:r w:rsidR="00875A88">
        <w:rPr>
          <w:lang w:val="it-IT"/>
        </w:rPr>
        <w:t>11</w:t>
      </w:r>
      <w:r w:rsidRPr="00B73047">
        <w:rPr>
          <w:lang w:val="it-IT"/>
        </w:rPr>
        <w:t xml:space="preserve">).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38"/>
        <w:gridCol w:w="4039"/>
      </w:tblGrid>
      <w:tr w:rsidR="00C23F1F" w:rsidTr="008622C8">
        <w:tc>
          <w:tcPr>
            <w:tcW w:w="4038" w:type="dxa"/>
          </w:tcPr>
          <w:p w:rsidR="00C23F1F" w:rsidRDefault="008622C8" w:rsidP="008622C8">
            <w:pPr>
              <w:pStyle w:val="Tcorpoparagrafo"/>
              <w:ind w:firstLine="0"/>
              <w:jc w:val="center"/>
              <w:rPr>
                <w:lang w:val="it-IT"/>
              </w:rPr>
            </w:pPr>
            <w:r w:rsidRPr="004E0F3B">
              <w:rPr>
                <w:noProof/>
                <w:lang w:val="it-IT"/>
              </w:rPr>
              <w:lastRenderedPageBreak/>
              <w:drawing>
                <wp:inline distT="0" distB="0" distL="0" distR="0">
                  <wp:extent cx="1038225" cy="1840490"/>
                  <wp:effectExtent l="19050" t="0" r="0" b="0"/>
                  <wp:docPr id="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25"/>
                          <a:srcRect/>
                          <a:stretch>
                            <a:fillRect/>
                          </a:stretch>
                        </pic:blipFill>
                        <pic:spPr bwMode="auto">
                          <a:xfrm>
                            <a:off x="0" y="0"/>
                            <a:ext cx="1040916" cy="1845261"/>
                          </a:xfrm>
                          <a:prstGeom prst="rect">
                            <a:avLst/>
                          </a:prstGeom>
                          <a:noFill/>
                          <a:ln w="9525">
                            <a:noFill/>
                            <a:miter lim="800000"/>
                            <a:headEnd/>
                            <a:tailEnd/>
                          </a:ln>
                        </pic:spPr>
                      </pic:pic>
                    </a:graphicData>
                  </a:graphic>
                </wp:inline>
              </w:drawing>
            </w:r>
          </w:p>
        </w:tc>
        <w:tc>
          <w:tcPr>
            <w:tcW w:w="4039" w:type="dxa"/>
          </w:tcPr>
          <w:p w:rsidR="00C23F1F" w:rsidRDefault="008622C8" w:rsidP="008622C8">
            <w:pPr>
              <w:pStyle w:val="Tcorpoparagrafo"/>
              <w:ind w:firstLine="0"/>
              <w:jc w:val="center"/>
              <w:rPr>
                <w:lang w:val="it-IT"/>
              </w:rPr>
            </w:pPr>
            <w:r w:rsidRPr="004E0F3B">
              <w:rPr>
                <w:noProof/>
                <w:lang w:val="it-IT"/>
              </w:rPr>
              <w:drawing>
                <wp:inline distT="0" distB="0" distL="0" distR="0">
                  <wp:extent cx="1085850" cy="1809750"/>
                  <wp:effectExtent l="19050" t="0" r="0" b="0"/>
                  <wp:docPr id="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26"/>
                          <a:srcRect/>
                          <a:stretch>
                            <a:fillRect/>
                          </a:stretch>
                        </pic:blipFill>
                        <pic:spPr bwMode="auto">
                          <a:xfrm>
                            <a:off x="0" y="0"/>
                            <a:ext cx="1086034" cy="1810056"/>
                          </a:xfrm>
                          <a:prstGeom prst="rect">
                            <a:avLst/>
                          </a:prstGeom>
                          <a:noFill/>
                          <a:ln w="9525">
                            <a:noFill/>
                            <a:miter lim="800000"/>
                            <a:headEnd/>
                            <a:tailEnd/>
                          </a:ln>
                        </pic:spPr>
                      </pic:pic>
                    </a:graphicData>
                  </a:graphic>
                </wp:inline>
              </w:drawing>
            </w:r>
          </w:p>
        </w:tc>
      </w:tr>
      <w:tr w:rsidR="00C23F1F" w:rsidTr="008622C8">
        <w:tc>
          <w:tcPr>
            <w:tcW w:w="4038" w:type="dxa"/>
          </w:tcPr>
          <w:p w:rsidR="00C23F1F" w:rsidRDefault="008622C8" w:rsidP="008622C8">
            <w:pPr>
              <w:pStyle w:val="Tcorpoparagrafo"/>
              <w:ind w:firstLine="0"/>
              <w:jc w:val="left"/>
              <w:rPr>
                <w:lang w:val="it-IT"/>
              </w:rPr>
            </w:pPr>
            <w:r>
              <w:rPr>
                <w:lang w:val="it-IT"/>
              </w:rPr>
              <w:t xml:space="preserve">Figura 12. Prototipo sull’avviso </w:t>
            </w:r>
            <w:r w:rsidRPr="00B73047">
              <w:rPr>
                <w:lang w:val="it-IT"/>
              </w:rPr>
              <w:t>all’utente dell’inizio del gioco</w:t>
            </w:r>
            <w:r>
              <w:rPr>
                <w:lang w:val="it-IT"/>
              </w:rPr>
              <w:t>.</w:t>
            </w:r>
          </w:p>
        </w:tc>
        <w:tc>
          <w:tcPr>
            <w:tcW w:w="4039" w:type="dxa"/>
          </w:tcPr>
          <w:p w:rsidR="00C23F1F" w:rsidRDefault="008622C8" w:rsidP="00145342">
            <w:pPr>
              <w:pStyle w:val="Tcorpoparagrafo"/>
              <w:ind w:firstLine="0"/>
              <w:rPr>
                <w:lang w:val="it-IT"/>
              </w:rPr>
            </w:pPr>
            <w:r>
              <w:rPr>
                <w:lang w:val="it-IT"/>
              </w:rPr>
              <w:t xml:space="preserve">Figura 13. </w:t>
            </w:r>
            <w:r w:rsidRPr="00B73047">
              <w:rPr>
                <w:lang w:val="it-IT"/>
              </w:rPr>
              <w:t>Prototipo sull’ascolto/lettura di una</w:t>
            </w:r>
            <w:r>
              <w:rPr>
                <w:lang w:val="it-IT"/>
              </w:rPr>
              <w:t xml:space="preserve"> storia.</w:t>
            </w:r>
          </w:p>
        </w:tc>
      </w:tr>
    </w:tbl>
    <w:p w:rsidR="004E0F3B" w:rsidRDefault="004E0F3B" w:rsidP="008622C8">
      <w:pPr>
        <w:pStyle w:val="Tcorpoparagrafo"/>
        <w:ind w:firstLine="0"/>
        <w:rPr>
          <w:lang w:val="it-IT"/>
        </w:rPr>
      </w:pPr>
    </w:p>
    <w:tbl>
      <w:tblPr>
        <w:tblW w:w="0" w:type="auto"/>
        <w:tblCellSpacing w:w="0" w:type="dxa"/>
        <w:tblInd w:w="-108" w:type="dxa"/>
        <w:tblCellMar>
          <w:left w:w="0" w:type="dxa"/>
          <w:right w:w="0" w:type="dxa"/>
        </w:tblCellMar>
        <w:tblLook w:val="04A0"/>
      </w:tblPr>
      <w:tblGrid>
        <w:gridCol w:w="1412"/>
        <w:gridCol w:w="913"/>
      </w:tblGrid>
      <w:tr w:rsidR="004E0F3B" w:rsidRPr="00B73047" w:rsidTr="004E0F3B">
        <w:trPr>
          <w:tblCellSpacing w:w="0" w:type="dxa"/>
        </w:trPr>
        <w:tc>
          <w:tcPr>
            <w:tcW w:w="1412" w:type="dxa"/>
            <w:hideMark/>
          </w:tcPr>
          <w:p w:rsidR="004E0F3B" w:rsidRPr="00B73047" w:rsidRDefault="004E0F3B" w:rsidP="00310730">
            <w:pPr>
              <w:spacing w:before="100" w:beforeAutospacing="1" w:after="0"/>
            </w:pPr>
          </w:p>
        </w:tc>
        <w:tc>
          <w:tcPr>
            <w:tcW w:w="913" w:type="dxa"/>
            <w:hideMark/>
          </w:tcPr>
          <w:p w:rsidR="004E0F3B" w:rsidRPr="00B73047" w:rsidRDefault="004E0F3B" w:rsidP="00310730">
            <w:pPr>
              <w:spacing w:before="100" w:beforeAutospacing="1" w:after="0"/>
            </w:pPr>
          </w:p>
        </w:tc>
      </w:tr>
    </w:tbl>
    <w:p w:rsidR="00792E13" w:rsidRPr="00B73047" w:rsidRDefault="00792E13" w:rsidP="00792E13">
      <w:pPr>
        <w:pStyle w:val="Tcorpo1paragrafo"/>
        <w:rPr>
          <w:rStyle w:val="Tcorpo1paragrafoCarattere"/>
          <w:lang w:val="it-IT"/>
        </w:rPr>
      </w:pPr>
      <w:r w:rsidRPr="00B73047">
        <w:rPr>
          <w:lang w:val="it-IT"/>
        </w:rPr>
        <w:t xml:space="preserve">Giunti nella prossimità del luogo di culto, </w:t>
      </w:r>
      <w:r w:rsidR="00151D92">
        <w:rPr>
          <w:lang w:val="it-IT"/>
        </w:rPr>
        <w:t>GameGuide</w:t>
      </w:r>
      <w:r w:rsidRPr="00B73047">
        <w:rPr>
          <w:lang w:val="it-IT"/>
        </w:rPr>
        <w:t xml:space="preserve"> informa ad Andrea che il </w:t>
      </w:r>
      <w:r w:rsidRPr="00B73047">
        <w:rPr>
          <w:rStyle w:val="Tcorpo1paragrafoCarattere"/>
          <w:lang w:val="it-IT"/>
        </w:rPr>
        <w:t xml:space="preserve">gioco sta per iniziare (Figura </w:t>
      </w:r>
      <w:r w:rsidR="00875A88">
        <w:rPr>
          <w:rStyle w:val="Tcorpo1paragrafoCarattere"/>
          <w:lang w:val="it-IT"/>
        </w:rPr>
        <w:t>12</w:t>
      </w:r>
      <w:r w:rsidRPr="00B73047">
        <w:rPr>
          <w:rStyle w:val="Tcorpo1paragrafoCarattere"/>
          <w:lang w:val="it-IT"/>
        </w:rPr>
        <w:t xml:space="preserve">). Nella prima tappa Andrea nota una discesa piuttosto ripida. Anche </w:t>
      </w:r>
      <w:r w:rsidR="00151D92">
        <w:rPr>
          <w:rStyle w:val="Tcorpo1paragrafoCarattere"/>
          <w:lang w:val="it-IT"/>
        </w:rPr>
        <w:t>GameGuide</w:t>
      </w:r>
      <w:r w:rsidRPr="00B73047">
        <w:rPr>
          <w:rStyle w:val="Tcorpo1paragrafoCarattere"/>
          <w:lang w:val="it-IT"/>
        </w:rPr>
        <w:t xml:space="preserve"> lo ha informato, informandogli anche del fatto che adesso può ascoltare e/o leggere la storia del Gesù Bambino (Figura </w:t>
      </w:r>
      <w:r w:rsidR="00875A88">
        <w:rPr>
          <w:rStyle w:val="Tcorpo1paragrafoCarattere"/>
          <w:lang w:val="it-IT"/>
        </w:rPr>
        <w:t>13</w:t>
      </w:r>
      <w:r w:rsidRPr="00B73047">
        <w:rPr>
          <w:rStyle w:val="Tcorpo1paragrafoCarattere"/>
          <w:lang w:val="it-IT"/>
        </w:rPr>
        <w:t>). Subito dopo, gli appare un messaggio che funge da indizio, in quanto</w:t>
      </w:r>
      <w:r w:rsidR="000C36D1">
        <w:rPr>
          <w:rStyle w:val="Tcorpo1paragrafoCarattere"/>
          <w:lang w:val="it-IT"/>
        </w:rPr>
        <w:t>,</w:t>
      </w:r>
      <w:r w:rsidRPr="00B73047">
        <w:rPr>
          <w:rStyle w:val="Tcorpo1paragrafoCarattere"/>
          <w:lang w:val="it-IT"/>
        </w:rPr>
        <w:t xml:space="preserve"> senza di esso</w:t>
      </w:r>
      <w:r w:rsidR="000C36D1">
        <w:rPr>
          <w:rStyle w:val="Tcorpo1paragrafoCarattere"/>
          <w:lang w:val="it-IT"/>
        </w:rPr>
        <w:t>,</w:t>
      </w:r>
      <w:r w:rsidRPr="00B73047">
        <w:rPr>
          <w:rStyle w:val="Tcorpo1paragrafoCarattere"/>
          <w:lang w:val="it-IT"/>
        </w:rPr>
        <w:t xml:space="preserve"> non riuscirebbe a notare l'oggetto </w:t>
      </w:r>
      <w:r w:rsidR="000C36D1">
        <w:rPr>
          <w:rStyle w:val="Tcorpo1paragrafoCarattere"/>
          <w:lang w:val="it-IT"/>
        </w:rPr>
        <w:t>del quale</w:t>
      </w:r>
      <w:r w:rsidRPr="00B73047">
        <w:rPr>
          <w:rStyle w:val="Tcorpo1paragrafoCarattere"/>
          <w:lang w:val="it-IT"/>
        </w:rPr>
        <w:t xml:space="preserve"> </w:t>
      </w:r>
      <w:proofErr w:type="spellStart"/>
      <w:r w:rsidR="00151D92">
        <w:rPr>
          <w:rStyle w:val="Tcorpo1paragrafoCarattere"/>
          <w:lang w:val="it-IT"/>
        </w:rPr>
        <w:t>GameGuide</w:t>
      </w:r>
      <w:proofErr w:type="spellEnd"/>
      <w:r w:rsidRPr="00B73047">
        <w:rPr>
          <w:rStyle w:val="Tcorpo1paragrafoCarattere"/>
          <w:lang w:val="it-IT"/>
        </w:rPr>
        <w:t xml:space="preserve"> lo </w:t>
      </w:r>
      <w:r w:rsidR="000C36D1">
        <w:rPr>
          <w:rStyle w:val="Tcorpo1paragrafoCarattere"/>
          <w:lang w:val="it-IT"/>
        </w:rPr>
        <w:t>sta informando</w:t>
      </w:r>
      <w:r w:rsidRPr="00B73047">
        <w:rPr>
          <w:rStyle w:val="Tcorpo1paragrafoCarattere"/>
          <w:lang w:val="it-IT"/>
        </w:rPr>
        <w:t xml:space="preserve"> sulla sua storia. Andrea legge l'indizio, trova la fontana, e ne ascolta la storia. Poi "raccoglie il suo gadget", ovvero sceglie di girare un piccolo video</w:t>
      </w:r>
      <w:r w:rsidR="000C36D1">
        <w:rPr>
          <w:rStyle w:val="Tcorpo1paragrafoCarattere"/>
          <w:lang w:val="it-IT"/>
        </w:rPr>
        <w:t>, l</w:t>
      </w:r>
      <w:r w:rsidRPr="00B73047">
        <w:rPr>
          <w:rStyle w:val="Tcorpo1paragrafoCarattere"/>
          <w:lang w:val="it-IT"/>
        </w:rPr>
        <w:t>o salva</w:t>
      </w:r>
      <w:r w:rsidR="000C36D1">
        <w:rPr>
          <w:rStyle w:val="Tcorpo1paragrafoCarattere"/>
          <w:lang w:val="it-IT"/>
        </w:rPr>
        <w:t xml:space="preserve"> e lascia un commento, </w:t>
      </w:r>
      <w:r w:rsidRPr="00B73047">
        <w:rPr>
          <w:rStyle w:val="Tcorpo1paragrafoCarattere"/>
          <w:lang w:val="it-IT"/>
        </w:rPr>
        <w:t>relativo all'oggetto appena visitato</w:t>
      </w:r>
      <w:r w:rsidR="004E0F3B">
        <w:rPr>
          <w:rStyle w:val="Tcorpo1paragrafoCarattere"/>
          <w:lang w:val="it-IT"/>
        </w:rPr>
        <w:t xml:space="preserve"> (</w:t>
      </w:r>
      <w:r w:rsidR="00220196">
        <w:rPr>
          <w:rStyle w:val="Tcorpo1paragrafoCarattere"/>
          <w:lang w:val="it-IT"/>
        </w:rPr>
        <w:t>Figura</w:t>
      </w:r>
      <w:r w:rsidR="00875A88">
        <w:rPr>
          <w:rStyle w:val="Tcorpo1paragrafoCarattere"/>
          <w:lang w:val="it-IT"/>
        </w:rPr>
        <w:t xml:space="preserve"> 14</w:t>
      </w:r>
      <w:r w:rsidR="004E0F3B">
        <w:rPr>
          <w:rStyle w:val="Tcorpo1paragrafoCarattere"/>
          <w:lang w:val="it-IT"/>
        </w:rPr>
        <w:t>)</w:t>
      </w:r>
      <w:r w:rsidRPr="00B73047">
        <w:rPr>
          <w:rStyle w:val="Tcorpo1paragrafoCarattere"/>
          <w:lang w:val="it-IT"/>
        </w:rPr>
        <w:t>.</w:t>
      </w:r>
    </w:p>
    <w:p w:rsidR="00792E13" w:rsidRPr="00B73047" w:rsidRDefault="00792E13" w:rsidP="00792E13">
      <w:pPr>
        <w:pStyle w:val="Tcorpo1paragrafo"/>
        <w:jc w:val="center"/>
        <w:rPr>
          <w:lang w:val="it-IT"/>
        </w:rPr>
      </w:pPr>
      <w:r w:rsidRPr="00B73047">
        <w:rPr>
          <w:noProof/>
          <w:lang w:val="it-IT"/>
        </w:rPr>
        <w:drawing>
          <wp:inline distT="0" distB="0" distL="0" distR="0">
            <wp:extent cx="1057275" cy="2067108"/>
            <wp:effectExtent l="19050" t="0" r="9525" b="0"/>
            <wp:docPr id="6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27"/>
                    <a:srcRect/>
                    <a:stretch>
                      <a:fillRect/>
                    </a:stretch>
                  </pic:blipFill>
                  <pic:spPr bwMode="auto">
                    <a:xfrm>
                      <a:off x="0" y="0"/>
                      <a:ext cx="1057275" cy="2067108"/>
                    </a:xfrm>
                    <a:prstGeom prst="rect">
                      <a:avLst/>
                    </a:prstGeom>
                    <a:noFill/>
                    <a:ln w="9525">
                      <a:noFill/>
                      <a:miter lim="800000"/>
                      <a:headEnd/>
                      <a:tailEnd/>
                    </a:ln>
                  </pic:spPr>
                </pic:pic>
              </a:graphicData>
            </a:graphic>
          </wp:inline>
        </w:drawing>
      </w:r>
    </w:p>
    <w:p w:rsidR="00792E13" w:rsidRPr="00B73047" w:rsidRDefault="00792E13" w:rsidP="00792E13">
      <w:pPr>
        <w:jc w:val="center"/>
      </w:pPr>
      <w:r w:rsidRPr="00B73047">
        <w:t xml:space="preserve">Figura </w:t>
      </w:r>
      <w:r w:rsidR="00875A88">
        <w:t>14</w:t>
      </w:r>
      <w:r w:rsidR="00482A26">
        <w:t>.</w:t>
      </w:r>
      <w:r w:rsidRPr="00B73047">
        <w:t xml:space="preserve"> Prototipo sull’inserimento del commento dell’utente</w:t>
      </w:r>
      <w:r w:rsidR="001650B0">
        <w:t>.</w:t>
      </w:r>
    </w:p>
    <w:p w:rsidR="00792E13" w:rsidRPr="00B73047" w:rsidRDefault="00145342" w:rsidP="00792E13">
      <w:pPr>
        <w:pStyle w:val="Tcorpo1paragrafo"/>
        <w:rPr>
          <w:rStyle w:val="Tcorpo1paragrafoCarattere"/>
          <w:lang w:val="it-IT"/>
        </w:rPr>
      </w:pPr>
      <w:r w:rsidRPr="0002076D">
        <w:rPr>
          <w:lang w:val="it-IT"/>
        </w:rPr>
        <w:t xml:space="preserve">Per </w:t>
      </w:r>
      <w:r w:rsidRPr="00145342">
        <w:rPr>
          <w:lang w:val="it-IT"/>
        </w:rPr>
        <w:t>passare alla seconda tappa, Andrea risponde correttamente ad una domanda</w:t>
      </w:r>
      <w:r w:rsidR="00792E13" w:rsidRPr="00B73047">
        <w:rPr>
          <w:rStyle w:val="Tcorpo1paragrafoCarattere"/>
          <w:lang w:val="it-IT"/>
        </w:rPr>
        <w:t xml:space="preserve"> relativa ad un particolare sulla storia e gl</w:t>
      </w:r>
      <w:r>
        <w:rPr>
          <w:rStyle w:val="Tcorpo1paragrafoCarattere"/>
          <w:lang w:val="it-IT"/>
        </w:rPr>
        <w:t xml:space="preserve">i vengono assegnati  30 punti. </w:t>
      </w:r>
      <w:r w:rsidR="00792E13" w:rsidRPr="00B73047">
        <w:rPr>
          <w:rStyle w:val="Tcorpo1paragrafoCarattere"/>
          <w:lang w:val="it-IT"/>
        </w:rPr>
        <w:t xml:space="preserve">Dopo aver </w:t>
      </w:r>
      <w:r w:rsidR="00792E13" w:rsidRPr="00B73047">
        <w:rPr>
          <w:rStyle w:val="Tcorpo1paragrafoCarattere"/>
          <w:lang w:val="it-IT"/>
        </w:rPr>
        <w:lastRenderedPageBreak/>
        <w:t>dato la risposta, Andrea può passare alla seconda tappa.  La seconda tappa, consiste nel visitare la "sala oggetti di devozione". Anche per questa tappa c’è bisogno dell'indizio, Andrea lo legge o lo ascolta, e legge o ascolta anche alcune storie di devoti, considerati miracolati. Anche qui raccoglie il suo gadget, lascia il commento e risponde alla domanda. Ma questa volta ha sbagliato. Quindi l'applicativo lo informa dell'errore e diminuisce il punteggio che poteva accumulare. Passa alla prossima tappa. Qui Andrea si mette in coda, per visitare</w:t>
      </w:r>
      <w:r w:rsidR="00792E13" w:rsidRPr="00B73047">
        <w:rPr>
          <w:rFonts w:ascii="Calibri" w:hAnsi="Calibri"/>
          <w:color w:val="000000"/>
          <w:lang w:val="it-IT"/>
        </w:rPr>
        <w:t xml:space="preserve"> la </w:t>
      </w:r>
      <w:r w:rsidR="00792E13" w:rsidRPr="00B73047">
        <w:rPr>
          <w:rStyle w:val="Tcorpo1paragrafoCarattere"/>
          <w:lang w:val="it-IT"/>
        </w:rPr>
        <w:t xml:space="preserve">statua simbolo del Gesù Bambino apparso in quel punto a Gallinaro. L’applicativo lo informa di ciò che accadrà. La prima tappa consiste nel ritirare presso la precappella, il suo "premio", ovvero la figurina ufficiale con la preghiera ufficiale del Gesù Bambino. Dopodiché arriva il suo turno per visitare Gesù Bambino. Ci sono delle regole sopratutto morali, che in certi luoghi si dovrebbero rispettare. Come ad esempio, rispettare il proprio turno, non lasciare oggetti contundenti presso la statua, che potrebbe recare pericolo, e non sostare per molti minuti presso la statua, per non fermare la coda, e creare agitazione nella stessa. C'è anche la possibilità di "esprimere un desiderio" come spesso dicono gli organizzatori. Tra tali regole Andrea sente solo dire, di non sostare per più di 5 minuti presso la statua. L'applicativo, invece, lo informa di più regole. Arrivato il suo turno, Andrea esprime il "desiderio" di poter trovare lavoro e raccoglie il suo gadget. Lascia il suo commento, e allo scadere dei suoi 5 minuti esce dalla cappella e passa al terzo livello del gioco. Qui l'applicativo dice ad Andrea di osservare una porta, perché potrebbe intravedere la figura di un </w:t>
      </w:r>
      <w:r w:rsidR="00E019B2">
        <w:rPr>
          <w:rStyle w:val="Tcorpo1paragrafoCarattere"/>
          <w:lang w:val="it-IT"/>
        </w:rPr>
        <w:t>Santo</w:t>
      </w:r>
      <w:r w:rsidR="000C36D1">
        <w:rPr>
          <w:rStyle w:val="Tcorpo1paragrafoCarattere"/>
          <w:lang w:val="it-IT"/>
        </w:rPr>
        <w:t>, m</w:t>
      </w:r>
      <w:r w:rsidR="00792E13" w:rsidRPr="00B73047">
        <w:rPr>
          <w:rStyle w:val="Tcorpo1paragrafoCarattere"/>
          <w:lang w:val="it-IT"/>
        </w:rPr>
        <w:t>a non vede</w:t>
      </w:r>
      <w:r w:rsidR="000C36D1">
        <w:rPr>
          <w:rStyle w:val="Tcorpo1paragrafoCarattere"/>
          <w:lang w:val="it-IT"/>
        </w:rPr>
        <w:t>ndo</w:t>
      </w:r>
      <w:r w:rsidR="00792E13" w:rsidRPr="00B73047">
        <w:rPr>
          <w:rStyle w:val="Tcorpo1paragrafoCarattere"/>
          <w:lang w:val="it-IT"/>
        </w:rPr>
        <w:t xml:space="preserve"> molta gente vicino </w:t>
      </w:r>
      <w:r w:rsidR="000C36D1">
        <w:rPr>
          <w:rStyle w:val="Tcorpo1paragrafoCarattere"/>
          <w:lang w:val="it-IT"/>
        </w:rPr>
        <w:t>ad essa</w:t>
      </w:r>
      <w:r w:rsidR="00792E13" w:rsidRPr="00B73047">
        <w:rPr>
          <w:rStyle w:val="Tcorpo1paragrafoCarattere"/>
          <w:lang w:val="it-IT"/>
        </w:rPr>
        <w:t xml:space="preserve">, </w:t>
      </w:r>
      <w:r w:rsidR="000C36D1">
        <w:rPr>
          <w:rStyle w:val="Tcorpo1paragrafoCarattere"/>
          <w:lang w:val="it-IT"/>
        </w:rPr>
        <w:t>intuisce</w:t>
      </w:r>
      <w:r w:rsidR="00792E13" w:rsidRPr="00B73047">
        <w:rPr>
          <w:rStyle w:val="Tcorpo1paragrafoCarattere"/>
          <w:lang w:val="it-IT"/>
        </w:rPr>
        <w:t xml:space="preserve"> che non tutti sanno </w:t>
      </w:r>
      <w:r w:rsidR="000C36D1">
        <w:rPr>
          <w:rStyle w:val="Tcorpo1paragrafoCarattere"/>
          <w:lang w:val="it-IT"/>
        </w:rPr>
        <w:t>cosa potrebbero intravedere osservandola attentamente.</w:t>
      </w:r>
      <w:r w:rsidR="00792E13" w:rsidRPr="00B73047">
        <w:rPr>
          <w:rStyle w:val="Tcorpo1paragrafoCarattere"/>
          <w:lang w:val="it-IT"/>
        </w:rPr>
        <w:t xml:space="preserve"> Andrea osserva la porta, raccoglie il suo gadget. Dopodiché, l'applicativo invita Andrea ad indicare di confrontare la foto della porta appena scattata con varie figure di santi. Se non riesce ad intravedere niente, può cliccare su un'immagine vuota, appositamente indicata su schermo col testo ”nessun Santo”. Cliccato su "salva" l'applicativo visualizza la storia e Andrea sentendosi incuriosito decide di ascoltare anche la storia del </w:t>
      </w:r>
      <w:r w:rsidR="00E019B2">
        <w:rPr>
          <w:rStyle w:val="Tcorpo1paragrafoCarattere"/>
          <w:lang w:val="it-IT"/>
        </w:rPr>
        <w:t>Santo</w:t>
      </w:r>
      <w:r w:rsidR="00792E13" w:rsidRPr="00B73047">
        <w:rPr>
          <w:rStyle w:val="Tcorpo1paragrafoCarattere"/>
          <w:lang w:val="it-IT"/>
        </w:rPr>
        <w:t xml:space="preserve">. Finito di ascoltare la storia, l'applicativo lo informa che il gioco è concluso, indicandogli il punteggio raggiunto. Ora Andrea può decidere di continuare ad utilizzare l'applicativo come suggeritore dei luoghi più vicini ad esso, oppure chiudere </w:t>
      </w:r>
      <w:r w:rsidR="00151D92">
        <w:rPr>
          <w:rStyle w:val="Tcorpo1paragrafoCarattere"/>
          <w:lang w:val="it-IT"/>
        </w:rPr>
        <w:t>GameGuide</w:t>
      </w:r>
      <w:r w:rsidR="00792E13" w:rsidRPr="00B73047">
        <w:rPr>
          <w:rStyle w:val="Tcorpo1paragrafoCarattere"/>
          <w:lang w:val="it-IT"/>
        </w:rPr>
        <w:t xml:space="preserve">. Andrea sceglie di chiudere </w:t>
      </w:r>
      <w:r w:rsidR="00151D92">
        <w:rPr>
          <w:rStyle w:val="Tcorpo1paragrafoCarattere"/>
          <w:lang w:val="it-IT"/>
        </w:rPr>
        <w:t>GameGuide</w:t>
      </w:r>
      <w:r w:rsidR="00792E13" w:rsidRPr="00B73047">
        <w:rPr>
          <w:rStyle w:val="Tcorpo1paragrafoCarattere"/>
          <w:lang w:val="it-IT"/>
        </w:rPr>
        <w:t xml:space="preserve">, in quanto i luoghi ad esso più vicini li ha già visitati. L'organizzatore informa il gruppo che avranno altre 3 ore prima di partire. Andrea decide di andare a pranzare. Finito il pranzo rimane </w:t>
      </w:r>
      <w:r w:rsidR="00792E13" w:rsidRPr="00B73047">
        <w:rPr>
          <w:rStyle w:val="Tcorpo1paragrafoCarattere"/>
          <w:lang w:val="it-IT"/>
        </w:rPr>
        <w:lastRenderedPageBreak/>
        <w:t xml:space="preserve">molto tempo prima di partire e Andrea assieme ad altri non sa cosa fare. Allora decide di riaprire </w:t>
      </w:r>
      <w:r w:rsidR="00151D92">
        <w:rPr>
          <w:rStyle w:val="Tcorpo1paragrafoCarattere"/>
          <w:lang w:val="it-IT"/>
        </w:rPr>
        <w:t>GameGuide</w:t>
      </w:r>
      <w:r w:rsidR="00792E13" w:rsidRPr="00B73047">
        <w:rPr>
          <w:rStyle w:val="Tcorpo1paragrafoCarattere"/>
          <w:lang w:val="it-IT"/>
        </w:rPr>
        <w:t xml:space="preserve"> che lo riceve come rappresentato in Figura </w:t>
      </w:r>
      <w:r w:rsidR="00875A88">
        <w:rPr>
          <w:rStyle w:val="Tcorpo1paragrafoCarattere"/>
          <w:lang w:val="it-IT"/>
        </w:rPr>
        <w:t>10</w:t>
      </w:r>
      <w:r w:rsidR="00792E13" w:rsidRPr="00B73047">
        <w:rPr>
          <w:rStyle w:val="Tcorpo1paragrafoCarattere"/>
          <w:lang w:val="it-IT"/>
        </w:rPr>
        <w:t>.</w:t>
      </w:r>
    </w:p>
    <w:p w:rsidR="00792E13" w:rsidRPr="00B73047" w:rsidRDefault="00792E13" w:rsidP="00792E13">
      <w:pPr>
        <w:pStyle w:val="Tcorpo1paragrafo"/>
        <w:rPr>
          <w:lang w:val="it-IT"/>
        </w:rPr>
      </w:pPr>
      <w:r w:rsidRPr="00B73047">
        <w:rPr>
          <w:lang w:val="it-IT"/>
        </w:rPr>
        <w:t xml:space="preserve">Si autentica e clicca su "Suggerimento luoghi" e Andrea e altri vanno in giro per Gallinaro. Durante il viaggio di ritorno, l'organizzatore invita gli altri a dire la propria sul luogo, sulle loro eventuali emozioni. E invita a coloro che hanno utilizzato </w:t>
      </w:r>
      <w:r w:rsidR="00151D92">
        <w:rPr>
          <w:lang w:val="it-IT"/>
        </w:rPr>
        <w:t>GameGuide</w:t>
      </w:r>
      <w:r w:rsidRPr="00B73047">
        <w:rPr>
          <w:lang w:val="it-IT"/>
        </w:rPr>
        <w:t xml:space="preserve"> di visualizzare i gadget raccolti e magari accumulare altri punti rispondendo a delle domane. L'organizzatore effettua dunque un debriefing.  Andrea apre </w:t>
      </w:r>
      <w:r w:rsidR="00151D92">
        <w:rPr>
          <w:lang w:val="it-IT"/>
        </w:rPr>
        <w:t>GameGuide</w:t>
      </w:r>
      <w:r w:rsidRPr="00B73047">
        <w:rPr>
          <w:lang w:val="it-IT"/>
        </w:rPr>
        <w:t xml:space="preserve"> clicca su "visualizza gadget", poi clicca su foto/video. Dopo averli visualizzati decide di pubblicarli su Facebook. Nel punto geografico in cui si trova, riesce a connettersi a internet in modalità 3G e accede al suo account Facebook e pubblica le foto.</w:t>
      </w:r>
    </w:p>
    <w:p w:rsidR="00792E13" w:rsidRPr="00B73047" w:rsidRDefault="00792E13" w:rsidP="00792E13">
      <w:pPr>
        <w:pStyle w:val="Tcorpo1paragrafo"/>
        <w:rPr>
          <w:lang w:val="it-IT"/>
        </w:rPr>
      </w:pPr>
      <w:r w:rsidRPr="00B73047">
        <w:rPr>
          <w:lang w:val="it-IT"/>
        </w:rPr>
        <w:t>Andrea non sapendo come riempire le ore che lo separano dal ritorno a casa, decide di rispondere alle domande e accumulare altri punti.</w:t>
      </w:r>
    </w:p>
    <w:p w:rsidR="002F6EBC" w:rsidRPr="0002076D" w:rsidRDefault="002F6EBC" w:rsidP="00792E13">
      <w:pPr>
        <w:pStyle w:val="Tcorpo1paragrafo"/>
        <w:rPr>
          <w:b/>
          <w:lang w:val="it-IT"/>
        </w:rPr>
      </w:pPr>
      <w:r w:rsidRPr="0002076D">
        <w:rPr>
          <w:b/>
          <w:lang w:val="it-IT"/>
        </w:rPr>
        <w:t>Angela visita San Nicola</w:t>
      </w:r>
    </w:p>
    <w:p w:rsidR="00792E13" w:rsidRPr="00B73047" w:rsidRDefault="00792E13" w:rsidP="00792E13">
      <w:pPr>
        <w:pStyle w:val="Tcorpo1paragrafo"/>
        <w:rPr>
          <w:lang w:val="it-IT"/>
        </w:rPr>
      </w:pPr>
      <w:r w:rsidRPr="00B73047">
        <w:rPr>
          <w:lang w:val="it-IT"/>
        </w:rPr>
        <w:t xml:space="preserve">Angela partecipa ad un viaggio religioso, con destinazione San Nicola di Bari, organizzato da un suo conoscente. Subito dopo la partenza, sul pullman, l’organizzatore dopo le consuete frasi di benvenuto ai visitatori, mette a disposizione un software guida/gioco che lui stesso utilizzerà. Arrivati sul posto, lasciato il pullman, il gruppo di visitatori, si incammina all’interno della città vecchia di Bari. L’organizzatore utilizza il software e invita agli altri ad utilizzarlo. Angela incuriosita, lo installa e attiva sia il servizio GPS, sia internet,  anche perché ha la batteria del dispositivo carica. Si attiva la modalità Realtà Aumentata, e Angela nota che i punti più interessanti sono tutti vicini a lei. Infatti poco dopo, inizia il gioco. Prima tappa: la cattedrale. Ne legge la storia, non la ascolta perché non ha le cuffie con sé, e non vuole disturbare gli altri. </w:t>
      </w:r>
      <w:r w:rsidR="00970909" w:rsidRPr="00970909">
        <w:rPr>
          <w:lang w:val="it-IT"/>
        </w:rPr>
        <w:t>Entra nella cattedrale e nota il rosone sulla facciata della cattedrale e quello disegnato sul pavimento, secondo quanto scritto nella storia, durante</w:t>
      </w:r>
      <w:r w:rsidRPr="00970909">
        <w:rPr>
          <w:lang w:val="it-IT"/>
        </w:rPr>
        <w:t xml:space="preserve"> il </w:t>
      </w:r>
      <w:r w:rsidRPr="00B73047">
        <w:rPr>
          <w:lang w:val="it-IT"/>
        </w:rPr>
        <w:t xml:space="preserve">solstizio d’estate i due rosoni combaceranno, attraverso i raggi del sole. Inizia a trovare </w:t>
      </w:r>
      <w:proofErr w:type="spellStart"/>
      <w:r w:rsidR="00151D92">
        <w:rPr>
          <w:lang w:val="it-IT"/>
        </w:rPr>
        <w:t>GameGuide</w:t>
      </w:r>
      <w:proofErr w:type="spellEnd"/>
      <w:r w:rsidR="000C36D1">
        <w:rPr>
          <w:lang w:val="it-IT"/>
        </w:rPr>
        <w:t xml:space="preserve"> interessante, e la</w:t>
      </w:r>
      <w:r w:rsidRPr="00B73047">
        <w:rPr>
          <w:lang w:val="it-IT"/>
        </w:rPr>
        <w:t xml:space="preserve"> utilizzerà per informarsi sui particolari di tutti gli altri oggetti. Conclusa la visita nella cattedrale, Angela lascia un commento e accumula i suoi primi punti rispondendo esattamente alla domanda che conclude la visita alla cattedrale. Il gruppo di visitatori si incammina verso la Basilica. Nel frattempo </w:t>
      </w:r>
      <w:r w:rsidR="00151D92">
        <w:rPr>
          <w:lang w:val="it-IT"/>
        </w:rPr>
        <w:t>GameGuide</w:t>
      </w:r>
      <w:r w:rsidRPr="00B73047">
        <w:rPr>
          <w:lang w:val="it-IT"/>
        </w:rPr>
        <w:t xml:space="preserve"> informa Angela sulla storia di San Nicola. Giunti alla Basilica, </w:t>
      </w:r>
      <w:r w:rsidR="00151D92">
        <w:rPr>
          <w:lang w:val="it-IT"/>
        </w:rPr>
        <w:t>GameGuide</w:t>
      </w:r>
      <w:r w:rsidRPr="00B73047">
        <w:rPr>
          <w:lang w:val="it-IT"/>
        </w:rPr>
        <w:t xml:space="preserve"> informerà Angela sulla storia della Basilica, molto legata a quella di </w:t>
      </w:r>
      <w:r w:rsidRPr="00B73047">
        <w:rPr>
          <w:lang w:val="it-IT"/>
        </w:rPr>
        <w:lastRenderedPageBreak/>
        <w:t xml:space="preserve">San Nicola appena ascoltata. Entra nella Basilica, e osserva la sala dei Tesori di San Nicola. Lei non l’avrebbe nemmeno notata, se </w:t>
      </w:r>
      <w:r w:rsidR="00151D92">
        <w:rPr>
          <w:lang w:val="it-IT"/>
        </w:rPr>
        <w:t>GameGuide</w:t>
      </w:r>
      <w:r w:rsidRPr="00B73047">
        <w:rPr>
          <w:lang w:val="it-IT"/>
        </w:rPr>
        <w:t xml:space="preserve"> non le avesse detto dove fosse. Scatta una foto e prosegue nella visita. Arrivata all’ultimo oggetto da visitare, ovvero le reliquie di San Nicola, decide di rivedere le informazioni sul Tesoro di San Nicola. Allora Angela clicca su </w:t>
      </w:r>
      <w:r w:rsidR="000C36D1">
        <w:rPr>
          <w:lang w:val="it-IT"/>
        </w:rPr>
        <w:t>“</w:t>
      </w:r>
      <w:r w:rsidRPr="00B73047">
        <w:rPr>
          <w:lang w:val="it-IT"/>
        </w:rPr>
        <w:t>Lista</w:t>
      </w:r>
      <w:r w:rsidR="000C36D1">
        <w:rPr>
          <w:lang w:val="it-IT"/>
        </w:rPr>
        <w:t>”</w:t>
      </w:r>
      <w:r w:rsidRPr="00B73047">
        <w:rPr>
          <w:lang w:val="it-IT"/>
        </w:rPr>
        <w:t xml:space="preserve"> e le appaiono tutti gli oggetti visitabili. Clicca su </w:t>
      </w:r>
      <w:r w:rsidR="000C36D1">
        <w:rPr>
          <w:lang w:val="it-IT"/>
        </w:rPr>
        <w:t>“</w:t>
      </w:r>
      <w:r w:rsidRPr="00B73047">
        <w:rPr>
          <w:lang w:val="it-IT"/>
        </w:rPr>
        <w:t>Tesoro San Nicola</w:t>
      </w:r>
      <w:r w:rsidR="000C36D1">
        <w:rPr>
          <w:lang w:val="it-IT"/>
        </w:rPr>
        <w:t>”</w:t>
      </w:r>
      <w:r w:rsidRPr="00B73047">
        <w:rPr>
          <w:lang w:val="it-IT"/>
        </w:rPr>
        <w:t xml:space="preserve"> e ne rilegge la descrizione. Conclusa la visita Angela lascia un commento e risponde alla domanda. Sbaglia risposta, e quindi non accumula molti punti, ma alla fine del gioco sarà avvisata che p</w:t>
      </w:r>
      <w:r w:rsidR="00E76462">
        <w:rPr>
          <w:lang w:val="it-IT"/>
        </w:rPr>
        <w:t>otrà</w:t>
      </w:r>
      <w:r w:rsidRPr="00B73047">
        <w:rPr>
          <w:lang w:val="it-IT"/>
        </w:rPr>
        <w:t xml:space="preserve"> aumentare il suo punteggio rispondendo ad altre domande. Durante il ritorno nella propria città, apre </w:t>
      </w:r>
      <w:r w:rsidR="00151D92">
        <w:rPr>
          <w:lang w:val="it-IT"/>
        </w:rPr>
        <w:t>GameGuide</w:t>
      </w:r>
      <w:r w:rsidRPr="00B73047">
        <w:rPr>
          <w:lang w:val="it-IT"/>
        </w:rPr>
        <w:t>, guarda le foto scattate, e decide di raccogliere altri punti. Concluse le domande, guarda la sua posizione nella classifica locale. E ogni volta, decide di riaccumulare i punti per arrivare al punteggio massimo.</w:t>
      </w:r>
    </w:p>
    <w:p w:rsidR="00792E13" w:rsidRPr="00B73047" w:rsidRDefault="00792E13" w:rsidP="00792E13">
      <w:pPr>
        <w:spacing w:before="100" w:beforeAutospacing="1" w:after="198" w:line="360" w:lineRule="auto"/>
        <w:jc w:val="center"/>
        <w:rPr>
          <w:color w:val="000000"/>
        </w:rPr>
      </w:pPr>
      <w:r w:rsidRPr="00B73047">
        <w:rPr>
          <w:noProof/>
          <w:color w:val="000000"/>
        </w:rPr>
        <w:drawing>
          <wp:inline distT="0" distB="0" distL="0" distR="0">
            <wp:extent cx="1019175" cy="1819275"/>
            <wp:effectExtent l="19050" t="0" r="9525" b="0"/>
            <wp:docPr id="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8"/>
                    <a:srcRect/>
                    <a:stretch>
                      <a:fillRect/>
                    </a:stretch>
                  </pic:blipFill>
                  <pic:spPr bwMode="auto">
                    <a:xfrm>
                      <a:off x="0" y="0"/>
                      <a:ext cx="1020117" cy="1820956"/>
                    </a:xfrm>
                    <a:prstGeom prst="rect">
                      <a:avLst/>
                    </a:prstGeom>
                    <a:noFill/>
                    <a:ln w="9525">
                      <a:noFill/>
                      <a:miter lim="800000"/>
                      <a:headEnd/>
                      <a:tailEnd/>
                    </a:ln>
                  </pic:spPr>
                </pic:pic>
              </a:graphicData>
            </a:graphic>
          </wp:inline>
        </w:drawing>
      </w:r>
    </w:p>
    <w:p w:rsidR="00792E13" w:rsidRPr="00B73047" w:rsidRDefault="00792E13" w:rsidP="00792E13">
      <w:pPr>
        <w:spacing w:before="100" w:beforeAutospacing="1" w:after="198" w:line="360" w:lineRule="auto"/>
        <w:jc w:val="center"/>
        <w:rPr>
          <w:color w:val="000000"/>
        </w:rPr>
      </w:pPr>
      <w:r w:rsidRPr="00B73047">
        <w:rPr>
          <w:color w:val="000000"/>
        </w:rPr>
        <w:t>Figura 1</w:t>
      </w:r>
      <w:r w:rsidR="00875A88">
        <w:rPr>
          <w:color w:val="000000"/>
        </w:rPr>
        <w:t>5</w:t>
      </w:r>
      <w:r w:rsidR="00482A26">
        <w:rPr>
          <w:color w:val="000000"/>
        </w:rPr>
        <w:t>.</w:t>
      </w:r>
      <w:r w:rsidRPr="00B73047">
        <w:rPr>
          <w:color w:val="000000"/>
        </w:rPr>
        <w:t xml:space="preserve"> Prototipo per la visita di un oggetto</w:t>
      </w:r>
      <w:r w:rsidR="001650B0">
        <w:rPr>
          <w:color w:val="000000"/>
        </w:rPr>
        <w:t>.</w:t>
      </w:r>
    </w:p>
    <w:p w:rsidR="00792E13" w:rsidRPr="00056DA5" w:rsidRDefault="00792E13" w:rsidP="00792E13">
      <w:pPr>
        <w:pStyle w:val="Titolo3"/>
        <w:rPr>
          <w:rFonts w:ascii="Times New Roman" w:hAnsi="Times New Roman" w:cs="Times New Roman"/>
          <w:spacing w:val="-2"/>
          <w:sz w:val="28"/>
          <w:szCs w:val="28"/>
        </w:rPr>
      </w:pPr>
      <w:bookmarkStart w:id="86" w:name="_Toc289448345"/>
      <w:bookmarkStart w:id="87" w:name="_Toc289449135"/>
      <w:bookmarkStart w:id="88" w:name="_Toc289790037"/>
      <w:bookmarkStart w:id="89" w:name="_Toc289960687"/>
      <w:bookmarkStart w:id="90" w:name="_Toc290304570"/>
      <w:r w:rsidRPr="00056DA5">
        <w:rPr>
          <w:rFonts w:ascii="Times New Roman" w:hAnsi="Times New Roman" w:cs="Times New Roman"/>
          <w:sz w:val="28"/>
          <w:szCs w:val="28"/>
        </w:rPr>
        <w:t xml:space="preserve">4.2.4  </w:t>
      </w:r>
      <w:r w:rsidRPr="00056DA5">
        <w:rPr>
          <w:rFonts w:ascii="Times New Roman" w:hAnsi="Times New Roman" w:cs="Times New Roman"/>
          <w:spacing w:val="-2"/>
          <w:sz w:val="28"/>
          <w:szCs w:val="28"/>
        </w:rPr>
        <w:t>Analisi dei Task</w:t>
      </w:r>
      <w:bookmarkEnd w:id="86"/>
      <w:bookmarkEnd w:id="87"/>
      <w:bookmarkEnd w:id="88"/>
      <w:bookmarkEnd w:id="89"/>
      <w:bookmarkEnd w:id="90"/>
      <w:r w:rsidRPr="00056DA5">
        <w:rPr>
          <w:rFonts w:ascii="Times New Roman" w:hAnsi="Times New Roman" w:cs="Times New Roman"/>
          <w:spacing w:val="-2"/>
          <w:sz w:val="28"/>
          <w:szCs w:val="28"/>
        </w:rPr>
        <w:t xml:space="preserve"> </w:t>
      </w:r>
    </w:p>
    <w:p w:rsidR="00792E13" w:rsidRPr="00B73047" w:rsidRDefault="00792E13" w:rsidP="00792E13">
      <w:pPr>
        <w:tabs>
          <w:tab w:val="left" w:pos="1799"/>
        </w:tabs>
        <w:autoSpaceDE w:val="0"/>
        <w:autoSpaceDN w:val="0"/>
        <w:spacing w:after="0" w:line="395" w:lineRule="exact"/>
        <w:ind w:right="538"/>
        <w:rPr>
          <w:spacing w:val="-2"/>
        </w:rPr>
      </w:pPr>
      <w:r w:rsidRPr="00B73047">
        <w:rPr>
          <w:spacing w:val="-2"/>
        </w:rPr>
        <w:t>Entrambi gli utenti Andrea e Angela effettueranno gli stessi task:</w:t>
      </w:r>
    </w:p>
    <w:p w:rsidR="00792E13" w:rsidRPr="00B73047" w:rsidRDefault="00792E13" w:rsidP="00FE2E79">
      <w:pPr>
        <w:pStyle w:val="Tcorpo1paragrafo"/>
        <w:numPr>
          <w:ilvl w:val="0"/>
          <w:numId w:val="54"/>
        </w:numPr>
        <w:ind w:left="720"/>
        <w:rPr>
          <w:lang w:val="it-IT"/>
        </w:rPr>
      </w:pPr>
      <w:r w:rsidRPr="00B73047">
        <w:rPr>
          <w:lang w:val="it-IT"/>
        </w:rPr>
        <w:t xml:space="preserve">Copiano e installano </w:t>
      </w:r>
      <w:r w:rsidR="00151D92">
        <w:rPr>
          <w:lang w:val="it-IT"/>
        </w:rPr>
        <w:t>GameGuide</w:t>
      </w:r>
      <w:r w:rsidRPr="00B73047">
        <w:rPr>
          <w:lang w:val="it-IT"/>
        </w:rPr>
        <w:t>;</w:t>
      </w:r>
    </w:p>
    <w:p w:rsidR="00792E13" w:rsidRPr="00B73047" w:rsidRDefault="00792E13" w:rsidP="00FE2E79">
      <w:pPr>
        <w:pStyle w:val="Tcorpo1paragrafo"/>
        <w:numPr>
          <w:ilvl w:val="0"/>
          <w:numId w:val="54"/>
        </w:numPr>
        <w:ind w:left="720"/>
        <w:rPr>
          <w:lang w:val="it-IT"/>
        </w:rPr>
      </w:pPr>
      <w:r w:rsidRPr="00B73047">
        <w:rPr>
          <w:lang w:val="it-IT"/>
        </w:rPr>
        <w:t>Scelgono i servizi da attivare, GPS e/o internet;</w:t>
      </w:r>
    </w:p>
    <w:p w:rsidR="00792E13" w:rsidRPr="00B73047" w:rsidRDefault="00792E13" w:rsidP="00FE2E79">
      <w:pPr>
        <w:pStyle w:val="Tcorpo1paragrafo"/>
        <w:numPr>
          <w:ilvl w:val="0"/>
          <w:numId w:val="54"/>
        </w:numPr>
        <w:ind w:left="720"/>
        <w:rPr>
          <w:lang w:val="it-IT"/>
        </w:rPr>
      </w:pPr>
      <w:r w:rsidRPr="00B73047">
        <w:rPr>
          <w:lang w:val="it-IT"/>
        </w:rPr>
        <w:t>Interagiscono con la Realtà Aumentata (di Wikitude);</w:t>
      </w:r>
    </w:p>
    <w:p w:rsidR="00792E13" w:rsidRPr="00B73047" w:rsidRDefault="00792E13" w:rsidP="00FE2E79">
      <w:pPr>
        <w:pStyle w:val="Tcorpo1paragrafo"/>
        <w:numPr>
          <w:ilvl w:val="0"/>
          <w:numId w:val="54"/>
        </w:numPr>
        <w:ind w:left="720"/>
        <w:rPr>
          <w:lang w:val="it-IT"/>
        </w:rPr>
      </w:pPr>
      <w:r w:rsidRPr="00B73047">
        <w:rPr>
          <w:lang w:val="it-IT"/>
        </w:rPr>
        <w:t>Arrivati nel luogo, cliccano su “inizia gioco”;</w:t>
      </w:r>
    </w:p>
    <w:p w:rsidR="00792E13" w:rsidRPr="00B73047" w:rsidRDefault="00792E13" w:rsidP="00FE2E79">
      <w:pPr>
        <w:pStyle w:val="Tcorpo1paragrafo"/>
        <w:numPr>
          <w:ilvl w:val="0"/>
          <w:numId w:val="54"/>
        </w:numPr>
        <w:ind w:left="720"/>
        <w:rPr>
          <w:lang w:val="it-IT"/>
        </w:rPr>
      </w:pPr>
      <w:r w:rsidRPr="00B73047">
        <w:rPr>
          <w:lang w:val="it-IT"/>
        </w:rPr>
        <w:t>Ascoltano/leggono la storia della tappa da visitare;</w:t>
      </w:r>
    </w:p>
    <w:p w:rsidR="00792E13" w:rsidRPr="00B73047" w:rsidRDefault="00792E13" w:rsidP="00FE2E79">
      <w:pPr>
        <w:pStyle w:val="Tcorpo1paragrafo"/>
        <w:numPr>
          <w:ilvl w:val="0"/>
          <w:numId w:val="54"/>
        </w:numPr>
        <w:ind w:left="720"/>
        <w:rPr>
          <w:lang w:val="it-IT"/>
        </w:rPr>
      </w:pPr>
      <w:r w:rsidRPr="00B73047">
        <w:rPr>
          <w:lang w:val="it-IT"/>
        </w:rPr>
        <w:lastRenderedPageBreak/>
        <w:t>Cliccano su “descrizione” per leggere la descrizione dell’oggetto a loro più vicino;</w:t>
      </w:r>
    </w:p>
    <w:p w:rsidR="00792E13" w:rsidRPr="00B73047" w:rsidRDefault="00792E13" w:rsidP="00FE2E79">
      <w:pPr>
        <w:pStyle w:val="Tcorpo1paragrafo"/>
        <w:numPr>
          <w:ilvl w:val="0"/>
          <w:numId w:val="54"/>
        </w:numPr>
        <w:ind w:left="720"/>
        <w:rPr>
          <w:lang w:val="it-IT"/>
        </w:rPr>
      </w:pPr>
      <w:r w:rsidRPr="00B73047">
        <w:rPr>
          <w:lang w:val="it-IT"/>
        </w:rPr>
        <w:t>Scattano foto, girano piccoli video cliccando su “Foto/video”;</w:t>
      </w:r>
    </w:p>
    <w:p w:rsidR="00792E13" w:rsidRPr="00B73047" w:rsidRDefault="00792E13" w:rsidP="00FE2E79">
      <w:pPr>
        <w:pStyle w:val="Tcorpo1paragrafo"/>
        <w:numPr>
          <w:ilvl w:val="0"/>
          <w:numId w:val="54"/>
        </w:numPr>
        <w:ind w:left="720"/>
        <w:rPr>
          <w:lang w:val="it-IT"/>
        </w:rPr>
      </w:pPr>
      <w:r w:rsidRPr="00B73047">
        <w:rPr>
          <w:lang w:val="it-IT"/>
        </w:rPr>
        <w:t>Cliccano sul prossimo oggetto, su oggetto precedente, oppure su lista oggetti;</w:t>
      </w:r>
    </w:p>
    <w:p w:rsidR="00792E13" w:rsidRPr="00B73047" w:rsidRDefault="00792E13" w:rsidP="00FE2E79">
      <w:pPr>
        <w:pStyle w:val="Tcorpo1paragrafo"/>
        <w:numPr>
          <w:ilvl w:val="0"/>
          <w:numId w:val="54"/>
        </w:numPr>
        <w:ind w:left="720"/>
        <w:rPr>
          <w:lang w:val="it-IT"/>
        </w:rPr>
      </w:pPr>
      <w:r w:rsidRPr="00B73047">
        <w:rPr>
          <w:lang w:val="it-IT"/>
        </w:rPr>
        <w:t xml:space="preserve">Conclusa la visita di una tappa, lasciano un commento, e rispondono alla domanda; </w:t>
      </w:r>
    </w:p>
    <w:p w:rsidR="00792E13" w:rsidRPr="00B73047" w:rsidRDefault="00792E13" w:rsidP="00FE2E79">
      <w:pPr>
        <w:pStyle w:val="Tcorpo1paragrafo"/>
        <w:numPr>
          <w:ilvl w:val="0"/>
          <w:numId w:val="54"/>
        </w:numPr>
        <w:ind w:left="720"/>
        <w:rPr>
          <w:lang w:val="it-IT"/>
        </w:rPr>
      </w:pPr>
      <w:r w:rsidRPr="00B73047">
        <w:rPr>
          <w:lang w:val="it-IT"/>
        </w:rPr>
        <w:t>Concluse le visite di tutte le tappe, cliccano su “chiudi applicazione”;</w:t>
      </w:r>
    </w:p>
    <w:p w:rsidR="00792E13" w:rsidRPr="00B73047" w:rsidRDefault="00792E13" w:rsidP="00FE2E79">
      <w:pPr>
        <w:pStyle w:val="Tcorpo1paragrafo"/>
        <w:numPr>
          <w:ilvl w:val="0"/>
          <w:numId w:val="54"/>
        </w:numPr>
        <w:ind w:left="720"/>
        <w:rPr>
          <w:lang w:val="it-IT"/>
        </w:rPr>
      </w:pPr>
      <w:r w:rsidRPr="00B73047">
        <w:rPr>
          <w:lang w:val="it-IT"/>
        </w:rPr>
        <w:t xml:space="preserve">Rientrano </w:t>
      </w:r>
      <w:r w:rsidR="00843E13">
        <w:rPr>
          <w:lang w:val="it-IT"/>
        </w:rPr>
        <w:t xml:space="preserve">in </w:t>
      </w:r>
      <w:r w:rsidR="00151D92">
        <w:rPr>
          <w:lang w:val="it-IT"/>
        </w:rPr>
        <w:t>GameGuide</w:t>
      </w:r>
      <w:r w:rsidRPr="00B73047">
        <w:rPr>
          <w:lang w:val="it-IT"/>
        </w:rPr>
        <w:t xml:space="preserve"> e possono scegliere di “visualizzare i gadget”, “accumulare altri punti”, “rifare il gioco”, “ascoltare/leggere le storie”; </w:t>
      </w:r>
    </w:p>
    <w:p w:rsidR="00792E13" w:rsidRPr="00B73047" w:rsidRDefault="00792E13" w:rsidP="00FE2E79">
      <w:pPr>
        <w:pStyle w:val="Tcorpo1paragrafo"/>
        <w:numPr>
          <w:ilvl w:val="0"/>
          <w:numId w:val="54"/>
        </w:numPr>
        <w:ind w:left="720"/>
        <w:rPr>
          <w:lang w:val="it-IT"/>
        </w:rPr>
      </w:pPr>
      <w:r w:rsidRPr="00B73047">
        <w:rPr>
          <w:lang w:val="it-IT"/>
        </w:rPr>
        <w:t>Se decidono di accumulare altri punti, possono guardare in quale  punto della classifica locale e/o globale, si sono posizionati.</w:t>
      </w:r>
    </w:p>
    <w:p w:rsidR="00792E13" w:rsidRPr="00B73047" w:rsidRDefault="00792E13" w:rsidP="00792E13"/>
    <w:p w:rsidR="00792E13" w:rsidRPr="00056DA5" w:rsidRDefault="00792E13" w:rsidP="00792E13">
      <w:pPr>
        <w:pStyle w:val="Titolo3"/>
        <w:rPr>
          <w:rFonts w:ascii="Times New Roman" w:hAnsi="Times New Roman" w:cs="Times New Roman"/>
          <w:spacing w:val="-2"/>
          <w:sz w:val="28"/>
          <w:szCs w:val="28"/>
        </w:rPr>
      </w:pPr>
      <w:bookmarkStart w:id="91" w:name="_Toc290304571"/>
      <w:r w:rsidRPr="00056DA5">
        <w:rPr>
          <w:rFonts w:ascii="Times New Roman" w:hAnsi="Times New Roman" w:cs="Times New Roman"/>
          <w:sz w:val="28"/>
          <w:szCs w:val="28"/>
        </w:rPr>
        <w:t xml:space="preserve">4.3  </w:t>
      </w:r>
      <w:r w:rsidRPr="00056DA5">
        <w:rPr>
          <w:rFonts w:ascii="Times New Roman" w:hAnsi="Times New Roman" w:cs="Times New Roman"/>
          <w:spacing w:val="-2"/>
          <w:sz w:val="28"/>
          <w:szCs w:val="28"/>
        </w:rPr>
        <w:t>Progettazione - implementazione</w:t>
      </w:r>
      <w:bookmarkEnd w:id="91"/>
      <w:r w:rsidRPr="00056DA5">
        <w:rPr>
          <w:rFonts w:ascii="Times New Roman" w:hAnsi="Times New Roman" w:cs="Times New Roman"/>
          <w:spacing w:val="-2"/>
          <w:sz w:val="28"/>
          <w:szCs w:val="28"/>
        </w:rPr>
        <w:t xml:space="preserve"> </w:t>
      </w:r>
    </w:p>
    <w:p w:rsidR="00792E13" w:rsidRPr="00B73047" w:rsidRDefault="00792E13" w:rsidP="00792E13"/>
    <w:p w:rsidR="00792E13" w:rsidRPr="00B73047" w:rsidRDefault="00792E13" w:rsidP="00792E13">
      <w:pPr>
        <w:pStyle w:val="Tcorpo1paragrafo"/>
        <w:rPr>
          <w:lang w:val="it-IT"/>
        </w:rPr>
      </w:pPr>
      <w:r w:rsidRPr="00B73047">
        <w:rPr>
          <w:lang w:val="it-IT"/>
        </w:rPr>
        <w:t xml:space="preserve">Durante la fase di progettazione, attraverso la prototipazione e l’analisi dei task, si sono delineate le azioni comuni, che gli utenti effettueranno durante e dopo la visita del luogo di culto.  I prototipi sono stati valutati  tramite valutazione euristica, come sarà discusso successivamente. Questo è servito per poter procedere con l’implementazione </w:t>
      </w:r>
      <w:r w:rsidR="00843E13">
        <w:rPr>
          <w:lang w:val="it-IT"/>
        </w:rPr>
        <w:t xml:space="preserve">di GameGuide </w:t>
      </w:r>
      <w:r w:rsidRPr="00B73047">
        <w:rPr>
          <w:lang w:val="it-IT"/>
        </w:rPr>
        <w:t>su ambiente Android, sfruttando la Realtà Aumentata, i servizi offerti dal GPS e internet per identificare le coordinate utente e utilizzare il framework CHeR, per recuperare le varie informazioni del luogo di culto da visualizzare all’utente.</w:t>
      </w:r>
    </w:p>
    <w:p w:rsidR="00792E13" w:rsidRPr="00B73047" w:rsidRDefault="00792E13" w:rsidP="00792E13">
      <w:pPr>
        <w:pStyle w:val="NormaleWeb"/>
        <w:spacing w:after="0"/>
      </w:pPr>
    </w:p>
    <w:p w:rsidR="00792E13" w:rsidRPr="00056DA5" w:rsidRDefault="00792E13" w:rsidP="00792E13">
      <w:pPr>
        <w:pStyle w:val="Titolo3"/>
        <w:rPr>
          <w:rFonts w:ascii="Times New Roman" w:hAnsi="Times New Roman" w:cs="Times New Roman"/>
          <w:sz w:val="28"/>
          <w:szCs w:val="28"/>
        </w:rPr>
      </w:pPr>
      <w:bookmarkStart w:id="92" w:name="_Toc289448347"/>
      <w:bookmarkStart w:id="93" w:name="_Toc289449137"/>
      <w:bookmarkStart w:id="94" w:name="_Toc289790039"/>
      <w:bookmarkStart w:id="95" w:name="_Toc289960689"/>
      <w:bookmarkStart w:id="96" w:name="_Toc290304572"/>
      <w:r w:rsidRPr="00056DA5">
        <w:rPr>
          <w:rFonts w:ascii="Times New Roman" w:hAnsi="Times New Roman" w:cs="Times New Roman"/>
          <w:sz w:val="28"/>
          <w:szCs w:val="28"/>
        </w:rPr>
        <w:t xml:space="preserve">4.3.1    </w:t>
      </w:r>
      <w:bookmarkEnd w:id="92"/>
      <w:bookmarkEnd w:id="93"/>
      <w:bookmarkEnd w:id="94"/>
      <w:bookmarkEnd w:id="95"/>
      <w:bookmarkEnd w:id="96"/>
      <w:r w:rsidR="002F2A47">
        <w:rPr>
          <w:rFonts w:ascii="Times New Roman" w:hAnsi="Times New Roman" w:cs="Times New Roman"/>
          <w:sz w:val="28"/>
          <w:szCs w:val="28"/>
        </w:rPr>
        <w:t>CHeR</w:t>
      </w:r>
    </w:p>
    <w:p w:rsidR="00792E13" w:rsidRPr="00B73047" w:rsidRDefault="00792E13" w:rsidP="00792E13">
      <w:pPr>
        <w:pStyle w:val="Tcorpo1paragrafo"/>
        <w:rPr>
          <w:lang w:val="it-IT"/>
        </w:rPr>
      </w:pPr>
      <w:r w:rsidRPr="00B73047">
        <w:rPr>
          <w:lang w:val="it-IT"/>
        </w:rPr>
        <w:t>La nostra applicazione sarà un template in accordo del fremawork CheR. Come tale, la nostra applicazione deve utilizzare file XML compatibili con tale framework. Per capire come procedere, si è esaminato il template e</w:t>
      </w:r>
      <w:r w:rsidRPr="00B73047">
        <w:rPr>
          <w:i/>
          <w:iCs/>
          <w:lang w:val="it-IT"/>
        </w:rPr>
        <w:t xml:space="preserve">xcursion-game </w:t>
      </w:r>
      <w:r w:rsidRPr="00B73047">
        <w:rPr>
          <w:iCs/>
          <w:lang w:val="it-IT"/>
        </w:rPr>
        <w:t>[15] in cui è stato progettato e implementato un sistema</w:t>
      </w:r>
      <w:r w:rsidRPr="00B73047">
        <w:rPr>
          <w:lang w:val="it-IT"/>
        </w:rPr>
        <w:t xml:space="preserve"> m-learning, (ovvero mobile-learning) che consente di apprendere concetti direttamente dal proprio dispositivo cellulare. Il sistema si chiama Explore! e implementa una tecnica di gioco-escursione per aiutare gli studenti delle scuole medie ad acquisire </w:t>
      </w:r>
      <w:r w:rsidRPr="00B73047">
        <w:rPr>
          <w:lang w:val="it-IT"/>
        </w:rPr>
        <w:lastRenderedPageBreak/>
        <w:t>conoscenze storiche mentre giocano in un parco archeologico. Il gioco-escursione è adatto al contesto di parco archeologico, considerando i suoi ampi spazi, dove gli studenti, divisi in gruppi, possono immaginare  come la vita potesse essere lì, osservando il parco e memorizzando i luoghi, e i nomi. Il gioco si chiama “Gayus’ day” ed è  realizzato per visitare le rovine dell'antica Egnazia, nel Sud Italia. Ogni gruppo di studenti impersona Gaio, un cittadino romano che è da poco arrivato a Egnazia e si propone di esplorare la città. Il gruppo riceve due telefoni cellulari, una mappa cartacea del parco, e uno zaino che possiede una coppia di diffusori. Al fine di coinvolgere ogni studente, la dimensione del gruppo consigliata è di minimo tre studenti: uno porta il primo telefono cellulare e lo zaino, il secondo è responsabile del secondo telefono cellulare su cui è installato l’oracolo e il terzo porta la mappa .</w:t>
      </w:r>
    </w:p>
    <w:p w:rsidR="00792E13" w:rsidRPr="00B73047" w:rsidRDefault="00792E13" w:rsidP="00792E13">
      <w:pPr>
        <w:pStyle w:val="Tcorpo1paragrafo"/>
        <w:rPr>
          <w:lang w:val="it-IT"/>
        </w:rPr>
      </w:pPr>
      <w:r w:rsidRPr="00B73047">
        <w:rPr>
          <w:lang w:val="it-IT"/>
        </w:rPr>
        <w:t xml:space="preserve">Prima di visitare il parco, il docente, istruisce gli alunni, durante la fase di briefing, spiegando la storia dell’epoca e altre particolarità. Gli alunni giunti nel parco sapranno cosa li circonda e la visita servirà loro per approfondire i concetti acquisiti in fase di briefing. Dopo la visita al parco, durante la fase di debriefing, il docente, attraverso il </w:t>
      </w:r>
      <w:r w:rsidRPr="00B73047">
        <w:rPr>
          <w:rFonts w:eastAsia="Calibri"/>
          <w:lang w:val="it-IT"/>
        </w:rPr>
        <w:t>“Game Master Application” installata sul suo PC</w:t>
      </w:r>
      <w:r w:rsidRPr="00B73047">
        <w:rPr>
          <w:lang w:val="it-IT"/>
        </w:rPr>
        <w:t xml:space="preserve"> </w:t>
      </w:r>
      <w:r w:rsidRPr="00B73047">
        <w:rPr>
          <w:rFonts w:eastAsia="Calibri"/>
          <w:lang w:val="it-IT"/>
        </w:rPr>
        <w:t xml:space="preserve">discute dell'esperienza vissuta nel parco, esaminando i comportamenti che le squadre hanno assunto durante il gioco, proclamando il gruppo vincitore e mostrando con un proiettore su schermo le fasi salienti del gioco. In tal modo gli alunni consolidano i concetti appresi </w:t>
      </w:r>
      <w:r w:rsidRPr="00B73047">
        <w:rPr>
          <w:lang w:val="it-IT"/>
        </w:rPr>
        <w:t>[25].</w:t>
      </w:r>
    </w:p>
    <w:p w:rsidR="00792E13" w:rsidRPr="00B73047" w:rsidRDefault="00792E13" w:rsidP="00792E13">
      <w:pPr>
        <w:pStyle w:val="Tcorpo1paragrafo"/>
        <w:rPr>
          <w:lang w:val="it-IT"/>
        </w:rPr>
      </w:pPr>
      <w:r w:rsidRPr="00B73047">
        <w:rPr>
          <w:lang w:val="it-IT"/>
        </w:rPr>
        <w:t>Tornando alla progettazione d</w:t>
      </w:r>
      <w:r w:rsidR="00843E13">
        <w:rPr>
          <w:lang w:val="it-IT"/>
        </w:rPr>
        <w:t>i GameGuide</w:t>
      </w:r>
      <w:r w:rsidRPr="00B73047">
        <w:rPr>
          <w:lang w:val="it-IT"/>
        </w:rPr>
        <w:t xml:space="preserve">, si considerano la fase di briefing e debriefing come rappresentato in </w:t>
      </w:r>
      <w:r w:rsidR="00220196">
        <w:rPr>
          <w:lang w:val="it-IT"/>
        </w:rPr>
        <w:t>Figura</w:t>
      </w:r>
      <w:r w:rsidRPr="00B73047">
        <w:rPr>
          <w:lang w:val="it-IT"/>
        </w:rPr>
        <w:t xml:space="preserve"> 1</w:t>
      </w:r>
      <w:r w:rsidR="00875A88">
        <w:rPr>
          <w:lang w:val="it-IT"/>
        </w:rPr>
        <w:t>6</w:t>
      </w:r>
      <w:r w:rsidRPr="00B73047">
        <w:rPr>
          <w:lang w:val="it-IT"/>
        </w:rPr>
        <w:t>:</w:t>
      </w:r>
    </w:p>
    <w:p w:rsidR="00792E13" w:rsidRPr="00B73047" w:rsidRDefault="009621F9" w:rsidP="00792E13">
      <w:pPr>
        <w:pStyle w:val="Tcorpo1paragrafo"/>
        <w:rPr>
          <w:rFonts w:eastAsia="Calibri"/>
          <w:lang w:val="it-IT"/>
        </w:rPr>
      </w:pPr>
      <w:r w:rsidRPr="009621F9">
        <w:rPr>
          <w:rFonts w:eastAsia="Calibri"/>
          <w:noProof/>
          <w:lang w:val="it-IT"/>
        </w:rPr>
        <w:lastRenderedPageBreak/>
        <w:drawing>
          <wp:inline distT="0" distB="0" distL="0" distR="0">
            <wp:extent cx="5039995" cy="3806783"/>
            <wp:effectExtent l="19050" t="0" r="8255" b="0"/>
            <wp:docPr id="2" name="Immagine 1" descr="Senza titolo-2.png"/>
            <wp:cNvGraphicFramePr/>
            <a:graphic xmlns:a="http://schemas.openxmlformats.org/drawingml/2006/main">
              <a:graphicData uri="http://schemas.openxmlformats.org/drawingml/2006/picture">
                <pic:pic xmlns:pic="http://schemas.openxmlformats.org/drawingml/2006/picture">
                  <pic:nvPicPr>
                    <pic:cNvPr id="14339" name="Segnaposto contenuto 4" descr="Senza titolo-2.png"/>
                    <pic:cNvPicPr>
                      <a:picLocks noGrp="1" noChangeAspect="1"/>
                    </pic:cNvPicPr>
                  </pic:nvPicPr>
                  <pic:blipFill>
                    <a:blip r:embed="rId29"/>
                    <a:srcRect/>
                    <a:stretch>
                      <a:fillRect/>
                    </a:stretch>
                  </pic:blipFill>
                  <pic:spPr bwMode="auto">
                    <a:xfrm>
                      <a:off x="0" y="0"/>
                      <a:ext cx="5039995" cy="3806783"/>
                    </a:xfrm>
                    <a:prstGeom prst="rect">
                      <a:avLst/>
                    </a:prstGeom>
                    <a:noFill/>
                    <a:ln w="9525">
                      <a:noFill/>
                      <a:miter lim="800000"/>
                      <a:headEnd/>
                      <a:tailEnd/>
                    </a:ln>
                  </pic:spPr>
                </pic:pic>
              </a:graphicData>
            </a:graphic>
          </wp:inline>
        </w:drawing>
      </w:r>
    </w:p>
    <w:p w:rsidR="00792E13" w:rsidRPr="00B73047" w:rsidRDefault="00792E13" w:rsidP="001C5051">
      <w:pPr>
        <w:pStyle w:val="Tcorpoparagrafo"/>
        <w:jc w:val="center"/>
        <w:rPr>
          <w:rFonts w:eastAsia="Calibri"/>
          <w:lang w:val="it-IT"/>
        </w:rPr>
      </w:pPr>
      <w:r w:rsidRPr="00B73047">
        <w:rPr>
          <w:rFonts w:eastAsia="Calibri"/>
          <w:lang w:val="it-IT"/>
        </w:rPr>
        <w:t>Figura 1</w:t>
      </w:r>
      <w:r w:rsidR="00875A88">
        <w:rPr>
          <w:rFonts w:eastAsia="Calibri"/>
          <w:lang w:val="it-IT"/>
        </w:rPr>
        <w:t>6</w:t>
      </w:r>
      <w:r w:rsidR="00482A26">
        <w:rPr>
          <w:rFonts w:eastAsia="Calibri"/>
          <w:lang w:val="it-IT"/>
        </w:rPr>
        <w:t>.</w:t>
      </w:r>
      <w:r w:rsidRPr="00B73047">
        <w:rPr>
          <w:rFonts w:eastAsia="Calibri"/>
          <w:lang w:val="it-IT"/>
        </w:rPr>
        <w:t xml:space="preserve"> </w:t>
      </w:r>
      <w:r w:rsidR="00E35D3D">
        <w:rPr>
          <w:rFonts w:eastAsia="Calibri"/>
          <w:lang w:val="it-IT"/>
        </w:rPr>
        <w:t xml:space="preserve">Workflow </w:t>
      </w:r>
      <w:r w:rsidR="001C5051">
        <w:rPr>
          <w:rFonts w:eastAsia="Calibri"/>
          <w:lang w:val="it-IT"/>
        </w:rPr>
        <w:t>GameGuide</w:t>
      </w:r>
    </w:p>
    <w:p w:rsidR="00792E13" w:rsidRPr="00B73047" w:rsidRDefault="00792E13" w:rsidP="00792E13">
      <w:pPr>
        <w:pStyle w:val="Tcorpo1paragrafo"/>
        <w:rPr>
          <w:rFonts w:eastAsia="Calibri"/>
          <w:lang w:val="it-IT"/>
        </w:rPr>
      </w:pPr>
      <w:r w:rsidRPr="00B73047">
        <w:rPr>
          <w:rStyle w:val="Tcorpo1paragrafoCarattere"/>
          <w:rFonts w:eastAsia="Calibri"/>
          <w:lang w:val="it-IT"/>
        </w:rPr>
        <w:t>Durante il viaggio di andata, l’organizzatore ha modo di poter parlare con tutti i partecipanti al viaggio. L’organizzatore implicitamente effettua una fase di briefing, perché parla del luogo che si sta per visitare, raccontando tutto ciò che esso conosce del posto. In questa fase si può distribuire il software ai visitatori. Giunti nel paese gli utenti, attiveranno il software e se vorranno lo utilizzeranno</w:t>
      </w:r>
      <w:r w:rsidRPr="00B73047">
        <w:rPr>
          <w:rFonts w:eastAsia="Calibri"/>
          <w:lang w:val="it-IT"/>
        </w:rPr>
        <w:t xml:space="preserve"> per tutta la visita. Il viaggio di ritorno è un’ottima occasione per effettuare il debriefing. Esso può esser fatto dall’organizzatore, che invita l’utenza a riavviare l’applicazione, oppure può esser fatto individualmente riaccedendo al software, e guardando le proprie foto, i propri  video e i propri commenti. Possono giocare ancora accumulando altri punti, e chiudere l’applicazione.</w:t>
      </w:r>
    </w:p>
    <w:p w:rsidR="00792E13" w:rsidRPr="00B73047" w:rsidRDefault="00843E13" w:rsidP="00792E13">
      <w:pPr>
        <w:pStyle w:val="Tcorpo1paragrafo"/>
        <w:rPr>
          <w:lang w:val="it-IT"/>
        </w:rPr>
      </w:pPr>
      <w:r>
        <w:rPr>
          <w:rFonts w:eastAsia="Calibri"/>
          <w:lang w:val="it-IT"/>
        </w:rPr>
        <w:t>GameGuide</w:t>
      </w:r>
      <w:r w:rsidR="00792E13" w:rsidRPr="00B73047">
        <w:rPr>
          <w:rFonts w:eastAsia="Calibri"/>
          <w:lang w:val="it-IT"/>
        </w:rPr>
        <w:t xml:space="preserve"> consiste di due programmi. Il primo è relativo alla visita al luogo di culto e si può attivare solo se l’utente è presente </w:t>
      </w:r>
      <w:r w:rsidR="004B3EC1">
        <w:rPr>
          <w:rFonts w:eastAsia="Calibri"/>
          <w:lang w:val="it-IT"/>
        </w:rPr>
        <w:t>in tale luogo</w:t>
      </w:r>
      <w:r w:rsidR="00792E13" w:rsidRPr="00B73047">
        <w:rPr>
          <w:rFonts w:eastAsia="Calibri"/>
          <w:lang w:val="it-IT"/>
        </w:rPr>
        <w:t>, mentre il secondo riguarda la fase di debriefing, e l’utente può accedervi in qualsiasi momento, soprattutto quando non è fisicamente presente nel luogo di culto.</w:t>
      </w:r>
      <w:r w:rsidR="00FE679C">
        <w:rPr>
          <w:rFonts w:eastAsia="Calibri"/>
          <w:lang w:val="it-IT"/>
        </w:rPr>
        <w:t xml:space="preserve"> Gli Document Type Definition (DTD) dei file xml, sono presenti nell’Appendice C.</w:t>
      </w:r>
      <w:r w:rsidR="00792E13" w:rsidRPr="00B73047">
        <w:rPr>
          <w:rFonts w:eastAsia="Calibri"/>
          <w:lang w:val="it-IT"/>
        </w:rPr>
        <w:t xml:space="preserve">  Per passare alla fase di implementazione occorre conoscere alcune caratteristiche del sistema </w:t>
      </w:r>
      <w:r w:rsidR="00792E13" w:rsidRPr="00B73047">
        <w:rPr>
          <w:rFonts w:eastAsia="Calibri"/>
          <w:lang w:val="it-IT"/>
        </w:rPr>
        <w:lastRenderedPageBreak/>
        <w:t>operativo adottato, ovvero Android.</w:t>
      </w:r>
      <w:r w:rsidR="00792E13" w:rsidRPr="00B73047">
        <w:rPr>
          <w:lang w:val="it-IT"/>
        </w:rPr>
        <w:t xml:space="preserve"> Si è scelto di utilizzare il sistema operativo Android in quanto, il 31 gennaio 2011 viene ufficialmente dichiarato che Android è il sistema operativo di smartphone e Tablet più diffuso nel mondo stimando che nell'ultimo trimestre del 2010 Android è riuscito a superare Symbian, vendendo nel mondo ben 32,9 milioni di smartphone contro i 30,6 milioni di Symbian.  Dal 2008 Android è cresciuto, anno su anno, del 615.1% [26].</w:t>
      </w:r>
    </w:p>
    <w:p w:rsidR="00792E13" w:rsidRPr="00B73047" w:rsidRDefault="00792E13" w:rsidP="00792E13">
      <w:pPr>
        <w:rPr>
          <w:rFonts w:eastAsia="Calibri"/>
        </w:rPr>
      </w:pPr>
    </w:p>
    <w:p w:rsidR="00792E13" w:rsidRPr="00056DA5" w:rsidRDefault="00792E13" w:rsidP="00792E13">
      <w:pPr>
        <w:pStyle w:val="Titolo3"/>
        <w:rPr>
          <w:rFonts w:ascii="Times New Roman" w:eastAsia="Calibri" w:hAnsi="Times New Roman" w:cs="Times New Roman"/>
          <w:sz w:val="28"/>
          <w:szCs w:val="28"/>
        </w:rPr>
      </w:pPr>
      <w:bookmarkStart w:id="97" w:name="_Toc289448348"/>
      <w:bookmarkStart w:id="98" w:name="_Toc289449138"/>
      <w:bookmarkStart w:id="99" w:name="_Toc289790040"/>
      <w:bookmarkStart w:id="100" w:name="_Toc289960690"/>
      <w:bookmarkStart w:id="101" w:name="_Toc290304573"/>
      <w:r w:rsidRPr="00056DA5">
        <w:rPr>
          <w:rFonts w:ascii="Times New Roman" w:hAnsi="Times New Roman" w:cs="Times New Roman"/>
          <w:sz w:val="28"/>
          <w:szCs w:val="28"/>
        </w:rPr>
        <w:t>4.3.2 Il dispositivo mobile di riferimento</w:t>
      </w:r>
      <w:bookmarkEnd w:id="97"/>
      <w:bookmarkEnd w:id="98"/>
      <w:bookmarkEnd w:id="99"/>
      <w:bookmarkEnd w:id="100"/>
      <w:bookmarkEnd w:id="101"/>
    </w:p>
    <w:p w:rsidR="00792E13" w:rsidRPr="00B73047" w:rsidRDefault="00792E13" w:rsidP="00792E13">
      <w:pPr>
        <w:pStyle w:val="Tcorpo1paragrafo"/>
        <w:rPr>
          <w:lang w:val="it-IT"/>
        </w:rPr>
      </w:pPr>
      <w:r w:rsidRPr="00B73047">
        <w:rPr>
          <w:bCs/>
          <w:lang w:val="it-IT"/>
        </w:rPr>
        <w:t>Android</w:t>
      </w:r>
      <w:r w:rsidRPr="00B73047">
        <w:rPr>
          <w:lang w:val="it-IT"/>
        </w:rPr>
        <w:t xml:space="preserve"> è un sistema operativo open source per dispositivi mobili, basato sul Kernel Linux. Fu inizialmente sviluppato da Android Inc., </w:t>
      </w:r>
      <w:proofErr w:type="spellStart"/>
      <w:r w:rsidRPr="00B73047">
        <w:rPr>
          <w:lang w:val="it-IT"/>
        </w:rPr>
        <w:t>startup</w:t>
      </w:r>
      <w:proofErr w:type="spellEnd"/>
      <w:r w:rsidRPr="00B73047">
        <w:rPr>
          <w:lang w:val="it-IT"/>
        </w:rPr>
        <w:t xml:space="preserve"> acquisita </w:t>
      </w:r>
      <w:hyperlink r:id="rId30" w:anchor="cite_note-AndroidInc-2" w:history="1"/>
      <w:r w:rsidRPr="00B73047">
        <w:rPr>
          <w:lang w:val="it-IT"/>
        </w:rPr>
        <w:t xml:space="preserve"> nel 2005 da Google. Utilizza  il database SQLite, la libreria dedicata SGL per la grafica bidimensionale e supporta lo standard OpenGL ES 2.0 per la grafica tridimensionale.</w:t>
      </w:r>
      <w:r w:rsidRPr="00B73047">
        <w:rPr>
          <w:vertAlign w:val="superscript"/>
          <w:lang w:val="it-IT"/>
        </w:rPr>
        <w:t xml:space="preserve"> </w:t>
      </w:r>
      <w:r w:rsidRPr="00B73047">
        <w:rPr>
          <w:lang w:val="it-IT"/>
        </w:rPr>
        <w:t>Le applicazioni sono eseguite tramite la Dalvik virtual machine, una Java virtual machine adattata per l'uso su dispositivi mobili. Per sviluppare su Android esiste il software development kit (SDK) che include: gli strumenti di sviluppo, le librerie, un emulatore del dispositivo, la documentazione, e tutorial. È installabile su qualsiasi computer x86 compatibile che abbia un sistema operativo Microsoft, o Mac OS X, dalla versione 10.4.8, o Linux. L'ambiente di sviluppo integrato (Integrated development enviroment IDE) ufficialmente supportato per lo sviluppo di applicazioni per Android è Eclipse, per cui è fornito un plug-in, utilizzato per sviluppare l’applicazione di questa tesi.</w:t>
      </w:r>
    </w:p>
    <w:p w:rsidR="00792E13" w:rsidRPr="00B73047" w:rsidRDefault="00792E13" w:rsidP="00792E13">
      <w:pPr>
        <w:pStyle w:val="Tcorpo1paragrafo"/>
        <w:rPr>
          <w:lang w:val="it-IT"/>
        </w:rPr>
      </w:pPr>
      <w:r w:rsidRPr="00B73047">
        <w:rPr>
          <w:lang w:val="it-IT"/>
        </w:rPr>
        <w:t>IL 27 gennaio 2011 è stata rilasciata la preview dell'Android SDK 3.0 la versione di Android per i dispositivi Tablet. La versione definitiva dell'SDK 3.0 è stata invece ufficializzata solo il 23 febbraio 2011 [26]</w:t>
      </w:r>
      <w:hyperlink r:id="rId31" w:anchor="cite_note-17" w:history="1"/>
      <w:r w:rsidRPr="00B73047">
        <w:rPr>
          <w:lang w:val="it-IT"/>
        </w:rPr>
        <w:t xml:space="preserve">. Per questioni di portabilità, si è scelto di programmare </w:t>
      </w:r>
      <w:r w:rsidR="00843E13">
        <w:rPr>
          <w:lang w:val="it-IT"/>
        </w:rPr>
        <w:t>GameGuide</w:t>
      </w:r>
      <w:r w:rsidRPr="00B73047">
        <w:rPr>
          <w:lang w:val="it-IT"/>
        </w:rPr>
        <w:t xml:space="preserve"> su 2.2. Il dispositivo utilizzat</w:t>
      </w:r>
      <w:r w:rsidR="00843E13">
        <w:rPr>
          <w:lang w:val="it-IT"/>
        </w:rPr>
        <w:t xml:space="preserve">o per testare l’applicazione è </w:t>
      </w:r>
      <w:r w:rsidRPr="00B73047">
        <w:rPr>
          <w:lang w:val="it-IT"/>
        </w:rPr>
        <w:t>Lg Optimus One (</w:t>
      </w:r>
      <w:r w:rsidR="00220196">
        <w:rPr>
          <w:lang w:val="it-IT"/>
        </w:rPr>
        <w:t>Figura</w:t>
      </w:r>
      <w:r w:rsidRPr="00B73047">
        <w:rPr>
          <w:lang w:val="it-IT"/>
        </w:rPr>
        <w:t xml:space="preserve"> 1</w:t>
      </w:r>
      <w:r w:rsidR="00875A88">
        <w:rPr>
          <w:lang w:val="it-IT"/>
        </w:rPr>
        <w:t>7</w:t>
      </w:r>
      <w:r w:rsidRPr="00B73047">
        <w:rPr>
          <w:lang w:val="it-IT"/>
        </w:rPr>
        <w:t xml:space="preserve">). </w:t>
      </w:r>
    </w:p>
    <w:p w:rsidR="00792E13" w:rsidRPr="00B73047" w:rsidRDefault="00792E13" w:rsidP="00792E13">
      <w:pPr>
        <w:pStyle w:val="Tcorpoparagrafo"/>
        <w:jc w:val="center"/>
        <w:rPr>
          <w:lang w:val="it-IT"/>
        </w:rPr>
      </w:pPr>
      <w:r w:rsidRPr="00B73047">
        <w:rPr>
          <w:noProof/>
          <w:lang w:val="it-IT"/>
        </w:rPr>
        <w:lastRenderedPageBreak/>
        <w:drawing>
          <wp:inline distT="0" distB="0" distL="0" distR="0">
            <wp:extent cx="1143000" cy="2752725"/>
            <wp:effectExtent l="19050" t="0" r="0" b="0"/>
            <wp:docPr id="57"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srcRect/>
                    <a:stretch>
                      <a:fillRect/>
                    </a:stretch>
                  </pic:blipFill>
                  <pic:spPr bwMode="auto">
                    <a:xfrm>
                      <a:off x="0" y="0"/>
                      <a:ext cx="1143000" cy="2752725"/>
                    </a:xfrm>
                    <a:prstGeom prst="rect">
                      <a:avLst/>
                    </a:prstGeom>
                    <a:noFill/>
                    <a:ln w="9525">
                      <a:noFill/>
                      <a:miter lim="800000"/>
                      <a:headEnd/>
                      <a:tailEnd/>
                    </a:ln>
                  </pic:spPr>
                </pic:pic>
              </a:graphicData>
            </a:graphic>
          </wp:inline>
        </w:drawing>
      </w:r>
      <w:r w:rsidRPr="00B73047">
        <w:rPr>
          <w:noProof/>
          <w:lang w:val="it-IT"/>
        </w:rPr>
        <w:drawing>
          <wp:inline distT="0" distB="0" distL="0" distR="0">
            <wp:extent cx="1362075" cy="2752725"/>
            <wp:effectExtent l="19050" t="0" r="9525" b="0"/>
            <wp:docPr id="5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srcRect/>
                    <a:stretch>
                      <a:fillRect/>
                    </a:stretch>
                  </pic:blipFill>
                  <pic:spPr bwMode="auto">
                    <a:xfrm>
                      <a:off x="0" y="0"/>
                      <a:ext cx="1362075" cy="2752725"/>
                    </a:xfrm>
                    <a:prstGeom prst="rect">
                      <a:avLst/>
                    </a:prstGeom>
                    <a:noFill/>
                    <a:ln w="9525">
                      <a:noFill/>
                      <a:miter lim="800000"/>
                      <a:headEnd/>
                      <a:tailEnd/>
                    </a:ln>
                  </pic:spPr>
                </pic:pic>
              </a:graphicData>
            </a:graphic>
          </wp:inline>
        </w:drawing>
      </w:r>
    </w:p>
    <w:p w:rsidR="00792E13" w:rsidRPr="00B73047" w:rsidRDefault="00792E13" w:rsidP="00792E13">
      <w:pPr>
        <w:pStyle w:val="Tcorpoparagrafo"/>
        <w:jc w:val="center"/>
        <w:rPr>
          <w:lang w:val="it-IT"/>
        </w:rPr>
      </w:pPr>
      <w:r w:rsidRPr="00B73047">
        <w:rPr>
          <w:lang w:val="it-IT"/>
        </w:rPr>
        <w:t>Figura 1</w:t>
      </w:r>
      <w:r w:rsidR="00875A88">
        <w:rPr>
          <w:lang w:val="it-IT"/>
        </w:rPr>
        <w:t>7</w:t>
      </w:r>
      <w:r w:rsidR="00482A26">
        <w:rPr>
          <w:lang w:val="it-IT"/>
        </w:rPr>
        <w:t>.</w:t>
      </w:r>
      <w:r w:rsidRPr="00B73047">
        <w:rPr>
          <w:lang w:val="it-IT"/>
        </w:rPr>
        <w:t xml:space="preserve"> Lg Optimus One</w:t>
      </w:r>
      <w:r w:rsidR="001650B0">
        <w:rPr>
          <w:lang w:val="it-IT"/>
        </w:rPr>
        <w:t>.</w:t>
      </w:r>
    </w:p>
    <w:p w:rsidR="00792E13" w:rsidRPr="00B73047" w:rsidRDefault="00792E13" w:rsidP="00792E13">
      <w:pPr>
        <w:pStyle w:val="Tcorpo1paragrafo"/>
        <w:rPr>
          <w:lang w:val="it-IT"/>
        </w:rPr>
      </w:pPr>
      <w:r w:rsidRPr="00B73047">
        <w:rPr>
          <w:lang w:val="it-IT"/>
        </w:rPr>
        <w:t>con le seguenti caratteristiche tecniche:</w:t>
      </w:r>
    </w:p>
    <w:p w:rsidR="00792E13" w:rsidRPr="00B73047" w:rsidRDefault="00792E13" w:rsidP="00792E13">
      <w:pPr>
        <w:spacing w:before="100" w:beforeAutospacing="1" w:after="100" w:afterAutospacing="1"/>
      </w:pPr>
      <w:r w:rsidRPr="00B73047">
        <w:rPr>
          <w:b/>
          <w:bCs/>
        </w:rPr>
        <w:t>Sistema Operativo:</w:t>
      </w:r>
    </w:p>
    <w:p w:rsidR="00792E13" w:rsidRPr="00B73047" w:rsidRDefault="00792E13" w:rsidP="00FE2E79">
      <w:pPr>
        <w:numPr>
          <w:ilvl w:val="0"/>
          <w:numId w:val="45"/>
        </w:numPr>
        <w:spacing w:before="100" w:beforeAutospacing="1" w:after="100" w:afterAutospacing="1"/>
      </w:pPr>
      <w:r w:rsidRPr="00B73047">
        <w:t>Google Android 2.2</w:t>
      </w:r>
    </w:p>
    <w:p w:rsidR="00792E13" w:rsidRPr="00B73047" w:rsidRDefault="00792E13" w:rsidP="00792E13">
      <w:pPr>
        <w:spacing w:before="100" w:beforeAutospacing="1" w:after="100" w:afterAutospacing="1"/>
      </w:pPr>
      <w:r w:rsidRPr="00B73047">
        <w:rPr>
          <w:b/>
          <w:bCs/>
        </w:rPr>
        <w:t>Funzionalità telefoniche:</w:t>
      </w:r>
    </w:p>
    <w:p w:rsidR="00792E13" w:rsidRPr="00B73047" w:rsidRDefault="00792E13" w:rsidP="00FE2E79">
      <w:pPr>
        <w:numPr>
          <w:ilvl w:val="0"/>
          <w:numId w:val="46"/>
        </w:numPr>
        <w:spacing w:before="100" w:beforeAutospacing="1" w:after="100" w:afterAutospacing="1"/>
      </w:pPr>
      <w:r w:rsidRPr="00B73047">
        <w:t>GSM Quadband 850/900/1800/1900</w:t>
      </w:r>
    </w:p>
    <w:p w:rsidR="00792E13" w:rsidRPr="00B73047" w:rsidRDefault="00792E13" w:rsidP="00FE2E79">
      <w:pPr>
        <w:numPr>
          <w:ilvl w:val="0"/>
          <w:numId w:val="46"/>
        </w:numPr>
        <w:spacing w:before="100" w:beforeAutospacing="1" w:after="100" w:afterAutospacing="1"/>
      </w:pPr>
      <w:r w:rsidRPr="00B73047">
        <w:t>UMTS/HSDPA Dualband 900/2100 MHz fino a 7.2 Mbps in download</w:t>
      </w:r>
    </w:p>
    <w:p w:rsidR="00792E13" w:rsidRPr="00B73047" w:rsidRDefault="00792E13" w:rsidP="00FE2E79">
      <w:pPr>
        <w:numPr>
          <w:ilvl w:val="0"/>
          <w:numId w:val="46"/>
        </w:numPr>
        <w:spacing w:before="100" w:beforeAutospacing="1" w:after="100" w:afterAutospacing="1"/>
      </w:pPr>
      <w:r w:rsidRPr="00B73047">
        <w:t>EDGE/GPRS Classe 12</w:t>
      </w:r>
    </w:p>
    <w:p w:rsidR="00792E13" w:rsidRPr="00B73047" w:rsidRDefault="00792E13" w:rsidP="00792E13">
      <w:pPr>
        <w:spacing w:before="100" w:beforeAutospacing="1" w:after="100" w:afterAutospacing="1"/>
      </w:pPr>
      <w:r w:rsidRPr="00B73047">
        <w:rPr>
          <w:b/>
          <w:bCs/>
        </w:rPr>
        <w:t>Display e tastiera:</w:t>
      </w:r>
    </w:p>
    <w:p w:rsidR="00792E13" w:rsidRPr="00B73047" w:rsidRDefault="00792E13" w:rsidP="00FE2E79">
      <w:pPr>
        <w:numPr>
          <w:ilvl w:val="0"/>
          <w:numId w:val="47"/>
        </w:numPr>
        <w:spacing w:before="100" w:beforeAutospacing="1" w:after="100" w:afterAutospacing="1"/>
      </w:pPr>
      <w:r w:rsidRPr="00B73047">
        <w:t>LCD TFT touchscreen capacitivo da 3,2" a 320x480 pixel  (HVGA) e 262k colori</w:t>
      </w:r>
    </w:p>
    <w:p w:rsidR="00792E13" w:rsidRPr="00B73047" w:rsidRDefault="00792E13" w:rsidP="00792E13">
      <w:pPr>
        <w:spacing w:before="100" w:beforeAutospacing="1" w:after="100" w:afterAutospacing="1"/>
      </w:pPr>
      <w:r w:rsidRPr="00B73047">
        <w:rPr>
          <w:b/>
          <w:bCs/>
        </w:rPr>
        <w:t>Processore e memoria:</w:t>
      </w:r>
    </w:p>
    <w:p w:rsidR="00792E13" w:rsidRPr="00B73047" w:rsidRDefault="00792E13" w:rsidP="00FE2E79">
      <w:pPr>
        <w:numPr>
          <w:ilvl w:val="0"/>
          <w:numId w:val="48"/>
        </w:numPr>
        <w:spacing w:before="100" w:beforeAutospacing="1" w:after="100" w:afterAutospacing="1"/>
      </w:pPr>
      <w:r w:rsidRPr="00B73047">
        <w:t>Qualcomm MSM7227 a 600 MHz</w:t>
      </w:r>
    </w:p>
    <w:p w:rsidR="00792E13" w:rsidRPr="00B73047" w:rsidRDefault="00792E13" w:rsidP="00FE2E79">
      <w:pPr>
        <w:numPr>
          <w:ilvl w:val="0"/>
          <w:numId w:val="48"/>
        </w:numPr>
        <w:spacing w:before="100" w:beforeAutospacing="1" w:after="100" w:afterAutospacing="1"/>
      </w:pPr>
      <w:r w:rsidRPr="00B73047">
        <w:t>RAM 512 MB</w:t>
      </w:r>
    </w:p>
    <w:p w:rsidR="00792E13" w:rsidRPr="00B73047" w:rsidRDefault="00792E13" w:rsidP="00FE2E79">
      <w:pPr>
        <w:numPr>
          <w:ilvl w:val="0"/>
          <w:numId w:val="48"/>
        </w:numPr>
        <w:spacing w:before="100" w:beforeAutospacing="1" w:after="100" w:afterAutospacing="1"/>
      </w:pPr>
      <w:r w:rsidRPr="00B73047">
        <w:t>ROM 256 MB (170 MB disponibili)</w:t>
      </w:r>
    </w:p>
    <w:p w:rsidR="00792E13" w:rsidRPr="00B73047" w:rsidRDefault="00792E13" w:rsidP="00FE2E79">
      <w:pPr>
        <w:numPr>
          <w:ilvl w:val="0"/>
          <w:numId w:val="48"/>
        </w:numPr>
        <w:spacing w:before="100" w:beforeAutospacing="1" w:after="100" w:afterAutospacing="1"/>
      </w:pPr>
      <w:r w:rsidRPr="00B73047">
        <w:t>Espandibilità tramite microSD fino a 32 GB, da  2 GB inclusa</w:t>
      </w:r>
    </w:p>
    <w:p w:rsidR="00792E13" w:rsidRPr="00B73047" w:rsidRDefault="00792E13" w:rsidP="00792E13">
      <w:pPr>
        <w:spacing w:before="100" w:beforeAutospacing="1" w:after="100" w:afterAutospacing="1"/>
      </w:pPr>
      <w:r w:rsidRPr="00B73047">
        <w:rPr>
          <w:b/>
          <w:bCs/>
        </w:rPr>
        <w:t>Fotocamera integrata:</w:t>
      </w:r>
    </w:p>
    <w:p w:rsidR="00792E13" w:rsidRPr="00B73047" w:rsidRDefault="00792E13" w:rsidP="00FE2E79">
      <w:pPr>
        <w:numPr>
          <w:ilvl w:val="0"/>
          <w:numId w:val="49"/>
        </w:numPr>
        <w:spacing w:before="100" w:beforeAutospacing="1" w:after="100" w:afterAutospacing="1"/>
      </w:pPr>
      <w:r w:rsidRPr="00B73047">
        <w:lastRenderedPageBreak/>
        <w:t>3 MPX con autofocus, zoom digitale 4x, rilevamento del volto/occhi chiusi/ sorriso e georeferenziazione</w:t>
      </w:r>
    </w:p>
    <w:p w:rsidR="00792E13" w:rsidRPr="00B73047" w:rsidRDefault="00792E13" w:rsidP="00FE2E79">
      <w:pPr>
        <w:numPr>
          <w:ilvl w:val="0"/>
          <w:numId w:val="49"/>
        </w:numPr>
        <w:spacing w:before="100" w:beforeAutospacing="1" w:after="100" w:afterAutospacing="1"/>
      </w:pPr>
      <w:r w:rsidRPr="00B73047">
        <w:t>Registrazione video VGA (640x480 pixel) a 30 FPS</w:t>
      </w:r>
    </w:p>
    <w:p w:rsidR="00792E13" w:rsidRPr="00B73047" w:rsidRDefault="00792E13" w:rsidP="00792E13">
      <w:pPr>
        <w:spacing w:before="100" w:beforeAutospacing="1" w:after="100" w:afterAutospacing="1"/>
      </w:pPr>
      <w:r w:rsidRPr="00B73047">
        <w:rPr>
          <w:b/>
          <w:bCs/>
        </w:rPr>
        <w:t>GPS integrato:</w:t>
      </w:r>
    </w:p>
    <w:p w:rsidR="00792E13" w:rsidRPr="00B73047" w:rsidRDefault="00792E13" w:rsidP="00FE2E79">
      <w:pPr>
        <w:numPr>
          <w:ilvl w:val="0"/>
          <w:numId w:val="50"/>
        </w:numPr>
        <w:spacing w:before="100" w:beforeAutospacing="1" w:after="100" w:afterAutospacing="1"/>
      </w:pPr>
      <w:r w:rsidRPr="00B73047">
        <w:t>Si, con A-GPS e bussola digitale</w:t>
      </w:r>
    </w:p>
    <w:p w:rsidR="00792E13" w:rsidRPr="00B73047" w:rsidRDefault="00792E13" w:rsidP="00792E13">
      <w:pPr>
        <w:spacing w:before="100" w:beforeAutospacing="1" w:after="100" w:afterAutospacing="1"/>
      </w:pPr>
      <w:r w:rsidRPr="00B73047">
        <w:rPr>
          <w:b/>
          <w:bCs/>
        </w:rPr>
        <w:t>Connettività:</w:t>
      </w:r>
    </w:p>
    <w:p w:rsidR="00792E13" w:rsidRPr="00B73047" w:rsidRDefault="00792E13" w:rsidP="00FE2E79">
      <w:pPr>
        <w:numPr>
          <w:ilvl w:val="0"/>
          <w:numId w:val="51"/>
        </w:numPr>
        <w:spacing w:before="100" w:beforeAutospacing="1" w:after="100" w:afterAutospacing="1"/>
      </w:pPr>
      <w:r w:rsidRPr="00B73047">
        <w:t>Bluetooth 2.1 (EDR,A2DP)</w:t>
      </w:r>
    </w:p>
    <w:p w:rsidR="00792E13" w:rsidRPr="00B73047" w:rsidRDefault="00792E13" w:rsidP="00FE2E79">
      <w:pPr>
        <w:numPr>
          <w:ilvl w:val="0"/>
          <w:numId w:val="51"/>
        </w:numPr>
        <w:spacing w:before="100" w:beforeAutospacing="1" w:after="100" w:afterAutospacing="1"/>
      </w:pPr>
      <w:r w:rsidRPr="00B73047">
        <w:t>Wi-Fi 802.11b/g</w:t>
      </w:r>
    </w:p>
    <w:p w:rsidR="00792E13" w:rsidRPr="00B73047" w:rsidRDefault="00792E13" w:rsidP="00FE2E79">
      <w:pPr>
        <w:numPr>
          <w:ilvl w:val="0"/>
          <w:numId w:val="51"/>
        </w:numPr>
        <w:spacing w:before="100" w:beforeAutospacing="1" w:after="100" w:afterAutospacing="1"/>
      </w:pPr>
      <w:r w:rsidRPr="00B73047">
        <w:t>microUSB 2.0</w:t>
      </w:r>
    </w:p>
    <w:p w:rsidR="00792E13" w:rsidRPr="00B73047" w:rsidRDefault="00792E13" w:rsidP="00FE2E79">
      <w:pPr>
        <w:numPr>
          <w:ilvl w:val="0"/>
          <w:numId w:val="51"/>
        </w:numPr>
        <w:spacing w:before="100" w:beforeAutospacing="1" w:after="100" w:afterAutospacing="1"/>
      </w:pPr>
      <w:r w:rsidRPr="00B73047">
        <w:t>Jack audio da 3,5 mm</w:t>
      </w:r>
    </w:p>
    <w:p w:rsidR="00792E13" w:rsidRPr="00B73047" w:rsidRDefault="00792E13" w:rsidP="00792E13">
      <w:pPr>
        <w:pStyle w:val="Tcorpo1paragrafo"/>
        <w:rPr>
          <w:lang w:val="it-IT"/>
        </w:rPr>
      </w:pPr>
    </w:p>
    <w:p w:rsidR="00792E13" w:rsidRPr="00056DA5" w:rsidRDefault="00792E13" w:rsidP="00792E13">
      <w:pPr>
        <w:pStyle w:val="Titolo3"/>
        <w:rPr>
          <w:rFonts w:ascii="Times New Roman" w:hAnsi="Times New Roman" w:cs="Times New Roman"/>
          <w:spacing w:val="-2"/>
          <w:sz w:val="28"/>
          <w:szCs w:val="28"/>
        </w:rPr>
      </w:pPr>
      <w:bookmarkStart w:id="102" w:name="_Toc289448349"/>
      <w:bookmarkStart w:id="103" w:name="_Toc289449139"/>
      <w:bookmarkStart w:id="104" w:name="_Toc289790041"/>
      <w:bookmarkStart w:id="105" w:name="_Toc289960691"/>
      <w:bookmarkStart w:id="106" w:name="_Toc290304574"/>
      <w:r w:rsidRPr="00056DA5">
        <w:rPr>
          <w:rFonts w:ascii="Times New Roman" w:hAnsi="Times New Roman" w:cs="Times New Roman"/>
          <w:sz w:val="28"/>
          <w:szCs w:val="28"/>
        </w:rPr>
        <w:t xml:space="preserve">4.3.3 </w:t>
      </w:r>
      <w:r w:rsidRPr="00056DA5">
        <w:rPr>
          <w:rFonts w:ascii="Times New Roman" w:hAnsi="Times New Roman" w:cs="Times New Roman"/>
          <w:spacing w:val="-2"/>
          <w:sz w:val="28"/>
          <w:szCs w:val="28"/>
        </w:rPr>
        <w:t>Prototyping</w:t>
      </w:r>
      <w:bookmarkEnd w:id="102"/>
      <w:bookmarkEnd w:id="103"/>
      <w:bookmarkEnd w:id="104"/>
      <w:bookmarkEnd w:id="105"/>
      <w:bookmarkEnd w:id="106"/>
      <w:r w:rsidRPr="00056DA5">
        <w:rPr>
          <w:rFonts w:ascii="Times New Roman" w:hAnsi="Times New Roman" w:cs="Times New Roman"/>
          <w:spacing w:val="-2"/>
          <w:sz w:val="28"/>
          <w:szCs w:val="28"/>
        </w:rPr>
        <w:t xml:space="preserve"> </w:t>
      </w:r>
    </w:p>
    <w:p w:rsidR="00792E13" w:rsidRPr="00B73047" w:rsidRDefault="00792E13" w:rsidP="00792E13">
      <w:pPr>
        <w:pStyle w:val="Tcorpo1paragrafo"/>
        <w:rPr>
          <w:lang w:val="it-IT"/>
        </w:rPr>
      </w:pPr>
      <w:r w:rsidRPr="00B73047">
        <w:rPr>
          <w:lang w:val="it-IT"/>
        </w:rPr>
        <w:t xml:space="preserve">Dopo aver analizzato l’ambiente in cui sarà realizzata l’applicazione, prendiamo le interfacce risultanti della valutazione euristica sul paper prototyping, per programmare </w:t>
      </w:r>
      <w:r w:rsidR="00843E13">
        <w:rPr>
          <w:lang w:val="it-IT"/>
        </w:rPr>
        <w:t>GameGuide.</w:t>
      </w:r>
    </w:p>
    <w:p w:rsidR="00792E13" w:rsidRPr="00B73047" w:rsidRDefault="00792E13" w:rsidP="00792E13">
      <w:pPr>
        <w:pStyle w:val="Tcorpo1paragrafo"/>
        <w:rPr>
          <w:lang w:val="it-IT"/>
        </w:rPr>
      </w:pPr>
      <w:r w:rsidRPr="00B73047">
        <w:rPr>
          <w:lang w:val="it-IT"/>
        </w:rPr>
        <w:t xml:space="preserve">Per poter arrivare ad una versione accettabile delle diverse interfacce che compongono </w:t>
      </w:r>
      <w:r w:rsidR="00843E13">
        <w:rPr>
          <w:lang w:val="it-IT"/>
        </w:rPr>
        <w:t>GameGuide</w:t>
      </w:r>
      <w:r w:rsidRPr="00B73047">
        <w:rPr>
          <w:lang w:val="it-IT"/>
        </w:rPr>
        <w:t xml:space="preserve"> sono stati sviluppati prototipi a bassa fedeltà, creati attraverso la tecnica del design iterativo ed in particolare quella del paper prototyping. </w:t>
      </w:r>
    </w:p>
    <w:p w:rsidR="00792E13" w:rsidRPr="00B73047" w:rsidRDefault="00792E13" w:rsidP="00792E13">
      <w:pPr>
        <w:pStyle w:val="Tcorpo1paragrafo"/>
        <w:rPr>
          <w:lang w:val="it-IT"/>
        </w:rPr>
      </w:pPr>
      <w:r w:rsidRPr="00B73047">
        <w:rPr>
          <w:lang w:val="it-IT"/>
        </w:rPr>
        <w:t xml:space="preserve">Per realizzare i prototipi è stato possibile utilizzare il pacchetto Android Sketch Stencil v1 Usability Testing Software: una serie di immagini che rappresentano i vari componenti, widget, in stile Android. Utilizzando un programma per grafica, si assemblano i vari widget realizzando dei prototipi stampabili e testabili. </w:t>
      </w:r>
    </w:p>
    <w:p w:rsidR="00792E13" w:rsidRPr="00B73047" w:rsidRDefault="00792E13" w:rsidP="00792E13">
      <w:pPr>
        <w:pStyle w:val="Tcorpo1paragrafo"/>
        <w:rPr>
          <w:lang w:val="it-IT"/>
        </w:rPr>
      </w:pPr>
      <w:r w:rsidRPr="00B73047">
        <w:rPr>
          <w:lang w:val="it-IT"/>
        </w:rPr>
        <w:t>Su di essi è stata effettuata un’ispezione di usabilità con valutazione euristica usando i pricìpi di usabilità di Nielsen. Ecco i principali problemi d’usabilità:</w:t>
      </w:r>
    </w:p>
    <w:p w:rsidR="00E81EA0" w:rsidRDefault="00E81EA0" w:rsidP="00792E13">
      <w:pPr>
        <w:spacing w:before="100" w:beforeAutospacing="1" w:after="0"/>
      </w:pPr>
    </w:p>
    <w:p w:rsidR="00CA7EC8" w:rsidRDefault="00CA7EC8" w:rsidP="00792E13">
      <w:pPr>
        <w:spacing w:before="100" w:beforeAutospacing="1" w:after="0"/>
      </w:pPr>
    </w:p>
    <w:p w:rsidR="00CA7EC8" w:rsidRDefault="00CA7EC8" w:rsidP="00792E13">
      <w:pPr>
        <w:spacing w:before="100" w:beforeAutospacing="1" w:after="0"/>
      </w:pPr>
    </w:p>
    <w:p w:rsidR="00CA7EC8" w:rsidRDefault="00CA7EC8" w:rsidP="00792E13">
      <w:pPr>
        <w:spacing w:before="100" w:beforeAutospacing="1" w:after="0"/>
      </w:pPr>
    </w:p>
    <w:p w:rsidR="00792E13" w:rsidRDefault="00E81EA0" w:rsidP="00765FB0">
      <w:pPr>
        <w:spacing w:before="100" w:beforeAutospacing="1" w:after="0"/>
      </w:pPr>
      <w:r>
        <w:lastRenderedPageBreak/>
        <w:t>Tabella 1. Problemi d’usabilità riscontrati nella prima valutazione euristica.</w:t>
      </w:r>
    </w:p>
    <w:p w:rsidR="00BC602C" w:rsidRPr="00B73047" w:rsidRDefault="00BC602C" w:rsidP="00792E13">
      <w:pPr>
        <w:spacing w:before="100" w:beforeAutospacing="1" w:after="0"/>
      </w:pPr>
    </w:p>
    <w:tbl>
      <w:tblPr>
        <w:tblW w:w="5000" w:type="pct"/>
        <w:tblCellSpacing w:w="0" w:type="dxa"/>
        <w:tblBorders>
          <w:top w:val="outset" w:sz="6" w:space="0" w:color="000000"/>
          <w:left w:val="outset" w:sz="6" w:space="0" w:color="000000"/>
          <w:bottom w:val="outset" w:sz="6" w:space="0" w:color="000000"/>
          <w:right w:val="outset" w:sz="6" w:space="0" w:color="000000"/>
        </w:tblBorders>
        <w:tblLayout w:type="fixed"/>
        <w:tblCellMar>
          <w:top w:w="60" w:type="dxa"/>
          <w:left w:w="60" w:type="dxa"/>
          <w:bottom w:w="60" w:type="dxa"/>
          <w:right w:w="60" w:type="dxa"/>
        </w:tblCellMar>
        <w:tblLook w:val="04A0"/>
      </w:tblPr>
      <w:tblGrid>
        <w:gridCol w:w="1204"/>
        <w:gridCol w:w="1276"/>
        <w:gridCol w:w="1701"/>
        <w:gridCol w:w="1701"/>
        <w:gridCol w:w="2195"/>
      </w:tblGrid>
      <w:tr w:rsidR="00792E13" w:rsidRPr="00B73047" w:rsidTr="00FB142E">
        <w:trPr>
          <w:tblCellSpacing w:w="0" w:type="dxa"/>
        </w:trPr>
        <w:tc>
          <w:tcPr>
            <w:tcW w:w="745" w:type="pct"/>
            <w:tcBorders>
              <w:top w:val="outset" w:sz="6" w:space="0" w:color="000000"/>
              <w:left w:val="single" w:sz="4" w:space="0" w:color="auto"/>
              <w:bottom w:val="single" w:sz="4" w:space="0" w:color="auto"/>
              <w:right w:val="single" w:sz="4" w:space="0" w:color="auto"/>
            </w:tcBorders>
            <w:hideMark/>
          </w:tcPr>
          <w:p w:rsidR="00792E13" w:rsidRPr="00B73047" w:rsidRDefault="00792E13" w:rsidP="00FB142E">
            <w:pPr>
              <w:spacing w:before="100" w:beforeAutospacing="1" w:after="0"/>
              <w:jc w:val="center"/>
            </w:pPr>
            <w:r w:rsidRPr="00B73047">
              <w:rPr>
                <w:b/>
                <w:bCs/>
              </w:rPr>
              <w:t>N° problema</w:t>
            </w:r>
          </w:p>
        </w:tc>
        <w:tc>
          <w:tcPr>
            <w:tcW w:w="790" w:type="pct"/>
            <w:tcBorders>
              <w:top w:val="outset" w:sz="6" w:space="0" w:color="000000"/>
              <w:left w:val="single" w:sz="4" w:space="0" w:color="auto"/>
              <w:bottom w:val="single" w:sz="4" w:space="0" w:color="auto"/>
              <w:right w:val="single" w:sz="4" w:space="0" w:color="auto"/>
            </w:tcBorders>
            <w:hideMark/>
          </w:tcPr>
          <w:p w:rsidR="00792E13" w:rsidRPr="00B73047" w:rsidRDefault="00792E13" w:rsidP="00FB142E">
            <w:pPr>
              <w:spacing w:before="100" w:beforeAutospacing="1" w:after="0"/>
              <w:jc w:val="center"/>
            </w:pPr>
            <w:r w:rsidRPr="00B73047">
              <w:rPr>
                <w:b/>
                <w:bCs/>
              </w:rPr>
              <w:t>Locazione</w:t>
            </w:r>
          </w:p>
        </w:tc>
        <w:tc>
          <w:tcPr>
            <w:tcW w:w="1053" w:type="pct"/>
            <w:tcBorders>
              <w:top w:val="outset" w:sz="6" w:space="0" w:color="000000"/>
              <w:left w:val="single" w:sz="4" w:space="0" w:color="auto"/>
              <w:bottom w:val="single" w:sz="4" w:space="0" w:color="auto"/>
              <w:right w:val="single" w:sz="4" w:space="0" w:color="auto"/>
            </w:tcBorders>
            <w:hideMark/>
          </w:tcPr>
          <w:p w:rsidR="00792E13" w:rsidRPr="00B73047" w:rsidRDefault="00792E13" w:rsidP="00FB142E">
            <w:pPr>
              <w:spacing w:before="100" w:beforeAutospacing="1" w:after="0"/>
              <w:jc w:val="center"/>
            </w:pPr>
            <w:r w:rsidRPr="00B73047">
              <w:rPr>
                <w:b/>
                <w:bCs/>
              </w:rPr>
              <w:t>Problema</w:t>
            </w:r>
          </w:p>
        </w:tc>
        <w:tc>
          <w:tcPr>
            <w:tcW w:w="1053" w:type="pct"/>
            <w:tcBorders>
              <w:top w:val="outset" w:sz="6" w:space="0" w:color="000000"/>
              <w:left w:val="single" w:sz="4" w:space="0" w:color="auto"/>
              <w:bottom w:val="single" w:sz="4" w:space="0" w:color="auto"/>
              <w:right w:val="single" w:sz="4" w:space="0" w:color="auto"/>
            </w:tcBorders>
            <w:hideMark/>
          </w:tcPr>
          <w:p w:rsidR="00792E13" w:rsidRPr="00B73047" w:rsidRDefault="00792E13" w:rsidP="00FB142E">
            <w:pPr>
              <w:spacing w:before="100" w:beforeAutospacing="1" w:after="0"/>
              <w:jc w:val="center"/>
            </w:pPr>
            <w:r w:rsidRPr="00B73047">
              <w:rPr>
                <w:b/>
                <w:bCs/>
              </w:rPr>
              <w:t>Principio violato</w:t>
            </w:r>
          </w:p>
        </w:tc>
        <w:tc>
          <w:tcPr>
            <w:tcW w:w="1359" w:type="pct"/>
            <w:tcBorders>
              <w:top w:val="outset" w:sz="6" w:space="0" w:color="000000"/>
              <w:left w:val="single" w:sz="4" w:space="0" w:color="auto"/>
              <w:bottom w:val="single" w:sz="4" w:space="0" w:color="auto"/>
              <w:right w:val="single" w:sz="4" w:space="0" w:color="auto"/>
            </w:tcBorders>
            <w:hideMark/>
          </w:tcPr>
          <w:p w:rsidR="00792E13" w:rsidRPr="00B73047" w:rsidRDefault="00792E13" w:rsidP="00FB142E">
            <w:pPr>
              <w:spacing w:before="100" w:beforeAutospacing="1" w:after="0"/>
              <w:jc w:val="center"/>
            </w:pPr>
            <w:r w:rsidRPr="00B73047">
              <w:rPr>
                <w:b/>
                <w:bCs/>
              </w:rPr>
              <w:t>Possibile soluzione</w:t>
            </w:r>
          </w:p>
        </w:tc>
      </w:tr>
      <w:tr w:rsidR="00792E13" w:rsidRPr="00B73047" w:rsidTr="00FB142E">
        <w:trPr>
          <w:tblCellSpacing w:w="0" w:type="dxa"/>
        </w:trPr>
        <w:tc>
          <w:tcPr>
            <w:tcW w:w="745"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310730">
            <w:pPr>
              <w:spacing w:before="100" w:beforeAutospacing="1" w:after="0"/>
            </w:pPr>
            <w:r w:rsidRPr="00B73047">
              <w:t>1</w:t>
            </w:r>
          </w:p>
        </w:tc>
        <w:tc>
          <w:tcPr>
            <w:tcW w:w="790"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Schermata di ringraziamento</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Informazione irrilevante</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Dialogo semplice e naturale</w:t>
            </w:r>
          </w:p>
        </w:tc>
        <w:tc>
          <w:tcPr>
            <w:tcW w:w="1359"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Rimuovere questa schermata</w:t>
            </w:r>
          </w:p>
        </w:tc>
      </w:tr>
      <w:tr w:rsidR="00792E13" w:rsidRPr="00B73047" w:rsidTr="00FB142E">
        <w:trPr>
          <w:tblCellSpacing w:w="0" w:type="dxa"/>
        </w:trPr>
        <w:tc>
          <w:tcPr>
            <w:tcW w:w="745"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310730">
            <w:pPr>
              <w:spacing w:before="100" w:beforeAutospacing="1" w:after="0"/>
            </w:pPr>
            <w:r w:rsidRPr="00B73047">
              <w:t>2</w:t>
            </w:r>
          </w:p>
        </w:tc>
        <w:tc>
          <w:tcPr>
            <w:tcW w:w="790"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Attivazione audio</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 xml:space="preserve">Non si usa uno shortcut: non si velocizza l'iterazione </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 xml:space="preserve">Shortcut </w:t>
            </w:r>
          </w:p>
        </w:tc>
        <w:tc>
          <w:tcPr>
            <w:tcW w:w="1359"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Rimuovere questa schermata aggiungendo gli opportuni comandi di gestione audio, nelle schermate interessate</w:t>
            </w:r>
          </w:p>
        </w:tc>
      </w:tr>
      <w:tr w:rsidR="00792E13" w:rsidRPr="00B73047" w:rsidTr="00FB142E">
        <w:trPr>
          <w:tblCellSpacing w:w="0" w:type="dxa"/>
        </w:trPr>
        <w:tc>
          <w:tcPr>
            <w:tcW w:w="745"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310730">
            <w:pPr>
              <w:spacing w:before="100" w:beforeAutospacing="1" w:after="0"/>
            </w:pPr>
            <w:r w:rsidRPr="00B73047">
              <w:t>3</w:t>
            </w:r>
          </w:p>
        </w:tc>
        <w:tc>
          <w:tcPr>
            <w:tcW w:w="790"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Attivazione audio</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L'informazione da dare all'utente non è fatale per l'applicazione, per cui non può esser visualizzata con un alert dialog</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Dialogo semplice e naturale</w:t>
            </w:r>
          </w:p>
          <w:p w:rsidR="00792E13" w:rsidRPr="00FB142E" w:rsidRDefault="00792E13" w:rsidP="00310730">
            <w:pPr>
              <w:spacing w:before="100" w:beforeAutospacing="1" w:after="0"/>
              <w:rPr>
                <w:sz w:val="20"/>
                <w:szCs w:val="20"/>
              </w:rPr>
            </w:pPr>
            <w:r w:rsidRPr="00FB142E">
              <w:rPr>
                <w:sz w:val="20"/>
                <w:szCs w:val="20"/>
              </w:rPr>
              <w:t>Coerenza</w:t>
            </w:r>
          </w:p>
        </w:tc>
        <w:tc>
          <w:tcPr>
            <w:tcW w:w="1359"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Non si devono usare gli alert dialog per dare informazioni futili, perché interrompono l'interazione.</w:t>
            </w:r>
          </w:p>
          <w:p w:rsidR="00792E13" w:rsidRPr="00FB142E" w:rsidRDefault="00792E13" w:rsidP="00310730">
            <w:pPr>
              <w:spacing w:before="100" w:beforeAutospacing="1" w:after="0"/>
              <w:rPr>
                <w:sz w:val="20"/>
                <w:szCs w:val="20"/>
              </w:rPr>
            </w:pPr>
            <w:r w:rsidRPr="00FB142E">
              <w:rPr>
                <w:sz w:val="20"/>
                <w:szCs w:val="20"/>
              </w:rPr>
              <w:t>Soluzione possibile:creare un'altra schermata</w:t>
            </w:r>
          </w:p>
        </w:tc>
      </w:tr>
      <w:tr w:rsidR="00792E13" w:rsidRPr="00B73047" w:rsidTr="00FB142E">
        <w:trPr>
          <w:tblCellSpacing w:w="0" w:type="dxa"/>
        </w:trPr>
        <w:tc>
          <w:tcPr>
            <w:tcW w:w="745"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310730">
            <w:pPr>
              <w:spacing w:before="100" w:beforeAutospacing="1" w:after="0"/>
            </w:pPr>
            <w:r w:rsidRPr="00B73047">
              <w:t>4</w:t>
            </w:r>
          </w:p>
        </w:tc>
        <w:tc>
          <w:tcPr>
            <w:tcW w:w="790"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Descrizione dell'applicazione</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L'informazione non appare in modo naturale e logico</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Dialogo semplice e naturale</w:t>
            </w:r>
          </w:p>
        </w:tc>
        <w:tc>
          <w:tcPr>
            <w:tcW w:w="1359"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Unire le informazioni della schermata di benvenuto con la schermata della descrizione dell'applicazione</w:t>
            </w:r>
          </w:p>
        </w:tc>
      </w:tr>
      <w:tr w:rsidR="00792E13" w:rsidRPr="00B73047" w:rsidTr="00FB142E">
        <w:trPr>
          <w:tblCellSpacing w:w="0" w:type="dxa"/>
        </w:trPr>
        <w:tc>
          <w:tcPr>
            <w:tcW w:w="745"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310730">
            <w:pPr>
              <w:spacing w:before="100" w:beforeAutospacing="1" w:after="0"/>
            </w:pPr>
            <w:r w:rsidRPr="00B73047">
              <w:t>5</w:t>
            </w:r>
          </w:p>
        </w:tc>
        <w:tc>
          <w:tcPr>
            <w:tcW w:w="790"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Avviso di quando inizierà il gioco</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L'informazione non appare in modo naturale e logico.</w:t>
            </w:r>
          </w:p>
          <w:p w:rsidR="00792E13" w:rsidRPr="00FB142E" w:rsidRDefault="00792E13" w:rsidP="00310730">
            <w:pPr>
              <w:spacing w:before="100" w:beforeAutospacing="1" w:after="0"/>
              <w:rPr>
                <w:sz w:val="20"/>
                <w:szCs w:val="20"/>
              </w:rPr>
            </w:pPr>
            <w:r w:rsidRPr="00FB142E">
              <w:rPr>
                <w:sz w:val="20"/>
                <w:szCs w:val="20"/>
              </w:rPr>
              <w:t>Il sistema non informa l'utente di ciò che esso sta facendo</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Dialogo semplice e naturale</w:t>
            </w:r>
          </w:p>
          <w:p w:rsidR="00792E13" w:rsidRPr="00FB142E" w:rsidRDefault="00792E13" w:rsidP="00310730">
            <w:pPr>
              <w:spacing w:before="100" w:beforeAutospacing="1" w:after="0"/>
              <w:rPr>
                <w:sz w:val="20"/>
                <w:szCs w:val="20"/>
              </w:rPr>
            </w:pPr>
            <w:r w:rsidRPr="00FB142E">
              <w:rPr>
                <w:sz w:val="20"/>
                <w:szCs w:val="20"/>
              </w:rPr>
              <w:t>Feedback</w:t>
            </w:r>
          </w:p>
        </w:tc>
        <w:tc>
          <w:tcPr>
            <w:tcW w:w="1359"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Indicare il luogo in cui l'utente si trova</w:t>
            </w:r>
          </w:p>
        </w:tc>
      </w:tr>
      <w:tr w:rsidR="00792E13" w:rsidRPr="00B73047" w:rsidTr="00FB142E">
        <w:trPr>
          <w:tblCellSpacing w:w="0" w:type="dxa"/>
        </w:trPr>
        <w:tc>
          <w:tcPr>
            <w:tcW w:w="745"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310730">
            <w:pPr>
              <w:spacing w:before="100" w:beforeAutospacing="1" w:after="0"/>
            </w:pPr>
            <w:r w:rsidRPr="00B73047">
              <w:t>6</w:t>
            </w:r>
          </w:p>
        </w:tc>
        <w:tc>
          <w:tcPr>
            <w:tcW w:w="790"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Primo livello</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Non si usa un shortcut: non si velocizza l'iterazione.</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 xml:space="preserve">Shortcut </w:t>
            </w:r>
          </w:p>
        </w:tc>
        <w:tc>
          <w:tcPr>
            <w:tcW w:w="1359"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Eliminare i pulsanti "ascolta" e "leggi" storia. Aggiungere i pulsanti per la gestione dell'audio nelle opportune schermate.</w:t>
            </w:r>
          </w:p>
        </w:tc>
      </w:tr>
      <w:tr w:rsidR="00792E13" w:rsidRPr="00B73047" w:rsidTr="00FB142E">
        <w:trPr>
          <w:tblCellSpacing w:w="0" w:type="dxa"/>
        </w:trPr>
        <w:tc>
          <w:tcPr>
            <w:tcW w:w="745"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310730">
            <w:pPr>
              <w:spacing w:before="100" w:beforeAutospacing="1" w:after="0"/>
            </w:pPr>
            <w:r w:rsidRPr="00B73047">
              <w:t>7</w:t>
            </w:r>
          </w:p>
        </w:tc>
        <w:tc>
          <w:tcPr>
            <w:tcW w:w="790"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Fine primo livello</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Informazione irrilevante</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Dialogo semplice e naturale</w:t>
            </w:r>
          </w:p>
        </w:tc>
        <w:tc>
          <w:tcPr>
            <w:tcW w:w="1359"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Rimuovere questa schermata</w:t>
            </w:r>
          </w:p>
        </w:tc>
      </w:tr>
      <w:tr w:rsidR="00792E13" w:rsidRPr="00B73047" w:rsidTr="00FB142E">
        <w:trPr>
          <w:tblCellSpacing w:w="0" w:type="dxa"/>
        </w:trPr>
        <w:tc>
          <w:tcPr>
            <w:tcW w:w="745"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310730">
            <w:pPr>
              <w:spacing w:before="100" w:beforeAutospacing="1" w:after="0"/>
            </w:pPr>
            <w:r w:rsidRPr="00B73047">
              <w:t>8</w:t>
            </w:r>
          </w:p>
        </w:tc>
        <w:tc>
          <w:tcPr>
            <w:tcW w:w="790"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Secondo livello</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 xml:space="preserve">Il termine "affronta" non è </w:t>
            </w:r>
            <w:r w:rsidRPr="00FB142E">
              <w:rPr>
                <w:sz w:val="20"/>
                <w:szCs w:val="20"/>
              </w:rPr>
              <w:lastRenderedPageBreak/>
              <w:t>appropriato per questo dominio</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lastRenderedPageBreak/>
              <w:t xml:space="preserve">Utilizzare il linguaggio degli </w:t>
            </w:r>
            <w:r w:rsidRPr="00FB142E">
              <w:rPr>
                <w:sz w:val="20"/>
                <w:szCs w:val="20"/>
              </w:rPr>
              <w:lastRenderedPageBreak/>
              <w:t>utenti</w:t>
            </w:r>
          </w:p>
        </w:tc>
        <w:tc>
          <w:tcPr>
            <w:tcW w:w="1359"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lastRenderedPageBreak/>
              <w:t xml:space="preserve">Utilizzare termini più consoni allo scopo e al </w:t>
            </w:r>
            <w:r w:rsidRPr="00FB142E">
              <w:rPr>
                <w:sz w:val="20"/>
                <w:szCs w:val="20"/>
              </w:rPr>
              <w:lastRenderedPageBreak/>
              <w:t>dominio dell'applicazione</w:t>
            </w:r>
          </w:p>
        </w:tc>
      </w:tr>
      <w:tr w:rsidR="00792E13" w:rsidRPr="00B73047" w:rsidTr="00FB142E">
        <w:trPr>
          <w:tblCellSpacing w:w="0" w:type="dxa"/>
        </w:trPr>
        <w:tc>
          <w:tcPr>
            <w:tcW w:w="745"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310730">
            <w:pPr>
              <w:spacing w:before="100" w:beforeAutospacing="1" w:after="0"/>
            </w:pPr>
            <w:r w:rsidRPr="00B73047">
              <w:rPr>
                <w:bCs/>
              </w:rPr>
              <w:lastRenderedPageBreak/>
              <w:t>9</w:t>
            </w:r>
          </w:p>
        </w:tc>
        <w:tc>
          <w:tcPr>
            <w:tcW w:w="790"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bCs/>
                <w:sz w:val="20"/>
                <w:szCs w:val="20"/>
              </w:rPr>
              <w:t>Secondo livello</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bCs/>
                <w:sz w:val="20"/>
                <w:szCs w:val="20"/>
              </w:rPr>
              <w:t>L'utente deve per forza visitare entrambe le tappe.</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FB142E" w:rsidP="00310730">
            <w:pPr>
              <w:spacing w:before="100" w:beforeAutospacing="1" w:after="0"/>
              <w:rPr>
                <w:sz w:val="20"/>
                <w:szCs w:val="20"/>
              </w:rPr>
            </w:pPr>
            <w:r>
              <w:rPr>
                <w:sz w:val="20"/>
                <w:szCs w:val="20"/>
              </w:rPr>
              <w:t>Prevenire errori</w:t>
            </w:r>
          </w:p>
        </w:tc>
        <w:tc>
          <w:tcPr>
            <w:tcW w:w="1359"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bCs/>
                <w:sz w:val="20"/>
                <w:szCs w:val="20"/>
              </w:rPr>
              <w:t>Eliminare il pulsante "avanti"</w:t>
            </w:r>
          </w:p>
        </w:tc>
      </w:tr>
      <w:tr w:rsidR="00792E13" w:rsidRPr="00B73047" w:rsidTr="00FB142E">
        <w:trPr>
          <w:tblCellSpacing w:w="0" w:type="dxa"/>
        </w:trPr>
        <w:tc>
          <w:tcPr>
            <w:tcW w:w="745"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310730">
            <w:pPr>
              <w:spacing w:before="100" w:beforeAutospacing="1" w:after="0"/>
            </w:pPr>
            <w:r w:rsidRPr="00B73047">
              <w:t>10</w:t>
            </w:r>
          </w:p>
        </w:tc>
        <w:tc>
          <w:tcPr>
            <w:tcW w:w="790"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Secondo livello/fontana benedetta</w:t>
            </w:r>
          </w:p>
          <w:p w:rsidR="00792E13" w:rsidRPr="00FB142E" w:rsidRDefault="00792E13" w:rsidP="00310730">
            <w:pPr>
              <w:spacing w:before="100" w:beforeAutospacing="1" w:after="0"/>
              <w:rPr>
                <w:sz w:val="20"/>
                <w:szCs w:val="20"/>
              </w:rPr>
            </w:pPr>
            <w:r w:rsidRPr="00FB142E">
              <w:rPr>
                <w:sz w:val="20"/>
                <w:szCs w:val="20"/>
              </w:rPr>
              <w:t>Secondo livello/sala oggetti devozione</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Troppe informazioni, per uno schermo di piccole dimensioni</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Prevenire errori</w:t>
            </w:r>
          </w:p>
          <w:p w:rsidR="00792E13" w:rsidRPr="00FB142E" w:rsidRDefault="00792E13" w:rsidP="00310730">
            <w:pPr>
              <w:spacing w:before="100" w:beforeAutospacing="1" w:after="0"/>
              <w:rPr>
                <w:sz w:val="20"/>
                <w:szCs w:val="20"/>
              </w:rPr>
            </w:pPr>
            <w:r w:rsidRPr="00FB142E">
              <w:rPr>
                <w:sz w:val="20"/>
                <w:szCs w:val="20"/>
              </w:rPr>
              <w:t>Aiuto e documentazione</w:t>
            </w:r>
          </w:p>
        </w:tc>
        <w:tc>
          <w:tcPr>
            <w:tcW w:w="1359"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Ridurre le funzioni che offre questa schermata, scomponendola in altre schermate</w:t>
            </w:r>
          </w:p>
        </w:tc>
      </w:tr>
      <w:tr w:rsidR="00792E13" w:rsidRPr="00B73047" w:rsidTr="00FB142E">
        <w:trPr>
          <w:tblCellSpacing w:w="0" w:type="dxa"/>
        </w:trPr>
        <w:tc>
          <w:tcPr>
            <w:tcW w:w="745"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310730">
            <w:pPr>
              <w:spacing w:before="100" w:beforeAutospacing="1" w:after="0"/>
            </w:pPr>
            <w:r w:rsidRPr="00B73047">
              <w:t>11</w:t>
            </w:r>
          </w:p>
        </w:tc>
        <w:tc>
          <w:tcPr>
            <w:tcW w:w="790"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Indizio secondo livello/fontana benedetta</w:t>
            </w:r>
          </w:p>
          <w:p w:rsidR="00792E13" w:rsidRPr="00FB142E" w:rsidRDefault="00792E13" w:rsidP="00310730">
            <w:pPr>
              <w:spacing w:before="100" w:beforeAutospacing="1" w:after="0"/>
              <w:rPr>
                <w:sz w:val="20"/>
                <w:szCs w:val="20"/>
              </w:rPr>
            </w:pPr>
            <w:r w:rsidRPr="00FB142E">
              <w:rPr>
                <w:sz w:val="20"/>
                <w:szCs w:val="20"/>
              </w:rPr>
              <w:t>indizio secondo livello/sala oggetti devozione</w:t>
            </w:r>
          </w:p>
          <w:p w:rsidR="00792E13" w:rsidRPr="00FB142E" w:rsidRDefault="00792E13" w:rsidP="00310730">
            <w:pPr>
              <w:spacing w:before="100" w:beforeAutospacing="1" w:after="0"/>
              <w:rPr>
                <w:sz w:val="20"/>
                <w:szCs w:val="20"/>
              </w:rPr>
            </w:pPr>
            <w:r w:rsidRPr="00FB142E">
              <w:rPr>
                <w:sz w:val="20"/>
                <w:szCs w:val="20"/>
              </w:rPr>
              <w:t>indizio terzo livello/precappella</w:t>
            </w:r>
          </w:p>
          <w:p w:rsidR="00792E13" w:rsidRPr="00FB142E" w:rsidRDefault="00792E13" w:rsidP="00310730">
            <w:pPr>
              <w:spacing w:before="100" w:beforeAutospacing="1" w:after="0"/>
              <w:rPr>
                <w:sz w:val="20"/>
                <w:szCs w:val="20"/>
              </w:rPr>
            </w:pPr>
            <w:r w:rsidRPr="00FB142E">
              <w:rPr>
                <w:sz w:val="20"/>
                <w:szCs w:val="20"/>
              </w:rPr>
              <w:t>indizio terzo livello/porta dei santi</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4E0F3B" w:rsidP="00310730">
            <w:pPr>
              <w:spacing w:before="100" w:beforeAutospacing="1" w:after="0"/>
              <w:rPr>
                <w:sz w:val="20"/>
                <w:szCs w:val="20"/>
              </w:rPr>
            </w:pPr>
            <w:r w:rsidRPr="00FB142E">
              <w:rPr>
                <w:sz w:val="20"/>
                <w:szCs w:val="20"/>
              </w:rPr>
              <w:t>L'in</w:t>
            </w:r>
            <w:r w:rsidR="00792E13" w:rsidRPr="00FB142E">
              <w:rPr>
                <w:sz w:val="20"/>
                <w:szCs w:val="20"/>
              </w:rPr>
              <w:t>dizio è necessario per individuare le tappe.</w:t>
            </w:r>
            <w:r w:rsidRPr="00FB142E">
              <w:rPr>
                <w:sz w:val="20"/>
                <w:szCs w:val="20"/>
              </w:rPr>
              <w:t xml:space="preserve"> </w:t>
            </w:r>
            <w:r w:rsidR="00792E13" w:rsidRPr="00FB142E">
              <w:rPr>
                <w:sz w:val="20"/>
                <w:szCs w:val="20"/>
              </w:rPr>
              <w:t>Non deve esser data come informazione opzionale</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Feedback</w:t>
            </w:r>
          </w:p>
          <w:p w:rsidR="00792E13" w:rsidRPr="00FB142E" w:rsidRDefault="00792E13" w:rsidP="00310730">
            <w:pPr>
              <w:spacing w:before="100" w:beforeAutospacing="1" w:after="0"/>
              <w:rPr>
                <w:sz w:val="20"/>
                <w:szCs w:val="20"/>
              </w:rPr>
            </w:pPr>
            <w:r w:rsidRPr="00FB142E">
              <w:rPr>
                <w:sz w:val="20"/>
                <w:szCs w:val="20"/>
              </w:rPr>
              <w:t>Prevenire errori</w:t>
            </w:r>
          </w:p>
        </w:tc>
        <w:tc>
          <w:tcPr>
            <w:tcW w:w="1359"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Creare una schermata appositamente dedicata per l'indizio.</w:t>
            </w:r>
          </w:p>
        </w:tc>
      </w:tr>
      <w:tr w:rsidR="00792E13" w:rsidRPr="00B73047" w:rsidTr="00FB142E">
        <w:trPr>
          <w:tblCellSpacing w:w="0" w:type="dxa"/>
        </w:trPr>
        <w:tc>
          <w:tcPr>
            <w:tcW w:w="745"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310730">
            <w:pPr>
              <w:spacing w:before="100" w:beforeAutospacing="1" w:after="0"/>
            </w:pPr>
            <w:r w:rsidRPr="00B73047">
              <w:t>12</w:t>
            </w:r>
          </w:p>
        </w:tc>
        <w:tc>
          <w:tcPr>
            <w:tcW w:w="790"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Posiziona gadget</w:t>
            </w:r>
            <w:r w:rsidR="00FB142E">
              <w:rPr>
                <w:sz w:val="20"/>
                <w:szCs w:val="20"/>
              </w:rPr>
              <w:t xml:space="preserve"> </w:t>
            </w:r>
            <w:r w:rsidRPr="00FB142E">
              <w:rPr>
                <w:sz w:val="20"/>
                <w:szCs w:val="20"/>
              </w:rPr>
              <w:t>primo livello</w:t>
            </w:r>
          </w:p>
          <w:p w:rsidR="00792E13" w:rsidRPr="00FB142E" w:rsidRDefault="00792E13" w:rsidP="00310730">
            <w:pPr>
              <w:spacing w:before="100" w:beforeAutospacing="1" w:after="0"/>
              <w:rPr>
                <w:sz w:val="20"/>
                <w:szCs w:val="20"/>
              </w:rPr>
            </w:pPr>
            <w:r w:rsidRPr="00FB142E">
              <w:rPr>
                <w:sz w:val="20"/>
                <w:szCs w:val="20"/>
              </w:rPr>
              <w:t>Posiziona gadget secondo livello</w:t>
            </w:r>
          </w:p>
          <w:p w:rsidR="00792E13" w:rsidRPr="00FB142E" w:rsidRDefault="00792E13" w:rsidP="00310730">
            <w:pPr>
              <w:spacing w:before="100" w:beforeAutospacing="1" w:after="0"/>
              <w:rPr>
                <w:sz w:val="20"/>
                <w:szCs w:val="20"/>
              </w:rPr>
            </w:pPr>
            <w:r w:rsidRPr="00FB142E">
              <w:rPr>
                <w:sz w:val="20"/>
                <w:szCs w:val="20"/>
              </w:rPr>
              <w:t>Posiziona gadget terzo livello</w:t>
            </w:r>
          </w:p>
          <w:p w:rsidR="00792E13" w:rsidRPr="00FB142E" w:rsidRDefault="00792E13" w:rsidP="00310730">
            <w:pPr>
              <w:spacing w:before="100" w:beforeAutospacing="1" w:after="0"/>
              <w:rPr>
                <w:sz w:val="20"/>
                <w:szCs w:val="20"/>
              </w:rPr>
            </w:pPr>
            <w:r w:rsidRPr="00FB142E">
              <w:rPr>
                <w:sz w:val="20"/>
                <w:szCs w:val="20"/>
              </w:rPr>
              <w:t>Visualizza gadget</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Non è disponibile la funzione zoom</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Prevenire errori</w:t>
            </w:r>
          </w:p>
        </w:tc>
        <w:tc>
          <w:tcPr>
            <w:tcW w:w="1359"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Aggiungere la funzione zoom</w:t>
            </w:r>
          </w:p>
        </w:tc>
      </w:tr>
      <w:tr w:rsidR="00792E13" w:rsidRPr="00B73047" w:rsidTr="00FB142E">
        <w:trPr>
          <w:tblCellSpacing w:w="0" w:type="dxa"/>
        </w:trPr>
        <w:tc>
          <w:tcPr>
            <w:tcW w:w="745"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310730">
            <w:pPr>
              <w:spacing w:before="100" w:beforeAutospacing="1" w:after="0"/>
            </w:pPr>
            <w:r w:rsidRPr="00B73047">
              <w:t>13</w:t>
            </w:r>
          </w:p>
        </w:tc>
        <w:tc>
          <w:tcPr>
            <w:tcW w:w="790"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 xml:space="preserve">Posizionamento gadget corretto </w:t>
            </w:r>
            <w:r w:rsidRPr="00FB142E">
              <w:rPr>
                <w:sz w:val="20"/>
                <w:szCs w:val="20"/>
              </w:rPr>
              <w:lastRenderedPageBreak/>
              <w:t>primo livello</w:t>
            </w:r>
          </w:p>
          <w:p w:rsidR="00792E13" w:rsidRPr="00FB142E" w:rsidRDefault="00792E13" w:rsidP="00310730">
            <w:pPr>
              <w:spacing w:before="100" w:beforeAutospacing="1" w:after="0"/>
              <w:rPr>
                <w:sz w:val="20"/>
                <w:szCs w:val="20"/>
              </w:rPr>
            </w:pPr>
            <w:r w:rsidRPr="00FB142E">
              <w:rPr>
                <w:sz w:val="20"/>
                <w:szCs w:val="20"/>
              </w:rPr>
              <w:t>Posizionamento gadget corretto secondo livello</w:t>
            </w:r>
          </w:p>
          <w:p w:rsidR="00792E13" w:rsidRPr="00FB142E" w:rsidRDefault="00792E13" w:rsidP="00310730">
            <w:pPr>
              <w:spacing w:before="100" w:beforeAutospacing="1" w:after="0"/>
              <w:rPr>
                <w:sz w:val="20"/>
                <w:szCs w:val="20"/>
              </w:rPr>
            </w:pPr>
            <w:r w:rsidRPr="00FB142E">
              <w:rPr>
                <w:sz w:val="20"/>
                <w:szCs w:val="20"/>
              </w:rPr>
              <w:t>Posizionamento gadget corretto terzo livello</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lastRenderedPageBreak/>
              <w:t>Informazione non fatale per l'applicazione</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Coerenza</w:t>
            </w:r>
          </w:p>
        </w:tc>
        <w:tc>
          <w:tcPr>
            <w:tcW w:w="1359"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Creare un'altra schermata al posto dell'alert dialog</w:t>
            </w:r>
          </w:p>
        </w:tc>
      </w:tr>
      <w:tr w:rsidR="00792E13" w:rsidRPr="00B73047" w:rsidTr="00FB142E">
        <w:trPr>
          <w:tblCellSpacing w:w="0" w:type="dxa"/>
        </w:trPr>
        <w:tc>
          <w:tcPr>
            <w:tcW w:w="745"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310730">
            <w:pPr>
              <w:spacing w:before="100" w:beforeAutospacing="1" w:after="0"/>
            </w:pPr>
            <w:r w:rsidRPr="00B73047">
              <w:lastRenderedPageBreak/>
              <w:t>14</w:t>
            </w:r>
          </w:p>
        </w:tc>
        <w:tc>
          <w:tcPr>
            <w:tcW w:w="790"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Posizionamento gadget scorretto primo livello</w:t>
            </w:r>
          </w:p>
          <w:p w:rsidR="00792E13" w:rsidRPr="00FB142E" w:rsidRDefault="00792E13" w:rsidP="00310730">
            <w:pPr>
              <w:spacing w:before="100" w:beforeAutospacing="1" w:after="0"/>
              <w:rPr>
                <w:sz w:val="20"/>
                <w:szCs w:val="20"/>
              </w:rPr>
            </w:pPr>
            <w:r w:rsidRPr="00FB142E">
              <w:rPr>
                <w:sz w:val="20"/>
                <w:szCs w:val="20"/>
              </w:rPr>
              <w:t>Posizionamento gadget scorretto secondo livello</w:t>
            </w:r>
          </w:p>
          <w:p w:rsidR="00792E13" w:rsidRPr="00FB142E" w:rsidRDefault="00792E13" w:rsidP="00310730">
            <w:pPr>
              <w:spacing w:before="100" w:beforeAutospacing="1" w:after="0"/>
              <w:rPr>
                <w:sz w:val="20"/>
                <w:szCs w:val="20"/>
              </w:rPr>
            </w:pPr>
            <w:r w:rsidRPr="00FB142E">
              <w:rPr>
                <w:sz w:val="20"/>
                <w:szCs w:val="20"/>
              </w:rPr>
              <w:t>Posizionamento gadget scorretto terzo livello</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Informazione non fatale per l'applicazione</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Coerenza</w:t>
            </w:r>
          </w:p>
        </w:tc>
        <w:tc>
          <w:tcPr>
            <w:tcW w:w="1359"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Creare un'altra schermata al posto dell'alert dialog</w:t>
            </w:r>
          </w:p>
        </w:tc>
      </w:tr>
      <w:tr w:rsidR="00792E13" w:rsidRPr="00B73047" w:rsidTr="00FB142E">
        <w:trPr>
          <w:tblCellSpacing w:w="0" w:type="dxa"/>
        </w:trPr>
        <w:tc>
          <w:tcPr>
            <w:tcW w:w="745"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310730">
            <w:pPr>
              <w:spacing w:before="100" w:beforeAutospacing="1" w:after="0"/>
            </w:pPr>
            <w:r w:rsidRPr="00B73047">
              <w:t>15</w:t>
            </w:r>
          </w:p>
        </w:tc>
        <w:tc>
          <w:tcPr>
            <w:tcW w:w="790"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 xml:space="preserve">Confronta </w:t>
            </w:r>
            <w:r w:rsidR="00E019B2" w:rsidRPr="00FB142E">
              <w:rPr>
                <w:sz w:val="20"/>
                <w:szCs w:val="20"/>
              </w:rPr>
              <w:t>Santo</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Immagini troppo piccole per poter effettuare un confronto</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Prevenire errori</w:t>
            </w:r>
          </w:p>
        </w:tc>
        <w:tc>
          <w:tcPr>
            <w:tcW w:w="1359"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4E0F3B">
            <w:pPr>
              <w:spacing w:before="100" w:beforeAutospacing="1" w:after="0"/>
              <w:rPr>
                <w:sz w:val="20"/>
                <w:szCs w:val="20"/>
              </w:rPr>
            </w:pPr>
            <w:r w:rsidRPr="00FB142E">
              <w:rPr>
                <w:sz w:val="20"/>
                <w:szCs w:val="20"/>
              </w:rPr>
              <w:t>Dare solo la visualizzazione delle figurine dei santi. L'immagine della porta, l'utente la st</w:t>
            </w:r>
            <w:r w:rsidR="004E0F3B" w:rsidRPr="00FB142E">
              <w:rPr>
                <w:sz w:val="20"/>
                <w:szCs w:val="20"/>
              </w:rPr>
              <w:t>a</w:t>
            </w:r>
            <w:r w:rsidRPr="00FB142E">
              <w:rPr>
                <w:sz w:val="20"/>
                <w:szCs w:val="20"/>
              </w:rPr>
              <w:t xml:space="preserve"> osservando. Inoltre nella foto non si potrebbe intravedere nulla </w:t>
            </w:r>
          </w:p>
        </w:tc>
      </w:tr>
      <w:tr w:rsidR="00792E13" w:rsidRPr="00B73047" w:rsidTr="00FB142E">
        <w:trPr>
          <w:tblCellSpacing w:w="0" w:type="dxa"/>
        </w:trPr>
        <w:tc>
          <w:tcPr>
            <w:tcW w:w="745"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310730">
            <w:pPr>
              <w:spacing w:before="100" w:beforeAutospacing="1" w:after="0"/>
            </w:pPr>
            <w:r w:rsidRPr="00B73047">
              <w:t>16</w:t>
            </w:r>
          </w:p>
        </w:tc>
        <w:tc>
          <w:tcPr>
            <w:tcW w:w="790"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 xml:space="preserve">Confronta </w:t>
            </w:r>
            <w:r w:rsidR="00E019B2" w:rsidRPr="00FB142E">
              <w:rPr>
                <w:sz w:val="20"/>
                <w:szCs w:val="20"/>
              </w:rPr>
              <w:t>Santo</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Considerare il caso in cui l'utente non intraveda nulla</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Prevenire errori</w:t>
            </w:r>
          </w:p>
        </w:tc>
        <w:tc>
          <w:tcPr>
            <w:tcW w:w="1359"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Tra le figure dei santi, inserire un'immagine vuota cliccabile che indichi l'eventualità di non aver intravisto nulla.</w:t>
            </w:r>
          </w:p>
        </w:tc>
      </w:tr>
      <w:tr w:rsidR="00792E13" w:rsidRPr="00B73047" w:rsidTr="00FB142E">
        <w:trPr>
          <w:tblCellSpacing w:w="0" w:type="dxa"/>
        </w:trPr>
        <w:tc>
          <w:tcPr>
            <w:tcW w:w="745"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310730">
            <w:pPr>
              <w:spacing w:before="100" w:beforeAutospacing="1" w:after="0"/>
            </w:pPr>
            <w:r w:rsidRPr="00B73047">
              <w:t>17</w:t>
            </w:r>
          </w:p>
        </w:tc>
        <w:tc>
          <w:tcPr>
            <w:tcW w:w="790"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 xml:space="preserve">Storia </w:t>
            </w:r>
            <w:r w:rsidR="00B92AC1" w:rsidRPr="00FB142E">
              <w:rPr>
                <w:sz w:val="20"/>
                <w:szCs w:val="20"/>
              </w:rPr>
              <w:t>G</w:t>
            </w:r>
            <w:r w:rsidRPr="00FB142E">
              <w:rPr>
                <w:sz w:val="20"/>
                <w:szCs w:val="20"/>
              </w:rPr>
              <w:t>esù bambino</w:t>
            </w:r>
          </w:p>
          <w:p w:rsidR="00792E13" w:rsidRPr="00FB142E" w:rsidRDefault="00792E13" w:rsidP="00310730">
            <w:pPr>
              <w:spacing w:before="100" w:beforeAutospacing="1" w:after="0"/>
              <w:rPr>
                <w:sz w:val="20"/>
                <w:szCs w:val="20"/>
              </w:rPr>
            </w:pPr>
            <w:r w:rsidRPr="00FB142E">
              <w:rPr>
                <w:sz w:val="20"/>
                <w:szCs w:val="20"/>
              </w:rPr>
              <w:t>Storia fontana benedetta</w:t>
            </w:r>
          </w:p>
          <w:p w:rsidR="00FB142E" w:rsidRDefault="00792E13" w:rsidP="00310730">
            <w:pPr>
              <w:spacing w:before="100" w:beforeAutospacing="1" w:after="0"/>
              <w:rPr>
                <w:sz w:val="20"/>
                <w:szCs w:val="20"/>
              </w:rPr>
            </w:pPr>
            <w:r w:rsidRPr="00FB142E">
              <w:rPr>
                <w:sz w:val="20"/>
                <w:szCs w:val="20"/>
              </w:rPr>
              <w:t>Storie devoti</w:t>
            </w:r>
          </w:p>
          <w:p w:rsidR="00792E13" w:rsidRPr="00FB142E" w:rsidRDefault="00792E13" w:rsidP="00310730">
            <w:pPr>
              <w:spacing w:before="100" w:beforeAutospacing="1" w:after="0"/>
              <w:rPr>
                <w:sz w:val="20"/>
                <w:szCs w:val="20"/>
              </w:rPr>
            </w:pPr>
            <w:r w:rsidRPr="00FB142E">
              <w:rPr>
                <w:sz w:val="20"/>
                <w:szCs w:val="20"/>
              </w:rPr>
              <w:t xml:space="preserve">Storia </w:t>
            </w:r>
            <w:r w:rsidR="00E019B2" w:rsidRPr="00FB142E">
              <w:rPr>
                <w:sz w:val="20"/>
                <w:szCs w:val="20"/>
              </w:rPr>
              <w:t>Santo</w:t>
            </w:r>
            <w:r w:rsidRPr="00FB142E">
              <w:rPr>
                <w:sz w:val="20"/>
                <w:szCs w:val="20"/>
              </w:rPr>
              <w:t xml:space="preserve"> </w:t>
            </w:r>
            <w:r w:rsidRPr="00FB142E">
              <w:rPr>
                <w:sz w:val="20"/>
                <w:szCs w:val="20"/>
              </w:rPr>
              <w:lastRenderedPageBreak/>
              <w:t>selezionato</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lastRenderedPageBreak/>
              <w:t>Gestione dell'audio inappropriata</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Shortcut</w:t>
            </w:r>
          </w:p>
        </w:tc>
        <w:tc>
          <w:tcPr>
            <w:tcW w:w="1359"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Inserire le funzioni per la gestione dell'audio</w:t>
            </w:r>
          </w:p>
        </w:tc>
      </w:tr>
      <w:tr w:rsidR="00792E13" w:rsidRPr="00B73047" w:rsidTr="00FB142E">
        <w:trPr>
          <w:tblCellSpacing w:w="0" w:type="dxa"/>
        </w:trPr>
        <w:tc>
          <w:tcPr>
            <w:tcW w:w="745"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310730">
            <w:pPr>
              <w:spacing w:before="100" w:beforeAutospacing="1" w:after="0"/>
            </w:pPr>
            <w:r w:rsidRPr="00B73047">
              <w:lastRenderedPageBreak/>
              <w:t>18</w:t>
            </w:r>
          </w:p>
        </w:tc>
        <w:tc>
          <w:tcPr>
            <w:tcW w:w="790"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 xml:space="preserve">Storia </w:t>
            </w:r>
            <w:r w:rsidR="00E019B2" w:rsidRPr="00FB142E">
              <w:rPr>
                <w:sz w:val="20"/>
                <w:szCs w:val="20"/>
              </w:rPr>
              <w:t>Santo</w:t>
            </w:r>
            <w:r w:rsidRPr="00FB142E">
              <w:rPr>
                <w:sz w:val="20"/>
                <w:szCs w:val="20"/>
              </w:rPr>
              <w:t xml:space="preserve"> selezionato</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 xml:space="preserve">Il pulsante "indietro" è inappropriato in quanto l'utente se intravede, riconoscerà solo una figura di un </w:t>
            </w:r>
            <w:r w:rsidR="00E019B2" w:rsidRPr="00FB142E">
              <w:rPr>
                <w:sz w:val="20"/>
                <w:szCs w:val="20"/>
              </w:rPr>
              <w:t>Santo</w:t>
            </w:r>
            <w:r w:rsidRPr="00FB142E">
              <w:rPr>
                <w:sz w:val="20"/>
                <w:szCs w:val="20"/>
              </w:rPr>
              <w:t>.</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Coerenza</w:t>
            </w:r>
          </w:p>
          <w:p w:rsidR="00792E13" w:rsidRPr="00FB142E" w:rsidRDefault="00792E13" w:rsidP="00310730">
            <w:pPr>
              <w:spacing w:before="100" w:beforeAutospacing="1" w:after="0"/>
              <w:rPr>
                <w:sz w:val="20"/>
                <w:szCs w:val="20"/>
              </w:rPr>
            </w:pPr>
            <w:r w:rsidRPr="00FB142E">
              <w:rPr>
                <w:sz w:val="20"/>
                <w:szCs w:val="20"/>
              </w:rPr>
              <w:t>Prevenire errori</w:t>
            </w:r>
          </w:p>
        </w:tc>
        <w:tc>
          <w:tcPr>
            <w:tcW w:w="1359"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Rimuovere il pulsante "indietro"</w:t>
            </w:r>
          </w:p>
        </w:tc>
      </w:tr>
      <w:tr w:rsidR="00792E13" w:rsidRPr="00B73047" w:rsidTr="00FB142E">
        <w:trPr>
          <w:tblCellSpacing w:w="0" w:type="dxa"/>
        </w:trPr>
        <w:tc>
          <w:tcPr>
            <w:tcW w:w="745" w:type="pct"/>
            <w:tcBorders>
              <w:top w:val="outset" w:sz="6" w:space="0" w:color="000000"/>
              <w:left w:val="outset" w:sz="6" w:space="0" w:color="000000"/>
              <w:bottom w:val="outset" w:sz="6" w:space="0" w:color="000000"/>
              <w:right w:val="outset" w:sz="6" w:space="0" w:color="000000"/>
            </w:tcBorders>
            <w:hideMark/>
          </w:tcPr>
          <w:p w:rsidR="00FB142E" w:rsidRPr="00B73047" w:rsidRDefault="00792E13" w:rsidP="00310730">
            <w:pPr>
              <w:spacing w:before="100" w:beforeAutospacing="1" w:after="0"/>
            </w:pPr>
            <w:r w:rsidRPr="00B73047">
              <w:t>19</w:t>
            </w:r>
          </w:p>
        </w:tc>
        <w:tc>
          <w:tcPr>
            <w:tcW w:w="790"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Visualizza gadget</w:t>
            </w:r>
          </w:p>
          <w:p w:rsidR="00792E13" w:rsidRPr="00FB142E" w:rsidRDefault="00792E13" w:rsidP="00310730">
            <w:pPr>
              <w:spacing w:before="100" w:beforeAutospacing="1" w:after="0"/>
              <w:rPr>
                <w:sz w:val="20"/>
                <w:szCs w:val="20"/>
              </w:rPr>
            </w:pPr>
            <w:r w:rsidRPr="00FB142E">
              <w:rPr>
                <w:sz w:val="20"/>
                <w:szCs w:val="20"/>
              </w:rPr>
              <w:t>foto/video/commenti</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Il pulsante "indietro" è inappropriato.</w:t>
            </w:r>
          </w:p>
          <w:p w:rsidR="00792E13" w:rsidRPr="00FB142E" w:rsidRDefault="00792E13" w:rsidP="00310730">
            <w:pPr>
              <w:spacing w:before="100" w:beforeAutospacing="1" w:after="0"/>
              <w:rPr>
                <w:sz w:val="20"/>
                <w:szCs w:val="20"/>
              </w:rPr>
            </w:pPr>
            <w:r w:rsidRPr="00FB142E">
              <w:rPr>
                <w:sz w:val="20"/>
                <w:szCs w:val="20"/>
              </w:rPr>
              <w:t>E' stato utilizzato un "tabulator" quindi il pulsante "indietro" non verrà mai premuto</w:t>
            </w:r>
          </w:p>
        </w:tc>
        <w:tc>
          <w:tcPr>
            <w:tcW w:w="1053"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Prevenire errori</w:t>
            </w:r>
          </w:p>
          <w:p w:rsidR="00792E13" w:rsidRPr="00FB142E" w:rsidRDefault="00792E13" w:rsidP="00310730">
            <w:pPr>
              <w:spacing w:before="100" w:beforeAutospacing="1" w:after="0"/>
              <w:rPr>
                <w:sz w:val="20"/>
                <w:szCs w:val="20"/>
              </w:rPr>
            </w:pPr>
            <w:r w:rsidRPr="00FB142E">
              <w:rPr>
                <w:sz w:val="20"/>
                <w:szCs w:val="20"/>
              </w:rPr>
              <w:t>Coerenza</w:t>
            </w:r>
          </w:p>
        </w:tc>
        <w:tc>
          <w:tcPr>
            <w:tcW w:w="1359" w:type="pct"/>
            <w:tcBorders>
              <w:top w:val="outset" w:sz="6" w:space="0" w:color="000000"/>
              <w:left w:val="outset" w:sz="6" w:space="0" w:color="000000"/>
              <w:bottom w:val="outset" w:sz="6" w:space="0" w:color="000000"/>
              <w:right w:val="outset" w:sz="6" w:space="0" w:color="000000"/>
            </w:tcBorders>
            <w:hideMark/>
          </w:tcPr>
          <w:p w:rsidR="00792E13" w:rsidRPr="00FB142E" w:rsidRDefault="00792E13" w:rsidP="00310730">
            <w:pPr>
              <w:spacing w:before="100" w:beforeAutospacing="1" w:after="0"/>
              <w:rPr>
                <w:sz w:val="20"/>
                <w:szCs w:val="20"/>
              </w:rPr>
            </w:pPr>
            <w:r w:rsidRPr="00FB142E">
              <w:rPr>
                <w:sz w:val="20"/>
                <w:szCs w:val="20"/>
              </w:rPr>
              <w:t>Eliminare il pulsante "indietro"</w:t>
            </w:r>
          </w:p>
        </w:tc>
      </w:tr>
      <w:tr w:rsidR="00FB142E" w:rsidRPr="00B73047" w:rsidTr="00FB142E">
        <w:trPr>
          <w:tblCellSpacing w:w="0" w:type="dxa"/>
        </w:trPr>
        <w:tc>
          <w:tcPr>
            <w:tcW w:w="745" w:type="pct"/>
            <w:tcBorders>
              <w:top w:val="outset" w:sz="6" w:space="0" w:color="000000"/>
              <w:left w:val="outset" w:sz="6" w:space="0" w:color="000000"/>
              <w:bottom w:val="outset" w:sz="6" w:space="0" w:color="000000"/>
              <w:right w:val="outset" w:sz="6" w:space="0" w:color="000000"/>
            </w:tcBorders>
            <w:hideMark/>
          </w:tcPr>
          <w:p w:rsidR="00FB142E" w:rsidRPr="00B73047" w:rsidRDefault="00FB142E" w:rsidP="00310730">
            <w:pPr>
              <w:spacing w:before="100" w:beforeAutospacing="1" w:after="0"/>
            </w:pPr>
            <w:r w:rsidRPr="00B73047">
              <w:t>20</w:t>
            </w:r>
          </w:p>
        </w:tc>
        <w:tc>
          <w:tcPr>
            <w:tcW w:w="790" w:type="pct"/>
            <w:tcBorders>
              <w:top w:val="outset" w:sz="6" w:space="0" w:color="000000"/>
              <w:left w:val="outset" w:sz="6" w:space="0" w:color="000000"/>
              <w:bottom w:val="outset" w:sz="6" w:space="0" w:color="000000"/>
              <w:right w:val="outset" w:sz="6" w:space="0" w:color="000000"/>
            </w:tcBorders>
            <w:hideMark/>
          </w:tcPr>
          <w:p w:rsidR="00FB142E" w:rsidRPr="00FB142E" w:rsidRDefault="00FB142E" w:rsidP="00220196">
            <w:pPr>
              <w:spacing w:before="100" w:beforeAutospacing="1" w:after="0"/>
              <w:rPr>
                <w:sz w:val="20"/>
                <w:szCs w:val="20"/>
              </w:rPr>
            </w:pPr>
            <w:r w:rsidRPr="00FB142E">
              <w:rPr>
                <w:sz w:val="20"/>
                <w:szCs w:val="20"/>
              </w:rPr>
              <w:t>Informazione sul punteggio in accumula altri punti</w:t>
            </w:r>
          </w:p>
        </w:tc>
        <w:tc>
          <w:tcPr>
            <w:tcW w:w="1053" w:type="pct"/>
            <w:tcBorders>
              <w:top w:val="outset" w:sz="6" w:space="0" w:color="000000"/>
              <w:left w:val="outset" w:sz="6" w:space="0" w:color="000000"/>
              <w:bottom w:val="outset" w:sz="6" w:space="0" w:color="000000"/>
              <w:right w:val="outset" w:sz="6" w:space="0" w:color="000000"/>
            </w:tcBorders>
            <w:hideMark/>
          </w:tcPr>
          <w:p w:rsidR="00FB142E" w:rsidRPr="00FB142E" w:rsidRDefault="00FB142E" w:rsidP="00220196">
            <w:pPr>
              <w:spacing w:before="100" w:beforeAutospacing="1" w:after="0"/>
              <w:rPr>
                <w:sz w:val="20"/>
                <w:szCs w:val="20"/>
              </w:rPr>
            </w:pPr>
            <w:r w:rsidRPr="00FB142E">
              <w:rPr>
                <w:sz w:val="20"/>
                <w:szCs w:val="20"/>
              </w:rPr>
              <w:t>Informazione non fatale per l'applicazione</w:t>
            </w:r>
          </w:p>
        </w:tc>
        <w:tc>
          <w:tcPr>
            <w:tcW w:w="1053" w:type="pct"/>
            <w:tcBorders>
              <w:top w:val="outset" w:sz="6" w:space="0" w:color="000000"/>
              <w:left w:val="outset" w:sz="6" w:space="0" w:color="000000"/>
              <w:bottom w:val="outset" w:sz="6" w:space="0" w:color="000000"/>
              <w:right w:val="outset" w:sz="6" w:space="0" w:color="000000"/>
            </w:tcBorders>
            <w:hideMark/>
          </w:tcPr>
          <w:p w:rsidR="00FB142E" w:rsidRPr="00FB142E" w:rsidRDefault="00FB142E" w:rsidP="00220196">
            <w:pPr>
              <w:spacing w:before="100" w:beforeAutospacing="1" w:after="0"/>
              <w:rPr>
                <w:sz w:val="20"/>
                <w:szCs w:val="20"/>
              </w:rPr>
            </w:pPr>
            <w:r w:rsidRPr="00FB142E">
              <w:rPr>
                <w:sz w:val="20"/>
                <w:szCs w:val="20"/>
              </w:rPr>
              <w:t>Coerenza</w:t>
            </w:r>
          </w:p>
        </w:tc>
        <w:tc>
          <w:tcPr>
            <w:tcW w:w="1359" w:type="pct"/>
            <w:tcBorders>
              <w:top w:val="outset" w:sz="6" w:space="0" w:color="000000"/>
              <w:left w:val="outset" w:sz="6" w:space="0" w:color="000000"/>
              <w:bottom w:val="outset" w:sz="6" w:space="0" w:color="000000"/>
              <w:right w:val="outset" w:sz="6" w:space="0" w:color="000000"/>
            </w:tcBorders>
            <w:hideMark/>
          </w:tcPr>
          <w:p w:rsidR="00FB142E" w:rsidRPr="00FB142E" w:rsidRDefault="00FB142E" w:rsidP="00220196">
            <w:pPr>
              <w:spacing w:before="100" w:beforeAutospacing="1" w:after="0"/>
              <w:rPr>
                <w:sz w:val="20"/>
                <w:szCs w:val="20"/>
              </w:rPr>
            </w:pPr>
            <w:r w:rsidRPr="00FB142E">
              <w:rPr>
                <w:sz w:val="20"/>
                <w:szCs w:val="20"/>
              </w:rPr>
              <w:t>Creare un'altra schermata al posto dell'alert dialog</w:t>
            </w:r>
          </w:p>
        </w:tc>
      </w:tr>
    </w:tbl>
    <w:p w:rsidR="00792E13" w:rsidRPr="00B73047" w:rsidRDefault="00792E13" w:rsidP="00792E13">
      <w:pPr>
        <w:spacing w:after="0"/>
        <w:rPr>
          <w:vanish/>
        </w:rPr>
      </w:pPr>
    </w:p>
    <w:p w:rsidR="00792E13" w:rsidRPr="00B73047" w:rsidRDefault="00792E13" w:rsidP="00792E13">
      <w:pPr>
        <w:spacing w:before="100" w:beforeAutospacing="1" w:after="0"/>
      </w:pPr>
      <w:r w:rsidRPr="00B73047">
        <w:t>Dopo aver corretto i prototipi, i problemi d’usabilità individuati son stati:</w:t>
      </w:r>
    </w:p>
    <w:p w:rsidR="00792E13" w:rsidRDefault="00E81EA0" w:rsidP="00765FB0">
      <w:pPr>
        <w:spacing w:before="100" w:beforeAutospacing="1" w:after="0"/>
      </w:pPr>
      <w:r>
        <w:t>Tabella 2. Problemi d’usabilità riscontrati nella prima valutazione euristica.</w:t>
      </w:r>
    </w:p>
    <w:p w:rsidR="00BC602C" w:rsidRPr="00B73047" w:rsidRDefault="00BC602C" w:rsidP="00BC602C">
      <w:pPr>
        <w:spacing w:before="100" w:beforeAutospacing="1" w:after="0"/>
        <w:jc w:val="center"/>
      </w:pPr>
    </w:p>
    <w:tbl>
      <w:tblPr>
        <w:tblW w:w="5000" w:type="pct"/>
        <w:tblCellSpacing w:w="0" w:type="dxa"/>
        <w:tblBorders>
          <w:top w:val="outset" w:sz="6" w:space="0" w:color="000000"/>
          <w:left w:val="outset" w:sz="6" w:space="0" w:color="000000"/>
          <w:bottom w:val="outset" w:sz="6" w:space="0" w:color="000000"/>
          <w:right w:val="outset" w:sz="6" w:space="0" w:color="000000"/>
        </w:tblBorders>
        <w:tblLayout w:type="fixed"/>
        <w:tblCellMar>
          <w:top w:w="60" w:type="dxa"/>
          <w:left w:w="60" w:type="dxa"/>
          <w:bottom w:w="60" w:type="dxa"/>
          <w:right w:w="60" w:type="dxa"/>
        </w:tblCellMar>
        <w:tblLook w:val="04A0"/>
      </w:tblPr>
      <w:tblGrid>
        <w:gridCol w:w="1207"/>
        <w:gridCol w:w="1278"/>
        <w:gridCol w:w="1700"/>
        <w:gridCol w:w="1702"/>
        <w:gridCol w:w="2200"/>
      </w:tblGrid>
      <w:tr w:rsidR="00792E13" w:rsidRPr="00B73047" w:rsidTr="00765FB0">
        <w:trPr>
          <w:tblCellSpacing w:w="0" w:type="dxa"/>
        </w:trPr>
        <w:tc>
          <w:tcPr>
            <w:tcW w:w="747"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765FB0">
            <w:pPr>
              <w:spacing w:before="100" w:beforeAutospacing="1" w:after="0"/>
              <w:jc w:val="center"/>
            </w:pPr>
            <w:r w:rsidRPr="00B73047">
              <w:rPr>
                <w:b/>
                <w:bCs/>
              </w:rPr>
              <w:t>N° problema</w:t>
            </w:r>
          </w:p>
        </w:tc>
        <w:tc>
          <w:tcPr>
            <w:tcW w:w="790"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765FB0">
            <w:pPr>
              <w:spacing w:before="100" w:beforeAutospacing="1" w:after="0"/>
              <w:jc w:val="center"/>
            </w:pPr>
            <w:r w:rsidRPr="00B73047">
              <w:rPr>
                <w:b/>
                <w:bCs/>
              </w:rPr>
              <w:t>Locazione</w:t>
            </w:r>
          </w:p>
        </w:tc>
        <w:tc>
          <w:tcPr>
            <w:tcW w:w="1051"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765FB0">
            <w:pPr>
              <w:spacing w:before="100" w:beforeAutospacing="1" w:after="0"/>
              <w:jc w:val="center"/>
            </w:pPr>
            <w:r w:rsidRPr="00B73047">
              <w:rPr>
                <w:b/>
                <w:bCs/>
              </w:rPr>
              <w:t>Problema</w:t>
            </w:r>
          </w:p>
        </w:tc>
        <w:tc>
          <w:tcPr>
            <w:tcW w:w="1052"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765FB0">
            <w:pPr>
              <w:spacing w:before="100" w:beforeAutospacing="1" w:after="0"/>
              <w:jc w:val="center"/>
            </w:pPr>
            <w:r w:rsidRPr="00B73047">
              <w:rPr>
                <w:b/>
                <w:bCs/>
              </w:rPr>
              <w:t>Principio violato</w:t>
            </w:r>
          </w:p>
        </w:tc>
        <w:tc>
          <w:tcPr>
            <w:tcW w:w="1360"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765FB0">
            <w:pPr>
              <w:spacing w:before="100" w:beforeAutospacing="1" w:after="0"/>
              <w:jc w:val="center"/>
            </w:pPr>
            <w:r w:rsidRPr="00B73047">
              <w:rPr>
                <w:b/>
                <w:bCs/>
              </w:rPr>
              <w:t>Possibile soluzione</w:t>
            </w:r>
          </w:p>
        </w:tc>
      </w:tr>
      <w:tr w:rsidR="00792E13" w:rsidRPr="00B73047" w:rsidTr="00765FB0">
        <w:trPr>
          <w:tblCellSpacing w:w="0" w:type="dxa"/>
        </w:trPr>
        <w:tc>
          <w:tcPr>
            <w:tcW w:w="747"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310730">
            <w:pPr>
              <w:spacing w:before="100" w:beforeAutospacing="1" w:after="0"/>
            </w:pPr>
            <w:r w:rsidRPr="00B73047">
              <w:t>1</w:t>
            </w:r>
          </w:p>
        </w:tc>
        <w:tc>
          <w:tcPr>
            <w:tcW w:w="790" w:type="pct"/>
            <w:tcBorders>
              <w:top w:val="outset" w:sz="6" w:space="0" w:color="000000"/>
              <w:left w:val="outset" w:sz="6" w:space="0" w:color="000000"/>
              <w:bottom w:val="outset" w:sz="6" w:space="0" w:color="000000"/>
              <w:right w:val="outset" w:sz="6" w:space="0" w:color="000000"/>
            </w:tcBorders>
            <w:hideMark/>
          </w:tcPr>
          <w:p w:rsidR="00792E13" w:rsidRPr="00765FB0" w:rsidRDefault="00792E13" w:rsidP="00310730">
            <w:pPr>
              <w:spacing w:before="100" w:beforeAutospacing="1" w:after="0"/>
              <w:rPr>
                <w:sz w:val="20"/>
                <w:szCs w:val="20"/>
              </w:rPr>
            </w:pPr>
            <w:r w:rsidRPr="00765FB0">
              <w:rPr>
                <w:sz w:val="20"/>
                <w:szCs w:val="20"/>
              </w:rPr>
              <w:t>Primo livello</w:t>
            </w:r>
          </w:p>
          <w:p w:rsidR="00792E13" w:rsidRPr="00765FB0" w:rsidRDefault="00792E13" w:rsidP="00310730">
            <w:pPr>
              <w:spacing w:before="100" w:beforeAutospacing="1" w:after="0"/>
              <w:rPr>
                <w:sz w:val="20"/>
                <w:szCs w:val="20"/>
              </w:rPr>
            </w:pPr>
            <w:r w:rsidRPr="00765FB0">
              <w:rPr>
                <w:sz w:val="20"/>
                <w:szCs w:val="20"/>
              </w:rPr>
              <w:t>Risposta esatta</w:t>
            </w:r>
          </w:p>
          <w:p w:rsidR="00792E13" w:rsidRPr="00765FB0" w:rsidRDefault="00792E13" w:rsidP="00310730">
            <w:pPr>
              <w:spacing w:before="100" w:beforeAutospacing="1" w:after="0"/>
              <w:rPr>
                <w:sz w:val="20"/>
                <w:szCs w:val="20"/>
              </w:rPr>
            </w:pPr>
            <w:r w:rsidRPr="00765FB0">
              <w:rPr>
                <w:sz w:val="20"/>
                <w:szCs w:val="20"/>
              </w:rPr>
              <w:t>Risposta errata</w:t>
            </w:r>
          </w:p>
          <w:p w:rsidR="00792E13" w:rsidRPr="00765FB0" w:rsidRDefault="00792E13" w:rsidP="00310730">
            <w:pPr>
              <w:spacing w:before="100" w:beforeAutospacing="1" w:after="0"/>
              <w:rPr>
                <w:sz w:val="20"/>
                <w:szCs w:val="20"/>
              </w:rPr>
            </w:pPr>
            <w:r w:rsidRPr="00765FB0">
              <w:rPr>
                <w:sz w:val="20"/>
                <w:szCs w:val="20"/>
              </w:rPr>
              <w:t>Terzo livello</w:t>
            </w:r>
          </w:p>
          <w:p w:rsidR="00792E13" w:rsidRPr="00765FB0" w:rsidRDefault="00792E13" w:rsidP="00310730">
            <w:pPr>
              <w:spacing w:before="100" w:beforeAutospacing="1" w:after="0"/>
              <w:rPr>
                <w:sz w:val="20"/>
                <w:szCs w:val="20"/>
              </w:rPr>
            </w:pPr>
            <w:r w:rsidRPr="00765FB0">
              <w:rPr>
                <w:sz w:val="20"/>
                <w:szCs w:val="20"/>
              </w:rPr>
              <w:t>Terzo livello:precappella</w:t>
            </w:r>
          </w:p>
          <w:p w:rsidR="00792E13" w:rsidRPr="00765FB0" w:rsidRDefault="00792E13" w:rsidP="00310730">
            <w:pPr>
              <w:spacing w:before="100" w:beforeAutospacing="1" w:after="0"/>
              <w:rPr>
                <w:sz w:val="20"/>
                <w:szCs w:val="20"/>
              </w:rPr>
            </w:pPr>
            <w:r w:rsidRPr="00765FB0">
              <w:rPr>
                <w:sz w:val="20"/>
                <w:szCs w:val="20"/>
              </w:rPr>
              <w:t>Terzo livello:</w:t>
            </w:r>
            <w:r w:rsidR="00820902" w:rsidRPr="00765FB0">
              <w:rPr>
                <w:sz w:val="20"/>
                <w:szCs w:val="20"/>
              </w:rPr>
              <w:t>G</w:t>
            </w:r>
            <w:r w:rsidRPr="00765FB0">
              <w:rPr>
                <w:sz w:val="20"/>
                <w:szCs w:val="20"/>
              </w:rPr>
              <w:t xml:space="preserve">esù </w:t>
            </w:r>
            <w:r w:rsidRPr="00765FB0">
              <w:rPr>
                <w:sz w:val="20"/>
                <w:szCs w:val="20"/>
              </w:rPr>
              <w:lastRenderedPageBreak/>
              <w:t>bambino</w:t>
            </w:r>
          </w:p>
          <w:p w:rsidR="00792E13" w:rsidRPr="00765FB0" w:rsidRDefault="00792E13" w:rsidP="00310730">
            <w:pPr>
              <w:spacing w:before="100" w:beforeAutospacing="1" w:after="0"/>
              <w:rPr>
                <w:sz w:val="20"/>
                <w:szCs w:val="20"/>
              </w:rPr>
            </w:pPr>
            <w:r w:rsidRPr="00765FB0">
              <w:rPr>
                <w:sz w:val="20"/>
                <w:szCs w:val="20"/>
              </w:rPr>
              <w:t>Terzo livello:porta dei santi</w:t>
            </w:r>
          </w:p>
        </w:tc>
        <w:tc>
          <w:tcPr>
            <w:tcW w:w="1051" w:type="pct"/>
            <w:tcBorders>
              <w:top w:val="outset" w:sz="6" w:space="0" w:color="000000"/>
              <w:left w:val="outset" w:sz="6" w:space="0" w:color="000000"/>
              <w:bottom w:val="outset" w:sz="6" w:space="0" w:color="000000"/>
              <w:right w:val="outset" w:sz="6" w:space="0" w:color="000000"/>
            </w:tcBorders>
            <w:hideMark/>
          </w:tcPr>
          <w:p w:rsidR="00792E13" w:rsidRPr="00765FB0" w:rsidRDefault="00792E13" w:rsidP="00310730">
            <w:pPr>
              <w:spacing w:before="100" w:beforeAutospacing="1" w:after="0"/>
              <w:rPr>
                <w:sz w:val="20"/>
                <w:szCs w:val="20"/>
              </w:rPr>
            </w:pPr>
            <w:r w:rsidRPr="00765FB0">
              <w:rPr>
                <w:sz w:val="20"/>
                <w:szCs w:val="20"/>
              </w:rPr>
              <w:lastRenderedPageBreak/>
              <w:t>L'informazione non appare in modo naturale e logico</w:t>
            </w:r>
          </w:p>
        </w:tc>
        <w:tc>
          <w:tcPr>
            <w:tcW w:w="1052" w:type="pct"/>
            <w:tcBorders>
              <w:top w:val="outset" w:sz="6" w:space="0" w:color="000000"/>
              <w:left w:val="outset" w:sz="6" w:space="0" w:color="000000"/>
              <w:bottom w:val="outset" w:sz="6" w:space="0" w:color="000000"/>
              <w:right w:val="outset" w:sz="6" w:space="0" w:color="000000"/>
            </w:tcBorders>
            <w:hideMark/>
          </w:tcPr>
          <w:p w:rsidR="00792E13" w:rsidRPr="00765FB0" w:rsidRDefault="00792E13" w:rsidP="00310730">
            <w:pPr>
              <w:spacing w:before="100" w:beforeAutospacing="1" w:after="0"/>
              <w:rPr>
                <w:sz w:val="20"/>
                <w:szCs w:val="20"/>
              </w:rPr>
            </w:pPr>
            <w:r w:rsidRPr="00765FB0">
              <w:rPr>
                <w:sz w:val="20"/>
                <w:szCs w:val="20"/>
              </w:rPr>
              <w:t>Dialogo semplice e naturale</w:t>
            </w:r>
          </w:p>
        </w:tc>
        <w:tc>
          <w:tcPr>
            <w:tcW w:w="1360" w:type="pct"/>
            <w:tcBorders>
              <w:top w:val="outset" w:sz="6" w:space="0" w:color="000000"/>
              <w:left w:val="outset" w:sz="6" w:space="0" w:color="000000"/>
              <w:bottom w:val="outset" w:sz="6" w:space="0" w:color="000000"/>
              <w:right w:val="outset" w:sz="6" w:space="0" w:color="000000"/>
            </w:tcBorders>
            <w:hideMark/>
          </w:tcPr>
          <w:p w:rsidR="00792E13" w:rsidRPr="00765FB0" w:rsidRDefault="00792E13" w:rsidP="00310730">
            <w:pPr>
              <w:spacing w:before="100" w:beforeAutospacing="1" w:after="0"/>
              <w:rPr>
                <w:sz w:val="20"/>
                <w:szCs w:val="20"/>
              </w:rPr>
            </w:pPr>
            <w:r w:rsidRPr="00765FB0">
              <w:rPr>
                <w:sz w:val="20"/>
                <w:szCs w:val="20"/>
              </w:rPr>
              <w:t>Eliminare i messaggi che possono allarmare l'utente, come "attenzione" e "!"</w:t>
            </w:r>
          </w:p>
        </w:tc>
      </w:tr>
      <w:tr w:rsidR="00792E13" w:rsidRPr="00B73047" w:rsidTr="00765FB0">
        <w:trPr>
          <w:tblCellSpacing w:w="0" w:type="dxa"/>
        </w:trPr>
        <w:tc>
          <w:tcPr>
            <w:tcW w:w="747" w:type="pct"/>
            <w:tcBorders>
              <w:top w:val="outset" w:sz="6" w:space="0" w:color="000000"/>
              <w:left w:val="outset" w:sz="6" w:space="0" w:color="000000"/>
              <w:bottom w:val="outset" w:sz="6" w:space="0" w:color="000000"/>
              <w:right w:val="outset" w:sz="6" w:space="0" w:color="000000"/>
            </w:tcBorders>
            <w:hideMark/>
          </w:tcPr>
          <w:p w:rsidR="00792E13" w:rsidRPr="00B73047" w:rsidRDefault="00792E13" w:rsidP="00310730">
            <w:pPr>
              <w:spacing w:before="100" w:beforeAutospacing="1" w:after="0"/>
            </w:pPr>
            <w:r w:rsidRPr="00B73047">
              <w:lastRenderedPageBreak/>
              <w:t>2</w:t>
            </w:r>
          </w:p>
        </w:tc>
        <w:tc>
          <w:tcPr>
            <w:tcW w:w="790" w:type="pct"/>
            <w:tcBorders>
              <w:top w:val="outset" w:sz="6" w:space="0" w:color="000000"/>
              <w:left w:val="outset" w:sz="6" w:space="0" w:color="000000"/>
              <w:bottom w:val="outset" w:sz="6" w:space="0" w:color="000000"/>
              <w:right w:val="outset" w:sz="6" w:space="0" w:color="000000"/>
            </w:tcBorders>
            <w:hideMark/>
          </w:tcPr>
          <w:p w:rsidR="00792E13" w:rsidRPr="00765FB0" w:rsidRDefault="00792E13" w:rsidP="00310730">
            <w:pPr>
              <w:spacing w:before="100" w:beforeAutospacing="1" w:after="0"/>
              <w:rPr>
                <w:sz w:val="20"/>
                <w:szCs w:val="20"/>
              </w:rPr>
            </w:pPr>
            <w:r w:rsidRPr="00765FB0">
              <w:rPr>
                <w:sz w:val="20"/>
                <w:szCs w:val="20"/>
              </w:rPr>
              <w:t>Risposta esatta</w:t>
            </w:r>
          </w:p>
          <w:p w:rsidR="00792E13" w:rsidRPr="00765FB0" w:rsidRDefault="00792E13" w:rsidP="00310730">
            <w:pPr>
              <w:spacing w:before="100" w:beforeAutospacing="1" w:after="0"/>
              <w:rPr>
                <w:sz w:val="20"/>
                <w:szCs w:val="20"/>
              </w:rPr>
            </w:pPr>
            <w:r w:rsidRPr="00765FB0">
              <w:rPr>
                <w:sz w:val="20"/>
                <w:szCs w:val="20"/>
              </w:rPr>
              <w:t>Risposta errata</w:t>
            </w:r>
          </w:p>
        </w:tc>
        <w:tc>
          <w:tcPr>
            <w:tcW w:w="1051" w:type="pct"/>
            <w:tcBorders>
              <w:top w:val="outset" w:sz="6" w:space="0" w:color="000000"/>
              <w:left w:val="outset" w:sz="6" w:space="0" w:color="000000"/>
              <w:bottom w:val="outset" w:sz="6" w:space="0" w:color="000000"/>
              <w:right w:val="outset" w:sz="6" w:space="0" w:color="000000"/>
            </w:tcBorders>
            <w:hideMark/>
          </w:tcPr>
          <w:p w:rsidR="00792E13" w:rsidRPr="00765FB0" w:rsidRDefault="00792E13" w:rsidP="00310730">
            <w:pPr>
              <w:spacing w:before="100" w:beforeAutospacing="1" w:after="0"/>
              <w:rPr>
                <w:sz w:val="20"/>
                <w:szCs w:val="20"/>
              </w:rPr>
            </w:pPr>
            <w:r w:rsidRPr="00765FB0">
              <w:rPr>
                <w:sz w:val="20"/>
                <w:szCs w:val="20"/>
              </w:rPr>
              <w:t>Informazione ripetitiva e irrilevante</w:t>
            </w:r>
          </w:p>
        </w:tc>
        <w:tc>
          <w:tcPr>
            <w:tcW w:w="1052" w:type="pct"/>
            <w:tcBorders>
              <w:top w:val="outset" w:sz="6" w:space="0" w:color="000000"/>
              <w:left w:val="outset" w:sz="6" w:space="0" w:color="000000"/>
              <w:bottom w:val="outset" w:sz="6" w:space="0" w:color="000000"/>
              <w:right w:val="outset" w:sz="6" w:space="0" w:color="000000"/>
            </w:tcBorders>
            <w:hideMark/>
          </w:tcPr>
          <w:p w:rsidR="00792E13" w:rsidRPr="00765FB0" w:rsidRDefault="00792E13" w:rsidP="00310730">
            <w:pPr>
              <w:spacing w:before="100" w:beforeAutospacing="1" w:after="0"/>
              <w:rPr>
                <w:sz w:val="20"/>
                <w:szCs w:val="20"/>
              </w:rPr>
            </w:pPr>
            <w:r w:rsidRPr="00765FB0">
              <w:rPr>
                <w:sz w:val="20"/>
                <w:szCs w:val="20"/>
              </w:rPr>
              <w:t>Dialogo semplice e naturale</w:t>
            </w:r>
          </w:p>
        </w:tc>
        <w:tc>
          <w:tcPr>
            <w:tcW w:w="1360" w:type="pct"/>
            <w:tcBorders>
              <w:top w:val="outset" w:sz="6" w:space="0" w:color="000000"/>
              <w:left w:val="outset" w:sz="6" w:space="0" w:color="000000"/>
              <w:bottom w:val="outset" w:sz="6" w:space="0" w:color="000000"/>
              <w:right w:val="outset" w:sz="6" w:space="0" w:color="000000"/>
            </w:tcBorders>
            <w:hideMark/>
          </w:tcPr>
          <w:p w:rsidR="00792E13" w:rsidRPr="00765FB0" w:rsidRDefault="00792E13" w:rsidP="00310730">
            <w:pPr>
              <w:spacing w:before="100" w:beforeAutospacing="1" w:after="0"/>
              <w:rPr>
                <w:sz w:val="20"/>
                <w:szCs w:val="20"/>
              </w:rPr>
            </w:pPr>
            <w:r w:rsidRPr="00765FB0">
              <w:rPr>
                <w:sz w:val="20"/>
                <w:szCs w:val="20"/>
              </w:rPr>
              <w:t>Eliminare tali informazioni</w:t>
            </w:r>
          </w:p>
        </w:tc>
      </w:tr>
    </w:tbl>
    <w:p w:rsidR="00792E13" w:rsidRPr="00B658FC" w:rsidRDefault="00792E13" w:rsidP="00792E13">
      <w:pPr>
        <w:pStyle w:val="Titolo3"/>
        <w:rPr>
          <w:rFonts w:ascii="Times New Roman" w:hAnsi="Times New Roman" w:cs="Times New Roman"/>
          <w:sz w:val="28"/>
          <w:szCs w:val="28"/>
        </w:rPr>
      </w:pPr>
      <w:bookmarkStart w:id="107" w:name="_Toc289448350"/>
      <w:bookmarkStart w:id="108" w:name="_Toc289449140"/>
      <w:bookmarkStart w:id="109" w:name="_Toc289790042"/>
      <w:bookmarkStart w:id="110" w:name="_Toc289960692"/>
      <w:bookmarkStart w:id="111" w:name="_Toc290304575"/>
      <w:r w:rsidRPr="00B658FC">
        <w:rPr>
          <w:rFonts w:ascii="Times New Roman" w:hAnsi="Times New Roman" w:cs="Times New Roman"/>
          <w:sz w:val="28"/>
          <w:szCs w:val="28"/>
        </w:rPr>
        <w:t xml:space="preserve">4.3.4 </w:t>
      </w:r>
      <w:r w:rsidRPr="00B658FC">
        <w:rPr>
          <w:rFonts w:ascii="Times New Roman" w:hAnsi="Times New Roman" w:cs="Times New Roman"/>
          <w:sz w:val="28"/>
          <w:szCs w:val="28"/>
        </w:rPr>
        <w:tab/>
      </w:r>
      <w:r w:rsidRPr="00B658FC">
        <w:rPr>
          <w:rFonts w:ascii="Times New Roman" w:hAnsi="Times New Roman" w:cs="Times New Roman"/>
          <w:spacing w:val="-2"/>
          <w:sz w:val="28"/>
          <w:szCs w:val="28"/>
        </w:rPr>
        <w:t>Thinking Aloud sul prototipo finale</w:t>
      </w:r>
      <w:bookmarkEnd w:id="107"/>
      <w:bookmarkEnd w:id="108"/>
      <w:bookmarkEnd w:id="109"/>
      <w:bookmarkEnd w:id="110"/>
      <w:bookmarkEnd w:id="111"/>
    </w:p>
    <w:p w:rsidR="00792E13" w:rsidRPr="00B73047" w:rsidRDefault="00792E13" w:rsidP="00792E13">
      <w:pPr>
        <w:pStyle w:val="Tcorpo1paragrafo"/>
        <w:rPr>
          <w:lang w:val="it-IT"/>
        </w:rPr>
      </w:pPr>
      <w:r w:rsidRPr="00B73047">
        <w:rPr>
          <w:lang w:val="it-IT"/>
        </w:rPr>
        <w:t>Dopo la realizzazione di un primo prototipo funzionante d</w:t>
      </w:r>
      <w:r w:rsidR="00843E13">
        <w:rPr>
          <w:lang w:val="it-IT"/>
        </w:rPr>
        <w:t>i GameGuide</w:t>
      </w:r>
      <w:r w:rsidRPr="00B73047">
        <w:rPr>
          <w:lang w:val="it-IT"/>
        </w:rPr>
        <w:t>, è stata effettuata una valutazione basata sull'osservazione. Più precisamente è stato utilizzato il metodo del Thinking Aloud, descritto in Valutazione dei prototipi nel capitolo 3.</w:t>
      </w:r>
    </w:p>
    <w:p w:rsidR="00792E13" w:rsidRPr="00B73047" w:rsidRDefault="00792E13" w:rsidP="00792E13">
      <w:pPr>
        <w:pStyle w:val="Tcorpo1paragrafo"/>
        <w:rPr>
          <w:lang w:val="it-IT"/>
        </w:rPr>
      </w:pPr>
      <w:r w:rsidRPr="00B73047">
        <w:rPr>
          <w:lang w:val="it-IT"/>
        </w:rPr>
        <w:t>A questa valutazione hanno partecipato due persone in momenti diversi, durante la loro visita a San Nicola, ai quali è stato chiesto di pensare ad alta voce mentre utilizza</w:t>
      </w:r>
      <w:r w:rsidR="004B3EC1">
        <w:rPr>
          <w:lang w:val="it-IT"/>
        </w:rPr>
        <w:t>va</w:t>
      </w:r>
      <w:r w:rsidRPr="00B73047">
        <w:rPr>
          <w:lang w:val="it-IT"/>
        </w:rPr>
        <w:t xml:space="preserve">no </w:t>
      </w:r>
      <w:proofErr w:type="spellStart"/>
      <w:r w:rsidRPr="00B73047">
        <w:rPr>
          <w:lang w:val="it-IT"/>
        </w:rPr>
        <w:t>GameGuide</w:t>
      </w:r>
      <w:proofErr w:type="spellEnd"/>
      <w:r w:rsidRPr="00B73047">
        <w:rPr>
          <w:lang w:val="it-IT"/>
        </w:rPr>
        <w:t>. Durante l'esecuzione non sono stati riscontrati grossi problemi di usabilità in quanto l'utente trovava corrispondenza tra quello che aveva intenzione di fare e la risposta che otteneva dal sistema subito dopo una sua azione. Gli unici problemi riscontrati riguarda</w:t>
      </w:r>
      <w:r w:rsidR="004B3EC1">
        <w:rPr>
          <w:lang w:val="it-IT"/>
        </w:rPr>
        <w:t>va</w:t>
      </w:r>
      <w:r w:rsidRPr="00B73047">
        <w:rPr>
          <w:lang w:val="it-IT"/>
        </w:rPr>
        <w:t>no alcune etichette di testo, la loro dimensione dei caratteri e il loro contenuto troppo sintetico, per cui l’utente procedeva nell’utilizzo dell’applicazione solo per intuito. Risolto questi aspetti, si è proceduto allo sviluppo dell'applicazione finale, come descritto nel paragrafo seguente.</w:t>
      </w:r>
    </w:p>
    <w:p w:rsidR="00792E13" w:rsidRPr="00B658FC" w:rsidRDefault="00792E13" w:rsidP="00792E13">
      <w:pPr>
        <w:pStyle w:val="Titolo3"/>
        <w:rPr>
          <w:rFonts w:ascii="Times New Roman" w:hAnsi="Times New Roman" w:cs="Times New Roman"/>
          <w:sz w:val="28"/>
          <w:szCs w:val="28"/>
        </w:rPr>
      </w:pPr>
      <w:bookmarkStart w:id="112" w:name="_Toc290304576"/>
      <w:r w:rsidRPr="00B658FC">
        <w:rPr>
          <w:rFonts w:ascii="Times New Roman" w:hAnsi="Times New Roman" w:cs="Times New Roman"/>
          <w:spacing w:val="-22"/>
          <w:sz w:val="28"/>
          <w:szCs w:val="28"/>
        </w:rPr>
        <w:t xml:space="preserve">4.4 </w:t>
      </w:r>
      <w:r w:rsidRPr="00B658FC">
        <w:rPr>
          <w:rFonts w:ascii="Times New Roman" w:hAnsi="Times New Roman" w:cs="Times New Roman"/>
          <w:sz w:val="28"/>
          <w:szCs w:val="28"/>
        </w:rPr>
        <w:t>Applicazione GameGuide</w:t>
      </w:r>
      <w:bookmarkEnd w:id="112"/>
    </w:p>
    <w:p w:rsidR="00792E13" w:rsidRPr="00B73047" w:rsidRDefault="00792E13" w:rsidP="00792E13">
      <w:pPr>
        <w:pStyle w:val="Tcorpo1paragrafo"/>
        <w:rPr>
          <w:lang w:val="it-IT"/>
        </w:rPr>
      </w:pPr>
      <w:r w:rsidRPr="00B73047">
        <w:rPr>
          <w:lang w:val="it-IT"/>
        </w:rPr>
        <w:t xml:space="preserve">In questo paragrafo è descritta l'applicazione GameGuide illustrando le </w:t>
      </w:r>
    </w:p>
    <w:p w:rsidR="00820902" w:rsidRDefault="00792E13" w:rsidP="00820902">
      <w:pPr>
        <w:pStyle w:val="Tcorpo1paragrafo"/>
        <w:rPr>
          <w:spacing w:val="-4"/>
          <w:lang w:val="it-IT"/>
        </w:rPr>
      </w:pPr>
      <w:r w:rsidRPr="00B73047">
        <w:rPr>
          <w:spacing w:val="-4"/>
          <w:lang w:val="it-IT"/>
        </w:rPr>
        <w:t>funzionalità che offre.</w:t>
      </w:r>
      <w:r w:rsidR="00820902">
        <w:rPr>
          <w:spacing w:val="-4"/>
          <w:lang w:val="it-IT"/>
        </w:rPr>
        <w:t xml:space="preserve"> </w:t>
      </w:r>
    </w:p>
    <w:p w:rsidR="00792E13" w:rsidRDefault="00792E13" w:rsidP="00820902">
      <w:pPr>
        <w:pStyle w:val="Tcorpo1paragrafo"/>
        <w:rPr>
          <w:lang w:val="it-IT"/>
        </w:rPr>
      </w:pPr>
      <w:r w:rsidRPr="00B73047">
        <w:rPr>
          <w:rStyle w:val="Tcorpo1paragrafoCarattere"/>
          <w:lang w:val="it-IT"/>
        </w:rPr>
        <w:t>Con tap sull’icona GameGuide, si avvierà l’applicazione, che mostra una schermata di benvenuto con una descrizione dell’applicazione (</w:t>
      </w:r>
      <w:r w:rsidR="00220196">
        <w:rPr>
          <w:rStyle w:val="Tcorpo1paragrafoCarattere"/>
          <w:lang w:val="it-IT"/>
        </w:rPr>
        <w:t>Figura</w:t>
      </w:r>
      <w:r w:rsidRPr="00B73047">
        <w:rPr>
          <w:rStyle w:val="Tcorpo1paragrafoCarattere"/>
          <w:lang w:val="it-IT"/>
        </w:rPr>
        <w:t xml:space="preserve"> 1</w:t>
      </w:r>
      <w:r w:rsidR="00875A88">
        <w:rPr>
          <w:rStyle w:val="Tcorpo1paragrafoCarattere"/>
          <w:lang w:val="it-IT"/>
        </w:rPr>
        <w:t>8</w:t>
      </w:r>
      <w:r w:rsidR="00F64356">
        <w:rPr>
          <w:rStyle w:val="Tcorpo1paragrafoCarattere"/>
          <w:lang w:val="it-IT"/>
        </w:rPr>
        <w:t>b</w:t>
      </w:r>
      <w:r w:rsidRPr="00B73047">
        <w:rPr>
          <w:rStyle w:val="Tcorpo1paragrafoCarattere"/>
          <w:lang w:val="it-IT"/>
        </w:rPr>
        <w:t>)</w:t>
      </w:r>
      <w:r w:rsidRPr="00B73047">
        <w:rPr>
          <w:lang w:val="it-IT"/>
        </w:rPr>
        <w:t>.</w:t>
      </w:r>
    </w:p>
    <w:p w:rsidR="00F64356" w:rsidRPr="00F64356" w:rsidRDefault="00F64356" w:rsidP="00F64356">
      <w:pPr>
        <w:pStyle w:val="Tcorpoparagrafo"/>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8"/>
        <w:gridCol w:w="4039"/>
      </w:tblGrid>
      <w:tr w:rsidR="00792E13" w:rsidRPr="00B73047" w:rsidTr="002129E1">
        <w:tc>
          <w:tcPr>
            <w:tcW w:w="4038" w:type="dxa"/>
            <w:tcBorders>
              <w:top w:val="nil"/>
              <w:left w:val="nil"/>
              <w:bottom w:val="nil"/>
              <w:right w:val="nil"/>
            </w:tcBorders>
          </w:tcPr>
          <w:p w:rsidR="00792E13" w:rsidRPr="00B73047" w:rsidRDefault="00820902" w:rsidP="00310730">
            <w:pPr>
              <w:pStyle w:val="StileTcorpoparagrafoprima12pt"/>
              <w:ind w:firstLine="0"/>
              <w:jc w:val="center"/>
              <w:rPr>
                <w:i/>
                <w:lang w:val="it-IT"/>
              </w:rPr>
            </w:pPr>
            <w:r w:rsidRPr="00820902">
              <w:rPr>
                <w:i/>
                <w:noProof/>
                <w:lang w:val="it-IT"/>
              </w:rPr>
              <w:lastRenderedPageBreak/>
              <w:drawing>
                <wp:inline distT="0" distB="0" distL="0" distR="0">
                  <wp:extent cx="1562100" cy="2352339"/>
                  <wp:effectExtent l="19050" t="0" r="0" b="0"/>
                  <wp:docPr id="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34"/>
                          <a:srcRect/>
                          <a:stretch>
                            <a:fillRect/>
                          </a:stretch>
                        </pic:blipFill>
                        <pic:spPr bwMode="auto">
                          <a:xfrm>
                            <a:off x="0" y="0"/>
                            <a:ext cx="1562100" cy="2352339"/>
                          </a:xfrm>
                          <a:prstGeom prst="rect">
                            <a:avLst/>
                          </a:prstGeom>
                          <a:noFill/>
                          <a:ln w="9525">
                            <a:noFill/>
                            <a:miter lim="800000"/>
                            <a:headEnd/>
                            <a:tailEnd/>
                          </a:ln>
                        </pic:spPr>
                      </pic:pic>
                    </a:graphicData>
                  </a:graphic>
                </wp:inline>
              </w:drawing>
            </w:r>
          </w:p>
        </w:tc>
        <w:tc>
          <w:tcPr>
            <w:tcW w:w="4039" w:type="dxa"/>
            <w:tcBorders>
              <w:top w:val="nil"/>
              <w:left w:val="nil"/>
              <w:bottom w:val="nil"/>
              <w:right w:val="nil"/>
            </w:tcBorders>
          </w:tcPr>
          <w:p w:rsidR="00792E13" w:rsidRPr="00B73047" w:rsidRDefault="00820902" w:rsidP="00310730">
            <w:pPr>
              <w:pStyle w:val="StileTcorpoparagrafoprima12pt"/>
              <w:ind w:firstLine="0"/>
              <w:jc w:val="center"/>
              <w:rPr>
                <w:i/>
                <w:lang w:val="it-IT"/>
              </w:rPr>
            </w:pPr>
            <w:r w:rsidRPr="00820902">
              <w:rPr>
                <w:i/>
                <w:noProof/>
                <w:lang w:val="it-IT"/>
              </w:rPr>
              <w:drawing>
                <wp:inline distT="0" distB="0" distL="0" distR="0">
                  <wp:extent cx="1581150" cy="2353757"/>
                  <wp:effectExtent l="19050" t="0" r="0" b="0"/>
                  <wp:docPr id="7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35"/>
                          <a:srcRect/>
                          <a:stretch>
                            <a:fillRect/>
                          </a:stretch>
                        </pic:blipFill>
                        <pic:spPr bwMode="auto">
                          <a:xfrm>
                            <a:off x="0" y="0"/>
                            <a:ext cx="1581150" cy="2353757"/>
                          </a:xfrm>
                          <a:prstGeom prst="rect">
                            <a:avLst/>
                          </a:prstGeom>
                          <a:noFill/>
                          <a:ln w="9525">
                            <a:noFill/>
                            <a:miter lim="800000"/>
                            <a:headEnd/>
                            <a:tailEnd/>
                          </a:ln>
                        </pic:spPr>
                      </pic:pic>
                    </a:graphicData>
                  </a:graphic>
                </wp:inline>
              </w:drawing>
            </w:r>
          </w:p>
        </w:tc>
      </w:tr>
      <w:tr w:rsidR="00792E13" w:rsidRPr="00B73047" w:rsidTr="002129E1">
        <w:trPr>
          <w:trHeight w:val="604"/>
        </w:trPr>
        <w:tc>
          <w:tcPr>
            <w:tcW w:w="4038" w:type="dxa"/>
            <w:tcBorders>
              <w:top w:val="nil"/>
              <w:left w:val="nil"/>
              <w:bottom w:val="nil"/>
              <w:right w:val="nil"/>
            </w:tcBorders>
          </w:tcPr>
          <w:p w:rsidR="00792E13" w:rsidRPr="00B73047" w:rsidRDefault="00F64356" w:rsidP="00820902">
            <w:pPr>
              <w:pStyle w:val="StileTcorpoparagrafoprima12pt"/>
              <w:ind w:firstLine="0"/>
              <w:jc w:val="center"/>
              <w:rPr>
                <w:lang w:val="it-IT"/>
              </w:rPr>
            </w:pPr>
            <w:r>
              <w:rPr>
                <w:bCs/>
                <w:spacing w:val="-4"/>
                <w:lang w:val="it-IT"/>
              </w:rPr>
              <w:t xml:space="preserve">a) </w:t>
            </w:r>
            <w:r w:rsidR="00820902">
              <w:rPr>
                <w:bCs/>
                <w:spacing w:val="-4"/>
                <w:lang w:val="it-IT"/>
              </w:rPr>
              <w:t>Desktop Android</w:t>
            </w:r>
          </w:p>
        </w:tc>
        <w:tc>
          <w:tcPr>
            <w:tcW w:w="4039" w:type="dxa"/>
            <w:tcBorders>
              <w:top w:val="nil"/>
              <w:left w:val="nil"/>
              <w:bottom w:val="nil"/>
              <w:right w:val="nil"/>
            </w:tcBorders>
          </w:tcPr>
          <w:p w:rsidR="00792E13" w:rsidRPr="00B73047" w:rsidRDefault="00F64356" w:rsidP="00F64356">
            <w:pPr>
              <w:pStyle w:val="StileTcorpoparagrafoprima12pt"/>
              <w:ind w:firstLine="0"/>
              <w:rPr>
                <w:lang w:val="it-IT"/>
              </w:rPr>
            </w:pPr>
            <w:r>
              <w:rPr>
                <w:lang w:val="it-IT"/>
              </w:rPr>
              <w:t>b)</w:t>
            </w:r>
            <w:r w:rsidR="00820902">
              <w:rPr>
                <w:lang w:val="it-IT"/>
              </w:rPr>
              <w:t xml:space="preserve"> </w:t>
            </w:r>
            <w:r w:rsidR="00820902" w:rsidRPr="00B73047">
              <w:rPr>
                <w:lang w:val="it-IT"/>
              </w:rPr>
              <w:t>Messaggio di benvenuto.</w:t>
            </w:r>
          </w:p>
        </w:tc>
      </w:tr>
    </w:tbl>
    <w:p w:rsidR="00F64356" w:rsidRDefault="00875A88" w:rsidP="00875A88">
      <w:pPr>
        <w:pStyle w:val="StileTcorpoparagrafoprima12pt"/>
        <w:ind w:firstLine="0"/>
        <w:jc w:val="center"/>
        <w:rPr>
          <w:lang w:val="it-IT"/>
        </w:rPr>
      </w:pPr>
      <w:r>
        <w:rPr>
          <w:lang w:val="it-IT"/>
        </w:rPr>
        <w:t>Figura 18</w:t>
      </w:r>
      <w:r w:rsidR="00482A26">
        <w:rPr>
          <w:lang w:val="it-IT"/>
        </w:rPr>
        <w:t>.</w:t>
      </w:r>
      <w:r w:rsidR="00F64356">
        <w:rPr>
          <w:lang w:val="it-IT"/>
        </w:rPr>
        <w:t xml:space="preserve"> Avvio applicazione GameGuide</w:t>
      </w:r>
      <w:r w:rsidR="001650B0">
        <w:rPr>
          <w:lang w:val="it-IT"/>
        </w:rPr>
        <w:t>.</w:t>
      </w:r>
    </w:p>
    <w:p w:rsidR="00F64356" w:rsidRDefault="00F64356" w:rsidP="00792E13">
      <w:pPr>
        <w:pStyle w:val="StileTcorpoparagrafoprima12pt"/>
        <w:ind w:firstLine="0"/>
        <w:jc w:val="center"/>
        <w:rPr>
          <w:lang w:val="it-IT"/>
        </w:rPr>
      </w:pPr>
    </w:p>
    <w:tbl>
      <w:tblPr>
        <w:tblStyle w:val="Grigliatabella"/>
        <w:tblW w:w="0" w:type="auto"/>
        <w:tblLook w:val="04A0"/>
      </w:tblPr>
      <w:tblGrid>
        <w:gridCol w:w="4038"/>
        <w:gridCol w:w="4039"/>
      </w:tblGrid>
      <w:tr w:rsidR="00425D55" w:rsidTr="00251393">
        <w:tc>
          <w:tcPr>
            <w:tcW w:w="4038" w:type="dxa"/>
            <w:tcBorders>
              <w:top w:val="nil"/>
              <w:left w:val="nil"/>
              <w:bottom w:val="nil"/>
              <w:right w:val="nil"/>
            </w:tcBorders>
          </w:tcPr>
          <w:p w:rsidR="00425D55" w:rsidRDefault="00425D55" w:rsidP="00792E13">
            <w:pPr>
              <w:pStyle w:val="StileTcorpoparagrafoprima12pt"/>
              <w:ind w:firstLine="0"/>
              <w:jc w:val="center"/>
              <w:rPr>
                <w:lang w:val="it-IT"/>
              </w:rPr>
            </w:pPr>
            <w:r w:rsidRPr="00820902">
              <w:rPr>
                <w:noProof/>
                <w:lang w:val="it-IT"/>
              </w:rPr>
              <w:drawing>
                <wp:inline distT="0" distB="0" distL="0" distR="0">
                  <wp:extent cx="1704975" cy="2505075"/>
                  <wp:effectExtent l="19050" t="0" r="9525" b="0"/>
                  <wp:docPr id="7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36"/>
                          <a:srcRect/>
                          <a:stretch>
                            <a:fillRect/>
                          </a:stretch>
                        </pic:blipFill>
                        <pic:spPr bwMode="auto">
                          <a:xfrm>
                            <a:off x="0" y="0"/>
                            <a:ext cx="1704975" cy="2505075"/>
                          </a:xfrm>
                          <a:prstGeom prst="rect">
                            <a:avLst/>
                          </a:prstGeom>
                          <a:noFill/>
                          <a:ln w="9525">
                            <a:noFill/>
                            <a:miter lim="800000"/>
                            <a:headEnd/>
                            <a:tailEnd/>
                          </a:ln>
                        </pic:spPr>
                      </pic:pic>
                    </a:graphicData>
                  </a:graphic>
                </wp:inline>
              </w:drawing>
            </w:r>
          </w:p>
        </w:tc>
        <w:tc>
          <w:tcPr>
            <w:tcW w:w="4039" w:type="dxa"/>
            <w:tcBorders>
              <w:top w:val="nil"/>
              <w:left w:val="nil"/>
              <w:bottom w:val="nil"/>
              <w:right w:val="nil"/>
            </w:tcBorders>
          </w:tcPr>
          <w:p w:rsidR="00425D55" w:rsidRDefault="00425D55" w:rsidP="00792E13">
            <w:pPr>
              <w:pStyle w:val="StileTcorpoparagrafoprima12pt"/>
              <w:ind w:firstLine="0"/>
              <w:jc w:val="center"/>
              <w:rPr>
                <w:lang w:val="it-IT"/>
              </w:rPr>
            </w:pPr>
            <w:r w:rsidRPr="00B73047">
              <w:rPr>
                <w:noProof/>
                <w:lang w:val="it-IT"/>
              </w:rPr>
              <w:drawing>
                <wp:inline distT="0" distB="0" distL="0" distR="0">
                  <wp:extent cx="1676400" cy="2505075"/>
                  <wp:effectExtent l="19050" t="0" r="0" b="0"/>
                  <wp:docPr id="7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srcRect/>
                          <a:stretch>
                            <a:fillRect/>
                          </a:stretch>
                        </pic:blipFill>
                        <pic:spPr bwMode="auto">
                          <a:xfrm>
                            <a:off x="0" y="0"/>
                            <a:ext cx="1678487" cy="2508193"/>
                          </a:xfrm>
                          <a:prstGeom prst="rect">
                            <a:avLst/>
                          </a:prstGeom>
                          <a:noFill/>
                          <a:ln w="9525">
                            <a:noFill/>
                            <a:miter lim="800000"/>
                            <a:headEnd/>
                            <a:tailEnd/>
                          </a:ln>
                        </pic:spPr>
                      </pic:pic>
                    </a:graphicData>
                  </a:graphic>
                </wp:inline>
              </w:drawing>
            </w:r>
          </w:p>
        </w:tc>
      </w:tr>
      <w:tr w:rsidR="00425D55" w:rsidTr="00251393">
        <w:tc>
          <w:tcPr>
            <w:tcW w:w="4038" w:type="dxa"/>
            <w:tcBorders>
              <w:top w:val="nil"/>
              <w:left w:val="nil"/>
              <w:bottom w:val="nil"/>
              <w:right w:val="nil"/>
            </w:tcBorders>
          </w:tcPr>
          <w:p w:rsidR="00425D55" w:rsidRDefault="00425D55" w:rsidP="00425D55">
            <w:pPr>
              <w:pStyle w:val="StileTcorpoparagrafoprima12pt"/>
              <w:ind w:firstLine="0"/>
              <w:jc w:val="center"/>
              <w:rPr>
                <w:lang w:val="it-IT"/>
              </w:rPr>
            </w:pPr>
            <w:r>
              <w:rPr>
                <w:lang w:val="it-IT"/>
              </w:rPr>
              <w:t xml:space="preserve">a) </w:t>
            </w:r>
            <w:r w:rsidRPr="00B73047">
              <w:rPr>
                <w:lang w:val="it-IT"/>
              </w:rPr>
              <w:t>Inserimento nuovo utente</w:t>
            </w:r>
          </w:p>
        </w:tc>
        <w:tc>
          <w:tcPr>
            <w:tcW w:w="4039" w:type="dxa"/>
            <w:tcBorders>
              <w:top w:val="nil"/>
              <w:left w:val="nil"/>
              <w:bottom w:val="nil"/>
              <w:right w:val="nil"/>
            </w:tcBorders>
          </w:tcPr>
          <w:p w:rsidR="00425D55" w:rsidRDefault="00425D55" w:rsidP="00425D55">
            <w:pPr>
              <w:pStyle w:val="StileTcorpoparagrafoprima12pt"/>
              <w:ind w:firstLine="0"/>
              <w:jc w:val="center"/>
              <w:rPr>
                <w:lang w:val="it-IT"/>
              </w:rPr>
            </w:pPr>
            <w:r>
              <w:rPr>
                <w:lang w:val="it-IT"/>
              </w:rPr>
              <w:t xml:space="preserve">b) </w:t>
            </w:r>
            <w:r w:rsidRPr="00B73047">
              <w:rPr>
                <w:lang w:val="it-IT"/>
              </w:rPr>
              <w:t>Rientro nell’applicazione</w:t>
            </w:r>
          </w:p>
        </w:tc>
      </w:tr>
    </w:tbl>
    <w:p w:rsidR="00792E13" w:rsidRPr="00B73047" w:rsidRDefault="00875A88" w:rsidP="00425D55">
      <w:pPr>
        <w:pStyle w:val="StileTcorpoparagrafoprima12pt"/>
        <w:ind w:firstLine="0"/>
        <w:jc w:val="center"/>
        <w:rPr>
          <w:lang w:val="it-IT"/>
        </w:rPr>
      </w:pPr>
      <w:r>
        <w:rPr>
          <w:lang w:val="it-IT"/>
        </w:rPr>
        <w:t>Figura 19</w:t>
      </w:r>
      <w:r w:rsidR="00521517">
        <w:rPr>
          <w:lang w:val="it-IT"/>
        </w:rPr>
        <w:t>.</w:t>
      </w:r>
      <w:r w:rsidR="00425D55">
        <w:rPr>
          <w:lang w:val="it-IT"/>
        </w:rPr>
        <w:t xml:space="preserve"> Autenticazione utente</w:t>
      </w:r>
      <w:r w:rsidR="001650B0">
        <w:rPr>
          <w:lang w:val="it-IT"/>
        </w:rPr>
        <w:t>.</w:t>
      </w:r>
    </w:p>
    <w:p w:rsidR="00792E13" w:rsidRPr="00B73047" w:rsidRDefault="00521517" w:rsidP="00792E13">
      <w:pPr>
        <w:pStyle w:val="Tcorpo1paragrafo"/>
        <w:rPr>
          <w:lang w:val="it-IT"/>
        </w:rPr>
      </w:pPr>
      <w:r w:rsidRPr="00521517">
        <w:rPr>
          <w:lang w:val="it-IT"/>
        </w:rPr>
        <w:t xml:space="preserve">Solo al primo avvio dell'applicazione appare una schermata di </w:t>
      </w:r>
      <w:r w:rsidR="00875A88">
        <w:rPr>
          <w:lang w:val="it-IT"/>
        </w:rPr>
        <w:t>autenticazione (Figura 19</w:t>
      </w:r>
      <w:r w:rsidRPr="00521517">
        <w:rPr>
          <w:lang w:val="it-IT"/>
        </w:rPr>
        <w:t>a). Tale schermata consente di associare il nome utente al punteggio che egli accumula, con cui è possibile stilare una classifica</w:t>
      </w:r>
      <w:r w:rsidRPr="0002076D">
        <w:rPr>
          <w:lang w:val="it-IT"/>
        </w:rPr>
        <w:t xml:space="preserve"> </w:t>
      </w:r>
      <w:r w:rsidR="00792E13" w:rsidRPr="00B73047">
        <w:rPr>
          <w:lang w:val="it-IT"/>
        </w:rPr>
        <w:t xml:space="preserve">sia locale (ovvero solo per gli utenti memorizzati nel database del dispositivo) sia globale (ovvero connettendosi ad un server, </w:t>
      </w:r>
      <w:r w:rsidRPr="00521517">
        <w:rPr>
          <w:lang w:val="it-IT"/>
        </w:rPr>
        <w:t>è visualizzata</w:t>
      </w:r>
      <w:r w:rsidR="00792E13" w:rsidRPr="00B73047">
        <w:rPr>
          <w:lang w:val="it-IT"/>
        </w:rPr>
        <w:t xml:space="preserve"> la classifica di tutti gli utenti che hanno </w:t>
      </w:r>
      <w:r w:rsidR="00792E13" w:rsidRPr="00B73047">
        <w:rPr>
          <w:lang w:val="it-IT"/>
        </w:rPr>
        <w:lastRenderedPageBreak/>
        <w:t xml:space="preserve">utilizzato </w:t>
      </w:r>
      <w:r w:rsidR="00DF3B15">
        <w:rPr>
          <w:lang w:val="it-IT"/>
        </w:rPr>
        <w:t>GameGuide</w:t>
      </w:r>
      <w:r w:rsidR="00792E13" w:rsidRPr="00B73047">
        <w:rPr>
          <w:lang w:val="it-IT"/>
        </w:rPr>
        <w:t>). Se il nome scelto è stato già inserito in precedenza</w:t>
      </w:r>
      <w:r w:rsidR="003B2E05">
        <w:rPr>
          <w:lang w:val="it-IT"/>
        </w:rPr>
        <w:t xml:space="preserve"> </w:t>
      </w:r>
      <w:r w:rsidR="003B2E05" w:rsidRPr="003B2E05">
        <w:rPr>
          <w:lang w:val="it-IT"/>
        </w:rPr>
        <w:t>appare il messaggio "nome già inserito" e l'utente è invitato ad inserirne uno diverso</w:t>
      </w:r>
      <w:r w:rsidR="00792E13" w:rsidRPr="003B2E05">
        <w:rPr>
          <w:lang w:val="it-IT"/>
        </w:rPr>
        <w:t xml:space="preserve"> Se invece non è la prima volta che </w:t>
      </w:r>
      <w:r w:rsidR="00DF3B15" w:rsidRPr="003B2E05">
        <w:rPr>
          <w:lang w:val="it-IT"/>
        </w:rPr>
        <w:t>GameGuide</w:t>
      </w:r>
      <w:r w:rsidR="00792E13" w:rsidRPr="003B2E05">
        <w:rPr>
          <w:lang w:val="it-IT"/>
        </w:rPr>
        <w:t xml:space="preserve"> </w:t>
      </w:r>
      <w:r w:rsidR="004B3EC1">
        <w:rPr>
          <w:lang w:val="it-IT"/>
        </w:rPr>
        <w:t>viene</w:t>
      </w:r>
      <w:r w:rsidR="00792E13" w:rsidRPr="003B2E05">
        <w:rPr>
          <w:lang w:val="it-IT"/>
        </w:rPr>
        <w:t xml:space="preserve"> a</w:t>
      </w:r>
      <w:r w:rsidR="003B2E05" w:rsidRPr="003B2E05">
        <w:rPr>
          <w:lang w:val="it-IT"/>
        </w:rPr>
        <w:t>vviata sul dispositivo, appare</w:t>
      </w:r>
      <w:r w:rsidR="00792E13" w:rsidRPr="003B2E05">
        <w:rPr>
          <w:lang w:val="it-IT"/>
        </w:rPr>
        <w:t xml:space="preserve"> una schermata di login con l’ultimo nome utente che ha effettuato l’accesso</w:t>
      </w:r>
      <w:r w:rsidR="003B2E05" w:rsidRPr="003B2E05">
        <w:rPr>
          <w:lang w:val="it-IT"/>
        </w:rPr>
        <w:t xml:space="preserve">, dando la possibilità di scegliere un profilo esistente, creare un altro profilo o di </w:t>
      </w:r>
      <w:r w:rsidR="00792E13" w:rsidRPr="003B2E05">
        <w:rPr>
          <w:lang w:val="it-IT"/>
        </w:rPr>
        <w:t>cancellare</w:t>
      </w:r>
      <w:r w:rsidR="00792E13" w:rsidRPr="00B73047">
        <w:rPr>
          <w:lang w:val="it-IT"/>
        </w:rPr>
        <w:t xml:space="preserve"> un profilo creato in precedenza (</w:t>
      </w:r>
      <w:r w:rsidR="00220196">
        <w:rPr>
          <w:lang w:val="it-IT"/>
        </w:rPr>
        <w:t>Figura</w:t>
      </w:r>
      <w:r w:rsidR="00792E13" w:rsidRPr="00B73047">
        <w:rPr>
          <w:lang w:val="it-IT"/>
        </w:rPr>
        <w:t xml:space="preserve"> </w:t>
      </w:r>
      <w:r w:rsidR="00875A88">
        <w:rPr>
          <w:lang w:val="it-IT"/>
        </w:rPr>
        <w:t>19</w:t>
      </w:r>
      <w:r w:rsidR="00425D55">
        <w:rPr>
          <w:lang w:val="it-IT"/>
        </w:rPr>
        <w:t>b</w:t>
      </w:r>
      <w:r w:rsidR="00792E13" w:rsidRPr="00B73047">
        <w:rPr>
          <w:lang w:val="it-IT"/>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8"/>
        <w:gridCol w:w="4039"/>
      </w:tblGrid>
      <w:tr w:rsidR="00792E13" w:rsidRPr="00B73047" w:rsidTr="00BE57E4">
        <w:tc>
          <w:tcPr>
            <w:tcW w:w="4038" w:type="dxa"/>
            <w:tcBorders>
              <w:top w:val="nil"/>
              <w:left w:val="nil"/>
              <w:bottom w:val="nil"/>
              <w:right w:val="nil"/>
            </w:tcBorders>
          </w:tcPr>
          <w:p w:rsidR="00792E13" w:rsidRPr="00B73047" w:rsidRDefault="007B68CA" w:rsidP="00310730">
            <w:pPr>
              <w:pStyle w:val="Tcorpoparagrafo"/>
              <w:ind w:firstLine="0"/>
              <w:jc w:val="center"/>
              <w:rPr>
                <w:lang w:val="it-IT"/>
              </w:rPr>
            </w:pPr>
            <w:r>
              <w:object w:dxaOrig="4770" w:dyaOrig="71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pt;height:210.75pt" o:ole="">
                  <v:imagedata r:id="rId38" o:title=""/>
                </v:shape>
                <o:OLEObject Type="Embed" ProgID="PBrush" ShapeID="_x0000_i1025" DrawAspect="Content" ObjectID="_1365355979" r:id="rId39"/>
              </w:object>
            </w:r>
          </w:p>
        </w:tc>
        <w:tc>
          <w:tcPr>
            <w:tcW w:w="4039" w:type="dxa"/>
            <w:tcBorders>
              <w:top w:val="nil"/>
              <w:left w:val="nil"/>
              <w:bottom w:val="nil"/>
              <w:right w:val="nil"/>
            </w:tcBorders>
          </w:tcPr>
          <w:p w:rsidR="00792E13" w:rsidRPr="00B73047" w:rsidRDefault="00792E13" w:rsidP="00310730">
            <w:pPr>
              <w:pStyle w:val="Tcorpoparagrafo"/>
              <w:ind w:firstLine="0"/>
              <w:jc w:val="center"/>
              <w:rPr>
                <w:lang w:val="it-IT"/>
              </w:rPr>
            </w:pPr>
            <w:r w:rsidRPr="00B73047">
              <w:rPr>
                <w:noProof/>
                <w:lang w:val="it-IT"/>
              </w:rPr>
              <w:drawing>
                <wp:inline distT="0" distB="0" distL="0" distR="0">
                  <wp:extent cx="1771650" cy="2638425"/>
                  <wp:effectExtent l="19050" t="0" r="0" b="0"/>
                  <wp:docPr id="3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40"/>
                          <a:srcRect/>
                          <a:stretch>
                            <a:fillRect/>
                          </a:stretch>
                        </pic:blipFill>
                        <pic:spPr bwMode="auto">
                          <a:xfrm>
                            <a:off x="0" y="0"/>
                            <a:ext cx="1771650" cy="2638425"/>
                          </a:xfrm>
                          <a:prstGeom prst="rect">
                            <a:avLst/>
                          </a:prstGeom>
                          <a:noFill/>
                          <a:ln w="9525">
                            <a:noFill/>
                            <a:miter lim="800000"/>
                            <a:headEnd/>
                            <a:tailEnd/>
                          </a:ln>
                        </pic:spPr>
                      </pic:pic>
                    </a:graphicData>
                  </a:graphic>
                </wp:inline>
              </w:drawing>
            </w:r>
          </w:p>
        </w:tc>
      </w:tr>
      <w:tr w:rsidR="00792E13" w:rsidRPr="00B73047" w:rsidTr="00BE57E4">
        <w:trPr>
          <w:trHeight w:val="682"/>
        </w:trPr>
        <w:tc>
          <w:tcPr>
            <w:tcW w:w="4038" w:type="dxa"/>
            <w:tcBorders>
              <w:top w:val="nil"/>
              <w:left w:val="nil"/>
              <w:bottom w:val="nil"/>
              <w:right w:val="nil"/>
            </w:tcBorders>
          </w:tcPr>
          <w:p w:rsidR="00792E13" w:rsidRPr="00B73047" w:rsidRDefault="00041554" w:rsidP="00041554">
            <w:pPr>
              <w:pStyle w:val="Tcorpo1paragrafo"/>
              <w:jc w:val="left"/>
              <w:rPr>
                <w:lang w:val="it-IT"/>
              </w:rPr>
            </w:pPr>
            <w:r>
              <w:rPr>
                <w:lang w:val="it-IT"/>
              </w:rPr>
              <w:t>a)</w:t>
            </w:r>
            <w:r w:rsidR="00792E13" w:rsidRPr="00B73047">
              <w:rPr>
                <w:lang w:val="it-IT"/>
              </w:rPr>
              <w:t xml:space="preserve"> Inizio della prima parte del programma.</w:t>
            </w:r>
          </w:p>
        </w:tc>
        <w:tc>
          <w:tcPr>
            <w:tcW w:w="4039" w:type="dxa"/>
            <w:tcBorders>
              <w:top w:val="nil"/>
              <w:left w:val="nil"/>
              <w:bottom w:val="nil"/>
              <w:right w:val="nil"/>
            </w:tcBorders>
          </w:tcPr>
          <w:p w:rsidR="00792E13" w:rsidRPr="00B73047" w:rsidRDefault="00041554" w:rsidP="00041554">
            <w:pPr>
              <w:pStyle w:val="Tcorpo1paragrafo"/>
              <w:jc w:val="left"/>
              <w:rPr>
                <w:lang w:val="it-IT"/>
              </w:rPr>
            </w:pPr>
            <w:r>
              <w:rPr>
                <w:lang w:val="it-IT"/>
              </w:rPr>
              <w:t>b)</w:t>
            </w:r>
            <w:r w:rsidR="00792E13" w:rsidRPr="00B73047">
              <w:rPr>
                <w:lang w:val="it-IT"/>
              </w:rPr>
              <w:t xml:space="preserve"> Inizio della seconda parte del programma.</w:t>
            </w:r>
          </w:p>
        </w:tc>
      </w:tr>
    </w:tbl>
    <w:p w:rsidR="00425D55" w:rsidRDefault="00875A88" w:rsidP="00792E13">
      <w:pPr>
        <w:pStyle w:val="Tcorpoparagrafo"/>
        <w:ind w:firstLine="0"/>
        <w:jc w:val="center"/>
        <w:rPr>
          <w:lang w:val="it-IT"/>
        </w:rPr>
      </w:pPr>
      <w:r>
        <w:rPr>
          <w:lang w:val="it-IT"/>
        </w:rPr>
        <w:t>Figura 20</w:t>
      </w:r>
      <w:r w:rsidR="00482A26">
        <w:rPr>
          <w:lang w:val="it-IT"/>
        </w:rPr>
        <w:t>.</w:t>
      </w:r>
      <w:r w:rsidR="00425D55">
        <w:rPr>
          <w:lang w:val="it-IT"/>
        </w:rPr>
        <w:t xml:space="preserve"> </w:t>
      </w:r>
      <w:r w:rsidR="00BC402F" w:rsidRPr="00BC402F">
        <w:rPr>
          <w:lang w:val="it-IT"/>
        </w:rPr>
        <w:t>Schermata di settaggio dei parametri GPS e Network</w:t>
      </w:r>
      <w:r w:rsidR="001650B0">
        <w:rPr>
          <w:lang w:val="it-IT"/>
        </w:rPr>
        <w:t>.</w:t>
      </w:r>
    </w:p>
    <w:p w:rsidR="00773B28" w:rsidRDefault="00773B28" w:rsidP="00792E13">
      <w:pPr>
        <w:pStyle w:val="Tcorpoparagrafo"/>
        <w:ind w:firstLine="0"/>
        <w:jc w:val="center"/>
        <w:rPr>
          <w:lang w:val="it-IT"/>
        </w:rPr>
      </w:pPr>
    </w:p>
    <w:p w:rsidR="00792E13" w:rsidRPr="00B73047" w:rsidRDefault="00612D15" w:rsidP="00792E13">
      <w:pPr>
        <w:pStyle w:val="Tcorpoparagrafo"/>
        <w:ind w:firstLine="0"/>
        <w:jc w:val="center"/>
        <w:rPr>
          <w:lang w:val="it-IT"/>
        </w:rPr>
      </w:pPr>
      <w:r>
        <w:rPr>
          <w:noProof/>
          <w:lang w:val="it-IT"/>
        </w:rPr>
        <w:drawing>
          <wp:inline distT="0" distB="0" distL="0" distR="0">
            <wp:extent cx="2971800" cy="1950243"/>
            <wp:effectExtent l="19050" t="0" r="0" b="0"/>
            <wp:docPr id="3" name="Immagine 2" descr="Imma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PNG"/>
                    <pic:cNvPicPr/>
                  </pic:nvPicPr>
                  <pic:blipFill>
                    <a:blip r:embed="rId41"/>
                    <a:stretch>
                      <a:fillRect/>
                    </a:stretch>
                  </pic:blipFill>
                  <pic:spPr>
                    <a:xfrm>
                      <a:off x="0" y="0"/>
                      <a:ext cx="2971800" cy="1950243"/>
                    </a:xfrm>
                    <a:prstGeom prst="rect">
                      <a:avLst/>
                    </a:prstGeom>
                  </pic:spPr>
                </pic:pic>
              </a:graphicData>
            </a:graphic>
          </wp:inline>
        </w:drawing>
      </w:r>
    </w:p>
    <w:p w:rsidR="00792E13" w:rsidRPr="00B73047" w:rsidRDefault="00792E13" w:rsidP="00792E13">
      <w:pPr>
        <w:pStyle w:val="Tcorpo1paragrafo"/>
        <w:jc w:val="center"/>
        <w:rPr>
          <w:lang w:val="it-IT"/>
        </w:rPr>
      </w:pPr>
      <w:r w:rsidRPr="00B73047">
        <w:rPr>
          <w:lang w:val="it-IT"/>
        </w:rPr>
        <w:t xml:space="preserve">Figura </w:t>
      </w:r>
      <w:r w:rsidR="00875A88">
        <w:rPr>
          <w:lang w:val="it-IT"/>
        </w:rPr>
        <w:t>21</w:t>
      </w:r>
      <w:r w:rsidR="00482A26">
        <w:rPr>
          <w:lang w:val="it-IT"/>
        </w:rPr>
        <w:t>.</w:t>
      </w:r>
      <w:r w:rsidRPr="00B73047">
        <w:rPr>
          <w:lang w:val="it-IT"/>
        </w:rPr>
        <w:t xml:space="preserve"> Realtà aumentata.</w:t>
      </w:r>
    </w:p>
    <w:p w:rsidR="00792E13" w:rsidRPr="00B73047" w:rsidRDefault="00232E58" w:rsidP="00792E13">
      <w:pPr>
        <w:pStyle w:val="Tcorpo1paragrafo"/>
        <w:rPr>
          <w:lang w:val="it-IT"/>
        </w:rPr>
      </w:pPr>
      <w:r>
        <w:rPr>
          <w:lang w:val="it-IT"/>
        </w:rPr>
        <w:lastRenderedPageBreak/>
        <w:t>I</w:t>
      </w:r>
      <w:r w:rsidR="00792E13" w:rsidRPr="00B73047">
        <w:rPr>
          <w:lang w:val="it-IT"/>
        </w:rPr>
        <w:t>l gioco inizia se il sistema GPS o internet, capta le stesse coordinate del luogo di culto, impostate nell’applicazione</w:t>
      </w:r>
      <w:r w:rsidR="00792E13" w:rsidRPr="00232E58">
        <w:rPr>
          <w:lang w:val="it-IT"/>
        </w:rPr>
        <w:t>.</w:t>
      </w:r>
      <w:r w:rsidRPr="00232E58">
        <w:rPr>
          <w:lang w:val="it-IT"/>
        </w:rPr>
        <w:t xml:space="preserve"> E' importante abilitare l'antenna GPS e/o il Network sul di</w:t>
      </w:r>
      <w:r>
        <w:rPr>
          <w:lang w:val="it-IT"/>
        </w:rPr>
        <w:t>s</w:t>
      </w:r>
      <w:r w:rsidRPr="00232E58">
        <w:rPr>
          <w:lang w:val="it-IT"/>
        </w:rPr>
        <w:t>positivo. Appena l'applicazione è avviata, se i due servizi non sono attivati, appa</w:t>
      </w:r>
      <w:r w:rsidR="00875A88">
        <w:rPr>
          <w:lang w:val="it-IT"/>
        </w:rPr>
        <w:t>re la schermata in Figura 20</w:t>
      </w:r>
      <w:r w:rsidRPr="00232E58">
        <w:rPr>
          <w:lang w:val="it-IT"/>
        </w:rPr>
        <w:t>a.</w:t>
      </w:r>
    </w:p>
    <w:p w:rsidR="00792E13" w:rsidRDefault="00232E58" w:rsidP="00792E13">
      <w:pPr>
        <w:pStyle w:val="Tcorpo1paragrafo"/>
        <w:rPr>
          <w:lang w:val="it-IT"/>
        </w:rPr>
      </w:pPr>
      <w:r w:rsidRPr="00232E58">
        <w:rPr>
          <w:lang w:val="it-IT"/>
        </w:rPr>
        <w:t>Se l'utente ha terminato il gioco nella prima parte</w:t>
      </w:r>
      <w:r w:rsidRPr="00B73047">
        <w:rPr>
          <w:lang w:val="it-IT"/>
        </w:rPr>
        <w:t xml:space="preserve"> </w:t>
      </w:r>
      <w:r w:rsidR="00792E13" w:rsidRPr="00B73047">
        <w:rPr>
          <w:lang w:val="it-IT"/>
        </w:rPr>
        <w:t>del programma, ovvero se è stato nel luogo di culto e ha terminato la visita di tutte le tappe, allora al riavvio dell’applicazione si avvia il secondo programma, (</w:t>
      </w:r>
      <w:r w:rsidR="00220196">
        <w:rPr>
          <w:lang w:val="it-IT"/>
        </w:rPr>
        <w:t>Figura</w:t>
      </w:r>
      <w:r w:rsidR="00792E13" w:rsidRPr="00B73047">
        <w:rPr>
          <w:lang w:val="it-IT"/>
        </w:rPr>
        <w:t xml:space="preserve"> </w:t>
      </w:r>
      <w:r w:rsidR="00875A88">
        <w:rPr>
          <w:lang w:val="it-IT"/>
        </w:rPr>
        <w:t>20</w:t>
      </w:r>
      <w:r w:rsidR="00041554">
        <w:rPr>
          <w:lang w:val="it-IT"/>
        </w:rPr>
        <w:t>b</w:t>
      </w:r>
      <w:r w:rsidR="00792E13" w:rsidRPr="00B73047">
        <w:rPr>
          <w:lang w:val="it-IT"/>
        </w:rPr>
        <w:t>) che assume il ruolo di debriefing, in cui l’utente potrà vedere i suoi gadget raccolti ovvero foto/video e commenti, e posizione in classifica, sia locale che globale; potrà decidere se rifare il gioco, sempre se è fisicamente sul luogo di culto; potrà decidere di attivare la realtà aumentata di Wikitude</w:t>
      </w:r>
      <w:r w:rsidR="001F3935">
        <w:rPr>
          <w:lang w:val="it-IT"/>
        </w:rPr>
        <w:t xml:space="preserve"> (</w:t>
      </w:r>
      <w:r w:rsidR="00220196">
        <w:rPr>
          <w:lang w:val="it-IT"/>
        </w:rPr>
        <w:t>Figura</w:t>
      </w:r>
      <w:r w:rsidR="00875A88">
        <w:rPr>
          <w:lang w:val="it-IT"/>
        </w:rPr>
        <w:t xml:space="preserve"> 21</w:t>
      </w:r>
      <w:r w:rsidR="001F3935">
        <w:rPr>
          <w:lang w:val="it-IT"/>
        </w:rPr>
        <w:t>)</w:t>
      </w:r>
      <w:r w:rsidR="00792E13" w:rsidRPr="00B73047">
        <w:rPr>
          <w:lang w:val="it-IT"/>
        </w:rPr>
        <w:t xml:space="preserve"> e di accumulare altri punti.</w:t>
      </w:r>
    </w:p>
    <w:p w:rsidR="00747791" w:rsidRPr="00747791" w:rsidRDefault="00747791" w:rsidP="00747791">
      <w:pPr>
        <w:pStyle w:val="Tcorpoparagrafo"/>
        <w:rPr>
          <w:lang w:val="it-IT"/>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38"/>
        <w:gridCol w:w="4039"/>
      </w:tblGrid>
      <w:tr w:rsidR="00747791" w:rsidTr="00001064">
        <w:trPr>
          <w:trHeight w:val="4816"/>
        </w:trPr>
        <w:tc>
          <w:tcPr>
            <w:tcW w:w="4038" w:type="dxa"/>
          </w:tcPr>
          <w:p w:rsidR="00747791" w:rsidRDefault="00747791" w:rsidP="00747791">
            <w:pPr>
              <w:pStyle w:val="Tcorpoparagrafo"/>
              <w:ind w:firstLine="0"/>
              <w:jc w:val="center"/>
              <w:rPr>
                <w:lang w:val="it-IT"/>
              </w:rPr>
            </w:pPr>
            <w:r>
              <w:rPr>
                <w:noProof/>
                <w:lang w:val="it-IT"/>
              </w:rPr>
              <w:drawing>
                <wp:inline distT="0" distB="0" distL="0" distR="0">
                  <wp:extent cx="1878075" cy="2828925"/>
                  <wp:effectExtent l="19050" t="0" r="7875" b="0"/>
                  <wp:docPr id="1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srcRect/>
                          <a:stretch>
                            <a:fillRect/>
                          </a:stretch>
                        </pic:blipFill>
                        <pic:spPr bwMode="auto">
                          <a:xfrm>
                            <a:off x="0" y="0"/>
                            <a:ext cx="1880451" cy="2832503"/>
                          </a:xfrm>
                          <a:prstGeom prst="rect">
                            <a:avLst/>
                          </a:prstGeom>
                          <a:noFill/>
                          <a:ln w="9525">
                            <a:noFill/>
                            <a:miter lim="800000"/>
                            <a:headEnd/>
                            <a:tailEnd/>
                          </a:ln>
                        </pic:spPr>
                      </pic:pic>
                    </a:graphicData>
                  </a:graphic>
                </wp:inline>
              </w:drawing>
            </w:r>
          </w:p>
        </w:tc>
        <w:tc>
          <w:tcPr>
            <w:tcW w:w="4039" w:type="dxa"/>
          </w:tcPr>
          <w:p w:rsidR="00747791" w:rsidRDefault="00747791" w:rsidP="00747791">
            <w:pPr>
              <w:pStyle w:val="Tcorpoparagrafo"/>
              <w:ind w:firstLine="0"/>
              <w:jc w:val="center"/>
              <w:rPr>
                <w:lang w:val="it-IT"/>
              </w:rPr>
            </w:pPr>
            <w:r w:rsidRPr="00B73047">
              <w:rPr>
                <w:noProof/>
                <w:lang w:val="it-IT"/>
              </w:rPr>
              <w:drawing>
                <wp:inline distT="0" distB="0" distL="0" distR="0">
                  <wp:extent cx="1902460" cy="2829300"/>
                  <wp:effectExtent l="19050" t="0" r="2540" b="0"/>
                  <wp:docPr id="19"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srcRect/>
                          <a:stretch>
                            <a:fillRect/>
                          </a:stretch>
                        </pic:blipFill>
                        <pic:spPr bwMode="auto">
                          <a:xfrm>
                            <a:off x="0" y="0"/>
                            <a:ext cx="1905061" cy="2833169"/>
                          </a:xfrm>
                          <a:prstGeom prst="rect">
                            <a:avLst/>
                          </a:prstGeom>
                          <a:noFill/>
                          <a:ln w="9525">
                            <a:noFill/>
                            <a:miter lim="800000"/>
                            <a:headEnd/>
                            <a:tailEnd/>
                          </a:ln>
                        </pic:spPr>
                      </pic:pic>
                    </a:graphicData>
                  </a:graphic>
                </wp:inline>
              </w:drawing>
            </w:r>
          </w:p>
        </w:tc>
      </w:tr>
      <w:tr w:rsidR="00747791" w:rsidTr="00747791">
        <w:tc>
          <w:tcPr>
            <w:tcW w:w="4038" w:type="dxa"/>
          </w:tcPr>
          <w:p w:rsidR="00747791" w:rsidRDefault="00747791" w:rsidP="00747791">
            <w:pPr>
              <w:pStyle w:val="Tcorpoparagrafo"/>
              <w:ind w:firstLine="0"/>
              <w:rPr>
                <w:lang w:val="it-IT"/>
              </w:rPr>
            </w:pPr>
            <w:r>
              <w:rPr>
                <w:lang w:val="it-IT"/>
              </w:rPr>
              <w:t>Figura 22.</w:t>
            </w:r>
            <w:r w:rsidRPr="00B73047">
              <w:rPr>
                <w:lang w:val="it-IT"/>
              </w:rPr>
              <w:t xml:space="preserve"> Avviso di inizio gioco.</w:t>
            </w:r>
          </w:p>
        </w:tc>
        <w:tc>
          <w:tcPr>
            <w:tcW w:w="4039" w:type="dxa"/>
          </w:tcPr>
          <w:p w:rsidR="00747791" w:rsidRDefault="00747791" w:rsidP="00747791">
            <w:pPr>
              <w:jc w:val="both"/>
            </w:pPr>
            <w:r w:rsidRPr="00B73047">
              <w:t>Figura 2</w:t>
            </w:r>
            <w:r>
              <w:t>3.</w:t>
            </w:r>
            <w:r w:rsidRPr="00B73047">
              <w:t xml:space="preserve"> Lettura/ascolto di una storia.</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8"/>
        <w:gridCol w:w="4039"/>
      </w:tblGrid>
      <w:tr w:rsidR="00792E13" w:rsidRPr="00B73047" w:rsidTr="00BE57E4">
        <w:tc>
          <w:tcPr>
            <w:tcW w:w="4038" w:type="dxa"/>
            <w:tcBorders>
              <w:top w:val="nil"/>
              <w:left w:val="nil"/>
              <w:bottom w:val="nil"/>
              <w:right w:val="nil"/>
            </w:tcBorders>
          </w:tcPr>
          <w:p w:rsidR="00792E13" w:rsidRPr="00B73047" w:rsidRDefault="00792E13" w:rsidP="00310730">
            <w:pPr>
              <w:jc w:val="center"/>
            </w:pPr>
            <w:r w:rsidRPr="00B73047">
              <w:rPr>
                <w:noProof/>
              </w:rPr>
              <w:lastRenderedPageBreak/>
              <w:drawing>
                <wp:inline distT="0" distB="0" distL="0" distR="0">
                  <wp:extent cx="1866900" cy="2781300"/>
                  <wp:effectExtent l="1905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srcRect/>
                          <a:stretch>
                            <a:fillRect/>
                          </a:stretch>
                        </pic:blipFill>
                        <pic:spPr bwMode="auto">
                          <a:xfrm>
                            <a:off x="0" y="0"/>
                            <a:ext cx="1866900" cy="2781300"/>
                          </a:xfrm>
                          <a:prstGeom prst="rect">
                            <a:avLst/>
                          </a:prstGeom>
                          <a:noFill/>
                          <a:ln w="9525">
                            <a:noFill/>
                            <a:miter lim="800000"/>
                            <a:headEnd/>
                            <a:tailEnd/>
                          </a:ln>
                        </pic:spPr>
                      </pic:pic>
                    </a:graphicData>
                  </a:graphic>
                </wp:inline>
              </w:drawing>
            </w:r>
          </w:p>
        </w:tc>
        <w:tc>
          <w:tcPr>
            <w:tcW w:w="4039" w:type="dxa"/>
            <w:tcBorders>
              <w:top w:val="nil"/>
              <w:left w:val="nil"/>
              <w:bottom w:val="nil"/>
              <w:right w:val="nil"/>
            </w:tcBorders>
          </w:tcPr>
          <w:p w:rsidR="00792E13" w:rsidRPr="00B73047" w:rsidRDefault="005616F1" w:rsidP="00310730">
            <w:pPr>
              <w:jc w:val="center"/>
            </w:pPr>
            <w:r>
              <w:object w:dxaOrig="4770" w:dyaOrig="7125">
                <v:shape id="_x0000_i1026" type="#_x0000_t75" style="width:147pt;height:219.75pt" o:ole="">
                  <v:imagedata r:id="rId45" o:title=""/>
                </v:shape>
                <o:OLEObject Type="Embed" ProgID="PBrush" ShapeID="_x0000_i1026" DrawAspect="Content" ObjectID="_1365355980" r:id="rId46"/>
              </w:object>
            </w:r>
          </w:p>
        </w:tc>
      </w:tr>
      <w:tr w:rsidR="00792E13" w:rsidRPr="00B73047" w:rsidTr="00BE57E4">
        <w:tc>
          <w:tcPr>
            <w:tcW w:w="4038" w:type="dxa"/>
            <w:tcBorders>
              <w:top w:val="nil"/>
              <w:left w:val="nil"/>
              <w:bottom w:val="nil"/>
              <w:right w:val="nil"/>
            </w:tcBorders>
          </w:tcPr>
          <w:p w:rsidR="00792E13" w:rsidRPr="00B73047" w:rsidRDefault="00A64954" w:rsidP="00A64954">
            <w:r>
              <w:t>a)</w:t>
            </w:r>
            <w:r w:rsidR="00792E13" w:rsidRPr="00B73047">
              <w:t xml:space="preserve"> Visita di un oggetto con descrizione e funzione camera.</w:t>
            </w:r>
          </w:p>
        </w:tc>
        <w:tc>
          <w:tcPr>
            <w:tcW w:w="4039" w:type="dxa"/>
            <w:tcBorders>
              <w:top w:val="nil"/>
              <w:left w:val="nil"/>
              <w:bottom w:val="nil"/>
              <w:right w:val="nil"/>
            </w:tcBorders>
          </w:tcPr>
          <w:p w:rsidR="00792E13" w:rsidRPr="00B73047" w:rsidRDefault="00A64954" w:rsidP="00310730">
            <w:r>
              <w:t xml:space="preserve">b) </w:t>
            </w:r>
            <w:r w:rsidR="00792E13" w:rsidRPr="00B73047">
              <w:t>Lista di tutti gli oggetti visitabili.</w:t>
            </w:r>
          </w:p>
        </w:tc>
      </w:tr>
    </w:tbl>
    <w:p w:rsidR="00A64954" w:rsidRDefault="00A64954" w:rsidP="00A64954">
      <w:pPr>
        <w:jc w:val="center"/>
      </w:pPr>
    </w:p>
    <w:p w:rsidR="00792E13" w:rsidRDefault="00875A88" w:rsidP="00A64954">
      <w:pPr>
        <w:jc w:val="center"/>
      </w:pPr>
      <w:r>
        <w:t>Figura 24</w:t>
      </w:r>
      <w:r w:rsidR="00482A26">
        <w:t>.</w:t>
      </w:r>
      <w:r w:rsidR="00A64954">
        <w:t xml:space="preserve"> Visitare gli oggetti.</w:t>
      </w:r>
    </w:p>
    <w:p w:rsidR="00A64954" w:rsidRPr="00B73047" w:rsidRDefault="00A64954" w:rsidP="00A64954">
      <w:pPr>
        <w:jc w:val="center"/>
      </w:pPr>
    </w:p>
    <w:p w:rsidR="00792E13" w:rsidRPr="00B73047" w:rsidRDefault="00792E13" w:rsidP="00792E13">
      <w:pPr>
        <w:pStyle w:val="Tcorpo1paragrafo"/>
        <w:rPr>
          <w:rStyle w:val="Tcorpo1paragrafoCarattere"/>
          <w:lang w:val="it-IT"/>
        </w:rPr>
      </w:pPr>
      <w:r w:rsidRPr="00B73047">
        <w:rPr>
          <w:rStyle w:val="Tcorpo1paragrafoCarattere"/>
          <w:lang w:val="it-IT"/>
        </w:rPr>
        <w:t>Quando il servizio attivato (GPS o internet) rileva le coordinate relative al luogo di culto da visitare, allora inizia il gioco. Appare automaticamente la schermata di inizio gioco (</w:t>
      </w:r>
      <w:r w:rsidR="00220196">
        <w:rPr>
          <w:rStyle w:val="Tcorpo1paragrafoCarattere"/>
          <w:lang w:val="it-IT"/>
        </w:rPr>
        <w:t>Figura</w:t>
      </w:r>
      <w:r w:rsidRPr="00B73047">
        <w:rPr>
          <w:rStyle w:val="Tcorpo1paragrafoCarattere"/>
          <w:lang w:val="it-IT"/>
        </w:rPr>
        <w:t xml:space="preserve"> 2</w:t>
      </w:r>
      <w:r w:rsidR="00875A88">
        <w:rPr>
          <w:rStyle w:val="Tcorpo1paragrafoCarattere"/>
          <w:lang w:val="it-IT"/>
        </w:rPr>
        <w:t>2</w:t>
      </w:r>
      <w:r w:rsidRPr="00B73047">
        <w:rPr>
          <w:rStyle w:val="Tcorpo1paragrafoCarattere"/>
          <w:lang w:val="it-IT"/>
        </w:rPr>
        <w:t>). Per ogni tappa sarà fornita la corrispondente storia che può</w:t>
      </w:r>
      <w:r w:rsidRPr="00B73047">
        <w:rPr>
          <w:lang w:val="it-IT"/>
        </w:rPr>
        <w:t xml:space="preserve"> </w:t>
      </w:r>
      <w:r w:rsidRPr="00B73047">
        <w:rPr>
          <w:rStyle w:val="Tcorpo1paragrafoCarattere"/>
          <w:lang w:val="it-IT"/>
        </w:rPr>
        <w:t>essere letta e/o ascoltata (</w:t>
      </w:r>
      <w:r w:rsidR="00220196">
        <w:rPr>
          <w:rStyle w:val="Tcorpo1paragrafoCarattere"/>
          <w:lang w:val="it-IT"/>
        </w:rPr>
        <w:t>Figura</w:t>
      </w:r>
      <w:r w:rsidRPr="00B73047">
        <w:rPr>
          <w:rStyle w:val="Tcorpo1paragrafoCarattere"/>
          <w:lang w:val="it-IT"/>
        </w:rPr>
        <w:t xml:space="preserve"> 2</w:t>
      </w:r>
      <w:r w:rsidR="00875A88">
        <w:rPr>
          <w:rStyle w:val="Tcorpo1paragrafoCarattere"/>
          <w:lang w:val="it-IT"/>
        </w:rPr>
        <w:t>3</w:t>
      </w:r>
      <w:r w:rsidRPr="00B73047">
        <w:rPr>
          <w:rStyle w:val="Tcorpo1paragrafoCarattere"/>
          <w:lang w:val="it-IT"/>
        </w:rPr>
        <w:t>). L’utente non è ancora dentro la struttura, quindi può liberamente scegliere di ascoltare la storia, che verrà riprodotta attraverso i metodi del Text-To-Speech di Android. Ovviamente è sempre preferibile che egli abbia le cuffie, in quanto all’aperto rumori esterni possono influenzare l’ascolto. Ogni tappa ha n-oggetti da poter visitare. Per ogni oggetto è fornita la descrizione. Nel momento in cui l’utente guarda l’oggetto, può volerne scattare una foto o girare un video. Per tal ragione è stato scelto di inserire “descrizione” e “foto/video” in Tab Android (</w:t>
      </w:r>
      <w:r w:rsidR="00220196">
        <w:rPr>
          <w:rStyle w:val="Tcorpo1paragrafoCarattere"/>
          <w:lang w:val="it-IT"/>
        </w:rPr>
        <w:t>Figura</w:t>
      </w:r>
      <w:r w:rsidRPr="00B73047">
        <w:rPr>
          <w:rStyle w:val="Tcorpo1paragrafoCarattere"/>
          <w:lang w:val="it-IT"/>
        </w:rPr>
        <w:t xml:space="preserve"> 2</w:t>
      </w:r>
      <w:r w:rsidR="00875A88">
        <w:rPr>
          <w:rStyle w:val="Tcorpo1paragrafoCarattere"/>
          <w:lang w:val="it-IT"/>
        </w:rPr>
        <w:t>4</w:t>
      </w:r>
      <w:r w:rsidR="00A64954">
        <w:rPr>
          <w:rStyle w:val="Tcorpo1paragrafoCarattere"/>
          <w:lang w:val="it-IT"/>
        </w:rPr>
        <w:t>a</w:t>
      </w:r>
      <w:r w:rsidRPr="00B73047">
        <w:rPr>
          <w:rStyle w:val="Tcorpo1paragrafoCarattere"/>
          <w:lang w:val="it-IT"/>
        </w:rPr>
        <w:t xml:space="preserve">). Terminata la visita ad un oggetto, l’utente può passare al successivo oggetto cliccando sul nome, oppure può voler rivedere l’oggetto precedente oppure un oggetto non in sequenza con l’attuale visita. In tal caso potrà cliccare su “lista” e gli appariranno tutti gli oggetti visitabili attraverso una Gallery come in </w:t>
      </w:r>
      <w:r w:rsidR="00220196">
        <w:rPr>
          <w:rStyle w:val="Tcorpo1paragrafoCarattere"/>
          <w:lang w:val="it-IT"/>
        </w:rPr>
        <w:t>Figura</w:t>
      </w:r>
      <w:r w:rsidRPr="00B73047">
        <w:rPr>
          <w:rStyle w:val="Tcorpo1paragrafoCarattere"/>
          <w:lang w:val="it-IT"/>
        </w:rPr>
        <w:t xml:space="preserve"> 2</w:t>
      </w:r>
      <w:r w:rsidR="00875A88">
        <w:rPr>
          <w:rStyle w:val="Tcorpo1paragrafoCarattere"/>
          <w:lang w:val="it-IT"/>
        </w:rPr>
        <w:t>4</w:t>
      </w:r>
      <w:r w:rsidR="00A64954">
        <w:rPr>
          <w:rStyle w:val="Tcorpo1paragrafoCarattere"/>
          <w:lang w:val="it-IT"/>
        </w:rPr>
        <w:t>b</w:t>
      </w:r>
      <w:r w:rsidRPr="00B73047">
        <w:rPr>
          <w:rStyle w:val="Tcorpo1paragrafoCarattere"/>
          <w:lang w:val="it-IT"/>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38"/>
        <w:gridCol w:w="4039"/>
      </w:tblGrid>
      <w:tr w:rsidR="00792E13" w:rsidRPr="00B73047" w:rsidTr="00BE57E4">
        <w:tc>
          <w:tcPr>
            <w:tcW w:w="4038" w:type="dxa"/>
            <w:tcBorders>
              <w:top w:val="nil"/>
              <w:left w:val="nil"/>
              <w:bottom w:val="nil"/>
              <w:right w:val="nil"/>
            </w:tcBorders>
          </w:tcPr>
          <w:p w:rsidR="00792E13" w:rsidRPr="00B73047" w:rsidRDefault="00FF2A60" w:rsidP="00310730">
            <w:pPr>
              <w:pStyle w:val="Tcorpoparagrafo"/>
              <w:ind w:firstLine="0"/>
              <w:jc w:val="center"/>
              <w:rPr>
                <w:lang w:val="it-IT"/>
              </w:rPr>
            </w:pPr>
            <w:r>
              <w:rPr>
                <w:noProof/>
                <w:lang w:val="it-IT"/>
              </w:rPr>
              <w:lastRenderedPageBreak/>
              <w:drawing>
                <wp:inline distT="0" distB="0" distL="0" distR="0">
                  <wp:extent cx="1867424" cy="2771775"/>
                  <wp:effectExtent l="19050" t="0" r="0" b="0"/>
                  <wp:docPr id="4" name="Immagine 3" descr="Immagin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bmp"/>
                          <pic:cNvPicPr/>
                        </pic:nvPicPr>
                        <pic:blipFill>
                          <a:blip r:embed="rId47"/>
                          <a:stretch>
                            <a:fillRect/>
                          </a:stretch>
                        </pic:blipFill>
                        <pic:spPr>
                          <a:xfrm>
                            <a:off x="0" y="0"/>
                            <a:ext cx="1868100" cy="2772778"/>
                          </a:xfrm>
                          <a:prstGeom prst="rect">
                            <a:avLst/>
                          </a:prstGeom>
                        </pic:spPr>
                      </pic:pic>
                    </a:graphicData>
                  </a:graphic>
                </wp:inline>
              </w:drawing>
            </w:r>
          </w:p>
        </w:tc>
        <w:tc>
          <w:tcPr>
            <w:tcW w:w="4039" w:type="dxa"/>
            <w:tcBorders>
              <w:top w:val="nil"/>
              <w:left w:val="nil"/>
              <w:bottom w:val="nil"/>
              <w:right w:val="nil"/>
            </w:tcBorders>
          </w:tcPr>
          <w:p w:rsidR="00792E13" w:rsidRPr="00B73047" w:rsidRDefault="00792E13" w:rsidP="00310730">
            <w:pPr>
              <w:pStyle w:val="Tcorpoparagrafo"/>
              <w:ind w:firstLine="0"/>
              <w:jc w:val="center"/>
              <w:rPr>
                <w:lang w:val="it-IT"/>
              </w:rPr>
            </w:pPr>
            <w:r w:rsidRPr="00B73047">
              <w:rPr>
                <w:noProof/>
                <w:lang w:val="it-IT"/>
              </w:rPr>
              <w:drawing>
                <wp:inline distT="0" distB="0" distL="0" distR="0">
                  <wp:extent cx="1857375" cy="2771775"/>
                  <wp:effectExtent l="19050" t="0" r="9525" b="0"/>
                  <wp:docPr id="4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48"/>
                          <a:srcRect/>
                          <a:stretch>
                            <a:fillRect/>
                          </a:stretch>
                        </pic:blipFill>
                        <pic:spPr bwMode="auto">
                          <a:xfrm>
                            <a:off x="0" y="0"/>
                            <a:ext cx="1857375" cy="2771775"/>
                          </a:xfrm>
                          <a:prstGeom prst="rect">
                            <a:avLst/>
                          </a:prstGeom>
                          <a:noFill/>
                          <a:ln w="9525">
                            <a:noFill/>
                            <a:miter lim="800000"/>
                            <a:headEnd/>
                            <a:tailEnd/>
                          </a:ln>
                        </pic:spPr>
                      </pic:pic>
                    </a:graphicData>
                  </a:graphic>
                </wp:inline>
              </w:drawing>
            </w:r>
          </w:p>
        </w:tc>
      </w:tr>
      <w:tr w:rsidR="00792E13" w:rsidRPr="00B73047" w:rsidTr="00BE57E4">
        <w:tc>
          <w:tcPr>
            <w:tcW w:w="4038" w:type="dxa"/>
            <w:tcBorders>
              <w:top w:val="nil"/>
              <w:left w:val="nil"/>
              <w:bottom w:val="nil"/>
              <w:right w:val="nil"/>
            </w:tcBorders>
          </w:tcPr>
          <w:p w:rsidR="00792E13" w:rsidRPr="00B73047" w:rsidRDefault="00BE57E4" w:rsidP="00310730">
            <w:pPr>
              <w:pStyle w:val="Tcorpoparagrafo"/>
              <w:ind w:firstLine="0"/>
              <w:rPr>
                <w:lang w:val="it-IT"/>
              </w:rPr>
            </w:pPr>
            <w:r>
              <w:rPr>
                <w:lang w:val="it-IT"/>
              </w:rPr>
              <w:t>a)</w:t>
            </w:r>
            <w:r w:rsidR="00792E13" w:rsidRPr="00B73047">
              <w:rPr>
                <w:lang w:val="it-IT"/>
              </w:rPr>
              <w:t>Commento utente sulla tappa visitata.</w:t>
            </w:r>
          </w:p>
        </w:tc>
        <w:tc>
          <w:tcPr>
            <w:tcW w:w="4039" w:type="dxa"/>
            <w:tcBorders>
              <w:top w:val="nil"/>
              <w:left w:val="nil"/>
              <w:bottom w:val="nil"/>
              <w:right w:val="nil"/>
            </w:tcBorders>
          </w:tcPr>
          <w:p w:rsidR="00792E13" w:rsidRPr="00B73047" w:rsidRDefault="00DC5561" w:rsidP="00955BC3">
            <w:pPr>
              <w:pStyle w:val="Tcorpoparagrafo"/>
              <w:ind w:firstLine="0"/>
              <w:rPr>
                <w:lang w:val="it-IT"/>
              </w:rPr>
            </w:pPr>
            <w:r>
              <w:rPr>
                <w:lang w:val="it-IT"/>
              </w:rPr>
              <w:t>b)</w:t>
            </w:r>
            <w:r w:rsidR="00792E13" w:rsidRPr="00B73047">
              <w:rPr>
                <w:lang w:val="it-IT"/>
              </w:rPr>
              <w:t xml:space="preserve">Risposta alla domanda </w:t>
            </w:r>
            <w:r w:rsidR="00955BC3">
              <w:rPr>
                <w:lang w:val="it-IT"/>
              </w:rPr>
              <w:t>sulla</w:t>
            </w:r>
            <w:r w:rsidR="00792E13" w:rsidRPr="00B73047">
              <w:rPr>
                <w:lang w:val="it-IT"/>
              </w:rPr>
              <w:t xml:space="preserve"> tappa</w:t>
            </w:r>
          </w:p>
        </w:tc>
      </w:tr>
    </w:tbl>
    <w:p w:rsidR="00792E13" w:rsidRDefault="00875A88" w:rsidP="00DC5561">
      <w:pPr>
        <w:pStyle w:val="Tcorpoparagrafo"/>
        <w:jc w:val="center"/>
        <w:rPr>
          <w:lang w:val="it-IT"/>
        </w:rPr>
      </w:pPr>
      <w:r>
        <w:rPr>
          <w:lang w:val="it-IT"/>
        </w:rPr>
        <w:t>Figura 25</w:t>
      </w:r>
      <w:r w:rsidR="00482A26">
        <w:rPr>
          <w:lang w:val="it-IT"/>
        </w:rPr>
        <w:t>.</w:t>
      </w:r>
      <w:r w:rsidR="00DC5561">
        <w:rPr>
          <w:lang w:val="it-IT"/>
        </w:rPr>
        <w:t xml:space="preserve"> Task dopo la visita di una tappa</w:t>
      </w:r>
      <w:r w:rsidR="001650B0">
        <w:rPr>
          <w:lang w:val="it-IT"/>
        </w:rPr>
        <w:t>.</w:t>
      </w:r>
    </w:p>
    <w:p w:rsidR="00DC5561" w:rsidRPr="00B73047" w:rsidRDefault="00DC5561" w:rsidP="00DC5561">
      <w:pPr>
        <w:pStyle w:val="Tcorpoparagrafo"/>
        <w:jc w:val="center"/>
        <w:rPr>
          <w:lang w:val="it-IT"/>
        </w:rPr>
      </w:pPr>
    </w:p>
    <w:p w:rsidR="00792E13" w:rsidRPr="00B73047" w:rsidRDefault="00F3117F" w:rsidP="00792E13">
      <w:pPr>
        <w:pStyle w:val="Tcorpo1paragrafo"/>
        <w:jc w:val="center"/>
        <w:rPr>
          <w:lang w:val="it-IT"/>
        </w:rPr>
      </w:pPr>
      <w:r>
        <w:rPr>
          <w:noProof/>
          <w:lang w:val="it-IT"/>
        </w:rPr>
        <w:drawing>
          <wp:inline distT="0" distB="0" distL="0" distR="0">
            <wp:extent cx="1657350" cy="2475601"/>
            <wp:effectExtent l="1905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1657350" cy="2475601"/>
                    </a:xfrm>
                    <a:prstGeom prst="rect">
                      <a:avLst/>
                    </a:prstGeom>
                    <a:noFill/>
                    <a:ln w="9525">
                      <a:noFill/>
                      <a:miter lim="800000"/>
                      <a:headEnd/>
                      <a:tailEnd/>
                    </a:ln>
                  </pic:spPr>
                </pic:pic>
              </a:graphicData>
            </a:graphic>
          </wp:inline>
        </w:drawing>
      </w:r>
    </w:p>
    <w:p w:rsidR="00792E13" w:rsidRPr="00B73047" w:rsidRDefault="00792E13" w:rsidP="00792E13">
      <w:pPr>
        <w:pStyle w:val="Tcorpoparagrafo"/>
        <w:jc w:val="center"/>
        <w:rPr>
          <w:lang w:val="it-IT"/>
        </w:rPr>
      </w:pPr>
      <w:r w:rsidRPr="00B73047">
        <w:rPr>
          <w:lang w:val="it-IT"/>
        </w:rPr>
        <w:t>Figura 2</w:t>
      </w:r>
      <w:r w:rsidR="00875A88">
        <w:rPr>
          <w:lang w:val="it-IT"/>
        </w:rPr>
        <w:t>6</w:t>
      </w:r>
      <w:r w:rsidR="00482A26">
        <w:rPr>
          <w:lang w:val="it-IT"/>
        </w:rPr>
        <w:t>.</w:t>
      </w:r>
      <w:r w:rsidRPr="00B73047">
        <w:rPr>
          <w:lang w:val="it-IT"/>
        </w:rPr>
        <w:t xml:space="preserve"> Concluse le visite delle tappa, </w:t>
      </w:r>
      <w:r w:rsidR="00DC5561">
        <w:rPr>
          <w:lang w:val="it-IT"/>
        </w:rPr>
        <w:t>la visita è conclusa</w:t>
      </w:r>
      <w:r w:rsidRPr="00B73047">
        <w:rPr>
          <w:lang w:val="it-IT"/>
        </w:rPr>
        <w:t>.</w:t>
      </w:r>
    </w:p>
    <w:p w:rsidR="00792E13" w:rsidRDefault="00792E13" w:rsidP="00792E13">
      <w:pPr>
        <w:pStyle w:val="Tcorpo1paragrafo"/>
        <w:rPr>
          <w:lang w:val="it-IT"/>
        </w:rPr>
      </w:pPr>
      <w:r w:rsidRPr="00B73047">
        <w:rPr>
          <w:rStyle w:val="Tcorpo1paragrafoCarattere"/>
          <w:lang w:val="it-IT"/>
        </w:rPr>
        <w:t xml:space="preserve">Terminata la visita ad una tappa, l’utente può lasciare un proprio commento relativo alla tappa appena visitata come in </w:t>
      </w:r>
      <w:r w:rsidR="00220196">
        <w:rPr>
          <w:rStyle w:val="Tcorpo1paragrafoCarattere"/>
          <w:lang w:val="it-IT"/>
        </w:rPr>
        <w:t>Figura</w:t>
      </w:r>
      <w:r w:rsidR="00875A88">
        <w:rPr>
          <w:rStyle w:val="Tcorpo1paragrafoCarattere"/>
          <w:lang w:val="it-IT"/>
        </w:rPr>
        <w:t xml:space="preserve"> 25</w:t>
      </w:r>
      <w:r w:rsidR="00DC5561">
        <w:rPr>
          <w:rStyle w:val="Tcorpo1paragrafoCarattere"/>
          <w:lang w:val="it-IT"/>
        </w:rPr>
        <w:t>a</w:t>
      </w:r>
      <w:r w:rsidRPr="00B73047">
        <w:rPr>
          <w:rStyle w:val="Tcorpo1paragrafoCarattere"/>
          <w:lang w:val="it-IT"/>
        </w:rPr>
        <w:t>. Successivamente, dovrà rispondere ad una domanda, per poter iniziare ad accumulare punti (</w:t>
      </w:r>
      <w:r w:rsidR="00220196">
        <w:rPr>
          <w:rStyle w:val="Tcorpo1paragrafoCarattere"/>
          <w:lang w:val="it-IT"/>
        </w:rPr>
        <w:t>Figura</w:t>
      </w:r>
      <w:r w:rsidRPr="00B73047">
        <w:rPr>
          <w:rStyle w:val="Tcorpo1paragrafoCarattere"/>
          <w:lang w:val="it-IT"/>
        </w:rPr>
        <w:t xml:space="preserve"> 2</w:t>
      </w:r>
      <w:r w:rsidR="00875A88">
        <w:rPr>
          <w:rStyle w:val="Tcorpo1paragrafoCarattere"/>
          <w:lang w:val="it-IT"/>
        </w:rPr>
        <w:t>5</w:t>
      </w:r>
      <w:r w:rsidR="00DC5561">
        <w:rPr>
          <w:rStyle w:val="Tcorpo1paragrafoCarattere"/>
          <w:lang w:val="it-IT"/>
        </w:rPr>
        <w:t>b</w:t>
      </w:r>
      <w:r w:rsidRPr="00B73047">
        <w:rPr>
          <w:rStyle w:val="Tcorpo1paragrafoCarattere"/>
          <w:lang w:val="it-IT"/>
        </w:rPr>
        <w:t xml:space="preserve">). Se risponde bene senza aver fatto precedenti errori, gli viene assegnato il punteggio massimo per domanda, ovvero 30 punti. Se ha sbagliato una volta, gli </w:t>
      </w:r>
      <w:r w:rsidRPr="00B73047">
        <w:rPr>
          <w:rStyle w:val="Tcorpo1paragrafoCarattere"/>
          <w:lang w:val="it-IT"/>
        </w:rPr>
        <w:lastRenderedPageBreak/>
        <w:t xml:space="preserve">vengono assegnati, 20 punti; se ha sbagliato 2 volte, 10 punti, e se ha sempre sbagliato nel dare la risposta, non gli verranno assegnati punti, in quanto l’unica risposta che rimane da selezionare sarà quella corretta. A questo punto della visita, si avvieranno le schermate relative alle altre tappe, seguendo l’ordine di “Storia”, “Descrizioni oggetti”, “commento” e “domanda”. Terminate tutte le tappe, </w:t>
      </w:r>
      <w:r w:rsidR="009301C7">
        <w:rPr>
          <w:rStyle w:val="Tcorpo1paragrafoCarattere"/>
          <w:lang w:val="it-IT"/>
        </w:rPr>
        <w:t xml:space="preserve">la visita e il gioco sono conclusi, invitando l’utente ad </w:t>
      </w:r>
      <w:r w:rsidRPr="00B73047">
        <w:rPr>
          <w:rStyle w:val="Tcorpo1paragrafoCarattere"/>
          <w:lang w:val="it-IT"/>
        </w:rPr>
        <w:t>accumulare altri punti, e raggiungere i primi posti della classifica locale e globale</w:t>
      </w:r>
      <w:r w:rsidR="009301C7">
        <w:rPr>
          <w:rStyle w:val="Tcorpo1paragrafoCarattere"/>
          <w:lang w:val="it-IT"/>
        </w:rPr>
        <w:t>, cliccando su Home e avviando il secondo programma</w:t>
      </w:r>
      <w:r w:rsidRPr="00B73047">
        <w:rPr>
          <w:rStyle w:val="Tcorpo1paragrafoCarattere"/>
          <w:lang w:val="it-IT"/>
        </w:rPr>
        <w:t xml:space="preserve"> (</w:t>
      </w:r>
      <w:r w:rsidR="00220196">
        <w:rPr>
          <w:rStyle w:val="Tcorpo1paragrafoCarattere"/>
          <w:lang w:val="it-IT"/>
        </w:rPr>
        <w:t>Figura</w:t>
      </w:r>
      <w:r w:rsidRPr="00B73047">
        <w:rPr>
          <w:rStyle w:val="Tcorpo1paragrafoCarattere"/>
          <w:lang w:val="it-IT"/>
        </w:rPr>
        <w:t xml:space="preserve"> 2</w:t>
      </w:r>
      <w:r w:rsidR="00875A88">
        <w:rPr>
          <w:rStyle w:val="Tcorpo1paragrafoCarattere"/>
          <w:lang w:val="it-IT"/>
        </w:rPr>
        <w:t>6</w:t>
      </w:r>
      <w:r w:rsidRPr="00B73047">
        <w:rPr>
          <w:rStyle w:val="Tcorpo1paragrafoCarattere"/>
          <w:lang w:val="it-IT"/>
        </w:rPr>
        <w:t>)</w:t>
      </w:r>
      <w:r w:rsidR="009301C7">
        <w:rPr>
          <w:rStyle w:val="Tcorpo1paragrafoCarattere"/>
          <w:lang w:val="it-IT"/>
        </w:rPr>
        <w:t xml:space="preserve">. </w:t>
      </w:r>
      <w:r w:rsidRPr="00B73047">
        <w:rPr>
          <w:lang w:val="it-IT"/>
        </w:rPr>
        <w:t>L’utente può sempre riavviare il primo programma attraverso il pulsante “rifai gioco” dell’Home.</w:t>
      </w:r>
    </w:p>
    <w:p w:rsidR="00347CEB" w:rsidRPr="00347CEB" w:rsidRDefault="00347CEB" w:rsidP="00347CEB">
      <w:pPr>
        <w:pStyle w:val="Tcorpoparagrafo"/>
        <w:rPr>
          <w:lang w:val="it-IT"/>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38"/>
        <w:gridCol w:w="4039"/>
      </w:tblGrid>
      <w:tr w:rsidR="00347CEB" w:rsidTr="00347CEB">
        <w:tc>
          <w:tcPr>
            <w:tcW w:w="4038" w:type="dxa"/>
          </w:tcPr>
          <w:p w:rsidR="00347CEB" w:rsidRDefault="00347CEB" w:rsidP="00347CEB">
            <w:pPr>
              <w:pStyle w:val="Tcorpoparagrafo"/>
              <w:ind w:firstLine="0"/>
              <w:jc w:val="center"/>
              <w:rPr>
                <w:lang w:val="it-IT"/>
              </w:rPr>
            </w:pPr>
            <w:r w:rsidRPr="00B73047">
              <w:rPr>
                <w:noProof/>
                <w:lang w:val="it-IT"/>
              </w:rPr>
              <w:drawing>
                <wp:inline distT="0" distB="0" distL="0" distR="0">
                  <wp:extent cx="1561665" cy="2333625"/>
                  <wp:effectExtent l="19050" t="0" r="435" b="0"/>
                  <wp:docPr id="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50"/>
                          <a:srcRect/>
                          <a:stretch>
                            <a:fillRect/>
                          </a:stretch>
                        </pic:blipFill>
                        <pic:spPr bwMode="auto">
                          <a:xfrm>
                            <a:off x="0" y="0"/>
                            <a:ext cx="1562179" cy="2334393"/>
                          </a:xfrm>
                          <a:prstGeom prst="rect">
                            <a:avLst/>
                          </a:prstGeom>
                          <a:noFill/>
                          <a:ln w="9525">
                            <a:noFill/>
                            <a:miter lim="800000"/>
                            <a:headEnd/>
                            <a:tailEnd/>
                          </a:ln>
                        </pic:spPr>
                      </pic:pic>
                    </a:graphicData>
                  </a:graphic>
                </wp:inline>
              </w:drawing>
            </w:r>
          </w:p>
        </w:tc>
        <w:tc>
          <w:tcPr>
            <w:tcW w:w="4039" w:type="dxa"/>
          </w:tcPr>
          <w:p w:rsidR="00347CEB" w:rsidRDefault="00347CEB" w:rsidP="00347CEB">
            <w:pPr>
              <w:pStyle w:val="Tcorpoparagrafo"/>
              <w:ind w:firstLine="0"/>
              <w:jc w:val="center"/>
              <w:rPr>
                <w:lang w:val="it-IT"/>
              </w:rPr>
            </w:pPr>
            <w:r w:rsidRPr="00151ADB">
              <w:rPr>
                <w:noProof/>
                <w:lang w:val="it-IT"/>
              </w:rPr>
              <w:drawing>
                <wp:inline distT="0" distB="0" distL="0" distR="0">
                  <wp:extent cx="1526908" cy="2286000"/>
                  <wp:effectExtent l="19050" t="0" r="0" b="0"/>
                  <wp:docPr id="23"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51"/>
                          <a:srcRect/>
                          <a:stretch>
                            <a:fillRect/>
                          </a:stretch>
                        </pic:blipFill>
                        <pic:spPr bwMode="auto">
                          <a:xfrm>
                            <a:off x="0" y="0"/>
                            <a:ext cx="1527011" cy="2286155"/>
                          </a:xfrm>
                          <a:prstGeom prst="rect">
                            <a:avLst/>
                          </a:prstGeom>
                          <a:noFill/>
                          <a:ln w="9525">
                            <a:noFill/>
                            <a:miter lim="800000"/>
                            <a:headEnd/>
                            <a:tailEnd/>
                          </a:ln>
                        </pic:spPr>
                      </pic:pic>
                    </a:graphicData>
                  </a:graphic>
                </wp:inline>
              </w:drawing>
            </w:r>
          </w:p>
        </w:tc>
      </w:tr>
      <w:tr w:rsidR="00347CEB" w:rsidTr="00347CEB">
        <w:tc>
          <w:tcPr>
            <w:tcW w:w="4038" w:type="dxa"/>
          </w:tcPr>
          <w:p w:rsidR="00347CEB" w:rsidRDefault="00347CEB" w:rsidP="00347CEB">
            <w:pPr>
              <w:pStyle w:val="Tcorpo1paragrafo"/>
              <w:jc w:val="left"/>
              <w:rPr>
                <w:lang w:val="it-IT"/>
              </w:rPr>
            </w:pPr>
            <w:r w:rsidRPr="00B73047">
              <w:rPr>
                <w:lang w:val="it-IT"/>
              </w:rPr>
              <w:t>Figura 2</w:t>
            </w:r>
            <w:r>
              <w:rPr>
                <w:lang w:val="it-IT"/>
              </w:rPr>
              <w:t>7.</w:t>
            </w:r>
            <w:r w:rsidRPr="00B73047">
              <w:rPr>
                <w:lang w:val="it-IT"/>
              </w:rPr>
              <w:t xml:space="preserve"> Seconda parte del programma: visualizza gadget.</w:t>
            </w:r>
          </w:p>
        </w:tc>
        <w:tc>
          <w:tcPr>
            <w:tcW w:w="4039" w:type="dxa"/>
          </w:tcPr>
          <w:p w:rsidR="00347CEB" w:rsidRDefault="00347CEB" w:rsidP="00347CEB">
            <w:pPr>
              <w:pStyle w:val="Tcorpoparagrafo"/>
              <w:ind w:firstLine="0"/>
              <w:jc w:val="left"/>
              <w:rPr>
                <w:lang w:val="it-IT"/>
              </w:rPr>
            </w:pPr>
            <w:r w:rsidRPr="00B73047">
              <w:rPr>
                <w:lang w:val="it-IT"/>
              </w:rPr>
              <w:t>Figura 2</w:t>
            </w:r>
            <w:r>
              <w:rPr>
                <w:lang w:val="it-IT"/>
              </w:rPr>
              <w:t>8.</w:t>
            </w:r>
            <w:r w:rsidRPr="00B73047">
              <w:rPr>
                <w:lang w:val="it-IT"/>
              </w:rPr>
              <w:t xml:space="preserve"> Seconda parte del programma: seleziona la storia da ascoltare/leggere.</w:t>
            </w:r>
          </w:p>
        </w:tc>
      </w:tr>
    </w:tbl>
    <w:p w:rsidR="00792E13" w:rsidRPr="00B73047" w:rsidRDefault="00792E13" w:rsidP="00347CEB">
      <w:pPr>
        <w:pStyle w:val="Tcorpoparagrafo"/>
        <w:ind w:firstLine="0"/>
        <w:rPr>
          <w:lang w:val="it-IT"/>
        </w:rPr>
      </w:pPr>
    </w:p>
    <w:p w:rsidR="00151ADB" w:rsidRDefault="00151ADB" w:rsidP="00151ADB">
      <w:pPr>
        <w:pStyle w:val="Tcorpoparagrafo"/>
        <w:ind w:firstLine="0"/>
        <w:jc w:val="center"/>
        <w:rPr>
          <w:lang w:val="it-IT"/>
        </w:rPr>
      </w:pPr>
      <w:r w:rsidRPr="00B73047">
        <w:rPr>
          <w:noProof/>
          <w:lang w:val="it-IT"/>
        </w:rPr>
        <w:lastRenderedPageBreak/>
        <w:drawing>
          <wp:inline distT="0" distB="0" distL="0" distR="0">
            <wp:extent cx="1724025" cy="2571750"/>
            <wp:effectExtent l="19050" t="0" r="9525" b="0"/>
            <wp:docPr id="8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52"/>
                    <a:srcRect/>
                    <a:stretch>
                      <a:fillRect/>
                    </a:stretch>
                  </pic:blipFill>
                  <pic:spPr bwMode="auto">
                    <a:xfrm>
                      <a:off x="0" y="0"/>
                      <a:ext cx="1724025" cy="2571750"/>
                    </a:xfrm>
                    <a:prstGeom prst="rect">
                      <a:avLst/>
                    </a:prstGeom>
                    <a:noFill/>
                    <a:ln w="9525">
                      <a:noFill/>
                      <a:miter lim="800000"/>
                      <a:headEnd/>
                      <a:tailEnd/>
                    </a:ln>
                  </pic:spPr>
                </pic:pic>
              </a:graphicData>
            </a:graphic>
          </wp:inline>
        </w:drawing>
      </w:r>
    </w:p>
    <w:p w:rsidR="00151ADB" w:rsidRDefault="00151ADB" w:rsidP="00151ADB">
      <w:pPr>
        <w:pStyle w:val="Tcorpoparagrafo"/>
        <w:ind w:firstLine="0"/>
        <w:jc w:val="center"/>
        <w:rPr>
          <w:lang w:val="it-IT"/>
        </w:rPr>
      </w:pPr>
      <w:r w:rsidRPr="00B73047">
        <w:rPr>
          <w:lang w:val="it-IT"/>
        </w:rPr>
        <w:t>Figura 2</w:t>
      </w:r>
      <w:r w:rsidR="00875A88">
        <w:rPr>
          <w:lang w:val="it-IT"/>
        </w:rPr>
        <w:t>9</w:t>
      </w:r>
      <w:r w:rsidR="00482A26">
        <w:rPr>
          <w:lang w:val="it-IT"/>
        </w:rPr>
        <w:t>.</w:t>
      </w:r>
      <w:r w:rsidRPr="00B73047">
        <w:rPr>
          <w:lang w:val="it-IT"/>
        </w:rPr>
        <w:t xml:space="preserve"> Seconda parte del programma: accumula punti.</w:t>
      </w:r>
    </w:p>
    <w:tbl>
      <w:tblPr>
        <w:tblStyle w:val="Grigliatabella"/>
        <w:tblW w:w="0" w:type="auto"/>
        <w:tblLook w:val="04A0"/>
      </w:tblPr>
      <w:tblGrid>
        <w:gridCol w:w="4038"/>
        <w:gridCol w:w="4039"/>
      </w:tblGrid>
      <w:tr w:rsidR="00D50F58" w:rsidTr="009E73E1">
        <w:tc>
          <w:tcPr>
            <w:tcW w:w="4038" w:type="dxa"/>
            <w:tcBorders>
              <w:top w:val="nil"/>
              <w:left w:val="nil"/>
              <w:bottom w:val="nil"/>
              <w:right w:val="nil"/>
            </w:tcBorders>
          </w:tcPr>
          <w:p w:rsidR="00D50F58" w:rsidRDefault="006B18A1" w:rsidP="00151ADB">
            <w:pPr>
              <w:pStyle w:val="Tcorpoparagrafo"/>
              <w:ind w:firstLine="0"/>
              <w:jc w:val="center"/>
              <w:rPr>
                <w:lang w:val="it-IT"/>
              </w:rPr>
            </w:pPr>
            <w:r>
              <w:rPr>
                <w:noProof/>
                <w:lang w:val="it-IT"/>
              </w:rPr>
              <w:drawing>
                <wp:inline distT="0" distB="0" distL="0" distR="0">
                  <wp:extent cx="1835468" cy="2733675"/>
                  <wp:effectExtent l="19050" t="0" r="0" b="0"/>
                  <wp:docPr id="6" name="Immagine 5" descr="Senza tito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za titolo-1.png"/>
                          <pic:cNvPicPr/>
                        </pic:nvPicPr>
                        <pic:blipFill>
                          <a:blip r:embed="rId53"/>
                          <a:stretch>
                            <a:fillRect/>
                          </a:stretch>
                        </pic:blipFill>
                        <pic:spPr>
                          <a:xfrm>
                            <a:off x="0" y="0"/>
                            <a:ext cx="1840078" cy="2740541"/>
                          </a:xfrm>
                          <a:prstGeom prst="rect">
                            <a:avLst/>
                          </a:prstGeom>
                        </pic:spPr>
                      </pic:pic>
                    </a:graphicData>
                  </a:graphic>
                </wp:inline>
              </w:drawing>
            </w:r>
          </w:p>
        </w:tc>
        <w:tc>
          <w:tcPr>
            <w:tcW w:w="4039" w:type="dxa"/>
            <w:tcBorders>
              <w:top w:val="nil"/>
              <w:left w:val="nil"/>
              <w:bottom w:val="nil"/>
              <w:right w:val="nil"/>
            </w:tcBorders>
          </w:tcPr>
          <w:p w:rsidR="00D50F58" w:rsidRDefault="006B18A1" w:rsidP="00151ADB">
            <w:pPr>
              <w:pStyle w:val="Tcorpoparagrafo"/>
              <w:ind w:firstLine="0"/>
              <w:jc w:val="center"/>
              <w:rPr>
                <w:lang w:val="it-IT"/>
              </w:rPr>
            </w:pPr>
            <w:r>
              <w:rPr>
                <w:noProof/>
                <w:lang w:val="it-IT"/>
              </w:rPr>
              <w:drawing>
                <wp:inline distT="0" distB="0" distL="0" distR="0">
                  <wp:extent cx="1800225" cy="2686228"/>
                  <wp:effectExtent l="19050" t="0" r="9525" b="0"/>
                  <wp:docPr id="24" name="Immagine 23" descr="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png"/>
                          <pic:cNvPicPr/>
                        </pic:nvPicPr>
                        <pic:blipFill>
                          <a:blip r:embed="rId54"/>
                          <a:stretch>
                            <a:fillRect/>
                          </a:stretch>
                        </pic:blipFill>
                        <pic:spPr>
                          <a:xfrm>
                            <a:off x="0" y="0"/>
                            <a:ext cx="1806061" cy="2694937"/>
                          </a:xfrm>
                          <a:prstGeom prst="rect">
                            <a:avLst/>
                          </a:prstGeom>
                        </pic:spPr>
                      </pic:pic>
                    </a:graphicData>
                  </a:graphic>
                </wp:inline>
              </w:drawing>
            </w:r>
          </w:p>
        </w:tc>
      </w:tr>
      <w:tr w:rsidR="00D50F58" w:rsidTr="009E73E1">
        <w:tc>
          <w:tcPr>
            <w:tcW w:w="4038" w:type="dxa"/>
            <w:tcBorders>
              <w:top w:val="nil"/>
              <w:left w:val="nil"/>
              <w:bottom w:val="nil"/>
              <w:right w:val="nil"/>
            </w:tcBorders>
          </w:tcPr>
          <w:p w:rsidR="00D50F58" w:rsidRDefault="00D50F58" w:rsidP="00D50F58">
            <w:pPr>
              <w:pStyle w:val="Tcorpoparagrafo"/>
              <w:ind w:firstLine="0"/>
              <w:jc w:val="left"/>
              <w:rPr>
                <w:lang w:val="it-IT"/>
              </w:rPr>
            </w:pPr>
            <w:r>
              <w:rPr>
                <w:lang w:val="it-IT"/>
              </w:rPr>
              <w:t>a) Classifica locale</w:t>
            </w:r>
          </w:p>
        </w:tc>
        <w:tc>
          <w:tcPr>
            <w:tcW w:w="4039" w:type="dxa"/>
            <w:tcBorders>
              <w:top w:val="nil"/>
              <w:left w:val="nil"/>
              <w:bottom w:val="nil"/>
              <w:right w:val="nil"/>
            </w:tcBorders>
          </w:tcPr>
          <w:p w:rsidR="00D50F58" w:rsidRDefault="00D50F58" w:rsidP="00D50F58">
            <w:pPr>
              <w:pStyle w:val="Tcorpoparagrafo"/>
              <w:ind w:firstLine="0"/>
              <w:jc w:val="left"/>
              <w:rPr>
                <w:lang w:val="it-IT"/>
              </w:rPr>
            </w:pPr>
            <w:r>
              <w:rPr>
                <w:lang w:val="it-IT"/>
              </w:rPr>
              <w:t>b) Classifica globale</w:t>
            </w:r>
          </w:p>
        </w:tc>
      </w:tr>
    </w:tbl>
    <w:p w:rsidR="00151ADB" w:rsidRPr="00B73047" w:rsidRDefault="00875A88" w:rsidP="00875A88">
      <w:pPr>
        <w:pStyle w:val="Tcorpoparagrafo"/>
        <w:ind w:firstLine="0"/>
        <w:jc w:val="center"/>
        <w:rPr>
          <w:lang w:val="it-IT"/>
        </w:rPr>
      </w:pPr>
      <w:r>
        <w:rPr>
          <w:lang w:val="it-IT"/>
        </w:rPr>
        <w:t>Figura 30</w:t>
      </w:r>
      <w:r w:rsidR="00482A26">
        <w:rPr>
          <w:lang w:val="it-IT"/>
        </w:rPr>
        <w:t>.</w:t>
      </w:r>
      <w:r w:rsidR="00151ADB" w:rsidRPr="00B73047">
        <w:rPr>
          <w:lang w:val="it-IT"/>
        </w:rPr>
        <w:t xml:space="preserve"> Seconda parte del programma: </w:t>
      </w:r>
      <w:r w:rsidR="00D50F58">
        <w:rPr>
          <w:lang w:val="it-IT"/>
        </w:rPr>
        <w:t>Classifica</w:t>
      </w:r>
      <w:r w:rsidR="001650B0">
        <w:rPr>
          <w:lang w:val="it-IT"/>
        </w:rPr>
        <w:t>.</w:t>
      </w:r>
    </w:p>
    <w:p w:rsidR="00792E13" w:rsidRPr="00B73047" w:rsidRDefault="00792E13" w:rsidP="00792E13">
      <w:pPr>
        <w:jc w:val="center"/>
      </w:pPr>
      <w:r w:rsidRPr="00B73047">
        <w:t xml:space="preserve">       </w:t>
      </w:r>
    </w:p>
    <w:p w:rsidR="00792E13" w:rsidRPr="00B73047" w:rsidRDefault="00792E13" w:rsidP="00875A88">
      <w:pPr>
        <w:spacing w:after="0"/>
      </w:pPr>
      <w:r w:rsidRPr="00B73047">
        <w:t>Quando l’utente riavvierà il programma, potrà giocarvi sempre, anche da casa, e quante volte lo desidera. Cliccando su “Visualizza gadget” apparirà la scelta di visionare le foto/video da esso scattate, i suoi commenti relativi alle tappe, e il suo punteggio all’interno della classifica globale e locale (</w:t>
      </w:r>
      <w:r w:rsidR="00220196">
        <w:t>Figura</w:t>
      </w:r>
      <w:r w:rsidRPr="00B73047">
        <w:t xml:space="preserve"> 2</w:t>
      </w:r>
      <w:r w:rsidR="00875A88">
        <w:t>7</w:t>
      </w:r>
      <w:r w:rsidRPr="00B73047">
        <w:t>). Selezionando su “Ascolta/leggi storie” potrà scegliere quale storia riascoltare (</w:t>
      </w:r>
      <w:r w:rsidR="00220196">
        <w:t>Figura</w:t>
      </w:r>
      <w:r w:rsidRPr="00B73047">
        <w:t xml:space="preserve"> 2</w:t>
      </w:r>
      <w:r w:rsidR="00875A88">
        <w:t>8</w:t>
      </w:r>
      <w:r w:rsidRPr="00B73047">
        <w:t xml:space="preserve">). Questa funzione è stata inserita anche in “Accumula altri punti” nel caso in cui l’utente non riesca a rispondere alle domande può sempre consultare le storie. In “Accumula altri punti” son state inserite una serie di domande, in modalità </w:t>
      </w:r>
      <w:r w:rsidRPr="00B73047">
        <w:lastRenderedPageBreak/>
        <w:t>random, ovvero l’ordine delle risposte e l’ordine delle domande, non è mai la stessa (</w:t>
      </w:r>
      <w:r w:rsidR="00220196">
        <w:t>Figura</w:t>
      </w:r>
      <w:r w:rsidRPr="00B73047">
        <w:t xml:space="preserve"> 2</w:t>
      </w:r>
      <w:r w:rsidR="00875A88">
        <w:t>9</w:t>
      </w:r>
      <w:r w:rsidRPr="00B73047">
        <w:t xml:space="preserve">). Questo per non annoiare l’utente, e per non far apparire le domande sempre nello stesso ordine. Anche quando l’utente risponderà a tutte le domande potrà consultare </w:t>
      </w:r>
      <w:r w:rsidR="00D50F58">
        <w:t>le classifiche globali e locali (</w:t>
      </w:r>
      <w:r w:rsidR="00220196">
        <w:t>Figura</w:t>
      </w:r>
      <w:r w:rsidR="00875A88">
        <w:t xml:space="preserve"> 30</w:t>
      </w:r>
      <w:r w:rsidR="00D50F58">
        <w:t>). Se sta visualizzando la classifica locale, potrà subito visualizzare quello globale cliccando su Global score (</w:t>
      </w:r>
      <w:r w:rsidR="00220196">
        <w:t>Figura</w:t>
      </w:r>
      <w:r w:rsidR="00875A88">
        <w:t xml:space="preserve"> 30</w:t>
      </w:r>
      <w:r w:rsidR="00D50F58">
        <w:t xml:space="preserve"> a) e viceversa.</w:t>
      </w:r>
      <w:r w:rsidR="00875A88">
        <w:br w:type="page"/>
      </w:r>
    </w:p>
    <w:p w:rsidR="00792E13" w:rsidRPr="00B658FC" w:rsidRDefault="00792E13" w:rsidP="00792E13">
      <w:pPr>
        <w:pStyle w:val="Titolo3"/>
        <w:rPr>
          <w:rFonts w:ascii="Times New Roman" w:hAnsi="Times New Roman" w:cs="Times New Roman"/>
          <w:sz w:val="28"/>
          <w:szCs w:val="28"/>
        </w:rPr>
      </w:pPr>
      <w:bookmarkStart w:id="113" w:name="_Toc290304577"/>
      <w:r w:rsidRPr="005A6D79">
        <w:rPr>
          <w:rFonts w:ascii="Times New Roman" w:hAnsi="Times New Roman" w:cs="Times New Roman"/>
          <w:bCs w:val="0"/>
          <w:spacing w:val="40"/>
          <w:sz w:val="48"/>
          <w:szCs w:val="24"/>
        </w:rPr>
        <w:lastRenderedPageBreak/>
        <w:t>Con</w:t>
      </w:r>
      <w:r w:rsidR="005A6D79" w:rsidRPr="005A6D79">
        <w:rPr>
          <w:rFonts w:ascii="Times New Roman" w:hAnsi="Times New Roman" w:cs="Times New Roman"/>
          <w:bCs w:val="0"/>
          <w:spacing w:val="40"/>
          <w:sz w:val="48"/>
          <w:szCs w:val="24"/>
        </w:rPr>
        <w:t>clusion</w:t>
      </w:r>
      <w:r w:rsidR="005A6D79">
        <w:rPr>
          <w:rFonts w:ascii="Times New Roman" w:hAnsi="Times New Roman" w:cs="Times New Roman"/>
          <w:bCs w:val="0"/>
          <w:spacing w:val="40"/>
          <w:sz w:val="48"/>
          <w:szCs w:val="24"/>
        </w:rPr>
        <w:t>i e</w:t>
      </w:r>
      <w:r w:rsidR="005A6D79">
        <w:rPr>
          <w:rFonts w:ascii="Times New Roman" w:hAnsi="Times New Roman" w:cs="Times New Roman"/>
          <w:sz w:val="28"/>
          <w:szCs w:val="28"/>
        </w:rPr>
        <w:t xml:space="preserve"> </w:t>
      </w:r>
      <w:r w:rsidRPr="005A6D79">
        <w:rPr>
          <w:rFonts w:ascii="Times New Roman" w:hAnsi="Times New Roman" w:cs="Times New Roman"/>
          <w:bCs w:val="0"/>
          <w:spacing w:val="40"/>
          <w:sz w:val="48"/>
          <w:szCs w:val="24"/>
        </w:rPr>
        <w:t>sviluppi</w:t>
      </w:r>
      <w:bookmarkEnd w:id="113"/>
      <w:r w:rsidR="005A6D79">
        <w:rPr>
          <w:rFonts w:ascii="Times New Roman" w:hAnsi="Times New Roman" w:cs="Times New Roman"/>
          <w:bCs w:val="0"/>
          <w:spacing w:val="40"/>
          <w:sz w:val="48"/>
          <w:szCs w:val="24"/>
        </w:rPr>
        <w:t xml:space="preserve"> futuri</w:t>
      </w:r>
    </w:p>
    <w:p w:rsidR="00792E13" w:rsidRPr="00B73047" w:rsidRDefault="00792E13" w:rsidP="00792E13">
      <w:pPr>
        <w:pStyle w:val="Tcorpo1paragrafo"/>
        <w:rPr>
          <w:lang w:val="it-IT"/>
        </w:rPr>
      </w:pPr>
      <w:r w:rsidRPr="00B73047">
        <w:rPr>
          <w:lang w:val="it-IT"/>
        </w:rPr>
        <w:t>In questa tesi si è realizzata un’applicazione, fruibi</w:t>
      </w:r>
      <w:r w:rsidR="00C6169A">
        <w:rPr>
          <w:lang w:val="it-IT"/>
        </w:rPr>
        <w:t xml:space="preserve">le su smartphone Andorid, che </w:t>
      </w:r>
      <w:r w:rsidRPr="00B73047">
        <w:rPr>
          <w:lang w:val="it-IT"/>
        </w:rPr>
        <w:t>guida l’utente nella visita di luoghi di culto, e cerca di</w:t>
      </w:r>
      <w:r w:rsidR="00C6169A">
        <w:rPr>
          <w:lang w:val="it-IT"/>
        </w:rPr>
        <w:t xml:space="preserve"> fargli apprendere dei concetti</w:t>
      </w:r>
      <w:r w:rsidR="00C6169A" w:rsidRPr="0002076D">
        <w:rPr>
          <w:lang w:val="it-IT"/>
        </w:rPr>
        <w:t xml:space="preserve"> </w:t>
      </w:r>
      <w:r w:rsidR="00C6169A" w:rsidRPr="00C6169A">
        <w:rPr>
          <w:lang w:val="it-IT"/>
        </w:rPr>
        <w:t>attraverso l'ascolto o la lettura di storie e descrizioni di oggetti. Sono previste delle domande ed un punteggio al fine di far apprendere i concetti ed invogliare l'utente a continuare nel gioco e migliorarsi. Il punteggio consente di posizionare l'utente in una classifica, condivisa in rete, oltre che una classifica locale al dispositivo.</w:t>
      </w:r>
      <w:r w:rsidRPr="00B73047">
        <w:rPr>
          <w:lang w:val="it-IT"/>
        </w:rPr>
        <w:t xml:space="preserve"> Si è effettuata un</w:t>
      </w:r>
      <w:r w:rsidR="00C6169A">
        <w:rPr>
          <w:lang w:val="it-IT"/>
        </w:rPr>
        <w:t>’</w:t>
      </w:r>
      <w:r w:rsidRPr="00B73047">
        <w:rPr>
          <w:lang w:val="it-IT"/>
        </w:rPr>
        <w:t xml:space="preserve"> accurata documentazione sul mondo dei luoghi di culto, attraverso la lettura di vari testi, e attraverso visite sul posto. </w:t>
      </w:r>
      <w:r w:rsidR="00C6169A" w:rsidRPr="0002076D">
        <w:rPr>
          <w:lang w:val="it-IT"/>
        </w:rPr>
        <w:t xml:space="preserve">Questa attività ha permesso di creare dei </w:t>
      </w:r>
      <w:proofErr w:type="spellStart"/>
      <w:r w:rsidR="00C6169A" w:rsidRPr="0002076D">
        <w:rPr>
          <w:lang w:val="it-IT"/>
        </w:rPr>
        <w:t>mock-up</w:t>
      </w:r>
      <w:proofErr w:type="spellEnd"/>
      <w:r w:rsidR="00C6169A" w:rsidRPr="0002076D">
        <w:rPr>
          <w:lang w:val="it-IT"/>
        </w:rPr>
        <w:t xml:space="preserve"> a bassa fedeltà che, dopo valutazione, ha dato le basi per realizzare l'applicazione vera e propria.</w:t>
      </w:r>
      <w:r w:rsidR="00C6169A" w:rsidRPr="0002076D">
        <w:rPr>
          <w:lang w:val="it-IT"/>
        </w:rPr>
        <w:br/>
        <w:t xml:space="preserve">L'applicazione può essere utilizzata su più luoghi di culto, grazie alla sua compatibilità con il framework </w:t>
      </w:r>
      <w:proofErr w:type="spellStart"/>
      <w:r w:rsidR="00C6169A" w:rsidRPr="0002076D">
        <w:rPr>
          <w:lang w:val="it-IT"/>
        </w:rPr>
        <w:t>CHeR</w:t>
      </w:r>
      <w:proofErr w:type="spellEnd"/>
      <w:r w:rsidR="00C6169A" w:rsidRPr="0002076D">
        <w:rPr>
          <w:lang w:val="it-IT"/>
        </w:rPr>
        <w:t xml:space="preserve">, basato su XML, con cui sono memorizzate varie risorse di diversi luoghi. Un possibile sviluppo futuro potrebbe approfondire l'aspetto </w:t>
      </w:r>
      <w:r w:rsidRPr="00B73047">
        <w:rPr>
          <w:lang w:val="it-IT"/>
        </w:rPr>
        <w:t xml:space="preserve">del gioco, orientandosi verso le caratteristiche dei giochi d’avventura, ovvero l’utente mentre effettua la visita può muoversi non solo in sequenza in base agli </w:t>
      </w:r>
      <w:r w:rsidR="00C6169A" w:rsidRPr="0002076D">
        <w:rPr>
          <w:lang w:val="it-IT"/>
        </w:rPr>
        <w:t>oggetti da visitare ma lungo i quattro punti cardinali</w:t>
      </w:r>
      <w:r w:rsidRPr="00B73047">
        <w:rPr>
          <w:lang w:val="it-IT"/>
        </w:rPr>
        <w:t xml:space="preserve">. Inoltre, si può considerare il caso in cui l’utente voglia lasciare commenti, non solo relativi alla tappa, ma anche durante la visita, ad esempio, durante il percorso tra una tappa e un’altra. </w:t>
      </w:r>
      <w:r w:rsidR="00AC672F">
        <w:rPr>
          <w:lang w:val="it-IT"/>
        </w:rPr>
        <w:t>Si fornisce la documentazione sul  diagramma delle classi del progetto nell’</w:t>
      </w:r>
      <w:r w:rsidR="00FE679C">
        <w:rPr>
          <w:lang w:val="it-IT"/>
        </w:rPr>
        <w:t>A</w:t>
      </w:r>
      <w:r w:rsidR="00AC672F">
        <w:rPr>
          <w:lang w:val="it-IT"/>
        </w:rPr>
        <w:t>ppendice D.</w:t>
      </w:r>
    </w:p>
    <w:p w:rsidR="00694EED" w:rsidRDefault="00694EED">
      <w:pPr>
        <w:spacing w:after="0"/>
        <w:rPr>
          <w:b/>
          <w:sz w:val="28"/>
          <w:szCs w:val="28"/>
        </w:rPr>
      </w:pPr>
      <w:r>
        <w:rPr>
          <w:b/>
          <w:sz w:val="28"/>
          <w:szCs w:val="28"/>
        </w:rPr>
        <w:br w:type="page"/>
      </w:r>
    </w:p>
    <w:p w:rsidR="00694EED" w:rsidRPr="0002076D" w:rsidRDefault="00694EED" w:rsidP="00694EED">
      <w:pPr>
        <w:pStyle w:val="Tnumcapitolo"/>
        <w:rPr>
          <w:lang w:val="it-IT"/>
        </w:rPr>
      </w:pPr>
      <w:bookmarkStart w:id="114" w:name="_Toc288304091"/>
      <w:bookmarkStart w:id="115" w:name="_Toc288304137"/>
      <w:bookmarkStart w:id="116" w:name="OLE_LINK1"/>
      <w:bookmarkEnd w:id="42"/>
      <w:r w:rsidRPr="0002076D">
        <w:rPr>
          <w:lang w:val="it-IT"/>
        </w:rPr>
        <w:lastRenderedPageBreak/>
        <w:t>Bibliografia</w:t>
      </w:r>
    </w:p>
    <w:p w:rsidR="00792E13" w:rsidRPr="00B73047" w:rsidRDefault="00694EED" w:rsidP="00694EED">
      <w:pPr>
        <w:pStyle w:val="Riferimenti"/>
        <w:rPr>
          <w:lang w:val="it-IT"/>
        </w:rPr>
      </w:pPr>
      <w:r w:rsidRPr="00B73047">
        <w:rPr>
          <w:lang w:val="it-IT"/>
        </w:rPr>
        <w:t xml:space="preserve"> </w:t>
      </w:r>
      <w:r w:rsidR="00792E13" w:rsidRPr="00B73047">
        <w:rPr>
          <w:lang w:val="it-IT"/>
        </w:rPr>
        <w:t xml:space="preserve">[1] </w:t>
      </w:r>
      <w:r w:rsidR="00673604">
        <w:rPr>
          <w:lang w:val="it-IT"/>
        </w:rPr>
        <w:t xml:space="preserve"> </w:t>
      </w:r>
      <w:r w:rsidR="00792E13" w:rsidRPr="00B73047">
        <w:rPr>
          <w:i/>
          <w:lang w:val="it-IT"/>
        </w:rPr>
        <w:t>Pellegrinaggi e culto dei Santi: santità minoritica del primo e secondo ordine: atti del Seminario di Studi</w:t>
      </w:r>
      <w:r w:rsidR="00792E13" w:rsidRPr="00B73047">
        <w:rPr>
          <w:lang w:val="it-IT"/>
        </w:rPr>
        <w:t>, Nardò 28 aprile 2001/ a cura di Benedetto Vetere (Saggi e testi/Università degli studi di Lecce. Dipartimento dei beni delle arti e della storia) p.15</w:t>
      </w:r>
    </w:p>
    <w:p w:rsidR="00792E13" w:rsidRPr="00B73047" w:rsidRDefault="00792E13" w:rsidP="00792E13">
      <w:pPr>
        <w:pStyle w:val="Riferimenti"/>
        <w:rPr>
          <w:lang w:val="it-IT"/>
        </w:rPr>
      </w:pPr>
    </w:p>
    <w:p w:rsidR="00792E13" w:rsidRPr="00B73047" w:rsidRDefault="00792E13" w:rsidP="00792E13">
      <w:pPr>
        <w:pStyle w:val="Riferimenti"/>
        <w:rPr>
          <w:lang w:val="it-IT"/>
        </w:rPr>
      </w:pPr>
      <w:r w:rsidRPr="00B73047">
        <w:rPr>
          <w:lang w:val="it-IT"/>
        </w:rPr>
        <w:t xml:space="preserve">[2] </w:t>
      </w:r>
      <w:r w:rsidR="00673604">
        <w:rPr>
          <w:lang w:val="it-IT"/>
        </w:rPr>
        <w:t xml:space="preserve"> </w:t>
      </w:r>
      <w:r w:rsidRPr="00B73047">
        <w:rPr>
          <w:i/>
          <w:lang w:val="it-IT"/>
        </w:rPr>
        <w:t>Roberto Lavarini (1996) Il pellegrinaggio cristiano:dalle sue origini al turismo religioso del XX secolo</w:t>
      </w:r>
      <w:r w:rsidRPr="00B73047">
        <w:rPr>
          <w:lang w:val="it-IT"/>
        </w:rPr>
        <w:t xml:space="preserve"> Roberto lavarini, docente di sociologia presso la facoltà di Lingue e letterature straniere del'Università I.U.L.M. Di Milano </w:t>
      </w:r>
    </w:p>
    <w:p w:rsidR="00673604" w:rsidRDefault="00792E13" w:rsidP="00673604">
      <w:pPr>
        <w:pStyle w:val="Riferimenti"/>
      </w:pPr>
      <w:r w:rsidRPr="008C5607">
        <w:t>[15]</w:t>
      </w:r>
      <w:r w:rsidR="00673604">
        <w:t xml:space="preserve"> </w:t>
      </w:r>
      <w:r w:rsidRPr="008C5607">
        <w:rPr>
          <w:i/>
        </w:rPr>
        <w:t>Configuring, adapting and evolving software applications for visiting cultural heritage sites</w:t>
      </w:r>
      <w:r w:rsidRPr="008C5607">
        <w:t xml:space="preserve">, Carmelo Ardito, Adalberto L. Simeone Dipartimento di Informatica, University of Bari </w:t>
      </w:r>
    </w:p>
    <w:p w:rsidR="00792E13" w:rsidRPr="008C5607" w:rsidRDefault="00673604" w:rsidP="00673604">
      <w:pPr>
        <w:pStyle w:val="Riferimenti"/>
      </w:pPr>
      <w:r>
        <w:t xml:space="preserve">[17] </w:t>
      </w:r>
      <w:r w:rsidR="00792E13" w:rsidRPr="008C5607">
        <w:rPr>
          <w:i/>
        </w:rPr>
        <w:t>User and task analysis for interface design</w:t>
      </w:r>
      <w:r>
        <w:t>, JoAnn T. Hackos</w:t>
      </w:r>
      <w:r w:rsidR="00792E13" w:rsidRPr="008C5607">
        <w:t xml:space="preserve">Comtech </w:t>
      </w:r>
      <w:r>
        <w:t xml:space="preserve">        </w:t>
      </w:r>
      <w:r w:rsidR="00792E13" w:rsidRPr="008C5607">
        <w:t xml:space="preserve">Services Janice C. Redish Redish &amp; Associates, Inc. John Wiley </w:t>
      </w:r>
      <w:r>
        <w:t xml:space="preserve">     </w:t>
      </w:r>
      <w:r w:rsidR="00792E13" w:rsidRPr="008C5607">
        <w:t>&amp; Sons, Inc. New York, NY, USA ©1998</w:t>
      </w:r>
    </w:p>
    <w:p w:rsidR="00792E13" w:rsidRPr="008C5607" w:rsidRDefault="00792E13" w:rsidP="00792E13">
      <w:pPr>
        <w:pStyle w:val="NormaleWeb"/>
        <w:spacing w:after="0"/>
        <w:rPr>
          <w:lang w:val="en-US"/>
        </w:rPr>
      </w:pPr>
    </w:p>
    <w:p w:rsidR="00792E13" w:rsidRPr="008C5607" w:rsidRDefault="00792E13" w:rsidP="00792E13">
      <w:pPr>
        <w:pStyle w:val="Riferimenti"/>
      </w:pPr>
      <w:r w:rsidRPr="008C5607">
        <w:t xml:space="preserve">[18] </w:t>
      </w:r>
      <w:r w:rsidR="00673604">
        <w:t xml:space="preserve"> </w:t>
      </w:r>
      <w:r w:rsidRPr="008C5607">
        <w:rPr>
          <w:i/>
          <w:color w:val="000000"/>
        </w:rPr>
        <w:t>Ergonomics Requirements for Office Work with Visual Display Terminal., (p. Parts 1-17).</w:t>
      </w:r>
      <w:r w:rsidRPr="008C5607">
        <w:rPr>
          <w:color w:val="000000"/>
        </w:rPr>
        <w:t xml:space="preserve"> </w:t>
      </w:r>
      <w:r w:rsidRPr="008C5607">
        <w:t xml:space="preserve">International Organization for Standardization, ISO 9241. (1997): </w:t>
      </w:r>
    </w:p>
    <w:p w:rsidR="00792E13" w:rsidRPr="008C5607" w:rsidRDefault="00673604" w:rsidP="00792E13">
      <w:pPr>
        <w:pStyle w:val="Riferimenti"/>
      </w:pPr>
      <w:r>
        <w:t xml:space="preserve">[19] </w:t>
      </w:r>
      <w:r w:rsidR="00792E13" w:rsidRPr="008C5607">
        <w:rPr>
          <w:i/>
          <w:color w:val="000000"/>
        </w:rPr>
        <w:t>Electrotechnical Commision, ISO/IEC 9126-1. (1998): Information Technology - Software Product Quality</w:t>
      </w:r>
      <w:r w:rsidR="00792E13" w:rsidRPr="008C5607">
        <w:rPr>
          <w:i/>
        </w:rPr>
        <w:t>.</w:t>
      </w:r>
      <w:r w:rsidR="00792E13" w:rsidRPr="008C5607">
        <w:t xml:space="preserve"> International Organization for Standardization and International </w:t>
      </w:r>
    </w:p>
    <w:p w:rsidR="00792E13" w:rsidRPr="008C5607" w:rsidRDefault="00792E13" w:rsidP="00792E13">
      <w:pPr>
        <w:pStyle w:val="NormaleWeb"/>
        <w:spacing w:after="0"/>
        <w:rPr>
          <w:lang w:val="en-US"/>
        </w:rPr>
      </w:pPr>
    </w:p>
    <w:p w:rsidR="00792E13" w:rsidRPr="008C5607" w:rsidRDefault="00792E13" w:rsidP="00792E13">
      <w:pPr>
        <w:pStyle w:val="Riferimenti"/>
        <w:rPr>
          <w:color w:val="000000"/>
        </w:rPr>
      </w:pPr>
      <w:r w:rsidRPr="008C5607">
        <w:t xml:space="preserve">[20] </w:t>
      </w:r>
      <w:r w:rsidR="00673604">
        <w:t xml:space="preserve">  </w:t>
      </w:r>
      <w:r w:rsidRPr="008C5607">
        <w:rPr>
          <w:i/>
          <w:color w:val="000000"/>
        </w:rPr>
        <w:t>Handbook of Software Engineering and Knowledge Engineering - vol. 1 (p. 179-192).</w:t>
      </w:r>
      <w:r w:rsidRPr="008C5607">
        <w:rPr>
          <w:color w:val="000000"/>
        </w:rPr>
        <w:t xml:space="preserve"> </w:t>
      </w:r>
      <w:r w:rsidRPr="008C5607">
        <w:t xml:space="preserve">Costabile M. (2001). Usability in the software life cycle. In </w:t>
      </w:r>
    </w:p>
    <w:p w:rsidR="00792E13" w:rsidRPr="008C5607" w:rsidRDefault="00792E13" w:rsidP="00792E13">
      <w:pPr>
        <w:pStyle w:val="Riferimenti"/>
      </w:pPr>
      <w:r w:rsidRPr="008C5607">
        <w:t xml:space="preserve">[21] </w:t>
      </w:r>
      <w:r w:rsidRPr="008C5607">
        <w:rPr>
          <w:i/>
          <w:color w:val="000000"/>
        </w:rPr>
        <w:t>Human-Centered Design Process for Interactive Systems.</w:t>
      </w:r>
      <w:r w:rsidRPr="008C5607">
        <w:rPr>
          <w:color w:val="000000"/>
        </w:rPr>
        <w:t xml:space="preserve"> </w:t>
      </w:r>
      <w:r w:rsidRPr="008C5607">
        <w:t xml:space="preserve">International Organization for Standardization, ISO 13407. (1998) </w:t>
      </w:r>
    </w:p>
    <w:p w:rsidR="00792E13" w:rsidRPr="008C5607" w:rsidRDefault="00792E13" w:rsidP="00792E13">
      <w:pPr>
        <w:pStyle w:val="Riferimenti"/>
      </w:pPr>
    </w:p>
    <w:p w:rsidR="00897D37" w:rsidRDefault="00792E13" w:rsidP="00897D37">
      <w:pPr>
        <w:pStyle w:val="Riferimenti"/>
      </w:pPr>
      <w:r w:rsidRPr="008C5607">
        <w:t xml:space="preserve">[22] </w:t>
      </w:r>
      <w:r w:rsidR="00673604">
        <w:t xml:space="preserve"> </w:t>
      </w:r>
      <w:r w:rsidRPr="008C5607">
        <w:rPr>
          <w:i/>
        </w:rPr>
        <w:t xml:space="preserve">Developing User Interfaces, </w:t>
      </w:r>
      <w:r w:rsidRPr="008C5607">
        <w:rPr>
          <w:i/>
          <w:color w:val="000000"/>
        </w:rPr>
        <w:t xml:space="preserve">John Wiley, New York. </w:t>
      </w:r>
      <w:r w:rsidRPr="008C5607">
        <w:t xml:space="preserve">Hartson H.R. e Hix D. (1993). </w:t>
      </w:r>
    </w:p>
    <w:p w:rsidR="00792E13" w:rsidRPr="0002076D" w:rsidRDefault="00897D37" w:rsidP="00897D37">
      <w:pPr>
        <w:pStyle w:val="Riferimenti"/>
        <w:rPr>
          <w:lang w:val="it-IT"/>
        </w:rPr>
      </w:pPr>
      <w:r w:rsidRPr="0002076D">
        <w:rPr>
          <w:lang w:val="it-IT"/>
        </w:rPr>
        <w:t xml:space="preserve">[23]  </w:t>
      </w:r>
      <w:r w:rsidR="00792E13" w:rsidRPr="0002076D">
        <w:rPr>
          <w:bCs/>
          <w:i/>
          <w:lang w:val="it-IT"/>
        </w:rPr>
        <w:t xml:space="preserve">A </w:t>
      </w:r>
      <w:proofErr w:type="spellStart"/>
      <w:r w:rsidR="00792E13" w:rsidRPr="0002076D">
        <w:rPr>
          <w:bCs/>
          <w:i/>
          <w:lang w:val="it-IT"/>
        </w:rPr>
        <w:t>visual</w:t>
      </w:r>
      <w:proofErr w:type="spellEnd"/>
      <w:r w:rsidR="00792E13" w:rsidRPr="0002076D">
        <w:rPr>
          <w:bCs/>
          <w:i/>
          <w:lang w:val="it-IT"/>
        </w:rPr>
        <w:t xml:space="preserve"> </w:t>
      </w:r>
      <w:proofErr w:type="spellStart"/>
      <w:r w:rsidR="00792E13" w:rsidRPr="0002076D">
        <w:rPr>
          <w:bCs/>
          <w:i/>
          <w:lang w:val="it-IT"/>
        </w:rPr>
        <w:t>tool</w:t>
      </w:r>
      <w:proofErr w:type="spellEnd"/>
      <w:r w:rsidR="00792E13" w:rsidRPr="0002076D">
        <w:rPr>
          <w:bCs/>
          <w:i/>
          <w:lang w:val="it-IT"/>
        </w:rPr>
        <w:t xml:space="preserve"> </w:t>
      </w:r>
      <w:proofErr w:type="spellStart"/>
      <w:r w:rsidR="00792E13" w:rsidRPr="0002076D">
        <w:rPr>
          <w:bCs/>
          <w:i/>
          <w:lang w:val="it-IT"/>
        </w:rPr>
        <w:t>for</w:t>
      </w:r>
      <w:proofErr w:type="spellEnd"/>
      <w:r w:rsidR="00792E13" w:rsidRPr="0002076D">
        <w:rPr>
          <w:bCs/>
          <w:i/>
          <w:lang w:val="it-IT"/>
        </w:rPr>
        <w:t xml:space="preserve"> </w:t>
      </w:r>
      <w:proofErr w:type="spellStart"/>
      <w:r w:rsidR="00792E13" w:rsidRPr="0002076D">
        <w:rPr>
          <w:bCs/>
          <w:i/>
          <w:lang w:val="it-IT"/>
        </w:rPr>
        <w:t>multidimensional</w:t>
      </w:r>
      <w:proofErr w:type="spellEnd"/>
      <w:r w:rsidR="00792E13" w:rsidRPr="0002076D">
        <w:rPr>
          <w:bCs/>
          <w:i/>
          <w:lang w:val="it-IT"/>
        </w:rPr>
        <w:t xml:space="preserve"> data </w:t>
      </w:r>
      <w:proofErr w:type="spellStart"/>
      <w:r w:rsidR="00792E13" w:rsidRPr="0002076D">
        <w:rPr>
          <w:bCs/>
          <w:i/>
          <w:lang w:val="it-IT"/>
        </w:rPr>
        <w:t>analysis</w:t>
      </w:r>
      <w:proofErr w:type="spellEnd"/>
      <w:r w:rsidR="00792E13" w:rsidRPr="0002076D">
        <w:rPr>
          <w:bCs/>
          <w:i/>
          <w:sz w:val="29"/>
          <w:szCs w:val="29"/>
          <w:lang w:val="it-IT"/>
        </w:rPr>
        <w:t xml:space="preserve"> </w:t>
      </w:r>
      <w:r w:rsidR="00792E13" w:rsidRPr="0002076D">
        <w:rPr>
          <w:lang w:val="it-IT"/>
        </w:rPr>
        <w:t>Paolo Buono and Maria F. Costabile and Emanuele Covino and Giovanni Pani Dipartimento di Informatica</w:t>
      </w:r>
      <w:r w:rsidRPr="0002076D">
        <w:rPr>
          <w:lang w:val="it-IT"/>
        </w:rPr>
        <w:t xml:space="preserve"> Università degli Studi di Bari, Italy</w:t>
      </w:r>
    </w:p>
    <w:p w:rsidR="00694EED" w:rsidRPr="0002076D" w:rsidRDefault="00694EED" w:rsidP="00694EED">
      <w:pPr>
        <w:pStyle w:val="Tnumcapitolo"/>
        <w:rPr>
          <w:lang w:val="it-IT"/>
        </w:rPr>
      </w:pPr>
      <w:r w:rsidRPr="0002076D">
        <w:rPr>
          <w:lang w:val="it-IT"/>
        </w:rPr>
        <w:lastRenderedPageBreak/>
        <w:t>Sitografia</w:t>
      </w:r>
    </w:p>
    <w:p w:rsidR="00673604" w:rsidRDefault="009456A8" w:rsidP="00673604">
      <w:pPr>
        <w:pStyle w:val="Riferimenti"/>
        <w:rPr>
          <w:lang w:val="it-IT"/>
        </w:rPr>
      </w:pPr>
      <w:r>
        <w:rPr>
          <w:lang w:val="it-IT"/>
        </w:rPr>
        <w:t xml:space="preserve"> </w:t>
      </w:r>
      <w:r w:rsidR="00673604">
        <w:rPr>
          <w:lang w:val="it-IT"/>
        </w:rPr>
        <w:t xml:space="preserve">[3]  </w:t>
      </w:r>
      <w:r w:rsidR="00792E13" w:rsidRPr="00B73047">
        <w:rPr>
          <w:lang w:val="it-IT"/>
        </w:rPr>
        <w:t xml:space="preserve">Athirat, azienda nel settore informatico, </w:t>
      </w:r>
      <w:hyperlink r:id="rId55" w:history="1">
        <w:r w:rsidR="00792E13" w:rsidRPr="00B73047">
          <w:rPr>
            <w:color w:val="0000FF"/>
            <w:u w:val="single"/>
            <w:lang w:val="it-IT"/>
          </w:rPr>
          <w:t>http://www.athirat.com/athirat-</w:t>
        </w:r>
        <w:r w:rsidR="00673604">
          <w:rPr>
            <w:color w:val="0000FF"/>
            <w:u w:val="single"/>
            <w:lang w:val="it-IT"/>
          </w:rPr>
          <w:t xml:space="preserve">    </w:t>
        </w:r>
        <w:r w:rsidR="00792E13" w:rsidRPr="00B73047">
          <w:rPr>
            <w:color w:val="0000FF"/>
            <w:u w:val="single"/>
            <w:lang w:val="it-IT"/>
          </w:rPr>
          <w:t>apps.html</w:t>
        </w:r>
      </w:hyperlink>
      <w:r w:rsidR="00792E13" w:rsidRPr="00B73047">
        <w:rPr>
          <w:lang w:val="it-IT"/>
        </w:rPr>
        <w:t xml:space="preserve"> , ultimo accesso: marzo 2011.</w:t>
      </w:r>
    </w:p>
    <w:p w:rsidR="00673604" w:rsidRDefault="00792E13" w:rsidP="00673604">
      <w:pPr>
        <w:pStyle w:val="Riferimenti"/>
        <w:rPr>
          <w:color w:val="1F497D"/>
          <w:u w:val="single"/>
          <w:lang w:val="it-IT"/>
        </w:rPr>
      </w:pPr>
      <w:r w:rsidRPr="00B73047">
        <w:rPr>
          <w:lang w:val="it-IT"/>
        </w:rPr>
        <w:t>[4]</w:t>
      </w:r>
      <w:r w:rsidR="00673604">
        <w:rPr>
          <w:lang w:val="it-IT"/>
        </w:rPr>
        <w:t xml:space="preserve"> </w:t>
      </w:r>
      <w:r w:rsidRPr="00B73047">
        <w:rPr>
          <w:lang w:val="it-IT"/>
        </w:rPr>
        <w:t xml:space="preserve">Radiovaticana, canale audio ufficiale della santa sede, </w:t>
      </w:r>
      <w:hyperlink r:id="rId56" w:anchor="Art_446651" w:history="1">
        <w:r w:rsidRPr="00B73047">
          <w:rPr>
            <w:rStyle w:val="Collegamentoipertestuale"/>
            <w:lang w:val="it-IT"/>
          </w:rPr>
          <w:t>http://www.radiovaticana.org/radiogiornale/ore14/2010/dicembre/10_12_14.ht   m#Art_446651</w:t>
        </w:r>
      </w:hyperlink>
      <w:r w:rsidRPr="00B73047">
        <w:rPr>
          <w:lang w:val="it-IT"/>
        </w:rPr>
        <w:t>, ultimo accesso: marzo 2011.</w:t>
      </w:r>
      <w:r w:rsidRPr="00B73047">
        <w:rPr>
          <w:color w:val="1F497D"/>
          <w:u w:val="single"/>
          <w:lang w:val="it-IT"/>
        </w:rPr>
        <w:t xml:space="preserve">   </w:t>
      </w:r>
    </w:p>
    <w:p w:rsidR="00673604" w:rsidRDefault="00673604" w:rsidP="00673604">
      <w:pPr>
        <w:pStyle w:val="Riferimenti"/>
        <w:rPr>
          <w:lang w:val="it-IT"/>
        </w:rPr>
      </w:pPr>
      <w:r>
        <w:rPr>
          <w:lang w:val="it-IT"/>
        </w:rPr>
        <w:t xml:space="preserve">[5] </w:t>
      </w:r>
      <w:r w:rsidR="00792E13" w:rsidRPr="00B73047">
        <w:rPr>
          <w:lang w:val="it-IT"/>
        </w:rPr>
        <w:t xml:space="preserve">Sindone, applicazione mobile per la Sacra Sindone, </w:t>
      </w:r>
      <w:r>
        <w:rPr>
          <w:lang w:val="it-IT"/>
        </w:rPr>
        <w:t xml:space="preserve">  </w:t>
      </w:r>
      <w:hyperlink r:id="rId57" w:history="1">
        <w:r w:rsidR="00792E13" w:rsidRPr="00B73047">
          <w:rPr>
            <w:color w:val="0000FF"/>
            <w:u w:val="single"/>
            <w:lang w:val="it-IT"/>
          </w:rPr>
          <w:t>http://www.sindonemobile.it</w:t>
        </w:r>
      </w:hyperlink>
      <w:r w:rsidR="00792E13" w:rsidRPr="00B73047">
        <w:rPr>
          <w:lang w:val="it-IT"/>
        </w:rPr>
        <w:t>, ultimo accesso: marzo 2011.</w:t>
      </w:r>
    </w:p>
    <w:p w:rsidR="00673604" w:rsidRDefault="00673604" w:rsidP="00673604">
      <w:pPr>
        <w:pStyle w:val="Riferimenti"/>
        <w:rPr>
          <w:lang w:val="it-IT"/>
        </w:rPr>
      </w:pPr>
      <w:r>
        <w:rPr>
          <w:lang w:val="it-IT"/>
        </w:rPr>
        <w:t xml:space="preserve">[6] </w:t>
      </w:r>
      <w:r w:rsidR="00792E13" w:rsidRPr="00B73047">
        <w:rPr>
          <w:lang w:val="it-IT"/>
        </w:rPr>
        <w:t xml:space="preserve">Italia Mobile applicazione mobile per visitare l’Italia, </w:t>
      </w:r>
      <w:hyperlink r:id="rId58" w:history="1">
        <w:r w:rsidR="00792E13" w:rsidRPr="00B73047">
          <w:rPr>
            <w:rStyle w:val="Collegamentoipertestuale"/>
            <w:lang w:val="it-IT"/>
          </w:rPr>
          <w:t>http://www.italiamobile.info</w:t>
        </w:r>
      </w:hyperlink>
      <w:r w:rsidR="00792E13" w:rsidRPr="00B73047">
        <w:rPr>
          <w:lang w:val="it-IT"/>
        </w:rPr>
        <w:t>, ultimo accesso: marzo 2011.</w:t>
      </w:r>
    </w:p>
    <w:p w:rsidR="00673604" w:rsidRDefault="00792E13" w:rsidP="00673604">
      <w:pPr>
        <w:pStyle w:val="Riferimenti"/>
        <w:rPr>
          <w:lang w:val="it-IT"/>
        </w:rPr>
      </w:pPr>
      <w:r w:rsidRPr="00B73047">
        <w:rPr>
          <w:lang w:val="it-IT"/>
        </w:rPr>
        <w:t xml:space="preserve">[7] </w:t>
      </w:r>
      <w:r w:rsidR="00673604">
        <w:rPr>
          <w:lang w:val="it-IT"/>
        </w:rPr>
        <w:t xml:space="preserve">    </w:t>
      </w:r>
      <w:r w:rsidRPr="00B73047">
        <w:rPr>
          <w:lang w:val="it-IT"/>
        </w:rPr>
        <w:t xml:space="preserve">Roma Mobile Guide, </w:t>
      </w:r>
      <w:hyperlink r:id="rId59" w:history="1">
        <w:r w:rsidRPr="00B73047">
          <w:rPr>
            <w:color w:val="0000FF"/>
            <w:u w:val="single"/>
            <w:lang w:val="it-IT"/>
          </w:rPr>
          <w:t>http://www.sincroconsulting.com/prodotti.php</w:t>
        </w:r>
      </w:hyperlink>
      <w:r w:rsidRPr="00B73047">
        <w:rPr>
          <w:lang w:val="it-IT"/>
        </w:rPr>
        <w:t>, ultimo accesso: marzo 2011.</w:t>
      </w:r>
    </w:p>
    <w:p w:rsidR="00673604" w:rsidRDefault="00673604" w:rsidP="00673604">
      <w:pPr>
        <w:pStyle w:val="Riferimenti"/>
        <w:rPr>
          <w:lang w:val="it-IT"/>
        </w:rPr>
      </w:pPr>
      <w:r>
        <w:rPr>
          <w:lang w:val="it-IT"/>
        </w:rPr>
        <w:t xml:space="preserve">[8] </w:t>
      </w:r>
      <w:r w:rsidR="00792E13" w:rsidRPr="00B73047">
        <w:rPr>
          <w:lang w:val="it-IT"/>
        </w:rPr>
        <w:t>Argument Geotravel, applicazione iPhone con realtà aumentata,</w:t>
      </w:r>
      <w:hyperlink r:id="rId60" w:history="1">
        <w:r w:rsidR="00792E13" w:rsidRPr="00B73047">
          <w:rPr>
            <w:rStyle w:val="Collegamentoipertestuale"/>
            <w:lang w:val="it-IT"/>
          </w:rPr>
          <w:t>http://www.itunes.apple.com/it/app/guida-turistica-con-ar-argumented/id365582380?mt=8</w:t>
        </w:r>
      </w:hyperlink>
      <w:r w:rsidR="00792E13" w:rsidRPr="00B73047">
        <w:rPr>
          <w:lang w:val="it-IT"/>
        </w:rPr>
        <w:t>, ultimo accesso: marzo 2011.</w:t>
      </w:r>
    </w:p>
    <w:p w:rsidR="00673604" w:rsidRDefault="00673604" w:rsidP="00673604">
      <w:pPr>
        <w:pStyle w:val="Riferimenti"/>
        <w:rPr>
          <w:lang w:val="it-IT"/>
        </w:rPr>
      </w:pPr>
      <w:r>
        <w:rPr>
          <w:lang w:val="it-IT"/>
        </w:rPr>
        <w:t xml:space="preserve">[9] </w:t>
      </w:r>
      <w:r w:rsidR="00792E13" w:rsidRPr="00B73047">
        <w:rPr>
          <w:lang w:val="it-IT"/>
        </w:rPr>
        <w:t xml:space="preserve">Basilica San Nicola, sito ufficiale, </w:t>
      </w:r>
      <w:hyperlink r:id="rId61" w:history="1">
        <w:r w:rsidR="00792E13" w:rsidRPr="00B73047">
          <w:rPr>
            <w:rStyle w:val="Collegamentoipertestuale"/>
            <w:lang w:val="it-IT"/>
          </w:rPr>
          <w:t>http://www.basilicasannicola.it/home/virtualtour/pubblicazione/Tourviewer_sannicola.html</w:t>
        </w:r>
      </w:hyperlink>
      <w:r w:rsidR="00792E13" w:rsidRPr="00B73047">
        <w:rPr>
          <w:lang w:val="it-IT"/>
        </w:rPr>
        <w:t>, ultimo accesso: marzo 2011.</w:t>
      </w:r>
    </w:p>
    <w:p w:rsidR="00673604" w:rsidRDefault="00673604" w:rsidP="00673604">
      <w:pPr>
        <w:pStyle w:val="Riferimenti"/>
        <w:rPr>
          <w:lang w:val="it-IT"/>
        </w:rPr>
      </w:pPr>
      <w:r>
        <w:rPr>
          <w:lang w:val="it-IT"/>
        </w:rPr>
        <w:t xml:space="preserve">[10] </w:t>
      </w:r>
      <w:r w:rsidR="00792E13" w:rsidRPr="00B73047">
        <w:rPr>
          <w:lang w:val="it-IT"/>
        </w:rPr>
        <w:t xml:space="preserve">Augmented Reality. Tratto da Wikipedia: </w:t>
      </w:r>
      <w:r w:rsidR="009456A8">
        <w:rPr>
          <w:lang w:val="it-IT"/>
        </w:rPr>
        <w:t xml:space="preserve">      </w:t>
      </w:r>
      <w:r w:rsidR="00792E13" w:rsidRPr="00B73047">
        <w:rPr>
          <w:lang w:val="it-IT"/>
        </w:rPr>
        <w:t xml:space="preserve">http://en.wikipedia.org/wiki/Augmented_reality </w:t>
      </w:r>
    </w:p>
    <w:p w:rsidR="00673604" w:rsidRDefault="00792E13" w:rsidP="00673604">
      <w:pPr>
        <w:pStyle w:val="Riferimenti"/>
        <w:rPr>
          <w:lang w:val="it-IT"/>
        </w:rPr>
      </w:pPr>
      <w:r w:rsidRPr="00B73047">
        <w:rPr>
          <w:lang w:val="it-IT"/>
        </w:rPr>
        <w:t xml:space="preserve">[11] </w:t>
      </w:r>
      <w:r w:rsidR="009456A8">
        <w:rPr>
          <w:lang w:val="it-IT"/>
        </w:rPr>
        <w:t xml:space="preserve">  </w:t>
      </w:r>
      <w:proofErr w:type="spellStart"/>
      <w:r w:rsidRPr="00B73047">
        <w:rPr>
          <w:lang w:val="it-IT"/>
        </w:rPr>
        <w:t>Layar</w:t>
      </w:r>
      <w:proofErr w:type="spellEnd"/>
      <w:r w:rsidRPr="00B73047">
        <w:rPr>
          <w:lang w:val="it-IT"/>
        </w:rPr>
        <w:t xml:space="preserve">, realtà aumentata, </w:t>
      </w:r>
      <w:hyperlink r:id="rId62" w:history="1">
        <w:r w:rsidRPr="00B73047">
          <w:rPr>
            <w:color w:val="0000FF"/>
            <w:u w:val="single"/>
            <w:lang w:val="it-IT"/>
          </w:rPr>
          <w:t>www.layar.com</w:t>
        </w:r>
      </w:hyperlink>
      <w:r w:rsidRPr="00B73047">
        <w:rPr>
          <w:lang w:val="it-IT"/>
        </w:rPr>
        <w:t>, ultimo accesso: marzo 2011.</w:t>
      </w:r>
    </w:p>
    <w:p w:rsidR="00673604" w:rsidRDefault="00792E13" w:rsidP="00673604">
      <w:pPr>
        <w:pStyle w:val="Riferimenti"/>
        <w:rPr>
          <w:lang w:val="it-IT"/>
        </w:rPr>
      </w:pPr>
      <w:r w:rsidRPr="00B73047">
        <w:rPr>
          <w:lang w:val="it-IT"/>
        </w:rPr>
        <w:t xml:space="preserve">[12] </w:t>
      </w:r>
      <w:r w:rsidR="009456A8">
        <w:rPr>
          <w:lang w:val="it-IT"/>
        </w:rPr>
        <w:t xml:space="preserve"> </w:t>
      </w:r>
      <w:r w:rsidRPr="00B73047">
        <w:rPr>
          <w:lang w:val="it-IT"/>
        </w:rPr>
        <w:t xml:space="preserve">Realtà aumentata </w:t>
      </w:r>
      <w:proofErr w:type="spellStart"/>
      <w:r w:rsidRPr="00B73047">
        <w:rPr>
          <w:lang w:val="it-IT"/>
        </w:rPr>
        <w:t>Wikitude</w:t>
      </w:r>
      <w:proofErr w:type="spellEnd"/>
      <w:r w:rsidRPr="00B73047">
        <w:rPr>
          <w:lang w:val="it-IT"/>
        </w:rPr>
        <w:t xml:space="preserve">, tratto da </w:t>
      </w:r>
      <w:proofErr w:type="spellStart"/>
      <w:r w:rsidRPr="00B73047">
        <w:rPr>
          <w:lang w:val="it-IT"/>
        </w:rPr>
        <w:t>Wikipedia</w:t>
      </w:r>
      <w:proofErr w:type="spellEnd"/>
      <w:r w:rsidRPr="00B73047">
        <w:rPr>
          <w:lang w:val="it-IT"/>
        </w:rPr>
        <w:t xml:space="preserve">, </w:t>
      </w:r>
      <w:hyperlink r:id="rId63" w:history="1">
        <w:r w:rsidRPr="00B73047">
          <w:rPr>
            <w:rStyle w:val="Collegamentoipertestuale"/>
            <w:lang w:val="it-IT"/>
          </w:rPr>
          <w:t>http://www.wikitude.org</w:t>
        </w:r>
      </w:hyperlink>
      <w:r w:rsidRPr="00B73047">
        <w:rPr>
          <w:lang w:val="it-IT"/>
        </w:rPr>
        <w:t>, ultimo accesso: marzo 2011.</w:t>
      </w:r>
    </w:p>
    <w:p w:rsidR="00673604" w:rsidRDefault="00792E13" w:rsidP="00673604">
      <w:pPr>
        <w:pStyle w:val="Riferimenti"/>
        <w:rPr>
          <w:lang w:val="it-IT"/>
        </w:rPr>
      </w:pPr>
      <w:r w:rsidRPr="00B73047">
        <w:rPr>
          <w:lang w:val="it-IT"/>
        </w:rPr>
        <w:t>[13]</w:t>
      </w:r>
      <w:r w:rsidR="009456A8">
        <w:rPr>
          <w:lang w:val="it-IT"/>
        </w:rPr>
        <w:t xml:space="preserve"> </w:t>
      </w:r>
      <w:r w:rsidRPr="00B73047">
        <w:rPr>
          <w:lang w:val="it-IT"/>
        </w:rPr>
        <w:t xml:space="preserve">Global Positionining System (GPS), tratto da Wikitude, </w:t>
      </w:r>
      <w:r w:rsidR="009456A8">
        <w:rPr>
          <w:lang w:val="it-IT"/>
        </w:rPr>
        <w:t xml:space="preserve">   </w:t>
      </w:r>
      <w:r w:rsidRPr="00B73047">
        <w:rPr>
          <w:lang w:val="it-IT"/>
        </w:rPr>
        <w:t>it.wikipedia.org/wiki/Global_Positionining_System, ultimo accesso: marzo 2011.</w:t>
      </w:r>
    </w:p>
    <w:p w:rsidR="00673604" w:rsidRDefault="00792E13" w:rsidP="00673604">
      <w:pPr>
        <w:pStyle w:val="Riferimenti"/>
        <w:rPr>
          <w:lang w:val="it-IT"/>
        </w:rPr>
      </w:pPr>
      <w:r w:rsidRPr="00B73047">
        <w:rPr>
          <w:lang w:val="it-IT"/>
        </w:rPr>
        <w:t>[14]</w:t>
      </w:r>
      <w:r w:rsidR="009456A8">
        <w:rPr>
          <w:lang w:val="it-IT"/>
        </w:rPr>
        <w:t xml:space="preserve"> </w:t>
      </w:r>
      <w:r w:rsidRPr="00B73047">
        <w:rPr>
          <w:lang w:val="it-IT"/>
        </w:rPr>
        <w:t xml:space="preserve">Funzionamento reti mobili, tratto da Wikipedia, </w:t>
      </w:r>
      <w:r w:rsidR="009456A8">
        <w:rPr>
          <w:lang w:val="it-IT"/>
        </w:rPr>
        <w:t xml:space="preserve">  </w:t>
      </w:r>
      <w:r w:rsidRPr="00B73047">
        <w:rPr>
          <w:lang w:val="it-IT"/>
        </w:rPr>
        <w:t>en.wikipedia.org/wiki/Cell_ID, ultimo accesso:marzo 2011.</w:t>
      </w:r>
    </w:p>
    <w:p w:rsidR="00673604" w:rsidRDefault="00792E13" w:rsidP="00673604">
      <w:pPr>
        <w:pStyle w:val="Riferimenti"/>
        <w:rPr>
          <w:lang w:val="it-IT"/>
        </w:rPr>
      </w:pPr>
      <w:r w:rsidRPr="00B73047">
        <w:rPr>
          <w:lang w:val="it-IT"/>
        </w:rPr>
        <w:t>[16]</w:t>
      </w:r>
      <w:r w:rsidR="009456A8">
        <w:rPr>
          <w:lang w:val="it-IT"/>
        </w:rPr>
        <w:t xml:space="preserve"> </w:t>
      </w:r>
      <w:r w:rsidRPr="00B73047">
        <w:rPr>
          <w:lang w:val="it-IT"/>
        </w:rPr>
        <w:t xml:space="preserve">eXtensible Markup Language, tratto da Wikipedia, </w:t>
      </w:r>
      <w:r w:rsidR="009456A8">
        <w:rPr>
          <w:lang w:val="it-IT"/>
        </w:rPr>
        <w:t xml:space="preserve"> </w:t>
      </w:r>
      <w:r w:rsidRPr="00B73047">
        <w:rPr>
          <w:lang w:val="it-IT"/>
        </w:rPr>
        <w:t>it.wikipedia.org/wiki/XML, ultimo accesso: marzo 2011.</w:t>
      </w:r>
    </w:p>
    <w:p w:rsidR="00673604" w:rsidRDefault="00792E13" w:rsidP="00673604">
      <w:pPr>
        <w:pStyle w:val="Riferimenti"/>
        <w:rPr>
          <w:lang w:val="it-IT"/>
        </w:rPr>
      </w:pPr>
      <w:r w:rsidRPr="00B73047">
        <w:rPr>
          <w:lang w:val="it-IT"/>
        </w:rPr>
        <w:t>[23]</w:t>
      </w:r>
      <w:r w:rsidR="009456A8">
        <w:rPr>
          <w:lang w:val="it-IT"/>
        </w:rPr>
        <w:t xml:space="preserve"> </w:t>
      </w:r>
      <w:r w:rsidRPr="00B73047">
        <w:rPr>
          <w:lang w:val="it-IT"/>
        </w:rPr>
        <w:t xml:space="preserve">Tour Virtuali, sulle bellezze culturali italiane, </w:t>
      </w:r>
      <w:r w:rsidR="009456A8">
        <w:rPr>
          <w:lang w:val="it-IT"/>
        </w:rPr>
        <w:t xml:space="preserve"> </w:t>
      </w:r>
      <w:hyperlink r:id="rId64" w:history="1">
        <w:r w:rsidRPr="00B73047">
          <w:rPr>
            <w:color w:val="0000FF"/>
            <w:u w:val="single"/>
            <w:lang w:val="it-IT"/>
          </w:rPr>
          <w:t>http://www.italia.it/it/media/tour-virtuali.html</w:t>
        </w:r>
      </w:hyperlink>
      <w:r w:rsidRPr="00B73047">
        <w:rPr>
          <w:lang w:val="it-IT"/>
        </w:rPr>
        <w:t>, ultimo accesso: marzo 2011.</w:t>
      </w:r>
    </w:p>
    <w:p w:rsidR="00673604" w:rsidRDefault="00792E13" w:rsidP="00673604">
      <w:pPr>
        <w:pStyle w:val="Riferimenti"/>
        <w:rPr>
          <w:color w:val="000000"/>
        </w:rPr>
      </w:pPr>
      <w:r w:rsidRPr="008C5607">
        <w:t xml:space="preserve">[25] Explore! (m-Learning framework for visiting archaeological parks) </w:t>
      </w:r>
      <w:r w:rsidRPr="008C5607">
        <w:rPr>
          <w:color w:val="000000"/>
        </w:rPr>
        <w:t xml:space="preserve">fonte: </w:t>
      </w:r>
      <w:hyperlink r:id="rId65" w:anchor="Pubblicazioni" w:history="1">
        <w:r w:rsidRPr="008C5607">
          <w:rPr>
            <w:rStyle w:val="Collegamentoipertestuale"/>
          </w:rPr>
          <w:t>http://www.di.uniba.it/~ivu/people/ardito.htm#Pubblicazioni</w:t>
        </w:r>
      </w:hyperlink>
      <w:r w:rsidRPr="008C5607">
        <w:rPr>
          <w:color w:val="000000"/>
        </w:rPr>
        <w:t>, ultimo accesso: marzo 2011.</w:t>
      </w:r>
    </w:p>
    <w:p w:rsidR="00036AB7" w:rsidRPr="0002076D" w:rsidRDefault="00792E13" w:rsidP="009456A8">
      <w:pPr>
        <w:pStyle w:val="Riferimenti"/>
        <w:rPr>
          <w:lang w:val="it-IT"/>
        </w:rPr>
      </w:pPr>
      <w:r w:rsidRPr="00B73047">
        <w:rPr>
          <w:lang w:val="it-IT"/>
        </w:rPr>
        <w:t xml:space="preserve">[26] Android, tratto da </w:t>
      </w:r>
      <w:proofErr w:type="spellStart"/>
      <w:r w:rsidRPr="00B73047">
        <w:rPr>
          <w:lang w:val="it-IT"/>
        </w:rPr>
        <w:t>Wikipedia</w:t>
      </w:r>
      <w:proofErr w:type="spellEnd"/>
      <w:r w:rsidRPr="00B73047">
        <w:rPr>
          <w:lang w:val="it-IT"/>
        </w:rPr>
        <w:t xml:space="preserve">, </w:t>
      </w:r>
      <w:hyperlink r:id="rId66" w:history="1">
        <w:r w:rsidRPr="00B73047">
          <w:rPr>
            <w:rStyle w:val="Collegamentoipertestuale"/>
            <w:lang w:val="it-IT"/>
          </w:rPr>
          <w:t>http://it.wikipedia.org/wiki/Android</w:t>
        </w:r>
      </w:hyperlink>
      <w:r w:rsidRPr="00B73047">
        <w:rPr>
          <w:lang w:val="it-IT"/>
        </w:rPr>
        <w:t>, ultimo accesso: aprile 2011.</w:t>
      </w:r>
      <w:r w:rsidR="00036AB7" w:rsidRPr="0002076D">
        <w:rPr>
          <w:lang w:val="it-IT"/>
        </w:rPr>
        <w:br w:type="page"/>
      </w:r>
    </w:p>
    <w:p w:rsidR="00694EED" w:rsidRPr="0002076D" w:rsidRDefault="00694EED" w:rsidP="00694EED">
      <w:pPr>
        <w:pStyle w:val="Tnumcapitolo"/>
        <w:rPr>
          <w:lang w:val="it-IT"/>
        </w:rPr>
      </w:pPr>
      <w:r w:rsidRPr="0002076D">
        <w:rPr>
          <w:lang w:val="it-IT"/>
        </w:rPr>
        <w:lastRenderedPageBreak/>
        <w:t>Appendice</w:t>
      </w:r>
    </w:p>
    <w:p w:rsidR="00792E13" w:rsidRPr="00693998" w:rsidRDefault="00792E13" w:rsidP="00693998">
      <w:pPr>
        <w:pStyle w:val="Titolo3"/>
        <w:rPr>
          <w:sz w:val="28"/>
          <w:szCs w:val="28"/>
        </w:rPr>
      </w:pPr>
      <w:bookmarkStart w:id="117" w:name="_Toc290304581"/>
      <w:r w:rsidRPr="00693998">
        <w:rPr>
          <w:sz w:val="28"/>
          <w:szCs w:val="28"/>
        </w:rPr>
        <w:t>Appendice A- Euristiche di Nielsen</w:t>
      </w:r>
      <w:bookmarkEnd w:id="117"/>
    </w:p>
    <w:p w:rsidR="00792E13" w:rsidRPr="00B73047" w:rsidRDefault="00792E13" w:rsidP="00792E13">
      <w:pPr>
        <w:pStyle w:val="Tcorpo1paragrafo"/>
        <w:rPr>
          <w:lang w:val="it-IT"/>
        </w:rPr>
      </w:pPr>
      <w:r w:rsidRPr="00B73047">
        <w:rPr>
          <w:lang w:val="it-IT"/>
        </w:rPr>
        <w:t>Le dieci euristiche di Nielsen</w:t>
      </w:r>
      <w:r w:rsidR="002553CB">
        <w:rPr>
          <w:lang w:val="it-IT"/>
        </w:rPr>
        <w:t>, utilizzate per la valutazione dell’usabilità dei prototipi attraverso la tecnica dell’ispezione</w:t>
      </w:r>
      <w:r w:rsidRPr="00B73047">
        <w:rPr>
          <w:lang w:val="it-IT"/>
        </w:rPr>
        <w:t xml:space="preserve">: </w:t>
      </w:r>
    </w:p>
    <w:p w:rsidR="00792E13" w:rsidRPr="00B73047" w:rsidRDefault="00792E13" w:rsidP="00792E13">
      <w:pPr>
        <w:pStyle w:val="Tcorpo1paragrafo"/>
        <w:rPr>
          <w:lang w:val="it-IT"/>
        </w:rPr>
      </w:pPr>
      <w:r w:rsidRPr="00B73047">
        <w:rPr>
          <w:spacing w:val="1"/>
          <w:lang w:val="it-IT"/>
        </w:rPr>
        <w:t>1.</w:t>
      </w:r>
      <w:r w:rsidRPr="00B73047">
        <w:rPr>
          <w:b/>
          <w:bCs/>
          <w:i/>
          <w:iCs/>
          <w:spacing w:val="1"/>
          <w:lang w:val="it-IT"/>
        </w:rPr>
        <w:t xml:space="preserve"> Visibilità dello stato del sistema</w:t>
      </w:r>
      <w:r w:rsidRPr="00B73047">
        <w:rPr>
          <w:spacing w:val="1"/>
          <w:lang w:val="it-IT"/>
        </w:rPr>
        <w:t xml:space="preserve">: bisogna sempre tenere informati gli </w:t>
      </w:r>
    </w:p>
    <w:p w:rsidR="00792E13" w:rsidRPr="00B73047" w:rsidRDefault="00792E13" w:rsidP="00792E13">
      <w:pPr>
        <w:pStyle w:val="Tcorpo1paragrafo"/>
        <w:rPr>
          <w:lang w:val="it-IT"/>
        </w:rPr>
      </w:pPr>
      <w:r w:rsidRPr="00B73047">
        <w:rPr>
          <w:spacing w:val="1"/>
          <w:lang w:val="it-IT"/>
        </w:rPr>
        <w:t xml:space="preserve">utenti su ciò che sta accadendo attraverso un feedback appropriala in tempo </w:t>
      </w:r>
      <w:r w:rsidRPr="00B73047">
        <w:rPr>
          <w:lang w:val="it-IT"/>
        </w:rPr>
        <w:t xml:space="preserve">ragionevole. Per esempio, se un' operazione di sistema richiede un certo periodo </w:t>
      </w:r>
      <w:r w:rsidRPr="00B73047">
        <w:rPr>
          <w:spacing w:val="2"/>
          <w:lang w:val="it-IT"/>
        </w:rPr>
        <w:t xml:space="preserve">di tempo bisogna dare un'indicazione di quanto ci vuole e cosa serve per </w:t>
      </w:r>
      <w:r w:rsidRPr="00B73047">
        <w:rPr>
          <w:spacing w:val="-7"/>
          <w:lang w:val="it-IT"/>
        </w:rPr>
        <w:t xml:space="preserve">completarla. </w:t>
      </w:r>
    </w:p>
    <w:p w:rsidR="00792E13" w:rsidRPr="00B73047" w:rsidRDefault="00792E13" w:rsidP="00792E13">
      <w:pPr>
        <w:pStyle w:val="Tcorpo1paragrafo"/>
        <w:rPr>
          <w:lang w:val="it-IT"/>
        </w:rPr>
      </w:pPr>
      <w:r w:rsidRPr="00B73047">
        <w:rPr>
          <w:spacing w:val="-2"/>
          <w:lang w:val="it-IT"/>
        </w:rPr>
        <w:t>2.</w:t>
      </w:r>
      <w:r w:rsidRPr="00B73047">
        <w:rPr>
          <w:b/>
          <w:bCs/>
          <w:i/>
          <w:iCs/>
          <w:spacing w:val="-2"/>
          <w:lang w:val="it-IT"/>
        </w:rPr>
        <w:t xml:space="preserve"> Corrispondenza tra il mondo reale e il sistema</w:t>
      </w:r>
      <w:r w:rsidRPr="00B73047">
        <w:rPr>
          <w:spacing w:val="-2"/>
          <w:lang w:val="it-IT"/>
        </w:rPr>
        <w:t xml:space="preserve">: il sistema dovrebbe usare </w:t>
      </w:r>
    </w:p>
    <w:p w:rsidR="00792E13" w:rsidRPr="00B73047" w:rsidRDefault="00792E13" w:rsidP="00792E13">
      <w:pPr>
        <w:pStyle w:val="Tcorpo1paragrafo"/>
        <w:rPr>
          <w:lang w:val="it-IT"/>
        </w:rPr>
      </w:pPr>
      <w:r w:rsidRPr="00B73047">
        <w:rPr>
          <w:lang w:val="it-IT"/>
        </w:rPr>
        <w:t xml:space="preserve">il linguaggio dell'utente, quindi parole, frasi e concetti familiari all'utente e non termini orientati al sistema. Si devono, quindi, seguire le convenzioni del mondo </w:t>
      </w:r>
      <w:r w:rsidRPr="00B73047">
        <w:rPr>
          <w:spacing w:val="-2"/>
          <w:lang w:val="it-IT"/>
        </w:rPr>
        <w:t xml:space="preserve">reale, fornendo le informazioni in ordine logico e naturale. </w:t>
      </w:r>
    </w:p>
    <w:p w:rsidR="00792E13" w:rsidRPr="00B73047" w:rsidRDefault="00792E13" w:rsidP="00792E13">
      <w:pPr>
        <w:pStyle w:val="Tcorpo1paragrafo"/>
        <w:rPr>
          <w:lang w:val="it-IT"/>
        </w:rPr>
      </w:pPr>
      <w:r w:rsidRPr="00B73047">
        <w:rPr>
          <w:spacing w:val="-1"/>
          <w:lang w:val="it-IT"/>
        </w:rPr>
        <w:t>3.</w:t>
      </w:r>
      <w:r w:rsidRPr="00B73047">
        <w:rPr>
          <w:b/>
          <w:bCs/>
          <w:i/>
          <w:iCs/>
          <w:spacing w:val="-1"/>
          <w:lang w:val="it-IT"/>
        </w:rPr>
        <w:t xml:space="preserve"> Libertà e controllo da parte degli utenti</w:t>
      </w:r>
      <w:r w:rsidRPr="00B73047">
        <w:rPr>
          <w:spacing w:val="-1"/>
          <w:lang w:val="it-IT"/>
        </w:rPr>
        <w:t xml:space="preserve">: gli utenti spesso selezionare per </w:t>
      </w:r>
    </w:p>
    <w:p w:rsidR="00792E13" w:rsidRPr="00B73047" w:rsidRDefault="00792E13" w:rsidP="00792E13">
      <w:pPr>
        <w:pStyle w:val="Tcorpo1paragrafo"/>
        <w:rPr>
          <w:lang w:val="it-IT"/>
        </w:rPr>
      </w:pPr>
      <w:r w:rsidRPr="00B73047">
        <w:rPr>
          <w:spacing w:val="-2"/>
          <w:lang w:val="it-IT"/>
        </w:rPr>
        <w:t xml:space="preserve">errore delle funzioni del sistema, quindi hanno bisogno di "un'uscita d'emergenza" </w:t>
      </w:r>
      <w:r w:rsidRPr="00B73047">
        <w:rPr>
          <w:lang w:val="it-IT"/>
        </w:rPr>
        <w:t xml:space="preserve">contrassegnata chiaramente per poter abbandonare lo stato indesiderato senza </w:t>
      </w:r>
      <w:r w:rsidRPr="00B73047">
        <w:rPr>
          <w:spacing w:val="-1"/>
          <w:lang w:val="it-IT"/>
        </w:rPr>
        <w:t xml:space="preserve">dover sostenere un dialogo esteso. È necessario pertanto il supporto di funzioni di </w:t>
      </w:r>
      <w:r w:rsidRPr="00B73047">
        <w:rPr>
          <w:spacing w:val="-4"/>
          <w:lang w:val="it-IT"/>
        </w:rPr>
        <w:t xml:space="preserve">annullamento e replica. </w:t>
      </w:r>
    </w:p>
    <w:p w:rsidR="00792E13" w:rsidRPr="00B73047" w:rsidRDefault="00792E13" w:rsidP="00792E13">
      <w:pPr>
        <w:pStyle w:val="Tcorpo1paragrafo"/>
        <w:rPr>
          <w:lang w:val="it-IT"/>
        </w:rPr>
      </w:pPr>
      <w:r w:rsidRPr="00B73047">
        <w:rPr>
          <w:lang w:val="it-IT"/>
        </w:rPr>
        <w:t>4.</w:t>
      </w:r>
      <w:r w:rsidRPr="00B73047">
        <w:rPr>
          <w:b/>
          <w:bCs/>
          <w:i/>
          <w:iCs/>
          <w:lang w:val="it-IT"/>
        </w:rPr>
        <w:t xml:space="preserve"> Coerenza e standard</w:t>
      </w:r>
      <w:r w:rsidRPr="00B73047">
        <w:rPr>
          <w:lang w:val="it-IT"/>
        </w:rPr>
        <w:t xml:space="preserve">: gli utenti non dovrebbero chiedersi se le parole, le </w:t>
      </w:r>
    </w:p>
    <w:p w:rsidR="00792E13" w:rsidRPr="00B73047" w:rsidRDefault="00792E13" w:rsidP="00792E13">
      <w:pPr>
        <w:pStyle w:val="Tcorpo1paragrafo"/>
        <w:rPr>
          <w:lang w:val="it-IT"/>
        </w:rPr>
      </w:pPr>
      <w:r w:rsidRPr="00B73047">
        <w:rPr>
          <w:spacing w:val="1"/>
          <w:lang w:val="it-IT"/>
        </w:rPr>
        <w:t xml:space="preserve">situazioni o le azioni hanno lo stesso significato in contesti diversi: pertanto </w:t>
      </w:r>
      <w:r w:rsidRPr="00B73047">
        <w:rPr>
          <w:spacing w:val="-2"/>
          <w:lang w:val="it-IT"/>
        </w:rPr>
        <w:t xml:space="preserve">bisogna seguire le convenzioni della piattaforma e gli standard accettati. </w:t>
      </w:r>
    </w:p>
    <w:p w:rsidR="00792E13" w:rsidRPr="00B73047" w:rsidRDefault="00792E13" w:rsidP="00792E13">
      <w:pPr>
        <w:pStyle w:val="Tcorpo1paragrafo"/>
        <w:rPr>
          <w:lang w:val="it-IT"/>
        </w:rPr>
      </w:pPr>
      <w:r w:rsidRPr="00B73047">
        <w:rPr>
          <w:lang w:val="it-IT"/>
        </w:rPr>
        <w:t>5.</w:t>
      </w:r>
      <w:r w:rsidRPr="00B73047">
        <w:rPr>
          <w:b/>
          <w:bCs/>
          <w:i/>
          <w:iCs/>
          <w:lang w:val="it-IT"/>
        </w:rPr>
        <w:t xml:space="preserve"> Prevenzione degli errori</w:t>
      </w:r>
      <w:r w:rsidRPr="00B73047">
        <w:rPr>
          <w:lang w:val="it-IT"/>
        </w:rPr>
        <w:t xml:space="preserve">: bisogna rendere difficile sbagliare. Anziché </w:t>
      </w:r>
    </w:p>
    <w:p w:rsidR="00792E13" w:rsidRPr="00B73047" w:rsidRDefault="00792E13" w:rsidP="00792E13">
      <w:pPr>
        <w:pStyle w:val="Tcorpo1paragrafo"/>
        <w:rPr>
          <w:lang w:val="it-IT"/>
        </w:rPr>
      </w:pPr>
      <w:r w:rsidRPr="00B73047">
        <w:rPr>
          <w:lang w:val="it-IT"/>
        </w:rPr>
        <w:t xml:space="preserve">concentrarsi sulla produzione di messaggi di errore esplicativi, è meglio eseguire </w:t>
      </w:r>
      <w:r w:rsidRPr="00B73047">
        <w:rPr>
          <w:spacing w:val="-2"/>
          <w:lang w:val="it-IT"/>
        </w:rPr>
        <w:t xml:space="preserve">un progetto attento che eviti anzitutto l'eventualità di un problema. </w:t>
      </w:r>
    </w:p>
    <w:p w:rsidR="00792E13" w:rsidRPr="00B73047" w:rsidRDefault="00792E13" w:rsidP="00792E13">
      <w:pPr>
        <w:pStyle w:val="Tcorpo1paragrafo"/>
        <w:rPr>
          <w:lang w:val="it-IT"/>
        </w:rPr>
      </w:pPr>
      <w:r w:rsidRPr="00B73047">
        <w:rPr>
          <w:lang w:val="it-IT"/>
        </w:rPr>
        <w:t>6.</w:t>
      </w:r>
      <w:r w:rsidRPr="00B73047">
        <w:rPr>
          <w:b/>
          <w:bCs/>
          <w:i/>
          <w:iCs/>
          <w:lang w:val="it-IT"/>
        </w:rPr>
        <w:t xml:space="preserve"> Riconoscere più che ricordare</w:t>
      </w:r>
      <w:r w:rsidRPr="00B73047">
        <w:rPr>
          <w:lang w:val="it-IT"/>
        </w:rPr>
        <w:t xml:space="preserve">: si devono rendere visibili gli oggetti, le </w:t>
      </w:r>
    </w:p>
    <w:p w:rsidR="00792E13" w:rsidRPr="00B73047" w:rsidRDefault="00792E13" w:rsidP="00792E13">
      <w:pPr>
        <w:pStyle w:val="Tcorpo1paragrafo"/>
        <w:rPr>
          <w:lang w:val="it-IT"/>
        </w:rPr>
      </w:pPr>
      <w:r w:rsidRPr="00B73047">
        <w:rPr>
          <w:lang w:val="it-IT"/>
        </w:rPr>
        <w:t xml:space="preserve">azioni e le opzioni. L'utente non deve essere costretto a ricordare le informazioni passando da una parte del dialogo all' altra; piuttosto le istruzioni per l'uso del </w:t>
      </w:r>
      <w:r w:rsidRPr="00B73047">
        <w:rPr>
          <w:spacing w:val="-2"/>
          <w:lang w:val="it-IT"/>
        </w:rPr>
        <w:t xml:space="preserve">sistema dovrebbero essere evidenti o facilmente recuperabili quando servono. </w:t>
      </w:r>
    </w:p>
    <w:p w:rsidR="00792E13" w:rsidRPr="00B73047" w:rsidRDefault="00792E13" w:rsidP="00792E13">
      <w:pPr>
        <w:pStyle w:val="Tcorpo1paragrafo"/>
        <w:rPr>
          <w:lang w:val="it-IT"/>
        </w:rPr>
      </w:pPr>
      <w:r w:rsidRPr="00B73047">
        <w:rPr>
          <w:spacing w:val="3"/>
          <w:lang w:val="it-IT"/>
        </w:rPr>
        <w:t>7.</w:t>
      </w:r>
      <w:r w:rsidRPr="00B73047">
        <w:rPr>
          <w:b/>
          <w:bCs/>
          <w:i/>
          <w:iCs/>
          <w:spacing w:val="3"/>
          <w:lang w:val="it-IT"/>
        </w:rPr>
        <w:t xml:space="preserve"> Flessibilità ed efficienza d'uso</w:t>
      </w:r>
      <w:r w:rsidRPr="00B73047">
        <w:rPr>
          <w:spacing w:val="3"/>
          <w:lang w:val="it-IT"/>
        </w:rPr>
        <w:t xml:space="preserve">: si deve consentire agli utenti di </w:t>
      </w:r>
    </w:p>
    <w:p w:rsidR="00792E13" w:rsidRPr="00B73047" w:rsidRDefault="00792E13" w:rsidP="00792E13">
      <w:pPr>
        <w:pStyle w:val="Tcorpo1paragrafo"/>
        <w:rPr>
          <w:spacing w:val="2"/>
          <w:lang w:val="it-IT"/>
        </w:rPr>
      </w:pPr>
      <w:r w:rsidRPr="00B73047">
        <w:rPr>
          <w:spacing w:val="2"/>
          <w:lang w:val="it-IT"/>
        </w:rPr>
        <w:lastRenderedPageBreak/>
        <w:t xml:space="preserve">personalizzare le azioni frequenti. I tasti di scelta rapida, spesso invisibili </w:t>
      </w:r>
    </w:p>
    <w:p w:rsidR="00792E13" w:rsidRPr="00B73047" w:rsidRDefault="00792E13" w:rsidP="00792E13">
      <w:pPr>
        <w:pStyle w:val="Tcorpo1paragrafo"/>
        <w:rPr>
          <w:lang w:val="it-IT"/>
        </w:rPr>
      </w:pPr>
      <w:r w:rsidRPr="00B73047">
        <w:rPr>
          <w:spacing w:val="-1"/>
          <w:lang w:val="it-IT"/>
        </w:rPr>
        <w:t xml:space="preserve">all'utente neofita, consentono agli esperti di velocizzare l'interazione, in modo che </w:t>
      </w:r>
      <w:r w:rsidRPr="00B73047">
        <w:rPr>
          <w:lang w:val="it-IT"/>
        </w:rPr>
        <w:t xml:space="preserve">il sistema possa soddisfare sia esperti sia inesperti. </w:t>
      </w:r>
    </w:p>
    <w:p w:rsidR="00792E13" w:rsidRPr="00B73047" w:rsidRDefault="00792E13" w:rsidP="00792E13">
      <w:pPr>
        <w:pStyle w:val="Tcorpo1paragrafo"/>
        <w:rPr>
          <w:lang w:val="it-IT"/>
        </w:rPr>
      </w:pPr>
      <w:r w:rsidRPr="00B73047">
        <w:rPr>
          <w:spacing w:val="1"/>
          <w:lang w:val="it-IT"/>
        </w:rPr>
        <w:t>8.</w:t>
      </w:r>
      <w:r w:rsidRPr="00B73047">
        <w:rPr>
          <w:b/>
          <w:bCs/>
          <w:i/>
          <w:iCs/>
          <w:spacing w:val="1"/>
          <w:lang w:val="it-IT"/>
        </w:rPr>
        <w:t xml:space="preserve"> Design minimalista ed estetico</w:t>
      </w:r>
      <w:r w:rsidRPr="00B73047">
        <w:rPr>
          <w:spacing w:val="1"/>
          <w:lang w:val="it-IT"/>
        </w:rPr>
        <w:t xml:space="preserve">: i dialoghi non dovrebbero contenere </w:t>
      </w:r>
    </w:p>
    <w:p w:rsidR="00792E13" w:rsidRPr="00B73047" w:rsidRDefault="00792E13" w:rsidP="00792E13">
      <w:pPr>
        <w:pStyle w:val="Tcorpo1paragrafo"/>
        <w:rPr>
          <w:lang w:val="it-IT"/>
        </w:rPr>
      </w:pPr>
      <w:r w:rsidRPr="00B73047">
        <w:rPr>
          <w:spacing w:val="1"/>
          <w:lang w:val="it-IT"/>
        </w:rPr>
        <w:t xml:space="preserve">informazioni irrilevanti o raramente necessarie. Ogni unità informativa extra </w:t>
      </w:r>
      <w:r w:rsidRPr="00B73047">
        <w:rPr>
          <w:spacing w:val="-2"/>
          <w:lang w:val="it-IT"/>
        </w:rPr>
        <w:t xml:space="preserve">compete con altre unità rilevanti e riduce la loro visibilità. </w:t>
      </w:r>
    </w:p>
    <w:p w:rsidR="00792E13" w:rsidRPr="00B73047" w:rsidRDefault="00792E13" w:rsidP="00792E13">
      <w:pPr>
        <w:pStyle w:val="Tcorpo1paragrafo"/>
        <w:rPr>
          <w:lang w:val="it-IT"/>
        </w:rPr>
      </w:pPr>
      <w:r w:rsidRPr="00B73047">
        <w:rPr>
          <w:lang w:val="it-IT"/>
        </w:rPr>
        <w:t>9.</w:t>
      </w:r>
      <w:r w:rsidRPr="00B73047">
        <w:rPr>
          <w:b/>
          <w:bCs/>
          <w:i/>
          <w:iCs/>
          <w:lang w:val="it-IT"/>
        </w:rPr>
        <w:t xml:space="preserve"> Fornire agli utenti i mezzi per riconoscere gli errori, diagnosticarli e </w:t>
      </w:r>
    </w:p>
    <w:p w:rsidR="00792E13" w:rsidRPr="00B73047" w:rsidRDefault="00792E13" w:rsidP="00792E13">
      <w:pPr>
        <w:pStyle w:val="Tcorpo1paragrafo"/>
        <w:rPr>
          <w:lang w:val="it-IT"/>
        </w:rPr>
      </w:pPr>
      <w:r w:rsidRPr="00B73047">
        <w:rPr>
          <w:b/>
          <w:bCs/>
          <w:i/>
          <w:iCs/>
          <w:spacing w:val="2"/>
          <w:lang w:val="it-IT"/>
        </w:rPr>
        <w:t>correggerli</w:t>
      </w:r>
      <w:r w:rsidRPr="00B73047">
        <w:rPr>
          <w:spacing w:val="2"/>
          <w:lang w:val="it-IT"/>
        </w:rPr>
        <w:t xml:space="preserve">: i messaggi di errore dovrebbero essere espressi in linguaggio </w:t>
      </w:r>
      <w:r w:rsidRPr="00B73047">
        <w:rPr>
          <w:spacing w:val="1"/>
          <w:lang w:val="it-IT"/>
        </w:rPr>
        <w:t xml:space="preserve">semplice (non in codice), indicare precisamente il problema e suggerire una </w:t>
      </w:r>
      <w:r w:rsidRPr="00B73047">
        <w:rPr>
          <w:spacing w:val="-4"/>
          <w:lang w:val="it-IT"/>
        </w:rPr>
        <w:t xml:space="preserve">soluzione costruttiva. </w:t>
      </w:r>
    </w:p>
    <w:p w:rsidR="00792E13" w:rsidRPr="00B73047" w:rsidRDefault="00792E13" w:rsidP="00792E13">
      <w:pPr>
        <w:pStyle w:val="Tcorpo1paragrafo"/>
        <w:rPr>
          <w:lang w:val="it-IT"/>
        </w:rPr>
      </w:pPr>
      <w:r w:rsidRPr="00B73047">
        <w:rPr>
          <w:lang w:val="it-IT"/>
        </w:rPr>
        <w:t>10.</w:t>
      </w:r>
      <w:r w:rsidRPr="00B73047">
        <w:rPr>
          <w:b/>
          <w:bCs/>
          <w:i/>
          <w:iCs/>
          <w:lang w:val="it-IT"/>
        </w:rPr>
        <w:t xml:space="preserve"> Guida e documentazione</w:t>
      </w:r>
      <w:r w:rsidRPr="00B73047">
        <w:rPr>
          <w:lang w:val="it-IT"/>
        </w:rPr>
        <w:t xml:space="preserve">: ben pochi sistemi possono essere usati senza </w:t>
      </w:r>
    </w:p>
    <w:p w:rsidR="00792E13" w:rsidRPr="00B73047" w:rsidRDefault="00792E13" w:rsidP="00792E13">
      <w:pPr>
        <w:pStyle w:val="Tcorpo1paragrafo"/>
        <w:rPr>
          <w:lang w:val="it-IT"/>
        </w:rPr>
      </w:pPr>
      <w:r w:rsidRPr="00B73047">
        <w:rPr>
          <w:lang w:val="it-IT"/>
        </w:rPr>
        <w:t xml:space="preserve">istruzioni. Quindi può essere necessario fornire una guida e una documentazione appropriata. Queste informazioni dovrebbero essere facili da cercare, focalizzate sul compito dell'utente, elencare frasi concrete da eseguire e non essere troppo </w:t>
      </w:r>
      <w:r w:rsidRPr="00B73047">
        <w:rPr>
          <w:spacing w:val="-10"/>
          <w:lang w:val="it-IT"/>
        </w:rPr>
        <w:t xml:space="preserve">estese. </w:t>
      </w:r>
    </w:p>
    <w:p w:rsidR="00792E13" w:rsidRPr="00B73047" w:rsidRDefault="00792E13" w:rsidP="00792E13">
      <w:pPr>
        <w:pStyle w:val="Tcorpo1paragrafo"/>
        <w:rPr>
          <w:lang w:val="it-IT"/>
        </w:rPr>
      </w:pPr>
      <w:r w:rsidRPr="00B73047">
        <w:rPr>
          <w:spacing w:val="2"/>
          <w:lang w:val="it-IT"/>
        </w:rPr>
        <w:t xml:space="preserve">Ad ogni problema rilevato ogni valutatore può dare un punteggio che </w:t>
      </w:r>
    </w:p>
    <w:p w:rsidR="00792E13" w:rsidRPr="00B73047" w:rsidRDefault="00792E13" w:rsidP="00792E13">
      <w:pPr>
        <w:pStyle w:val="Tcorpo1paragrafo"/>
        <w:rPr>
          <w:lang w:val="it-IT"/>
        </w:rPr>
      </w:pPr>
      <w:r w:rsidRPr="00B73047">
        <w:rPr>
          <w:spacing w:val="-1"/>
          <w:lang w:val="it-IT"/>
        </w:rPr>
        <w:t xml:space="preserve">determina quella che è per lui la gravità del problema. </w:t>
      </w:r>
    </w:p>
    <w:p w:rsidR="00792E13" w:rsidRPr="00B73047" w:rsidRDefault="00792E13" w:rsidP="00792E13">
      <w:pPr>
        <w:pStyle w:val="Tcorpo1paragrafo"/>
        <w:rPr>
          <w:lang w:val="it-IT"/>
        </w:rPr>
      </w:pPr>
      <w:r w:rsidRPr="00B73047">
        <w:rPr>
          <w:spacing w:val="-5"/>
          <w:lang w:val="it-IT"/>
        </w:rPr>
        <w:t xml:space="preserve">Rating dei problemi: </w:t>
      </w:r>
    </w:p>
    <w:p w:rsidR="00792E13" w:rsidRPr="00B73047" w:rsidRDefault="00792E13" w:rsidP="00792E13">
      <w:pPr>
        <w:pStyle w:val="Tcorpo1paragrafo"/>
        <w:rPr>
          <w:lang w:val="it-IT"/>
        </w:rPr>
      </w:pPr>
      <w:r w:rsidRPr="00B73047">
        <w:rPr>
          <w:lang w:val="it-IT"/>
        </w:rPr>
        <w:t xml:space="preserve">0 = Non sono d'accordo che questo sia un problema d'usabilità. </w:t>
      </w:r>
    </w:p>
    <w:p w:rsidR="00792E13" w:rsidRPr="00B73047" w:rsidRDefault="00792E13" w:rsidP="00792E13">
      <w:pPr>
        <w:pStyle w:val="Tcorpo1paragrafo"/>
        <w:rPr>
          <w:lang w:val="it-IT"/>
        </w:rPr>
      </w:pPr>
      <w:r w:rsidRPr="00B73047">
        <w:rPr>
          <w:spacing w:val="1"/>
          <w:lang w:val="it-IT"/>
        </w:rPr>
        <w:t xml:space="preserve">1 = E' solo un problema accessorio: non deve essere risolto, a meno che nel </w:t>
      </w:r>
    </w:p>
    <w:p w:rsidR="00792E13" w:rsidRPr="00B73047" w:rsidRDefault="00792E13" w:rsidP="00792E13">
      <w:pPr>
        <w:pStyle w:val="Tcorpo1paragrafo"/>
        <w:rPr>
          <w:lang w:val="it-IT"/>
        </w:rPr>
      </w:pPr>
      <w:r w:rsidRPr="00B73047">
        <w:rPr>
          <w:lang w:val="it-IT"/>
        </w:rPr>
        <w:t xml:space="preserve">progetto non sia disponibile del tempo extra. </w:t>
      </w:r>
    </w:p>
    <w:p w:rsidR="00792E13" w:rsidRPr="00B73047" w:rsidRDefault="00792E13" w:rsidP="00792E13">
      <w:pPr>
        <w:pStyle w:val="Tcorpo1paragrafo"/>
        <w:rPr>
          <w:lang w:val="it-IT"/>
        </w:rPr>
      </w:pPr>
      <w:r w:rsidRPr="00B73047">
        <w:rPr>
          <w:spacing w:val="-1"/>
          <w:lang w:val="it-IT"/>
        </w:rPr>
        <w:t xml:space="preserve">2 = Problema d'usabilità secondario: alla sua risoluzione bisognerebbe dare bassa </w:t>
      </w:r>
    </w:p>
    <w:p w:rsidR="00792E13" w:rsidRPr="00B73047" w:rsidRDefault="00792E13" w:rsidP="00792E13">
      <w:pPr>
        <w:pStyle w:val="Tcorpo1paragrafo"/>
        <w:rPr>
          <w:lang w:val="it-IT"/>
        </w:rPr>
      </w:pPr>
      <w:r w:rsidRPr="00B73047">
        <w:rPr>
          <w:spacing w:val="-8"/>
          <w:lang w:val="it-IT"/>
        </w:rPr>
        <w:t xml:space="preserve">priorità. </w:t>
      </w:r>
    </w:p>
    <w:p w:rsidR="00792E13" w:rsidRPr="00B73047" w:rsidRDefault="00792E13" w:rsidP="00792E13">
      <w:pPr>
        <w:pStyle w:val="Tcorpo1paragrafo"/>
        <w:rPr>
          <w:lang w:val="it-IT"/>
        </w:rPr>
      </w:pPr>
      <w:r w:rsidRPr="00B73047">
        <w:rPr>
          <w:spacing w:val="-1"/>
          <w:lang w:val="it-IT"/>
        </w:rPr>
        <w:t xml:space="preserve">3 = Problema d'usabilità rilevante: è importante risolverlo, bisognerebbe dare alta </w:t>
      </w:r>
    </w:p>
    <w:p w:rsidR="00792E13" w:rsidRPr="00B73047" w:rsidRDefault="00792E13" w:rsidP="00792E13">
      <w:pPr>
        <w:pStyle w:val="Tcorpo1paragrafo"/>
        <w:rPr>
          <w:lang w:val="it-IT"/>
        </w:rPr>
      </w:pPr>
      <w:r w:rsidRPr="00B73047">
        <w:rPr>
          <w:spacing w:val="-8"/>
          <w:lang w:val="it-IT"/>
        </w:rPr>
        <w:t xml:space="preserve">priorità. </w:t>
      </w:r>
    </w:p>
    <w:p w:rsidR="00792E13" w:rsidRPr="00B73047" w:rsidRDefault="00792E13" w:rsidP="00792E13">
      <w:pPr>
        <w:autoSpaceDE w:val="0"/>
        <w:autoSpaceDN w:val="0"/>
        <w:spacing w:line="478" w:lineRule="exact"/>
        <w:ind w:left="8" w:right="37"/>
      </w:pPr>
      <w:r w:rsidRPr="00B73047">
        <w:rPr>
          <w:spacing w:val="1"/>
        </w:rPr>
        <w:t xml:space="preserve">4 = Catastrofe d'usabilità: è imperativo risolverlo prima che il prodotto possa </w:t>
      </w:r>
    </w:p>
    <w:p w:rsidR="00036AB7" w:rsidRDefault="00036AB7" w:rsidP="00036AB7">
      <w:pPr>
        <w:autoSpaceDE w:val="0"/>
        <w:autoSpaceDN w:val="0"/>
        <w:spacing w:line="358" w:lineRule="exact"/>
        <w:ind w:left="8" w:right="5805"/>
        <w:rPr>
          <w:spacing w:val="-5"/>
        </w:rPr>
      </w:pPr>
      <w:r>
        <w:rPr>
          <w:spacing w:val="-5"/>
        </w:rPr>
        <w:t>essere rilasciato.</w:t>
      </w:r>
    </w:p>
    <w:p w:rsidR="00792E13" w:rsidRPr="00036AB7" w:rsidRDefault="00036AB7" w:rsidP="00036AB7">
      <w:pPr>
        <w:spacing w:after="0"/>
        <w:rPr>
          <w:b/>
          <w:spacing w:val="-5"/>
          <w:sz w:val="28"/>
          <w:szCs w:val="28"/>
        </w:rPr>
      </w:pPr>
      <w:r>
        <w:rPr>
          <w:spacing w:val="-5"/>
        </w:rPr>
        <w:br w:type="page"/>
      </w:r>
      <w:r w:rsidR="00792E13" w:rsidRPr="00036AB7">
        <w:rPr>
          <w:b/>
          <w:sz w:val="28"/>
          <w:szCs w:val="28"/>
        </w:rPr>
        <w:lastRenderedPageBreak/>
        <w:t>Appendice B-Questionario</w:t>
      </w:r>
    </w:p>
    <w:p w:rsidR="00792E13" w:rsidRDefault="00792E13" w:rsidP="00792E13">
      <w:pPr>
        <w:pStyle w:val="NormaleWeb"/>
        <w:spacing w:after="0"/>
      </w:pPr>
    </w:p>
    <w:p w:rsidR="00036AB7" w:rsidRPr="00B73047" w:rsidRDefault="00036AB7" w:rsidP="00792E13">
      <w:pPr>
        <w:pStyle w:val="NormaleWeb"/>
        <w:spacing w:after="0"/>
      </w:pPr>
      <w:r>
        <w:t>Il seguente questionario è stato</w:t>
      </w:r>
      <w:r w:rsidR="00475B4A">
        <w:t xml:space="preserve"> somministrato</w:t>
      </w:r>
      <w:r>
        <w:t xml:space="preserve"> </w:t>
      </w:r>
      <w:r w:rsidR="003A1E1A">
        <w:t>a</w:t>
      </w:r>
      <w:r w:rsidR="00475B4A">
        <w:t xml:space="preserve"> turisti</w:t>
      </w:r>
      <w:r w:rsidR="003A1E1A">
        <w:t xml:space="preserve"> religiosi,</w:t>
      </w:r>
      <w:r w:rsidR="00475B4A">
        <w:t xml:space="preserve"> </w:t>
      </w:r>
      <w:r w:rsidR="003A1E1A">
        <w:t xml:space="preserve">in viaggio col pullman, verso </w:t>
      </w:r>
      <w:r>
        <w:t>Gesù Bambino di Gallinaro</w:t>
      </w:r>
      <w:r w:rsidR="00475B4A">
        <w:t>,</w:t>
      </w:r>
    </w:p>
    <w:p w:rsidR="00792E13" w:rsidRPr="00B73047" w:rsidRDefault="00792E13" w:rsidP="00792E13">
      <w:pPr>
        <w:pStyle w:val="NormaleWeb"/>
        <w:spacing w:after="0"/>
      </w:pPr>
    </w:p>
    <w:p w:rsidR="00792E13" w:rsidRPr="00B73047" w:rsidRDefault="00792E13" w:rsidP="00792E13">
      <w:pPr>
        <w:pStyle w:val="Tcorpo1paragrafo"/>
        <w:jc w:val="center"/>
        <w:rPr>
          <w:b/>
          <w:lang w:val="it-IT"/>
        </w:rPr>
      </w:pPr>
      <w:r w:rsidRPr="00B73047">
        <w:rPr>
          <w:b/>
          <w:lang w:val="it-IT"/>
        </w:rPr>
        <w:t>Questionario Turismo religioso</w:t>
      </w:r>
    </w:p>
    <w:p w:rsidR="00792E13" w:rsidRPr="00B73047" w:rsidRDefault="00792E13" w:rsidP="00792E13">
      <w:pPr>
        <w:pStyle w:val="Tcorpo1paragrafo"/>
        <w:rPr>
          <w:lang w:val="it-IT"/>
        </w:rPr>
      </w:pPr>
      <w:r w:rsidRPr="00B73047">
        <w:rPr>
          <w:lang w:val="it-IT"/>
        </w:rPr>
        <w:t>Questo questionario è stato realizzato da D'aquino Giuliana, studentessa in Informatica e tecnologie per la produzione del software, presso l'università degli Studi di Bari. Lo scopo del questionario è raccogliere informazioni relative alla tipologia d'utenza che si reca presso i luoghi di culto. Le informazioni raccolte serviranno per realizzare un'applicazione software di qualità, che aiuti l'esplorazione e consenta di fornire sempre informazioni corrette e aggiornate relative al particolare luogo visitato. Il software deve essere adatto alle esigenze degli utenti e facile da imparare ed usare, per questi motivi Vi chiedo di compilare tutti i quesiti, dando risposte sincere ed accurate. Il questionario è anonimo, e Vi chiederà massimo 10 minuti della Vostra attenzione.</w:t>
      </w:r>
    </w:p>
    <w:p w:rsidR="00792E13" w:rsidRPr="00B73047" w:rsidRDefault="00792E13" w:rsidP="00792E13">
      <w:pPr>
        <w:pStyle w:val="Tcorpo1paragrafo"/>
        <w:rPr>
          <w:lang w:val="it-IT"/>
        </w:rPr>
      </w:pPr>
      <w:r w:rsidRPr="00B73047">
        <w:rPr>
          <w:lang w:val="it-IT"/>
        </w:rPr>
        <w:t>Grazie per la disponibilità!</w:t>
      </w:r>
    </w:p>
    <w:p w:rsidR="00792E13" w:rsidRPr="00B73047" w:rsidRDefault="00792E13" w:rsidP="00792E13">
      <w:pPr>
        <w:pStyle w:val="Tcorpo1paragrafo"/>
        <w:rPr>
          <w:lang w:val="it-IT"/>
        </w:rPr>
      </w:pPr>
    </w:p>
    <w:p w:rsidR="00792E13" w:rsidRPr="00B73047" w:rsidRDefault="00792E13" w:rsidP="00792E13">
      <w:pPr>
        <w:pStyle w:val="Tcorpo1paragrafo"/>
        <w:rPr>
          <w:b/>
          <w:lang w:val="it-IT"/>
        </w:rPr>
      </w:pPr>
      <w:r w:rsidRPr="00B73047">
        <w:rPr>
          <w:b/>
          <w:lang w:val="it-IT"/>
        </w:rPr>
        <w:t>Dati personali</w:t>
      </w:r>
    </w:p>
    <w:p w:rsidR="00792E13" w:rsidRPr="00B73047" w:rsidRDefault="00792E13" w:rsidP="00792E13">
      <w:pPr>
        <w:pStyle w:val="Tcorpo1paragrafo"/>
        <w:rPr>
          <w:lang w:val="it-IT"/>
        </w:rPr>
      </w:pPr>
      <w:r w:rsidRPr="00B73047">
        <w:rPr>
          <w:lang w:val="it-IT"/>
        </w:rPr>
        <w:t>1. Sesso (Segna con una crocetta il quadratino corrispondete alla risposta)</w:t>
      </w:r>
    </w:p>
    <w:p w:rsidR="00792E13" w:rsidRPr="00B73047" w:rsidRDefault="00792E13" w:rsidP="00792E13">
      <w:pPr>
        <w:pStyle w:val="Tcorpo1paragrafo"/>
        <w:rPr>
          <w:lang w:val="it-IT"/>
        </w:rPr>
      </w:pPr>
      <w:r w:rsidRPr="00B73047">
        <w:rPr>
          <w:lang w:val="it-IT"/>
        </w:rPr>
        <w:t>□</w:t>
      </w:r>
      <w:r w:rsidRPr="00B73047">
        <w:rPr>
          <w:rFonts w:ascii="Cambria" w:hAnsi="Cambria" w:cs="Cambria"/>
          <w:lang w:val="it-IT"/>
        </w:rPr>
        <w:t xml:space="preserve"> Maschile </w:t>
      </w:r>
      <w:r w:rsidRPr="00B73047">
        <w:rPr>
          <w:lang w:val="it-IT"/>
        </w:rPr>
        <w:t>□</w:t>
      </w:r>
      <w:r w:rsidRPr="00B73047">
        <w:rPr>
          <w:rFonts w:ascii="Cambria" w:hAnsi="Cambria" w:cs="Cambria"/>
          <w:lang w:val="it-IT"/>
        </w:rPr>
        <w:t xml:space="preserve"> Femminile</w:t>
      </w:r>
    </w:p>
    <w:p w:rsidR="00792E13" w:rsidRPr="00B73047" w:rsidRDefault="00792E13" w:rsidP="00792E13">
      <w:pPr>
        <w:pStyle w:val="Tcorpo1paragrafo"/>
        <w:rPr>
          <w:lang w:val="it-IT"/>
        </w:rPr>
      </w:pPr>
      <w:r w:rsidRPr="00B73047">
        <w:rPr>
          <w:lang w:val="it-IT"/>
        </w:rPr>
        <w:t>2. Età (Scriva l'età in anni nell'apposito spazio)</w:t>
      </w:r>
    </w:p>
    <w:p w:rsidR="00792E13" w:rsidRPr="00B73047" w:rsidRDefault="00792E13" w:rsidP="00792E13">
      <w:pPr>
        <w:pStyle w:val="Tcorpo1paragrafo"/>
        <w:rPr>
          <w:lang w:val="it-IT"/>
        </w:rPr>
      </w:pPr>
      <w:r w:rsidRPr="00B73047">
        <w:rPr>
          <w:lang w:val="it-IT"/>
        </w:rPr>
        <w:t>________________</w:t>
      </w: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r w:rsidRPr="00B73047">
        <w:rPr>
          <w:lang w:val="it-IT"/>
        </w:rPr>
        <w:t>3. Qual è il suo titolo di studio? (Segna con una crocetta il quadratino corrispondete alla risposta)</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Licenza media inferiore</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Licenza media superiore</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Laurea</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Altro _____________________________</w:t>
      </w: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r w:rsidRPr="00B73047">
        <w:rPr>
          <w:lang w:val="it-IT"/>
        </w:rPr>
        <w:lastRenderedPageBreak/>
        <w:t>4.Indichi il suo ruolo, all'interno della gita.</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Organizzatore</w:t>
      </w:r>
    </w:p>
    <w:p w:rsidR="00792E13" w:rsidRPr="00B73047" w:rsidRDefault="00792E13" w:rsidP="00792E13">
      <w:pPr>
        <w:pStyle w:val="Tcorpo1paragrafo"/>
        <w:rPr>
          <w:lang w:val="it-IT"/>
        </w:rPr>
      </w:pPr>
      <w:r w:rsidRPr="00B73047">
        <w:rPr>
          <w:lang w:val="it-IT"/>
        </w:rPr>
        <w:t>□</w:t>
      </w:r>
      <w:r w:rsidRPr="00B73047">
        <w:rPr>
          <w:rFonts w:ascii="Cambria" w:hAnsi="Cambria" w:cs="Cambria"/>
          <w:lang w:val="it-IT"/>
        </w:rPr>
        <w:t xml:space="preserve"> Autis</w:t>
      </w:r>
      <w:r w:rsidRPr="00B73047">
        <w:rPr>
          <w:lang w:val="it-IT"/>
        </w:rPr>
        <w:t>ta</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Partecipante alla gita</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Altro ____________________________</w:t>
      </w: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r w:rsidRPr="00B73047">
        <w:rPr>
          <w:lang w:val="it-IT"/>
        </w:rPr>
        <w:t>5. Indichi la sua posizione sociale (Segna con una crocetta il quadratino corrispondete alla risposta)</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Studente</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Lavoratore autonomo</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Lavoratore dipendente</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Disoccupato</w:t>
      </w:r>
    </w:p>
    <w:p w:rsidR="00792E13" w:rsidRPr="00B73047" w:rsidRDefault="00792E13" w:rsidP="00792E13">
      <w:pPr>
        <w:pStyle w:val="Tcorpo1paragrafo"/>
        <w:rPr>
          <w:lang w:val="it-IT"/>
        </w:rPr>
      </w:pPr>
      <w:r w:rsidRPr="00B73047">
        <w:rPr>
          <w:lang w:val="it-IT"/>
        </w:rPr>
        <w:t>□</w:t>
      </w:r>
      <w:r w:rsidRPr="00B73047">
        <w:rPr>
          <w:rFonts w:ascii="Cambria" w:hAnsi="Cambria" w:cs="Cambria"/>
          <w:lang w:val="it-IT"/>
        </w:rPr>
        <w:t xml:space="preserve"> Uomo di chiesa</w:t>
      </w:r>
      <w:r w:rsidRPr="00B73047">
        <w:rPr>
          <w:lang w:val="it-IT"/>
        </w:rPr>
        <w:t>(es:sacerdote)</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Altro ___________________________________________</w:t>
      </w:r>
    </w:p>
    <w:p w:rsidR="00792E13" w:rsidRPr="00B73047" w:rsidRDefault="00792E13" w:rsidP="00792E13">
      <w:pPr>
        <w:pStyle w:val="Tcorpo1paragrafo"/>
        <w:rPr>
          <w:lang w:val="it-IT"/>
        </w:rPr>
      </w:pPr>
      <w:r w:rsidRPr="00B73047">
        <w:rPr>
          <w:lang w:val="it-IT"/>
        </w:rPr>
        <w:t>Se ha segnato la risposta "uomo di chiesa" passi alla domanda 12.</w:t>
      </w: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r w:rsidRPr="00B73047">
        <w:rPr>
          <w:lang w:val="it-IT"/>
        </w:rPr>
        <w:t>6. E' sposato/a?</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Si </w:t>
      </w:r>
      <w:r w:rsidRPr="00B73047">
        <w:rPr>
          <w:lang w:val="it-IT"/>
        </w:rPr>
        <w:t>□</w:t>
      </w:r>
      <w:r w:rsidRPr="00B73047">
        <w:rPr>
          <w:rFonts w:ascii="Cambria" w:hAnsi="Cambria" w:cs="Cambria"/>
          <w:lang w:val="it-IT"/>
        </w:rPr>
        <w:t xml:space="preserve"> No</w:t>
      </w: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r w:rsidRPr="00B73047">
        <w:rPr>
          <w:lang w:val="it-IT"/>
        </w:rPr>
        <w:t>7. Ha figli? Se "sì" indichi quanti.</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No </w:t>
      </w:r>
      <w:r w:rsidRPr="00B73047">
        <w:rPr>
          <w:lang w:val="it-IT"/>
        </w:rPr>
        <w:t>□</w:t>
      </w:r>
      <w:r w:rsidRPr="00B73047">
        <w:rPr>
          <w:rFonts w:ascii="Cambria" w:hAnsi="Cambria" w:cs="Cambria"/>
          <w:lang w:val="it-IT"/>
        </w:rPr>
        <w:t>Si ___________</w:t>
      </w: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r w:rsidRPr="00B73047">
        <w:rPr>
          <w:lang w:val="it-IT"/>
        </w:rPr>
        <w:t xml:space="preserve">8. Se l'organizzatore è un uomo di chiesa, cortesemente indichi se lei fa parte della stessa parrocchia, del sacerdote che ha organizzato la gita? </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Si </w:t>
      </w:r>
      <w:r w:rsidRPr="00B73047">
        <w:rPr>
          <w:lang w:val="it-IT"/>
        </w:rPr>
        <w:t>□</w:t>
      </w:r>
      <w:r w:rsidRPr="00B73047">
        <w:rPr>
          <w:rFonts w:ascii="Cambria" w:hAnsi="Cambria" w:cs="Cambria"/>
          <w:lang w:val="it-IT"/>
        </w:rPr>
        <w:t xml:space="preserve"> No</w:t>
      </w:r>
    </w:p>
    <w:p w:rsidR="00792E13" w:rsidRPr="00B73047" w:rsidRDefault="00792E13" w:rsidP="00792E13">
      <w:pPr>
        <w:pStyle w:val="Tcorpo1paragrafo"/>
        <w:rPr>
          <w:rFonts w:ascii="Cambria" w:hAnsi="Cambria" w:cs="Cambria"/>
          <w:lang w:val="it-IT"/>
        </w:rPr>
      </w:pPr>
      <w:r w:rsidRPr="00B73047">
        <w:rPr>
          <w:lang w:val="it-IT"/>
        </w:rPr>
        <w:t>9. Che tipo di cattolico si considera?</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Praticante </w:t>
      </w:r>
      <w:r w:rsidRPr="00B73047">
        <w:rPr>
          <w:lang w:val="it-IT"/>
        </w:rPr>
        <w:t>□</w:t>
      </w:r>
      <w:r w:rsidRPr="00B73047">
        <w:rPr>
          <w:rFonts w:ascii="Cambria" w:hAnsi="Cambria" w:cs="Cambria"/>
          <w:lang w:val="it-IT"/>
        </w:rPr>
        <w:t xml:space="preserve">Non praticante </w:t>
      </w:r>
      <w:r w:rsidRPr="00B73047">
        <w:rPr>
          <w:lang w:val="it-IT"/>
        </w:rPr>
        <w:t>□</w:t>
      </w:r>
      <w:r w:rsidRPr="00B73047">
        <w:rPr>
          <w:rFonts w:ascii="Cambria" w:hAnsi="Cambria" w:cs="Cambria"/>
          <w:lang w:val="it-IT"/>
        </w:rPr>
        <w:t>Altro</w:t>
      </w: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r w:rsidRPr="00B73047">
        <w:rPr>
          <w:lang w:val="it-IT"/>
        </w:rPr>
        <w:t xml:space="preserve">10. E' la prima volta che partecipa alla visita di questo </w:t>
      </w:r>
      <w:r w:rsidR="00E019B2">
        <w:rPr>
          <w:lang w:val="it-IT"/>
        </w:rPr>
        <w:t>Santo</w:t>
      </w:r>
      <w:r w:rsidRPr="00B73047">
        <w:rPr>
          <w:lang w:val="it-IT"/>
        </w:rPr>
        <w:t>?</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Si </w:t>
      </w:r>
      <w:r w:rsidRPr="00B73047">
        <w:rPr>
          <w:lang w:val="it-IT"/>
        </w:rPr>
        <w:t>□</w:t>
      </w:r>
      <w:r w:rsidRPr="00B73047">
        <w:rPr>
          <w:rFonts w:ascii="Cambria" w:hAnsi="Cambria" w:cs="Cambria"/>
          <w:lang w:val="it-IT"/>
        </w:rPr>
        <w:t xml:space="preserve"> No</w:t>
      </w: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r w:rsidRPr="00B73047">
        <w:rPr>
          <w:lang w:val="it-IT"/>
        </w:rPr>
        <w:t xml:space="preserve">11. E' a conoscenza della storia del </w:t>
      </w:r>
      <w:r w:rsidR="00E019B2">
        <w:rPr>
          <w:lang w:val="it-IT"/>
        </w:rPr>
        <w:t>Santo</w:t>
      </w:r>
      <w:r w:rsidRPr="00B73047">
        <w:rPr>
          <w:lang w:val="it-IT"/>
        </w:rPr>
        <w:t xml:space="preserve"> di cui è in visita?</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Si </w:t>
      </w:r>
      <w:r w:rsidRPr="00B73047">
        <w:rPr>
          <w:lang w:val="it-IT"/>
        </w:rPr>
        <w:t>□</w:t>
      </w:r>
      <w:r w:rsidRPr="00B73047">
        <w:rPr>
          <w:rFonts w:ascii="Cambria" w:hAnsi="Cambria" w:cs="Cambria"/>
          <w:lang w:val="it-IT"/>
        </w:rPr>
        <w:t xml:space="preserve"> No </w:t>
      </w:r>
      <w:r w:rsidRPr="00B73047">
        <w:rPr>
          <w:lang w:val="it-IT"/>
        </w:rPr>
        <w:t>□</w:t>
      </w:r>
      <w:r w:rsidRPr="00B73047">
        <w:rPr>
          <w:rFonts w:ascii="Cambria" w:hAnsi="Cambria" w:cs="Cambria"/>
          <w:lang w:val="it-IT"/>
        </w:rPr>
        <w:t xml:space="preserve"> Conosco la storia, ma non so se sia corretta.</w:t>
      </w: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r w:rsidRPr="00B73047">
        <w:rPr>
          <w:lang w:val="it-IT"/>
        </w:rPr>
        <w:t>12. Cortesemente indichi la motivazione per la quale ha deciso di partecipare a questo viaggio.</w:t>
      </w: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r w:rsidRPr="00B73047">
        <w:rPr>
          <w:lang w:val="it-IT"/>
        </w:rPr>
        <w:t xml:space="preserve">13. E' particolarmente devoto al </w:t>
      </w:r>
      <w:r w:rsidR="00E019B2">
        <w:rPr>
          <w:lang w:val="it-IT"/>
        </w:rPr>
        <w:t>Santo</w:t>
      </w:r>
      <w:r w:rsidRPr="00B73047">
        <w:rPr>
          <w:lang w:val="it-IT"/>
        </w:rPr>
        <w:t xml:space="preserve"> di cui è in visita?</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Si </w:t>
      </w:r>
      <w:r w:rsidRPr="00B73047">
        <w:rPr>
          <w:lang w:val="it-IT"/>
        </w:rPr>
        <w:t>□</w:t>
      </w:r>
      <w:r w:rsidRPr="00B73047">
        <w:rPr>
          <w:rFonts w:ascii="Cambria" w:hAnsi="Cambria" w:cs="Cambria"/>
          <w:lang w:val="it-IT"/>
        </w:rPr>
        <w:t xml:space="preserve"> No</w:t>
      </w:r>
    </w:p>
    <w:p w:rsidR="00792E13" w:rsidRPr="00B73047" w:rsidRDefault="00792E13" w:rsidP="00792E13">
      <w:pPr>
        <w:pStyle w:val="Tcorpo1paragrafo"/>
        <w:rPr>
          <w:lang w:val="it-IT"/>
        </w:rPr>
      </w:pPr>
    </w:p>
    <w:p w:rsidR="00792E13" w:rsidRPr="00B73047" w:rsidRDefault="00792E13" w:rsidP="00792E13">
      <w:pPr>
        <w:pStyle w:val="Tcorpo1paragrafo"/>
        <w:rPr>
          <w:b/>
          <w:lang w:val="it-IT"/>
        </w:rPr>
      </w:pPr>
      <w:r w:rsidRPr="00B73047">
        <w:rPr>
          <w:b/>
          <w:lang w:val="it-IT"/>
        </w:rPr>
        <w:t>Viaggi personali</w:t>
      </w:r>
    </w:p>
    <w:p w:rsidR="00792E13" w:rsidRPr="00B73047" w:rsidRDefault="00792E13" w:rsidP="00792E13">
      <w:pPr>
        <w:pStyle w:val="Tcorpo1paragrafo"/>
        <w:rPr>
          <w:lang w:val="it-IT"/>
        </w:rPr>
      </w:pPr>
      <w:r w:rsidRPr="00B73047">
        <w:rPr>
          <w:lang w:val="it-IT"/>
        </w:rPr>
        <w:t>1. Sommariamente, quanti viaggi effettua durante l'anno? (indichi un numero)</w:t>
      </w:r>
    </w:p>
    <w:p w:rsidR="00792E13" w:rsidRPr="00B73047" w:rsidRDefault="00792E13" w:rsidP="00792E13">
      <w:pPr>
        <w:pStyle w:val="Tcorpo1paragrafo"/>
        <w:rPr>
          <w:lang w:val="it-IT"/>
        </w:rPr>
      </w:pPr>
      <w:r w:rsidRPr="00B73047">
        <w:rPr>
          <w:lang w:val="it-IT"/>
        </w:rPr>
        <w:t>_______________</w:t>
      </w: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r w:rsidRPr="00B73047">
        <w:rPr>
          <w:lang w:val="it-IT"/>
        </w:rPr>
        <w:t>2. Sono viaggi a carattere: (può spuntare più opzioni)</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lavorativo</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religioso</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di svago</w:t>
      </w:r>
    </w:p>
    <w:p w:rsidR="00792E13" w:rsidRPr="00B73047" w:rsidRDefault="00792E13" w:rsidP="00792E13">
      <w:pPr>
        <w:pStyle w:val="Tcorpo1paragrafo"/>
        <w:rPr>
          <w:lang w:val="it-IT"/>
        </w:rPr>
      </w:pPr>
      <w:r w:rsidRPr="00B73047">
        <w:rPr>
          <w:lang w:val="it-IT"/>
        </w:rPr>
        <w:t>□</w:t>
      </w:r>
      <w:r w:rsidRPr="00B73047">
        <w:rPr>
          <w:rFonts w:ascii="Cambria" w:hAnsi="Cambria" w:cs="Cambria"/>
          <w:lang w:val="it-IT"/>
        </w:rPr>
        <w:t>altr</w:t>
      </w:r>
      <w:r w:rsidRPr="00B73047">
        <w:rPr>
          <w:lang w:val="it-IT"/>
        </w:rPr>
        <w:t>o _____________________________</w:t>
      </w: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r w:rsidRPr="00B73047">
        <w:rPr>
          <w:lang w:val="it-IT"/>
        </w:rPr>
        <w:t>3. Potrebbe indicare le motivazione che la spingono a scegliere un viaggio con mete religiose.</w:t>
      </w:r>
    </w:p>
    <w:p w:rsidR="00792E13" w:rsidRPr="00B73047" w:rsidRDefault="00792E13" w:rsidP="00792E13">
      <w:pPr>
        <w:pStyle w:val="Tcorpo1paragrafo"/>
        <w:rPr>
          <w:b/>
          <w:lang w:val="it-IT"/>
        </w:rPr>
      </w:pPr>
      <w:r w:rsidRPr="00B73047">
        <w:rPr>
          <w:b/>
          <w:lang w:val="it-IT"/>
        </w:rPr>
        <w:t>Esperienza con programmi per computer</w:t>
      </w:r>
    </w:p>
    <w:p w:rsidR="00792E13" w:rsidRPr="00B73047" w:rsidRDefault="00792E13" w:rsidP="00792E13">
      <w:pPr>
        <w:pStyle w:val="Tcorpo1paragrafo"/>
        <w:rPr>
          <w:lang w:val="it-IT"/>
        </w:rPr>
      </w:pPr>
      <w:r w:rsidRPr="00B73047">
        <w:rPr>
          <w:lang w:val="it-IT"/>
        </w:rPr>
        <w:lastRenderedPageBreak/>
        <w:t>1. Indichi il suo livello generale di esperienza nell'utilizzo di programmi per computer(segnare con una crocetta la risposta)</w:t>
      </w:r>
    </w:p>
    <w:p w:rsidR="00792E13" w:rsidRPr="00B73047" w:rsidRDefault="00792E13" w:rsidP="00792E13">
      <w:pPr>
        <w:pStyle w:val="Tcorpo1paragrafo"/>
        <w:rPr>
          <w:lang w:val="it-IT"/>
        </w:rPr>
      </w:pP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Nessuno (Non ho mai usato alcun computer)</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Basso (Ho usato soltanto una o due applicazioni software)</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Medio (Ho usato da tre a dieci applicazioni software)</w:t>
      </w:r>
    </w:p>
    <w:p w:rsidR="00792E13" w:rsidRPr="00B73047" w:rsidRDefault="00792E13" w:rsidP="00792E13">
      <w:pPr>
        <w:pStyle w:val="Tcorpo1paragrafo"/>
        <w:rPr>
          <w:lang w:val="it-IT"/>
        </w:rPr>
      </w:pPr>
      <w:r w:rsidRPr="00B73047">
        <w:rPr>
          <w:lang w:val="it-IT"/>
        </w:rPr>
        <w:t>□</w:t>
      </w:r>
      <w:r w:rsidRPr="00B73047">
        <w:rPr>
          <w:rFonts w:ascii="Cambria" w:hAnsi="Cambria" w:cs="Cambria"/>
          <w:lang w:val="it-IT"/>
        </w:rPr>
        <w:t xml:space="preserve"> Alto (Ho usato più di dieci applicazioni software ma non</w:t>
      </w:r>
      <w:r w:rsidRPr="00B73047">
        <w:rPr>
          <w:lang w:val="it-IT"/>
        </w:rPr>
        <w:t xml:space="preserve"> ho mai scritto programmi)</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Molto alto (Ho usato molte applicazioni software e ho conoscenze di programmazione)</w:t>
      </w: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r w:rsidRPr="00B73047">
        <w:rPr>
          <w:lang w:val="it-IT"/>
        </w:rPr>
        <w:t>Esperienza con la telefonia mobile</w:t>
      </w:r>
    </w:p>
    <w:p w:rsidR="00792E13" w:rsidRPr="00B73047" w:rsidRDefault="00792E13" w:rsidP="00792E13">
      <w:pPr>
        <w:pStyle w:val="Tcorpo1paragrafo"/>
        <w:rPr>
          <w:lang w:val="it-IT"/>
        </w:rPr>
      </w:pPr>
      <w:r w:rsidRPr="00B73047">
        <w:rPr>
          <w:lang w:val="it-IT"/>
        </w:rPr>
        <w:t>1. Possiede un cellulare?</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Si </w:t>
      </w:r>
      <w:r w:rsidRPr="00B73047">
        <w:rPr>
          <w:lang w:val="it-IT"/>
        </w:rPr>
        <w:t>□</w:t>
      </w:r>
      <w:r w:rsidRPr="00B73047">
        <w:rPr>
          <w:rFonts w:ascii="Cambria" w:hAnsi="Cambria" w:cs="Cambria"/>
          <w:lang w:val="it-IT"/>
        </w:rPr>
        <w:t xml:space="preserve"> No</w:t>
      </w: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r w:rsidRPr="00B73047">
        <w:rPr>
          <w:lang w:val="it-IT"/>
        </w:rPr>
        <w:t>2. Sa se il suo cellulare sia considerato di "Ultima generazione"?</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S</w:t>
      </w:r>
      <w:r w:rsidRPr="00B73047">
        <w:rPr>
          <w:lang w:val="it-IT"/>
        </w:rPr>
        <w:t>i □</w:t>
      </w:r>
      <w:r w:rsidRPr="00B73047">
        <w:rPr>
          <w:rFonts w:ascii="Cambria" w:hAnsi="Cambria" w:cs="Cambria"/>
          <w:lang w:val="it-IT"/>
        </w:rPr>
        <w:t xml:space="preserve"> No</w:t>
      </w: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r w:rsidRPr="00B73047">
        <w:rPr>
          <w:lang w:val="it-IT"/>
        </w:rPr>
        <w:t>3.Si ricorda il modello e la marca del suo dispositivo? Se "sì" per favore lo indichi.</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No </w:t>
      </w:r>
      <w:r w:rsidRPr="00B73047">
        <w:rPr>
          <w:lang w:val="it-IT"/>
        </w:rPr>
        <w:t>□</w:t>
      </w:r>
      <w:r w:rsidRPr="00B73047">
        <w:rPr>
          <w:rFonts w:ascii="Cambria" w:hAnsi="Cambria" w:cs="Cambria"/>
          <w:lang w:val="it-IT"/>
        </w:rPr>
        <w:t>Si Marca ______________ Modello______________</w:t>
      </w:r>
    </w:p>
    <w:p w:rsidR="00792E13" w:rsidRPr="00B73047" w:rsidRDefault="00792E13" w:rsidP="00792E13">
      <w:pPr>
        <w:pStyle w:val="Tcorpo1paragrafo"/>
        <w:rPr>
          <w:lang w:val="it-IT"/>
        </w:rPr>
      </w:pPr>
      <w:r w:rsidRPr="00B73047">
        <w:rPr>
          <w:lang w:val="it-IT"/>
        </w:rPr>
        <w:t>4. Quali caratteristiche tecniche possiede il suo telefono? (Se non è sicuro delle caratteristiche tecniche, può passare alla domanda successiva).</w:t>
      </w:r>
    </w:p>
    <w:p w:rsidR="00792E13" w:rsidRPr="00B73047" w:rsidRDefault="00792E13" w:rsidP="00792E13">
      <w:pPr>
        <w:pStyle w:val="Tcorpo1paragrafo"/>
        <w:rPr>
          <w:lang w:val="it-IT"/>
        </w:rPr>
      </w:pPr>
      <w:r w:rsidRPr="00B73047">
        <w:rPr>
          <w:lang w:val="it-IT"/>
        </w:rPr>
        <w:t>Può spuntare più opzioni.</w:t>
      </w:r>
    </w:p>
    <w:p w:rsidR="00792E13" w:rsidRPr="00B73047" w:rsidRDefault="00792E13" w:rsidP="00792E13">
      <w:pPr>
        <w:pStyle w:val="Tcorpo1paragrafo"/>
        <w:rPr>
          <w:lang w:val="it-IT"/>
        </w:rPr>
      </w:pPr>
      <w:r w:rsidRPr="00B73047">
        <w:rPr>
          <w:lang w:val="it-IT"/>
        </w:rPr>
        <w:t>Hardware</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Wap </w:t>
      </w:r>
      <w:r w:rsidRPr="00B73047">
        <w:rPr>
          <w:lang w:val="it-IT"/>
        </w:rPr>
        <w:t>□</w:t>
      </w:r>
      <w:r w:rsidRPr="00B73047">
        <w:rPr>
          <w:rFonts w:ascii="Cambria" w:hAnsi="Cambria" w:cs="Cambria"/>
          <w:lang w:val="it-IT"/>
        </w:rPr>
        <w:t xml:space="preserve">GPRS </w:t>
      </w:r>
      <w:r w:rsidRPr="00B73047">
        <w:rPr>
          <w:lang w:val="it-IT"/>
        </w:rPr>
        <w:t>□</w:t>
      </w:r>
      <w:r w:rsidRPr="00B73047">
        <w:rPr>
          <w:rFonts w:ascii="Cambria" w:hAnsi="Cambria" w:cs="Cambria"/>
          <w:lang w:val="it-IT"/>
        </w:rPr>
        <w:t>UMTS/HSPDA</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GPS </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Bussola</w:t>
      </w:r>
    </w:p>
    <w:p w:rsidR="00792E13" w:rsidRPr="00B73047" w:rsidRDefault="00792E13" w:rsidP="00792E13">
      <w:pPr>
        <w:pStyle w:val="Tcorpo1paragrafo"/>
        <w:rPr>
          <w:rFonts w:ascii="Cambria" w:hAnsi="Cambria" w:cs="Cambria"/>
          <w:lang w:val="it-IT"/>
        </w:rPr>
      </w:pPr>
      <w:r w:rsidRPr="00B73047">
        <w:rPr>
          <w:lang w:val="it-IT"/>
        </w:rPr>
        <w:lastRenderedPageBreak/>
        <w:t>□</w:t>
      </w:r>
      <w:r w:rsidRPr="00B73047">
        <w:rPr>
          <w:rFonts w:ascii="Cambria" w:hAnsi="Cambria" w:cs="Cambria"/>
          <w:lang w:val="it-IT"/>
        </w:rPr>
        <w:t xml:space="preserve">Touch screen </w:t>
      </w:r>
      <w:r w:rsidRPr="00B73047">
        <w:rPr>
          <w:lang w:val="it-IT"/>
        </w:rPr>
        <w:t>□</w:t>
      </w:r>
      <w:r w:rsidRPr="00B73047">
        <w:rPr>
          <w:rFonts w:ascii="Cambria" w:hAnsi="Cambria" w:cs="Cambria"/>
          <w:lang w:val="it-IT"/>
        </w:rPr>
        <w:t>tastiera</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Memoria espandibile</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Altro ____________________________________________________</w:t>
      </w: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r w:rsidRPr="00B73047">
        <w:rPr>
          <w:lang w:val="it-IT"/>
        </w:rPr>
        <w:t>Sistema operativo</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Windows Mobile</w:t>
      </w:r>
    </w:p>
    <w:p w:rsidR="00792E13" w:rsidRPr="00B73047" w:rsidRDefault="00792E13" w:rsidP="00792E13">
      <w:pPr>
        <w:pStyle w:val="Tcorpo1paragrafo"/>
        <w:rPr>
          <w:lang w:val="it-IT"/>
        </w:rPr>
      </w:pPr>
      <w:r w:rsidRPr="00B73047">
        <w:rPr>
          <w:lang w:val="it-IT"/>
        </w:rPr>
        <w:t>□</w:t>
      </w:r>
      <w:r w:rsidRPr="00B73047">
        <w:rPr>
          <w:rFonts w:ascii="Cambria" w:hAnsi="Cambria" w:cs="Cambria"/>
          <w:lang w:val="it-IT"/>
        </w:rPr>
        <w:t>Simbia</w:t>
      </w:r>
      <w:r w:rsidRPr="00B73047">
        <w:rPr>
          <w:lang w:val="it-IT"/>
        </w:rPr>
        <w:t>n</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Android</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Altro_____________________________________________________</w:t>
      </w:r>
    </w:p>
    <w:p w:rsidR="00792E13" w:rsidRPr="00B73047" w:rsidRDefault="00792E13" w:rsidP="00792E13">
      <w:pPr>
        <w:pStyle w:val="Tcorpo1paragrafo"/>
        <w:rPr>
          <w:lang w:val="it-IT"/>
        </w:rPr>
      </w:pPr>
      <w:r w:rsidRPr="00B73047">
        <w:rPr>
          <w:lang w:val="it-IT"/>
        </w:rPr>
        <w:t>5. Cortesemente indichi, quali dei seguenti servizi utilizza dal proprio cellulare:</w:t>
      </w:r>
    </w:p>
    <w:p w:rsidR="00792E13" w:rsidRPr="00B73047" w:rsidRDefault="00792E13" w:rsidP="00792E13">
      <w:pPr>
        <w:pStyle w:val="Tcorpo1paragrafo"/>
        <w:rPr>
          <w:lang w:val="it-IT"/>
        </w:rPr>
      </w:pPr>
      <w:r w:rsidRPr="00B73047">
        <w:rPr>
          <w:lang w:val="it-IT"/>
        </w:rPr>
        <w:t>Può spuntare più opzioni.</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telefonare</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inviare sms</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connettersi ad internet</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giocare</w:t>
      </w:r>
    </w:p>
    <w:p w:rsidR="00792E13" w:rsidRPr="00B73047" w:rsidRDefault="00792E13" w:rsidP="00792E13">
      <w:pPr>
        <w:pStyle w:val="Tcorpo1paragrafo"/>
        <w:rPr>
          <w:lang w:val="it-IT"/>
        </w:rPr>
      </w:pPr>
      <w:r w:rsidRPr="00B73047">
        <w:rPr>
          <w:lang w:val="it-IT"/>
        </w:rPr>
        <w:t>□</w:t>
      </w:r>
      <w:r w:rsidRPr="00B73047">
        <w:rPr>
          <w:rFonts w:ascii="Cambria" w:hAnsi="Cambria" w:cs="Cambria"/>
          <w:lang w:val="it-IT"/>
        </w:rPr>
        <w:t>Altro__________</w:t>
      </w:r>
      <w:r w:rsidRPr="00B73047">
        <w:rPr>
          <w:lang w:val="it-IT"/>
        </w:rPr>
        <w:t>_________________________</w:t>
      </w:r>
    </w:p>
    <w:p w:rsidR="00792E13" w:rsidRPr="00B73047" w:rsidRDefault="00792E13" w:rsidP="00792E13">
      <w:pPr>
        <w:pStyle w:val="Tcorpo1paragrafo"/>
        <w:rPr>
          <w:lang w:val="it-IT"/>
        </w:rPr>
      </w:pPr>
    </w:p>
    <w:p w:rsidR="00792E13" w:rsidRPr="00B73047" w:rsidRDefault="00792E13" w:rsidP="00792E13">
      <w:pPr>
        <w:pStyle w:val="Tcorpo1paragrafo"/>
        <w:rPr>
          <w:b/>
          <w:lang w:val="it-IT"/>
        </w:rPr>
      </w:pPr>
      <w:r w:rsidRPr="00B73047">
        <w:rPr>
          <w:b/>
          <w:lang w:val="it-IT"/>
        </w:rPr>
        <w:t>Alcuni giudizi personali</w:t>
      </w:r>
    </w:p>
    <w:p w:rsidR="00792E13" w:rsidRPr="00B73047" w:rsidRDefault="00792E13" w:rsidP="00792E13">
      <w:pPr>
        <w:pStyle w:val="Tcorpo1paragrafo"/>
        <w:rPr>
          <w:lang w:val="it-IT"/>
        </w:rPr>
      </w:pPr>
      <w:r w:rsidRPr="00B73047">
        <w:rPr>
          <w:lang w:val="it-IT"/>
        </w:rPr>
        <w:t>1. Crede che sia utile utilizzare un software per visitare una località turistica religiosa?</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Si </w:t>
      </w:r>
      <w:r w:rsidRPr="00B73047">
        <w:rPr>
          <w:lang w:val="it-IT"/>
        </w:rPr>
        <w:t>□</w:t>
      </w:r>
      <w:r w:rsidRPr="00B73047">
        <w:rPr>
          <w:rFonts w:ascii="Cambria" w:hAnsi="Cambria" w:cs="Cambria"/>
          <w:lang w:val="it-IT"/>
        </w:rPr>
        <w:t xml:space="preserve"> No </w:t>
      </w:r>
      <w:r w:rsidRPr="00B73047">
        <w:rPr>
          <w:lang w:val="it-IT"/>
        </w:rPr>
        <w:t>□</w:t>
      </w:r>
      <w:r w:rsidRPr="00B73047">
        <w:rPr>
          <w:rFonts w:ascii="Cambria" w:hAnsi="Cambria" w:cs="Cambria"/>
          <w:lang w:val="it-IT"/>
        </w:rPr>
        <w:t>Non saprei</w:t>
      </w:r>
    </w:p>
    <w:p w:rsidR="00792E13" w:rsidRPr="00B73047" w:rsidRDefault="00792E13" w:rsidP="00792E13">
      <w:pPr>
        <w:pStyle w:val="Tcorpo1paragrafo"/>
        <w:rPr>
          <w:lang w:val="it-IT"/>
        </w:rPr>
      </w:pPr>
      <w:r w:rsidRPr="00B73047">
        <w:rPr>
          <w:lang w:val="it-IT"/>
        </w:rPr>
        <w:t>Cortesemente indichi una motivazione alla risposta data.</w:t>
      </w: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r w:rsidRPr="00B73047">
        <w:rPr>
          <w:lang w:val="it-IT"/>
        </w:rPr>
        <w:t xml:space="preserve">2.Le piacerebbe utilizzare un software per conoscere meglio le informazioni, la storia, e altre caratteristiche della località visitata e del relativo </w:t>
      </w:r>
      <w:r w:rsidR="00E019B2">
        <w:rPr>
          <w:lang w:val="it-IT"/>
        </w:rPr>
        <w:t>Santo</w:t>
      </w:r>
      <w:r w:rsidRPr="00B73047">
        <w:rPr>
          <w:lang w:val="it-IT"/>
        </w:rPr>
        <w:t>?</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Si </w:t>
      </w:r>
      <w:r w:rsidRPr="00B73047">
        <w:rPr>
          <w:lang w:val="it-IT"/>
        </w:rPr>
        <w:t>□</w:t>
      </w:r>
      <w:r w:rsidRPr="00B73047">
        <w:rPr>
          <w:rFonts w:ascii="Cambria" w:hAnsi="Cambria" w:cs="Cambria"/>
          <w:lang w:val="it-IT"/>
        </w:rPr>
        <w:t xml:space="preserve"> No </w:t>
      </w:r>
      <w:r w:rsidRPr="00B73047">
        <w:rPr>
          <w:lang w:val="it-IT"/>
        </w:rPr>
        <w:t>□</w:t>
      </w:r>
      <w:r w:rsidRPr="00B73047">
        <w:rPr>
          <w:rFonts w:ascii="Cambria" w:hAnsi="Cambria" w:cs="Cambria"/>
          <w:lang w:val="it-IT"/>
        </w:rPr>
        <w:t>Non saprei</w:t>
      </w:r>
    </w:p>
    <w:p w:rsidR="00792E13" w:rsidRPr="00B73047" w:rsidRDefault="00792E13" w:rsidP="00792E13">
      <w:pPr>
        <w:pStyle w:val="Tcorpo1paragrafo"/>
        <w:rPr>
          <w:lang w:val="it-IT"/>
        </w:rPr>
      </w:pPr>
      <w:r w:rsidRPr="00B73047">
        <w:rPr>
          <w:lang w:val="it-IT"/>
        </w:rPr>
        <w:lastRenderedPageBreak/>
        <w:t>Cortesemente indichi una motivazione alla risposta data.</w:t>
      </w: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r w:rsidRPr="00B73047">
        <w:rPr>
          <w:lang w:val="it-IT"/>
        </w:rPr>
        <w:t>3.Avere una cartina multimediale (ovvero una cartina interattiva sul proprio cellulare), che le possa indicare tutte le strade per raggiungere i relativi monumenti della zona, crede che possano aiutarla nella visita religiosa?</w:t>
      </w:r>
    </w:p>
    <w:p w:rsidR="00792E13" w:rsidRPr="00B73047" w:rsidRDefault="00792E13" w:rsidP="00792E13">
      <w:pPr>
        <w:pStyle w:val="Tcorpo1paragrafo"/>
        <w:rPr>
          <w:rFonts w:ascii="Cambria" w:hAnsi="Cambria" w:cs="Cambria"/>
          <w:lang w:val="it-IT"/>
        </w:rPr>
      </w:pPr>
      <w:r w:rsidRPr="00B73047">
        <w:rPr>
          <w:lang w:val="it-IT"/>
        </w:rPr>
        <w:t>□</w:t>
      </w:r>
      <w:r w:rsidRPr="00B73047">
        <w:rPr>
          <w:rFonts w:ascii="Cambria" w:hAnsi="Cambria" w:cs="Cambria"/>
          <w:lang w:val="it-IT"/>
        </w:rPr>
        <w:t xml:space="preserve"> Si </w:t>
      </w:r>
      <w:r w:rsidRPr="00B73047">
        <w:rPr>
          <w:lang w:val="it-IT"/>
        </w:rPr>
        <w:t>□</w:t>
      </w:r>
      <w:r w:rsidRPr="00B73047">
        <w:rPr>
          <w:rFonts w:ascii="Cambria" w:hAnsi="Cambria" w:cs="Cambria"/>
          <w:lang w:val="it-IT"/>
        </w:rPr>
        <w:t xml:space="preserve"> No </w:t>
      </w:r>
      <w:r w:rsidRPr="00B73047">
        <w:rPr>
          <w:lang w:val="it-IT"/>
        </w:rPr>
        <w:t>□</w:t>
      </w:r>
      <w:r w:rsidRPr="00B73047">
        <w:rPr>
          <w:rFonts w:ascii="Cambria" w:hAnsi="Cambria" w:cs="Cambria"/>
          <w:lang w:val="it-IT"/>
        </w:rPr>
        <w:t>Non saprei</w:t>
      </w:r>
    </w:p>
    <w:p w:rsidR="00792E13" w:rsidRPr="00B73047" w:rsidRDefault="00792E13" w:rsidP="00792E13">
      <w:pPr>
        <w:pStyle w:val="Tcorpo1paragrafo"/>
        <w:rPr>
          <w:lang w:val="it-IT"/>
        </w:rPr>
      </w:pPr>
      <w:r w:rsidRPr="00B73047">
        <w:rPr>
          <w:lang w:val="it-IT"/>
        </w:rPr>
        <w:t>Cortesemente indichi una motivazione alla risposta data.</w:t>
      </w: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r w:rsidRPr="00B73047">
        <w:rPr>
          <w:lang w:val="it-IT"/>
        </w:rPr>
        <w:t>4.Pubblicheresti, sui tuoi social network preferiti, foto, video e/o altro relativi alla gita in questione?</w:t>
      </w:r>
    </w:p>
    <w:p w:rsidR="00792E13" w:rsidRPr="00B73047" w:rsidRDefault="00792E13" w:rsidP="00792E13">
      <w:pPr>
        <w:pStyle w:val="Tcorpo1paragrafo"/>
        <w:rPr>
          <w:lang w:val="it-IT"/>
        </w:rPr>
      </w:pPr>
    </w:p>
    <w:p w:rsidR="00792E13" w:rsidRPr="00B73047" w:rsidRDefault="00792E13" w:rsidP="00792E13">
      <w:pPr>
        <w:pStyle w:val="Tcorpo1paragrafo"/>
        <w:rPr>
          <w:lang w:val="it-IT"/>
        </w:rPr>
      </w:pPr>
      <w:r w:rsidRPr="00B73047">
        <w:rPr>
          <w:lang w:val="it-IT"/>
        </w:rPr>
        <w:t>Gentilmente verifichi di aver dato risposta a tutti i quesiti</w:t>
      </w:r>
    </w:p>
    <w:p w:rsidR="00792E13" w:rsidRDefault="00792E13" w:rsidP="00792E13">
      <w:pPr>
        <w:pStyle w:val="Tcorpo1paragrafo"/>
        <w:rPr>
          <w:lang w:val="it-IT"/>
        </w:rPr>
      </w:pPr>
      <w:r w:rsidRPr="00B73047">
        <w:rPr>
          <w:lang w:val="it-IT"/>
        </w:rPr>
        <w:t>Grazie per la partecipazione.</w:t>
      </w:r>
    </w:p>
    <w:p w:rsidR="00036AB7" w:rsidRDefault="00036AB7">
      <w:pPr>
        <w:spacing w:after="0"/>
      </w:pPr>
      <w:r>
        <w:br w:type="page"/>
      </w:r>
    </w:p>
    <w:p w:rsidR="00792E13" w:rsidRDefault="00792E13" w:rsidP="00693998">
      <w:pPr>
        <w:pStyle w:val="Titolo3"/>
      </w:pPr>
      <w:bookmarkStart w:id="118" w:name="_Toc289960700"/>
      <w:bookmarkStart w:id="119" w:name="_Toc290304582"/>
      <w:r w:rsidRPr="00B73047">
        <w:lastRenderedPageBreak/>
        <w:t>Appendice C-Document Type Definition (DTD)</w:t>
      </w:r>
      <w:bookmarkEnd w:id="118"/>
      <w:bookmarkEnd w:id="119"/>
    </w:p>
    <w:p w:rsidR="00BD4F28" w:rsidRPr="00BD4F28" w:rsidRDefault="00BD4F28" w:rsidP="00BD4F28"/>
    <w:p w:rsidR="00792E13" w:rsidRDefault="00BD4F28" w:rsidP="00BD4F28">
      <w:pPr>
        <w:pStyle w:val="NormaleWeb"/>
        <w:spacing w:after="0"/>
        <w:jc w:val="both"/>
      </w:pPr>
      <w:r>
        <w:t xml:space="preserve">Il </w:t>
      </w:r>
      <w:r w:rsidRPr="00BD4F28">
        <w:rPr>
          <w:bCs/>
        </w:rPr>
        <w:t>Document Type Definition</w:t>
      </w:r>
      <w:r>
        <w:t xml:space="preserve"> (definizione del tipo di documento) è uno strumento utilizzato dai programmatori il cui scopo è quello di definire le componenti ammesse nella costruzione di un documento xml.</w:t>
      </w:r>
    </w:p>
    <w:p w:rsidR="004879FA" w:rsidRDefault="004879FA" w:rsidP="00BD4F28">
      <w:pPr>
        <w:pStyle w:val="NormaleWeb"/>
        <w:spacing w:after="0"/>
        <w:jc w:val="both"/>
      </w:pPr>
      <w:r>
        <w:t>Vediamo un esempio:</w:t>
      </w:r>
    </w:p>
    <w:p w:rsidR="00BC47E6" w:rsidRDefault="00BC47E6" w:rsidP="00BD4F28">
      <w:pPr>
        <w:pStyle w:val="NormaleWeb"/>
        <w:spacing w:after="0"/>
        <w:jc w:val="both"/>
      </w:pPr>
    </w:p>
    <w:p w:rsidR="004879FA" w:rsidRDefault="004879FA" w:rsidP="00BD4F28">
      <w:pPr>
        <w:pStyle w:val="NormaleWeb"/>
        <w:spacing w:after="0"/>
        <w:jc w:val="both"/>
      </w:pPr>
      <w:r>
        <w:t>Il seguente DTD:</w:t>
      </w:r>
    </w:p>
    <w:p w:rsidR="004879FA" w:rsidRDefault="004879FA" w:rsidP="00BD4F28">
      <w:pPr>
        <w:pStyle w:val="NormaleWeb"/>
        <w:spacing w:after="0"/>
        <w:jc w:val="both"/>
      </w:pPr>
    </w:p>
    <w:p w:rsidR="002D507E" w:rsidRPr="002D507E" w:rsidRDefault="002D507E" w:rsidP="002D50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D507E">
        <w:rPr>
          <w:rFonts w:ascii="Courier New" w:hAnsi="Courier New" w:cs="Courier New"/>
          <w:sz w:val="20"/>
          <w:szCs w:val="20"/>
        </w:rPr>
        <w:t>&lt;!ELEMENT nota (messaggio)&gt;</w:t>
      </w:r>
    </w:p>
    <w:p w:rsidR="002D507E" w:rsidRPr="002D507E" w:rsidRDefault="002D507E" w:rsidP="002D50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D507E">
        <w:rPr>
          <w:rFonts w:ascii="Courier New" w:hAnsi="Courier New" w:cs="Courier New"/>
          <w:sz w:val="20"/>
          <w:szCs w:val="20"/>
        </w:rPr>
        <w:t>&lt;!ELEMENT messaggio (#PCDATA)&gt;</w:t>
      </w:r>
    </w:p>
    <w:p w:rsidR="002D507E" w:rsidRPr="002D507E" w:rsidRDefault="002D507E" w:rsidP="002D50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D507E">
        <w:rPr>
          <w:rFonts w:ascii="Courier New" w:hAnsi="Courier New" w:cs="Courier New"/>
          <w:sz w:val="20"/>
          <w:szCs w:val="20"/>
        </w:rPr>
        <w:t>&lt;!ATTLIST messaggio</w:t>
      </w:r>
    </w:p>
    <w:p w:rsidR="002D507E" w:rsidRPr="002D507E" w:rsidRDefault="002D507E" w:rsidP="002D50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D507E">
        <w:rPr>
          <w:rFonts w:ascii="Courier New" w:hAnsi="Courier New" w:cs="Courier New"/>
          <w:sz w:val="20"/>
          <w:szCs w:val="20"/>
        </w:rPr>
        <w:t>numero CDATA #REQUIRED</w:t>
      </w:r>
    </w:p>
    <w:p w:rsidR="002D507E" w:rsidRPr="002D507E" w:rsidRDefault="002D507E" w:rsidP="002D50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D507E">
        <w:rPr>
          <w:rFonts w:ascii="Courier New" w:hAnsi="Courier New" w:cs="Courier New"/>
          <w:sz w:val="20"/>
          <w:szCs w:val="20"/>
        </w:rPr>
        <w:t>data CDATA #REQUIRED&gt;]&gt;</w:t>
      </w:r>
    </w:p>
    <w:p w:rsidR="004879FA" w:rsidRPr="004879FA" w:rsidRDefault="004879FA" w:rsidP="0048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rsidR="004879FA" w:rsidRDefault="004879FA" w:rsidP="00BD4F28">
      <w:pPr>
        <w:pStyle w:val="NormaleWeb"/>
        <w:spacing w:after="0"/>
        <w:jc w:val="both"/>
      </w:pPr>
      <w:r>
        <w:t>Corrisponde alla seguente struttura:</w:t>
      </w:r>
    </w:p>
    <w:p w:rsidR="004879FA" w:rsidRDefault="004879FA" w:rsidP="00BD4F28">
      <w:pPr>
        <w:pStyle w:val="NormaleWeb"/>
        <w:spacing w:after="0"/>
        <w:jc w:val="both"/>
      </w:pPr>
    </w:p>
    <w:p w:rsidR="00302E77" w:rsidRPr="002D507E" w:rsidRDefault="00302E77" w:rsidP="00302E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D507E">
        <w:rPr>
          <w:rFonts w:ascii="Courier New" w:hAnsi="Courier New" w:cs="Courier New"/>
          <w:sz w:val="20"/>
          <w:szCs w:val="20"/>
        </w:rPr>
        <w:t>&lt;nota&gt;</w:t>
      </w:r>
    </w:p>
    <w:p w:rsidR="00302E77" w:rsidRPr="002D507E" w:rsidRDefault="00302E77" w:rsidP="00302E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D507E">
        <w:rPr>
          <w:rFonts w:ascii="Courier New" w:hAnsi="Courier New" w:cs="Courier New"/>
          <w:sz w:val="20"/>
          <w:szCs w:val="20"/>
        </w:rPr>
        <w:t>&lt;messaggio numero="10" data="140305"&gt;</w:t>
      </w:r>
    </w:p>
    <w:p w:rsidR="00302E77" w:rsidRPr="002D507E" w:rsidRDefault="00302E77" w:rsidP="00302E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D507E">
        <w:rPr>
          <w:rFonts w:ascii="Courier New" w:hAnsi="Courier New" w:cs="Courier New"/>
          <w:sz w:val="20"/>
          <w:szCs w:val="20"/>
        </w:rPr>
        <w:t>Ricordati di comprare il latte tornando a casa</w:t>
      </w:r>
    </w:p>
    <w:p w:rsidR="00302E77" w:rsidRPr="002D507E" w:rsidRDefault="00302E77" w:rsidP="00302E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D507E">
        <w:rPr>
          <w:rFonts w:ascii="Courier New" w:hAnsi="Courier New" w:cs="Courier New"/>
          <w:sz w:val="20"/>
          <w:szCs w:val="20"/>
        </w:rPr>
        <w:t>&lt;/messaggio&gt;</w:t>
      </w:r>
    </w:p>
    <w:p w:rsidR="00302E77" w:rsidRDefault="00302E77" w:rsidP="00302E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D507E">
        <w:rPr>
          <w:rFonts w:ascii="Courier New" w:hAnsi="Courier New" w:cs="Courier New"/>
          <w:sz w:val="20"/>
          <w:szCs w:val="20"/>
        </w:rPr>
        <w:t>&lt;/nota&gt;</w:t>
      </w:r>
    </w:p>
    <w:p w:rsidR="00302E77" w:rsidRPr="002D507E" w:rsidRDefault="00302E77" w:rsidP="00302E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rsidR="004879FA" w:rsidRDefault="002D507E" w:rsidP="0048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2D507E">
        <w:t>O</w:t>
      </w:r>
      <w:r w:rsidR="004879FA" w:rsidRPr="002D507E">
        <w:t>vvero</w:t>
      </w:r>
      <w:r>
        <w:t xml:space="preserve"> sintassi</w:t>
      </w:r>
      <w:r w:rsidRPr="002D507E">
        <w:t>:</w:t>
      </w:r>
    </w:p>
    <w:p w:rsidR="002D507E" w:rsidRPr="004879FA" w:rsidRDefault="002D507E" w:rsidP="0048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rsidR="002D507E" w:rsidRDefault="002D507E" w:rsidP="002D50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D507E">
        <w:rPr>
          <w:rFonts w:ascii="Courier New" w:hAnsi="Courier New" w:cs="Courier New"/>
          <w:sz w:val="20"/>
          <w:szCs w:val="20"/>
        </w:rPr>
        <w:t>&lt;!ELEMENT nome-elemento ( modello di contenuto )&gt;</w:t>
      </w:r>
    </w:p>
    <w:p w:rsidR="002D507E" w:rsidRPr="002D507E" w:rsidRDefault="002D507E" w:rsidP="002D50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rsidR="004879FA" w:rsidRDefault="002D507E" w:rsidP="00BD4F28">
      <w:pPr>
        <w:pStyle w:val="NormaleWeb"/>
        <w:spacing w:after="0"/>
        <w:jc w:val="both"/>
      </w:pPr>
      <w:r>
        <w:t xml:space="preserve">Dove modello di contenuto può essere: </w:t>
      </w:r>
    </w:p>
    <w:p w:rsidR="002D507E" w:rsidRDefault="002D507E" w:rsidP="00FE2E79">
      <w:pPr>
        <w:pStyle w:val="NormaleWeb"/>
        <w:numPr>
          <w:ilvl w:val="0"/>
          <w:numId w:val="55"/>
        </w:numPr>
        <w:spacing w:after="0"/>
        <w:jc w:val="both"/>
      </w:pPr>
      <w:r>
        <w:t>#PCDATA: parola chiave riservata alla DTD per "Parsed Character Data", che indica del testo generico;</w:t>
      </w:r>
    </w:p>
    <w:p w:rsidR="002D507E" w:rsidRDefault="002D507E" w:rsidP="00FE2E79">
      <w:pPr>
        <w:pStyle w:val="PreformattatoHTML"/>
        <w:numPr>
          <w:ilvl w:val="0"/>
          <w:numId w:val="55"/>
        </w:numPr>
        <w:rPr>
          <w:rFonts w:ascii="Times New Roman" w:hAnsi="Times New Roman" w:cs="Times New Roman"/>
          <w:sz w:val="24"/>
          <w:szCs w:val="24"/>
        </w:rPr>
      </w:pPr>
      <w:r w:rsidRPr="002D507E">
        <w:rPr>
          <w:rFonts w:ascii="Times New Roman" w:hAnsi="Times New Roman" w:cs="Times New Roman"/>
          <w:sz w:val="24"/>
          <w:szCs w:val="24"/>
        </w:rPr>
        <w:t xml:space="preserve">Se si vuole definire una regola che consenta a un elemento di contenere testo o altri elementi in qualche combinazione si usa un modello a contenuto misto, ovvero: &lt;!ELEMENT </w:t>
      </w:r>
      <w:r>
        <w:rPr>
          <w:rFonts w:ascii="Times New Roman" w:hAnsi="Times New Roman" w:cs="Times New Roman"/>
          <w:sz w:val="24"/>
          <w:szCs w:val="24"/>
        </w:rPr>
        <w:t>dati_anagrafici</w:t>
      </w:r>
      <w:r w:rsidRPr="002D507E">
        <w:rPr>
          <w:rFonts w:ascii="Times New Roman" w:hAnsi="Times New Roman" w:cs="Times New Roman"/>
          <w:sz w:val="24"/>
          <w:szCs w:val="24"/>
        </w:rPr>
        <w:t xml:space="preserve"> (#PCDATA | </w:t>
      </w:r>
      <w:r>
        <w:rPr>
          <w:rFonts w:ascii="Times New Roman" w:hAnsi="Times New Roman" w:cs="Times New Roman"/>
          <w:sz w:val="24"/>
          <w:szCs w:val="24"/>
        </w:rPr>
        <w:t>anni</w:t>
      </w:r>
      <w:r w:rsidRPr="002D507E">
        <w:rPr>
          <w:rFonts w:ascii="Times New Roman" w:hAnsi="Times New Roman" w:cs="Times New Roman"/>
          <w:sz w:val="24"/>
          <w:szCs w:val="24"/>
        </w:rPr>
        <w:t>)&gt;</w:t>
      </w:r>
      <w:r>
        <w:rPr>
          <w:rFonts w:ascii="Times New Roman" w:hAnsi="Times New Roman" w:cs="Times New Roman"/>
          <w:sz w:val="24"/>
          <w:szCs w:val="24"/>
        </w:rPr>
        <w:t>, che corrisponde a &lt;dati_anagrafici&gt;Giuliana &lt;anni&gt;22&lt;/anni&gt;&lt;/dati_anagrafici&gt;.</w:t>
      </w:r>
    </w:p>
    <w:p w:rsidR="002D507E" w:rsidRPr="002011F8" w:rsidRDefault="002011F8" w:rsidP="002D507E">
      <w:pPr>
        <w:pStyle w:val="PreformattatoHTML"/>
        <w:rPr>
          <w:rFonts w:ascii="Times New Roman" w:hAnsi="Times New Roman" w:cs="Times New Roman"/>
          <w:sz w:val="24"/>
          <w:szCs w:val="24"/>
        </w:rPr>
      </w:pPr>
      <w:r w:rsidRPr="002011F8">
        <w:rPr>
          <w:rFonts w:ascii="Times New Roman" w:hAnsi="Times New Roman" w:cs="Times New Roman"/>
          <w:sz w:val="24"/>
          <w:szCs w:val="24"/>
        </w:rPr>
        <w:t>Le dichiarazioni di attributo hanno la forma:</w:t>
      </w:r>
    </w:p>
    <w:p w:rsidR="002011F8" w:rsidRPr="002011F8" w:rsidRDefault="002011F8" w:rsidP="00201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011F8">
        <w:rPr>
          <w:rFonts w:ascii="Courier New" w:hAnsi="Courier New" w:cs="Courier New"/>
          <w:sz w:val="20"/>
          <w:szCs w:val="20"/>
        </w:rPr>
        <w:t>&lt;!ATTLIST nome-elemento</w:t>
      </w:r>
    </w:p>
    <w:p w:rsidR="002011F8" w:rsidRPr="002011F8" w:rsidRDefault="002011F8" w:rsidP="00201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011F8">
        <w:rPr>
          <w:rFonts w:ascii="Courier New" w:hAnsi="Courier New" w:cs="Courier New"/>
          <w:sz w:val="20"/>
          <w:szCs w:val="20"/>
        </w:rPr>
        <w:t>nome-attributo1 (tipo) valori_predefiniti</w:t>
      </w:r>
    </w:p>
    <w:p w:rsidR="002011F8" w:rsidRDefault="002011F8" w:rsidP="00201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011F8">
        <w:rPr>
          <w:rFonts w:ascii="Courier New" w:hAnsi="Courier New" w:cs="Courier New"/>
          <w:sz w:val="20"/>
          <w:szCs w:val="20"/>
        </w:rPr>
        <w:t>nome-attributo2 (tipo) valori_predefiniti&gt;</w:t>
      </w:r>
    </w:p>
    <w:p w:rsidR="002011F8" w:rsidRPr="002011F8" w:rsidRDefault="002011F8" w:rsidP="00201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rsidR="002011F8" w:rsidRPr="002011F8" w:rsidRDefault="002011F8" w:rsidP="002011F8">
      <w:pPr>
        <w:pStyle w:val="Titolo4"/>
        <w:ind w:left="0" w:firstLine="0"/>
        <w:rPr>
          <w:sz w:val="24"/>
          <w:szCs w:val="24"/>
        </w:rPr>
      </w:pPr>
      <w:r>
        <w:rPr>
          <w:rStyle w:val="mw-headline"/>
          <w:sz w:val="24"/>
          <w:szCs w:val="24"/>
        </w:rPr>
        <w:t>I v</w:t>
      </w:r>
      <w:r w:rsidRPr="002011F8">
        <w:rPr>
          <w:rStyle w:val="mw-headline"/>
          <w:sz w:val="24"/>
          <w:szCs w:val="24"/>
        </w:rPr>
        <w:t>alori predefiniti degli attributi</w:t>
      </w:r>
      <w:r>
        <w:rPr>
          <w:rStyle w:val="mw-headline"/>
          <w:sz w:val="24"/>
          <w:szCs w:val="24"/>
        </w:rPr>
        <w:t xml:space="preserve"> possono essere:</w:t>
      </w:r>
    </w:p>
    <w:p w:rsidR="002011F8" w:rsidRPr="002011F8" w:rsidRDefault="002011F8" w:rsidP="00FE2E79">
      <w:pPr>
        <w:numPr>
          <w:ilvl w:val="0"/>
          <w:numId w:val="56"/>
        </w:numPr>
        <w:spacing w:before="100" w:beforeAutospacing="1" w:after="100" w:afterAutospacing="1"/>
      </w:pPr>
      <w:r w:rsidRPr="002011F8">
        <w:t>#REQUIRED Specifica che l'attributo è obbligatorio</w:t>
      </w:r>
    </w:p>
    <w:p w:rsidR="002011F8" w:rsidRPr="002011F8" w:rsidRDefault="002011F8" w:rsidP="00FE2E79">
      <w:pPr>
        <w:numPr>
          <w:ilvl w:val="0"/>
          <w:numId w:val="56"/>
        </w:numPr>
        <w:spacing w:before="100" w:beforeAutospacing="1" w:after="100" w:afterAutospacing="1"/>
      </w:pPr>
      <w:r w:rsidRPr="002011F8">
        <w:t xml:space="preserve">#FIXED </w:t>
      </w:r>
      <w:r>
        <w:t xml:space="preserve">Il valore dell’attributo sarà considerata come una costante, per cui, se il valore </w:t>
      </w:r>
      <w:r w:rsidRPr="002011F8">
        <w:t>è diverso da quello dichiarato, il documento non è valido</w:t>
      </w:r>
      <w:r>
        <w:t>.</w:t>
      </w:r>
    </w:p>
    <w:p w:rsidR="002011F8" w:rsidRPr="002011F8" w:rsidRDefault="002011F8" w:rsidP="00FE2E79">
      <w:pPr>
        <w:numPr>
          <w:ilvl w:val="0"/>
          <w:numId w:val="56"/>
        </w:numPr>
        <w:spacing w:before="100" w:beforeAutospacing="1" w:after="100" w:afterAutospacing="1"/>
      </w:pPr>
      <w:r w:rsidRPr="002011F8">
        <w:t xml:space="preserve">#IMPLIED L'attributo è facoltativo. </w:t>
      </w:r>
    </w:p>
    <w:p w:rsidR="002011F8" w:rsidRPr="002D507E" w:rsidRDefault="002011F8" w:rsidP="002D507E">
      <w:pPr>
        <w:pStyle w:val="PreformattatoHTML"/>
        <w:rPr>
          <w:rFonts w:ascii="Times New Roman" w:hAnsi="Times New Roman" w:cs="Times New Roman"/>
          <w:sz w:val="24"/>
          <w:szCs w:val="24"/>
        </w:rPr>
      </w:pPr>
    </w:p>
    <w:p w:rsidR="00792E13" w:rsidRPr="00693998" w:rsidRDefault="00792E13" w:rsidP="00792E13">
      <w:pPr>
        <w:pStyle w:val="NormaleWeb"/>
        <w:spacing w:after="0"/>
        <w:rPr>
          <w:b/>
          <w:sz w:val="28"/>
          <w:szCs w:val="28"/>
        </w:rPr>
      </w:pPr>
      <w:r w:rsidRPr="00693998">
        <w:rPr>
          <w:b/>
          <w:sz w:val="28"/>
          <w:szCs w:val="28"/>
        </w:rPr>
        <w:t>Template.dtd</w:t>
      </w:r>
    </w:p>
    <w:p w:rsidR="00792E13" w:rsidRPr="00B73047" w:rsidRDefault="00792E13" w:rsidP="00792E13">
      <w:pPr>
        <w:pStyle w:val="NormaleWeb"/>
        <w:spacing w:after="0"/>
        <w:rPr>
          <w:b/>
          <w:sz w:val="32"/>
          <w:szCs w:val="32"/>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&lt;?xml encoding="UTF-8"?&gt;</w:t>
      </w:r>
    </w:p>
    <w:p w:rsidR="00792E13" w:rsidRPr="00B73047" w:rsidRDefault="00792E13" w:rsidP="00792E13">
      <w:pPr>
        <w:autoSpaceDE w:val="0"/>
        <w:autoSpaceDN w:val="0"/>
        <w:spacing w:after="0"/>
        <w:rPr>
          <w:rFonts w:ascii="Courier New" w:hAnsi="Courier New" w:cs="Courier New"/>
          <w:sz w:val="20"/>
          <w:szCs w:val="20"/>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template (tappe,idstile)&gt;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template</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xmlns CDATA #FIXED ''</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name CDATA #REQUIRED&gt;</w:t>
      </w:r>
    </w:p>
    <w:p w:rsidR="00792E13" w:rsidRPr="00B73047" w:rsidRDefault="00792E13" w:rsidP="00792E13">
      <w:pPr>
        <w:autoSpaceDE w:val="0"/>
        <w:autoSpaceDN w:val="0"/>
        <w:spacing w:after="0"/>
        <w:rPr>
          <w:rFonts w:ascii="Courier New" w:hAnsi="Courier New" w:cs="Courier New"/>
          <w:sz w:val="20"/>
          <w:szCs w:val="20"/>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tappe (idtappa)+&gt;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tappe</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xmlns CDATA #FIXED ''&gt;</w:t>
      </w:r>
    </w:p>
    <w:p w:rsidR="00792E13" w:rsidRPr="00B73047" w:rsidRDefault="00792E13" w:rsidP="00792E13">
      <w:pPr>
        <w:autoSpaceDE w:val="0"/>
        <w:autoSpaceDN w:val="0"/>
        <w:spacing w:after="0"/>
        <w:rPr>
          <w:rFonts w:ascii="Courier New" w:hAnsi="Courier New" w:cs="Courier New"/>
          <w:sz w:val="20"/>
          <w:szCs w:val="20"/>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idstile (#PCDATA)&gt;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idstile</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xmlns CDATA #FIXED ''&gt;</w:t>
      </w:r>
    </w:p>
    <w:p w:rsidR="00792E13" w:rsidRPr="00B73047" w:rsidRDefault="00792E13" w:rsidP="00792E13">
      <w:pPr>
        <w:autoSpaceDE w:val="0"/>
        <w:autoSpaceDN w:val="0"/>
        <w:spacing w:after="0"/>
        <w:rPr>
          <w:rFonts w:ascii="Courier New" w:hAnsi="Courier New" w:cs="Courier New"/>
          <w:sz w:val="20"/>
          <w:szCs w:val="20"/>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idtappa ((descrizione|id)+,iddomanda)&gt;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idtappa</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tipo NMTOKEN #REQUIRED&gt;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descrizione (#PCDATA)&gt;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descrizione</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id (#PCDATA)&gt;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id</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iddomanda (#PCDATA)&gt;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iddomanda</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pStyle w:val="Tcorpoparagrafo"/>
        <w:ind w:firstLine="0"/>
        <w:rPr>
          <w:lang w:val="en-US"/>
        </w:rPr>
      </w:pPr>
    </w:p>
    <w:p w:rsidR="00792E13" w:rsidRPr="008C5607" w:rsidRDefault="00792E13" w:rsidP="00792E13">
      <w:pPr>
        <w:pStyle w:val="NormaleWeb"/>
        <w:spacing w:after="0"/>
        <w:rPr>
          <w:b/>
          <w:sz w:val="28"/>
          <w:szCs w:val="28"/>
          <w:lang w:val="en-US"/>
        </w:rPr>
      </w:pPr>
      <w:r w:rsidRPr="008C5607">
        <w:rPr>
          <w:b/>
          <w:sz w:val="28"/>
          <w:szCs w:val="28"/>
          <w:lang w:val="en-US"/>
        </w:rPr>
        <w:t>Context.dtd</w:t>
      </w:r>
    </w:p>
    <w:p w:rsidR="00792E13" w:rsidRPr="008C5607" w:rsidRDefault="00792E13" w:rsidP="00792E13">
      <w:pPr>
        <w:pStyle w:val="NormaleWeb"/>
        <w:spacing w:after="0"/>
        <w:rPr>
          <w:b/>
          <w:sz w:val="32"/>
          <w:szCs w:val="32"/>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&lt;?xml encoding="UTF-8"?&gt;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context (descrizione,luoghi,audioContext,commenti,domande,</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fotografie,ricostruzioni3d,stile)&gt;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context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xmlns CDATA #FIXED ''</w:t>
      </w:r>
    </w:p>
    <w:p w:rsidR="00792E13" w:rsidRPr="008C5607" w:rsidRDefault="00792E13" w:rsidP="00792E13">
      <w:pPr>
        <w:autoSpaceDE w:val="0"/>
        <w:autoSpaceDN w:val="0"/>
        <w:spacing w:after="0"/>
        <w:rPr>
          <w:rFonts w:ascii="Courier New" w:hAnsi="Courier New" w:cs="Courier New"/>
          <w:sz w:val="20"/>
          <w:szCs w:val="20"/>
          <w:lang w:val="en-US"/>
        </w:rPr>
      </w:pPr>
      <w:r w:rsidRPr="00B73047">
        <w:rPr>
          <w:rFonts w:ascii="Courier New" w:hAnsi="Courier New" w:cs="Courier New"/>
          <w:sz w:val="20"/>
          <w:szCs w:val="20"/>
        </w:rPr>
        <w:t xml:space="preserve">  </w:t>
      </w:r>
      <w:r w:rsidRPr="008C5607">
        <w:rPr>
          <w:rFonts w:ascii="Courier New" w:hAnsi="Courier New" w:cs="Courier New"/>
          <w:sz w:val="20"/>
          <w:szCs w:val="20"/>
          <w:lang w:val="en-US"/>
        </w:rPr>
        <w:t>nome CDATA #REQUIRED</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tipo NMTOKEN #REQUIRED&gt;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descrizione (#PCDATA)&gt;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descrizione</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xmlns CDATA #FIXED ''&gt;</w:t>
      </w:r>
    </w:p>
    <w:p w:rsidR="00792E13" w:rsidRPr="00B73047" w:rsidRDefault="00792E13" w:rsidP="00792E13">
      <w:pPr>
        <w:autoSpaceDE w:val="0"/>
        <w:autoSpaceDN w:val="0"/>
        <w:spacing w:after="0"/>
        <w:rPr>
          <w:rFonts w:ascii="Courier New" w:hAnsi="Courier New" w:cs="Courier New"/>
          <w:sz w:val="20"/>
          <w:szCs w:val="20"/>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luoghi ((altro|chiesa)+,monumento)&gt;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lastRenderedPageBreak/>
        <w:t>&lt;!ATTLIST luoghi</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audioContext (risorsa)&gt;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audioContext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commenti (commento)+&gt;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commenti</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domande (domanda)+&gt;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domande</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fotografie (foto)+&gt;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fotografie</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xmlns CDATA #FIXED ''&gt;</w:t>
      </w:r>
    </w:p>
    <w:p w:rsidR="00792E13" w:rsidRPr="00B73047" w:rsidRDefault="00792E13" w:rsidP="00792E13">
      <w:pPr>
        <w:autoSpaceDE w:val="0"/>
        <w:autoSpaceDN w:val="0"/>
        <w:spacing w:after="0"/>
        <w:rPr>
          <w:rFonts w:ascii="Courier New" w:hAnsi="Courier New" w:cs="Courier New"/>
          <w:sz w:val="20"/>
          <w:szCs w:val="20"/>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ricostruzioni3d (ricostruzione)&gt;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ricostruzioni3d</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xmlns CDATA #FIXED ''&gt;</w:t>
      </w:r>
    </w:p>
    <w:p w:rsidR="00792E13" w:rsidRPr="00B73047" w:rsidRDefault="00792E13" w:rsidP="00792E13">
      <w:pPr>
        <w:autoSpaceDE w:val="0"/>
        <w:autoSpaceDN w:val="0"/>
        <w:spacing w:after="0"/>
        <w:rPr>
          <w:rFonts w:ascii="Courier New" w:hAnsi="Courier New" w:cs="Courier New"/>
          <w:sz w:val="20"/>
          <w:szCs w:val="20"/>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stile (sfondo)&gt;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stile</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xmlns CDATA #FIXED ''</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id CDATA #REQUIRED&gt;</w:t>
      </w:r>
    </w:p>
    <w:p w:rsidR="00792E13" w:rsidRPr="00B73047" w:rsidRDefault="00792E13" w:rsidP="00792E13">
      <w:pPr>
        <w:autoSpaceDE w:val="0"/>
        <w:autoSpaceDN w:val="0"/>
        <w:spacing w:after="0"/>
        <w:rPr>
          <w:rFonts w:ascii="Courier New" w:hAnsi="Courier New" w:cs="Courier New"/>
          <w:sz w:val="20"/>
          <w:szCs w:val="20"/>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altro (informazione,idcommento,idfotografia,idricostruzione3d,</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idaudio,audiotts,storia,oggetto1)&gt;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altro</w:t>
      </w:r>
    </w:p>
    <w:p w:rsidR="00792E13" w:rsidRPr="008C5607" w:rsidRDefault="00792E13" w:rsidP="00792E13">
      <w:pPr>
        <w:autoSpaceDE w:val="0"/>
        <w:autoSpaceDN w:val="0"/>
        <w:spacing w:after="0"/>
        <w:rPr>
          <w:rFonts w:ascii="Courier New" w:hAnsi="Courier New" w:cs="Courier New"/>
          <w:sz w:val="20"/>
          <w:szCs w:val="20"/>
          <w:lang w:val="en-US"/>
        </w:rPr>
      </w:pPr>
      <w:r w:rsidRPr="00B73047">
        <w:rPr>
          <w:rFonts w:ascii="Courier New" w:hAnsi="Courier New" w:cs="Courier New"/>
          <w:sz w:val="20"/>
          <w:szCs w:val="20"/>
        </w:rPr>
        <w:t xml:space="preserve">  </w:t>
      </w:r>
      <w:r w:rsidRPr="008C5607">
        <w:rPr>
          <w:rFonts w:ascii="Courier New" w:hAnsi="Courier New" w:cs="Courier New"/>
          <w:sz w:val="20"/>
          <w:szCs w:val="20"/>
          <w:lang w:val="en-US"/>
        </w:rPr>
        <w:t>xmlns CDATA #FIXED ''</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id CDATA #REQUIRED</w:t>
      </w:r>
    </w:p>
    <w:p w:rsidR="00792E13" w:rsidRPr="00B73047" w:rsidRDefault="00792E13" w:rsidP="00792E13">
      <w:pPr>
        <w:autoSpaceDE w:val="0"/>
        <w:autoSpaceDN w:val="0"/>
        <w:spacing w:after="0"/>
        <w:rPr>
          <w:rFonts w:ascii="Courier New" w:hAnsi="Courier New" w:cs="Courier New"/>
          <w:sz w:val="20"/>
          <w:szCs w:val="20"/>
        </w:rPr>
      </w:pPr>
      <w:r w:rsidRPr="008C5607">
        <w:rPr>
          <w:rFonts w:ascii="Courier New" w:hAnsi="Courier New" w:cs="Courier New"/>
          <w:sz w:val="20"/>
          <w:szCs w:val="20"/>
          <w:lang w:val="en-US"/>
        </w:rPr>
        <w:t xml:space="preserve">  </w:t>
      </w:r>
      <w:r w:rsidRPr="00B73047">
        <w:rPr>
          <w:rFonts w:ascii="Courier New" w:hAnsi="Courier New" w:cs="Courier New"/>
          <w:sz w:val="20"/>
          <w:szCs w:val="20"/>
        </w:rPr>
        <w:t>latitudine CDATA #REQUIRED</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longitudine CDATA #REQUIRED</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nome CDATA #REQUIRED&gt;</w:t>
      </w:r>
    </w:p>
    <w:p w:rsidR="00792E13" w:rsidRPr="00B73047" w:rsidRDefault="00792E13" w:rsidP="00792E13">
      <w:pPr>
        <w:autoSpaceDE w:val="0"/>
        <w:autoSpaceDN w:val="0"/>
        <w:spacing w:after="0"/>
        <w:rPr>
          <w:rFonts w:ascii="Courier New" w:hAnsi="Courier New" w:cs="Courier New"/>
          <w:sz w:val="20"/>
          <w:szCs w:val="20"/>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chiesa (audiotts|idaudio|idcommento|idfotografia</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|idricostruzione3d|informazione|oggetto1|storia</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|oggetto2|oggetto3|oggetto4|oggetto5)+&gt;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chiesa</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id CDATA #REQUIRED</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latitudine CDATA #REQUIRED</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longitudine CDATA #REQUIRED</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nome CDATA #REQUIRED&gt;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monumento EMPTY&gt;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monumento</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risorsa (id,audio,lat,lon,dMin,dMax,roll)&gt;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risorsa</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lastRenderedPageBreak/>
        <w:t>&lt;!ELEMENT commento (id,testo,utente)&gt;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commento</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domanda (indizio,risposta,rispostaerrata1,rispostaerrata2,</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rispostaerrata3)&gt;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domanda</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xmlns CDATA #FIXED ''</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id CDATA #REQUIRED</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testo CDATA #REQUIRED&gt;</w:t>
      </w:r>
    </w:p>
    <w:p w:rsidR="00792E13" w:rsidRPr="00B73047" w:rsidRDefault="00792E13" w:rsidP="00792E13">
      <w:pPr>
        <w:autoSpaceDE w:val="0"/>
        <w:autoSpaceDN w:val="0"/>
        <w:spacing w:after="0"/>
        <w:rPr>
          <w:rFonts w:ascii="Courier New" w:hAnsi="Courier New" w:cs="Courier New"/>
          <w:sz w:val="20"/>
          <w:szCs w:val="20"/>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foto (#PCDATA)&gt;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foto</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xmlns CDATA #FIXED ''</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id CDATA #REQUIRED&gt;</w:t>
      </w:r>
    </w:p>
    <w:p w:rsidR="00792E13" w:rsidRPr="00B73047" w:rsidRDefault="00792E13" w:rsidP="00792E13">
      <w:pPr>
        <w:autoSpaceDE w:val="0"/>
        <w:autoSpaceDN w:val="0"/>
        <w:spacing w:after="0"/>
        <w:rPr>
          <w:rFonts w:ascii="Courier New" w:hAnsi="Courier New" w:cs="Courier New"/>
          <w:sz w:val="20"/>
          <w:szCs w:val="20"/>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ricostruzione (#PCDATA)&gt;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ricostruzione</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xmlns CDATA #FIXED ''&gt;</w:t>
      </w:r>
    </w:p>
    <w:p w:rsidR="00792E13" w:rsidRPr="00B73047" w:rsidRDefault="00792E13" w:rsidP="00792E13">
      <w:pPr>
        <w:autoSpaceDE w:val="0"/>
        <w:autoSpaceDN w:val="0"/>
        <w:spacing w:after="0"/>
        <w:rPr>
          <w:rFonts w:ascii="Courier New" w:hAnsi="Courier New" w:cs="Courier New"/>
          <w:sz w:val="20"/>
          <w:szCs w:val="20"/>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sfondo EMPTY&gt;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sfondo</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xmlns CDATA #FIXED ''&gt;</w:t>
      </w:r>
    </w:p>
    <w:p w:rsidR="00792E13" w:rsidRPr="00B73047" w:rsidRDefault="00792E13" w:rsidP="00792E13">
      <w:pPr>
        <w:autoSpaceDE w:val="0"/>
        <w:autoSpaceDN w:val="0"/>
        <w:spacing w:after="0"/>
        <w:rPr>
          <w:rFonts w:ascii="Courier New" w:hAnsi="Courier New" w:cs="Courier New"/>
          <w:sz w:val="20"/>
          <w:szCs w:val="20"/>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oggetto2 (#PCDATA)&gt;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oggetto2</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xmlns CDATA #FIXED ''&gt;</w:t>
      </w:r>
    </w:p>
    <w:p w:rsidR="00792E13" w:rsidRPr="00B73047" w:rsidRDefault="00792E13" w:rsidP="00792E13">
      <w:pPr>
        <w:autoSpaceDE w:val="0"/>
        <w:autoSpaceDN w:val="0"/>
        <w:spacing w:after="0"/>
        <w:rPr>
          <w:rFonts w:ascii="Courier New" w:hAnsi="Courier New" w:cs="Courier New"/>
          <w:sz w:val="20"/>
          <w:szCs w:val="20"/>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oggetto3 (#PCDATA)&gt;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oggetto3</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xmlns CDATA #FIXED ''&gt;</w:t>
      </w:r>
    </w:p>
    <w:p w:rsidR="00792E13" w:rsidRPr="00B73047" w:rsidRDefault="00792E13" w:rsidP="00792E13">
      <w:pPr>
        <w:autoSpaceDE w:val="0"/>
        <w:autoSpaceDN w:val="0"/>
        <w:spacing w:after="0"/>
        <w:rPr>
          <w:rFonts w:ascii="Courier New" w:hAnsi="Courier New" w:cs="Courier New"/>
          <w:sz w:val="20"/>
          <w:szCs w:val="20"/>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oggetto4 (#PCDATA)&gt;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oggetto4</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xmlns CDATA #FIXED ''&gt;</w:t>
      </w:r>
    </w:p>
    <w:p w:rsidR="00792E13" w:rsidRPr="00B73047" w:rsidRDefault="00792E13" w:rsidP="00792E13">
      <w:pPr>
        <w:autoSpaceDE w:val="0"/>
        <w:autoSpaceDN w:val="0"/>
        <w:spacing w:after="0"/>
        <w:rPr>
          <w:rFonts w:ascii="Courier New" w:hAnsi="Courier New" w:cs="Courier New"/>
          <w:sz w:val="20"/>
          <w:szCs w:val="20"/>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oggetto5 (#PCDATA)&gt;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oggetto5</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audio EMPTY&gt;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audio</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lat EMPTY&gt;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lat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lon EMPTY&gt;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lon</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dMin EMPTY&gt;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dMin</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dMax EMPTY&gt;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dMax</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roll EMPTY&gt;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roll</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testo (#PCDATA)&gt;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testo</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utente (#PCDATA)&gt;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utente</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indizio EMPTY&gt;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indizio</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xmlns CDATA #FIXED ''&gt;</w:t>
      </w:r>
    </w:p>
    <w:p w:rsidR="00792E13" w:rsidRPr="00B73047" w:rsidRDefault="00792E13" w:rsidP="00792E13">
      <w:pPr>
        <w:autoSpaceDE w:val="0"/>
        <w:autoSpaceDN w:val="0"/>
        <w:spacing w:after="0"/>
        <w:rPr>
          <w:rFonts w:ascii="Courier New" w:hAnsi="Courier New" w:cs="Courier New"/>
          <w:sz w:val="20"/>
          <w:szCs w:val="20"/>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risposta (#PCDATA)&gt;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risposta</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xmlns CDATA #FIXED ''&gt;</w:t>
      </w:r>
    </w:p>
    <w:p w:rsidR="00792E13" w:rsidRPr="00B73047" w:rsidRDefault="00792E13" w:rsidP="00792E13">
      <w:pPr>
        <w:autoSpaceDE w:val="0"/>
        <w:autoSpaceDN w:val="0"/>
        <w:spacing w:after="0"/>
        <w:rPr>
          <w:rFonts w:ascii="Courier New" w:hAnsi="Courier New" w:cs="Courier New"/>
          <w:sz w:val="20"/>
          <w:szCs w:val="20"/>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rispostaerrata1 (#PCDATA)&gt;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rispostaerrata1</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xmlns CDATA #FIXED ''&gt;</w:t>
      </w:r>
    </w:p>
    <w:p w:rsidR="00792E13" w:rsidRPr="00B73047" w:rsidRDefault="00792E13" w:rsidP="00792E13">
      <w:pPr>
        <w:autoSpaceDE w:val="0"/>
        <w:autoSpaceDN w:val="0"/>
        <w:spacing w:after="0"/>
        <w:rPr>
          <w:rFonts w:ascii="Courier New" w:hAnsi="Courier New" w:cs="Courier New"/>
          <w:sz w:val="20"/>
          <w:szCs w:val="20"/>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rispostaerrata2 (#PCDATA)&gt;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rispostaerrata2</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xmlns CDATA #FIXED ''&gt;</w:t>
      </w:r>
    </w:p>
    <w:p w:rsidR="00792E13" w:rsidRPr="00B73047" w:rsidRDefault="00792E13" w:rsidP="00792E13">
      <w:pPr>
        <w:autoSpaceDE w:val="0"/>
        <w:autoSpaceDN w:val="0"/>
        <w:spacing w:after="0"/>
        <w:rPr>
          <w:rFonts w:ascii="Courier New" w:hAnsi="Courier New" w:cs="Courier New"/>
          <w:sz w:val="20"/>
          <w:szCs w:val="20"/>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rispostaerrata3 (#PCDATA)&gt;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rispostaerrata3</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xmlns CDATA #FIXED ''&gt;</w:t>
      </w:r>
    </w:p>
    <w:p w:rsidR="00792E13" w:rsidRPr="00B73047" w:rsidRDefault="00792E13" w:rsidP="00792E13">
      <w:pPr>
        <w:autoSpaceDE w:val="0"/>
        <w:autoSpaceDN w:val="0"/>
        <w:spacing w:after="0"/>
        <w:rPr>
          <w:rFonts w:ascii="Courier New" w:hAnsi="Courier New" w:cs="Courier New"/>
          <w:sz w:val="20"/>
          <w:szCs w:val="20"/>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audiotts (#PCDATA)&gt;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audiotts</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informazione EMPTY&gt;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informazione</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storia (#PCDATA)&gt;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storia</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oggetto1 (#PCDATA)&gt;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oggetto1</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idcommento (#PCDATA)&gt;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idcommento</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792E13" w:rsidRPr="008C5607" w:rsidRDefault="00792E13" w:rsidP="00792E13">
      <w:pPr>
        <w:autoSpaceDE w:val="0"/>
        <w:autoSpaceDN w:val="0"/>
        <w:spacing w:after="0"/>
        <w:rPr>
          <w:rFonts w:ascii="Courier New" w:hAnsi="Courier New" w:cs="Courier New"/>
          <w:sz w:val="20"/>
          <w:szCs w:val="20"/>
          <w:lang w:val="en-US"/>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idfotografia (#PCDATA)&gt;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idfotografia</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xmlns CDATA #FIXED ''&gt;</w:t>
      </w:r>
    </w:p>
    <w:p w:rsidR="00792E13" w:rsidRPr="00B73047" w:rsidRDefault="00792E13" w:rsidP="00792E13">
      <w:pPr>
        <w:autoSpaceDE w:val="0"/>
        <w:autoSpaceDN w:val="0"/>
        <w:spacing w:after="0"/>
        <w:rPr>
          <w:rFonts w:ascii="Courier New" w:hAnsi="Courier New" w:cs="Courier New"/>
          <w:sz w:val="20"/>
          <w:szCs w:val="20"/>
        </w:rPr>
      </w:pP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&lt;!ELEMENT idricostruzione3d (#PCDATA)&gt;</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&lt;!ATTLIST idricostruzione3d</w:t>
      </w:r>
    </w:p>
    <w:p w:rsidR="00792E13" w:rsidRPr="00B73047" w:rsidRDefault="00792E13" w:rsidP="00792E13">
      <w:pPr>
        <w:autoSpaceDE w:val="0"/>
        <w:autoSpaceDN w:val="0"/>
        <w:spacing w:after="0"/>
        <w:rPr>
          <w:rFonts w:ascii="Courier New" w:hAnsi="Courier New" w:cs="Courier New"/>
          <w:sz w:val="20"/>
          <w:szCs w:val="20"/>
        </w:rPr>
      </w:pPr>
      <w:r w:rsidRPr="00B73047">
        <w:rPr>
          <w:rFonts w:ascii="Courier New" w:hAnsi="Courier New" w:cs="Courier New"/>
          <w:sz w:val="20"/>
          <w:szCs w:val="20"/>
        </w:rPr>
        <w:t xml:space="preserve">  xmlns CDATA #FIXED ''&gt;</w:t>
      </w:r>
    </w:p>
    <w:p w:rsidR="00792E13" w:rsidRPr="00B73047" w:rsidRDefault="00792E13" w:rsidP="00792E13">
      <w:pPr>
        <w:autoSpaceDE w:val="0"/>
        <w:autoSpaceDN w:val="0"/>
        <w:spacing w:after="0"/>
        <w:rPr>
          <w:rFonts w:ascii="Courier New" w:hAnsi="Courier New" w:cs="Courier New"/>
          <w:sz w:val="20"/>
          <w:szCs w:val="20"/>
        </w:rPr>
      </w:pP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&lt;!ELEMENT idaudio (#PCDATA)&gt;</w:t>
      </w:r>
    </w:p>
    <w:p w:rsidR="00792E13" w:rsidRPr="008C5607" w:rsidRDefault="00792E13" w:rsidP="00792E13">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&lt;!ATTLIST idaudio</w:t>
      </w:r>
    </w:p>
    <w:p w:rsidR="00B72AD9" w:rsidRPr="008C5607" w:rsidRDefault="00792E13" w:rsidP="001F6B7F">
      <w:pPr>
        <w:autoSpaceDE w:val="0"/>
        <w:autoSpaceDN w:val="0"/>
        <w:spacing w:after="0"/>
        <w:rPr>
          <w:rFonts w:ascii="Courier New" w:hAnsi="Courier New" w:cs="Courier New"/>
          <w:sz w:val="20"/>
          <w:szCs w:val="20"/>
          <w:lang w:val="en-US"/>
        </w:rPr>
      </w:pPr>
      <w:r w:rsidRPr="008C5607">
        <w:rPr>
          <w:rFonts w:ascii="Courier New" w:hAnsi="Courier New" w:cs="Courier New"/>
          <w:sz w:val="20"/>
          <w:szCs w:val="20"/>
          <w:lang w:val="en-US"/>
        </w:rPr>
        <w:t xml:space="preserve">  xmlns CDATA #FIXED ''&gt;</w:t>
      </w:r>
    </w:p>
    <w:p w:rsidR="001F6B7F" w:rsidRPr="008C5607" w:rsidRDefault="001F6B7F">
      <w:pPr>
        <w:spacing w:after="0"/>
        <w:rPr>
          <w:rFonts w:ascii="Courier New" w:hAnsi="Courier New" w:cs="Courier New"/>
          <w:sz w:val="20"/>
          <w:szCs w:val="20"/>
          <w:lang w:val="en-US"/>
        </w:rPr>
      </w:pPr>
      <w:r w:rsidRPr="008C5607">
        <w:rPr>
          <w:rFonts w:ascii="Courier New" w:hAnsi="Courier New" w:cs="Courier New"/>
          <w:sz w:val="20"/>
          <w:szCs w:val="20"/>
          <w:lang w:val="en-US"/>
        </w:rPr>
        <w:br w:type="page"/>
      </w:r>
    </w:p>
    <w:p w:rsidR="00792E13" w:rsidRPr="00B73047" w:rsidRDefault="00792E13" w:rsidP="00693998">
      <w:pPr>
        <w:pStyle w:val="Titolo3"/>
      </w:pPr>
      <w:bookmarkStart w:id="120" w:name="_Toc289960701"/>
      <w:bookmarkStart w:id="121" w:name="_Toc290304583"/>
      <w:r w:rsidRPr="00B73047">
        <w:lastRenderedPageBreak/>
        <w:t>Appendice D-Diagramma delle classi</w:t>
      </w:r>
      <w:bookmarkEnd w:id="120"/>
      <w:bookmarkEnd w:id="121"/>
    </w:p>
    <w:p w:rsidR="00792E13" w:rsidRDefault="00792E13" w:rsidP="00792E13">
      <w:pPr>
        <w:pStyle w:val="NormaleWeb"/>
        <w:spacing w:after="0"/>
      </w:pPr>
    </w:p>
    <w:p w:rsidR="000B72EB" w:rsidRDefault="000B72EB" w:rsidP="00792E13">
      <w:pPr>
        <w:pStyle w:val="NormaleWeb"/>
        <w:spacing w:after="0"/>
      </w:pPr>
      <w:r>
        <w:t>L’applicazione è stata architettata in nove packa</w:t>
      </w:r>
      <w:r w:rsidR="001F6B7F">
        <w:t>ge:</w:t>
      </w:r>
    </w:p>
    <w:p w:rsidR="001F6B7F" w:rsidRDefault="00834356" w:rsidP="00FE2E79">
      <w:pPr>
        <w:pStyle w:val="NormaleWeb"/>
        <w:numPr>
          <w:ilvl w:val="0"/>
          <w:numId w:val="57"/>
        </w:numPr>
        <w:spacing w:after="0"/>
      </w:pPr>
      <w:r>
        <w:t>com.GameGuide:</w:t>
      </w:r>
      <w:r w:rsidR="001F6B7F">
        <w:t xml:space="preserve"> contiene i file.java per far partire il programma e per chiuderlo. Ad esempio, è presente il file “main.java” del programma, da cui parte tutto il gioco/guida</w:t>
      </w:r>
      <w:r>
        <w:t xml:space="preserve">. Inoltre contiene la classe BasicOpenARDemoActivity.java, ovvero la classe “main” dell’attivazione del programma Wikitude, con l’opportuna Key, per poter pubblicare l’applicazione sul market Android, come scritto nella documentazione di Wikitude; </w:t>
      </w:r>
    </w:p>
    <w:p w:rsidR="00834356" w:rsidRDefault="00834356" w:rsidP="00FE2E79">
      <w:pPr>
        <w:pStyle w:val="NormaleWeb"/>
        <w:numPr>
          <w:ilvl w:val="0"/>
          <w:numId w:val="57"/>
        </w:numPr>
        <w:spacing w:after="0"/>
      </w:pPr>
      <w:r>
        <w:t>com.login: è implementata la gestione degli account utente, memorizzando gli account nel database creato nella classe MyDatabase, con possibilità di aggi</w:t>
      </w:r>
      <w:r w:rsidR="00EF638C">
        <w:t>ungere nuovi account e eliminare</w:t>
      </w:r>
      <w:r>
        <w:t xml:space="preserve"> quelli esistenti;</w:t>
      </w:r>
    </w:p>
    <w:p w:rsidR="001F6B7F" w:rsidRDefault="00834356" w:rsidP="00FE2E79">
      <w:pPr>
        <w:pStyle w:val="NormaleWeb"/>
        <w:numPr>
          <w:ilvl w:val="0"/>
          <w:numId w:val="57"/>
        </w:numPr>
        <w:spacing w:after="0"/>
      </w:pPr>
      <w:r>
        <w:t>com.location: gestisce le coordinate utente, e calcola la distanza con le coordinate del luogo di culto, per gestire l'inizio del gioco, che avviene solo se l'utente si trova a meno di 50 metri dal luogo. Per attivare i dispositivi GPS e internet senza uscire e rientrare dall’applicazione, è stato aggiunto il file setting.java, da cui l’utente può attivare i dispositivi senza uscire dal programma;</w:t>
      </w:r>
    </w:p>
    <w:p w:rsidR="00834356" w:rsidRDefault="00834356" w:rsidP="00FE2E79">
      <w:pPr>
        <w:pStyle w:val="NormaleWeb"/>
        <w:numPr>
          <w:ilvl w:val="0"/>
          <w:numId w:val="57"/>
        </w:numPr>
        <w:spacing w:after="0"/>
      </w:pPr>
      <w:r>
        <w:t>com.tss_mediaplayer: qui si genera il Text-To-Speech, dando in input un testo. Esso è utilizzato per dare la possibilità all'utente di ascoltare le storie dei personaggi o cose;</w:t>
      </w:r>
    </w:p>
    <w:p w:rsidR="00834356" w:rsidRDefault="00834356" w:rsidP="00FE2E79">
      <w:pPr>
        <w:pStyle w:val="NormaleWeb"/>
        <w:numPr>
          <w:ilvl w:val="0"/>
          <w:numId w:val="57"/>
        </w:numPr>
        <w:spacing w:after="0"/>
      </w:pPr>
      <w:r>
        <w:t>com.</w:t>
      </w:r>
      <w:r w:rsidR="00D07054">
        <w:t>wikitude: qui si gestisce la re</w:t>
      </w:r>
      <w:r>
        <w:t>a</w:t>
      </w:r>
      <w:r w:rsidR="00D07054">
        <w:t>l</w:t>
      </w:r>
      <w:r>
        <w:t>tà aumentata di wikitude. Esso non è open source quindi ogni minima modifica del suo codice potrebbe portare problemi;</w:t>
      </w:r>
    </w:p>
    <w:p w:rsidR="00834356" w:rsidRDefault="00834356" w:rsidP="00FE2E79">
      <w:pPr>
        <w:pStyle w:val="NormaleWeb"/>
        <w:numPr>
          <w:ilvl w:val="0"/>
          <w:numId w:val="57"/>
        </w:numPr>
        <w:spacing w:after="0"/>
      </w:pPr>
      <w:r>
        <w:t xml:space="preserve">com.gadget: </w:t>
      </w:r>
      <w:r w:rsidR="00CF70DB">
        <w:t>è implementata la gestione de</w:t>
      </w:r>
      <w:r>
        <w:t>i gadget dell'utente, ovvero foto/video commenti e classifiche</w:t>
      </w:r>
      <w:r w:rsidR="00CF70DB">
        <w:t>;</w:t>
      </w:r>
    </w:p>
    <w:p w:rsidR="00CF70DB" w:rsidRDefault="00CF70DB" w:rsidP="00FE2E79">
      <w:pPr>
        <w:pStyle w:val="NormaleWeb"/>
        <w:numPr>
          <w:ilvl w:val="0"/>
          <w:numId w:val="57"/>
        </w:numPr>
        <w:spacing w:after="0"/>
      </w:pPr>
      <w:r>
        <w:t>occorrente_game_guide: qui è gestito tutto l'occorrente per far funzionare il gioco. Nella classe MyVarGlobali si trovano tutti i dati da recuperare in qualsiasi punto del programma. E' stato scelto di inserirlo qui, in quanto MyVarGlobali è la classe principe, che contiene tutto l'occorrente per far funzionare correttamente l’applicazione;</w:t>
      </w:r>
    </w:p>
    <w:p w:rsidR="00CF70DB" w:rsidRDefault="00CF70DB" w:rsidP="00FE2E79">
      <w:pPr>
        <w:pStyle w:val="NormaleWeb"/>
        <w:numPr>
          <w:ilvl w:val="0"/>
          <w:numId w:val="57"/>
        </w:numPr>
        <w:spacing w:after="0"/>
      </w:pPr>
      <w:r>
        <w:t>rientro_applicazione: qui c'è tutto l'occorrente per far funzionare la seconda parte dell'applicazione ovvero quella incaricata di eseguire il de briefing;</w:t>
      </w:r>
    </w:p>
    <w:p w:rsidR="008753D8" w:rsidRDefault="00CF70DB" w:rsidP="00FE2E79">
      <w:pPr>
        <w:pStyle w:val="NormaleWeb"/>
        <w:numPr>
          <w:ilvl w:val="0"/>
          <w:numId w:val="57"/>
        </w:numPr>
        <w:spacing w:after="0"/>
      </w:pPr>
      <w:r>
        <w:t>xml.explore: qui è inglobata la lettura dei file xml, eseguita usando il pacchetto: javax.xml.parser.DocumentBuilderFactory. I file xml sono: template.xml e context.xml, che contengono le informazioni da dare all'utente.</w:t>
      </w:r>
    </w:p>
    <w:p w:rsidR="008753D8" w:rsidRDefault="008753D8" w:rsidP="00467B63">
      <w:pPr>
        <w:spacing w:after="0"/>
        <w:sectPr w:rsidR="008753D8" w:rsidSect="00F64356">
          <w:headerReference w:type="default" r:id="rId67"/>
          <w:pgSz w:w="11906" w:h="16838" w:code="9"/>
          <w:pgMar w:top="1958" w:right="1701" w:bottom="2155" w:left="2268" w:header="709" w:footer="709" w:gutter="0"/>
          <w:cols w:space="708"/>
          <w:docGrid w:linePitch="360"/>
        </w:sectPr>
      </w:pPr>
      <w:r>
        <w:br w:type="page"/>
      </w:r>
    </w:p>
    <w:p w:rsidR="008753D8" w:rsidRDefault="000B72EB" w:rsidP="00FE2E79">
      <w:pPr>
        <w:pStyle w:val="NormaleWeb"/>
        <w:numPr>
          <w:ilvl w:val="3"/>
          <w:numId w:val="50"/>
        </w:numPr>
        <w:spacing w:after="0"/>
        <w:ind w:left="284" w:hanging="284"/>
      </w:pPr>
      <w:r>
        <w:lastRenderedPageBreak/>
        <w:t>com.GameGuide</w:t>
      </w:r>
    </w:p>
    <w:p w:rsidR="00467B63" w:rsidRDefault="00467B63" w:rsidP="000B72EB">
      <w:pPr>
        <w:pStyle w:val="NormaleWeb"/>
        <w:spacing w:after="0"/>
      </w:pPr>
    </w:p>
    <w:p w:rsidR="00792E13" w:rsidRDefault="00B471CF" w:rsidP="00DA30F5">
      <w:pPr>
        <w:pStyle w:val="NormaleWeb"/>
        <w:spacing w:after="0"/>
        <w:ind w:left="-284" w:firstLine="284"/>
      </w:pPr>
      <w:r>
        <w:rPr>
          <w:noProof/>
        </w:rPr>
        <w:drawing>
          <wp:inline distT="0" distB="0" distL="0" distR="0">
            <wp:extent cx="5039995" cy="3107690"/>
            <wp:effectExtent l="19050" t="0" r="8255" b="0"/>
            <wp:docPr id="9" name="Immagine 8" descr="gamegu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guide.png"/>
                    <pic:cNvPicPr/>
                  </pic:nvPicPr>
                  <pic:blipFill>
                    <a:blip r:embed="rId68"/>
                    <a:stretch>
                      <a:fillRect/>
                    </a:stretch>
                  </pic:blipFill>
                  <pic:spPr>
                    <a:xfrm>
                      <a:off x="0" y="0"/>
                      <a:ext cx="5039995" cy="3107690"/>
                    </a:xfrm>
                    <a:prstGeom prst="rect">
                      <a:avLst/>
                    </a:prstGeom>
                  </pic:spPr>
                </pic:pic>
              </a:graphicData>
            </a:graphic>
          </wp:inline>
        </w:drawing>
      </w:r>
    </w:p>
    <w:p w:rsidR="008753D8" w:rsidRDefault="008753D8" w:rsidP="00792E13">
      <w:pPr>
        <w:pStyle w:val="NormaleWeb"/>
        <w:spacing w:after="0"/>
      </w:pPr>
    </w:p>
    <w:p w:rsidR="008753D8" w:rsidRDefault="008753D8" w:rsidP="00792E13">
      <w:pPr>
        <w:pStyle w:val="NormaleWeb"/>
        <w:spacing w:after="0"/>
      </w:pPr>
    </w:p>
    <w:p w:rsidR="00E27C5A" w:rsidRDefault="00E27C5A" w:rsidP="00E27C5A">
      <w:pPr>
        <w:pStyle w:val="NormaleWeb"/>
        <w:spacing w:after="0"/>
      </w:pPr>
    </w:p>
    <w:p w:rsidR="008753D8" w:rsidRDefault="008753D8" w:rsidP="00FE2E79">
      <w:pPr>
        <w:pStyle w:val="NormaleWeb"/>
        <w:numPr>
          <w:ilvl w:val="3"/>
          <w:numId w:val="50"/>
        </w:numPr>
        <w:spacing w:after="0"/>
        <w:ind w:left="426" w:hanging="426"/>
      </w:pPr>
      <w:r>
        <w:t>com.login</w:t>
      </w:r>
    </w:p>
    <w:p w:rsidR="008753D8" w:rsidRDefault="008753D8" w:rsidP="008753D8">
      <w:pPr>
        <w:pStyle w:val="NormaleWeb"/>
        <w:spacing w:after="0"/>
        <w:ind w:left="-993" w:hanging="851"/>
      </w:pPr>
    </w:p>
    <w:p w:rsidR="00780388" w:rsidRDefault="00B471CF" w:rsidP="00467B63">
      <w:pPr>
        <w:pStyle w:val="NormaleWeb"/>
        <w:spacing w:after="0"/>
      </w:pPr>
      <w:r>
        <w:rPr>
          <w:noProof/>
        </w:rPr>
        <w:drawing>
          <wp:inline distT="0" distB="0" distL="0" distR="0">
            <wp:extent cx="5039995" cy="3593465"/>
            <wp:effectExtent l="19050" t="0" r="8255" b="0"/>
            <wp:docPr id="12" name="Immagine 1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9"/>
                    <a:stretch>
                      <a:fillRect/>
                    </a:stretch>
                  </pic:blipFill>
                  <pic:spPr>
                    <a:xfrm>
                      <a:off x="0" y="0"/>
                      <a:ext cx="5039995" cy="3593465"/>
                    </a:xfrm>
                    <a:prstGeom prst="rect">
                      <a:avLst/>
                    </a:prstGeom>
                  </pic:spPr>
                </pic:pic>
              </a:graphicData>
            </a:graphic>
          </wp:inline>
        </w:drawing>
      </w:r>
    </w:p>
    <w:p w:rsidR="00467B63" w:rsidRDefault="00467B63" w:rsidP="00467B63">
      <w:pPr>
        <w:pStyle w:val="NormaleWeb"/>
        <w:spacing w:after="0"/>
      </w:pPr>
    </w:p>
    <w:p w:rsidR="000B72EB" w:rsidRDefault="000B72EB" w:rsidP="00FE2E79">
      <w:pPr>
        <w:pStyle w:val="NormaleWeb"/>
        <w:numPr>
          <w:ilvl w:val="3"/>
          <w:numId w:val="50"/>
        </w:numPr>
        <w:spacing w:after="0"/>
        <w:ind w:left="426" w:hanging="426"/>
      </w:pPr>
      <w:r>
        <w:t>com.location</w:t>
      </w:r>
    </w:p>
    <w:p w:rsidR="00467B63" w:rsidRDefault="00467B63" w:rsidP="008753D8">
      <w:pPr>
        <w:pStyle w:val="NormaleWeb"/>
        <w:spacing w:after="0"/>
      </w:pPr>
    </w:p>
    <w:p w:rsidR="00780388" w:rsidRDefault="00B471CF" w:rsidP="00DE1FDE">
      <w:pPr>
        <w:pStyle w:val="NormaleWeb"/>
        <w:spacing w:after="0"/>
        <w:jc w:val="both"/>
      </w:pPr>
      <w:r>
        <w:rPr>
          <w:noProof/>
        </w:rPr>
        <w:drawing>
          <wp:inline distT="0" distB="0" distL="0" distR="0">
            <wp:extent cx="5039995" cy="3196590"/>
            <wp:effectExtent l="19050" t="0" r="8255" b="0"/>
            <wp:docPr id="13" name="Immagine 12" descr="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png"/>
                    <pic:cNvPicPr/>
                  </pic:nvPicPr>
                  <pic:blipFill>
                    <a:blip r:embed="rId70"/>
                    <a:stretch>
                      <a:fillRect/>
                    </a:stretch>
                  </pic:blipFill>
                  <pic:spPr>
                    <a:xfrm>
                      <a:off x="0" y="0"/>
                      <a:ext cx="5039995" cy="3196590"/>
                    </a:xfrm>
                    <a:prstGeom prst="rect">
                      <a:avLst/>
                    </a:prstGeom>
                  </pic:spPr>
                </pic:pic>
              </a:graphicData>
            </a:graphic>
          </wp:inline>
        </w:drawing>
      </w:r>
    </w:p>
    <w:p w:rsidR="000B72EB" w:rsidRDefault="000B72EB" w:rsidP="00792E13">
      <w:pPr>
        <w:pStyle w:val="NormaleWeb"/>
        <w:spacing w:after="0"/>
      </w:pPr>
    </w:p>
    <w:p w:rsidR="000B72EB" w:rsidRDefault="000B72EB" w:rsidP="00792E13">
      <w:pPr>
        <w:pStyle w:val="NormaleWeb"/>
        <w:spacing w:after="0"/>
      </w:pPr>
    </w:p>
    <w:p w:rsidR="000B72EB" w:rsidRDefault="00467B63" w:rsidP="00FE2E79">
      <w:pPr>
        <w:pStyle w:val="NormaleWeb"/>
        <w:numPr>
          <w:ilvl w:val="0"/>
          <w:numId w:val="56"/>
        </w:numPr>
        <w:tabs>
          <w:tab w:val="clear" w:pos="720"/>
          <w:tab w:val="num" w:pos="426"/>
        </w:tabs>
        <w:spacing w:after="0"/>
        <w:ind w:hanging="720"/>
      </w:pPr>
      <w:r>
        <w:t>com.tts_mediaplayer</w:t>
      </w:r>
    </w:p>
    <w:p w:rsidR="000B72EB" w:rsidRDefault="000B72EB" w:rsidP="00792E13">
      <w:pPr>
        <w:pStyle w:val="NormaleWeb"/>
        <w:spacing w:after="0"/>
      </w:pPr>
    </w:p>
    <w:p w:rsidR="000B72EB" w:rsidRDefault="00B471CF" w:rsidP="00DE1FDE">
      <w:pPr>
        <w:pStyle w:val="NormaleWeb"/>
        <w:spacing w:after="0"/>
        <w:jc w:val="both"/>
      </w:pPr>
      <w:r>
        <w:rPr>
          <w:noProof/>
        </w:rPr>
        <w:drawing>
          <wp:inline distT="0" distB="0" distL="0" distR="0">
            <wp:extent cx="4401165" cy="1476581"/>
            <wp:effectExtent l="19050" t="0" r="0" b="0"/>
            <wp:docPr id="14" name="Immagine 13" descr="t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s.png"/>
                    <pic:cNvPicPr/>
                  </pic:nvPicPr>
                  <pic:blipFill>
                    <a:blip r:embed="rId71"/>
                    <a:stretch>
                      <a:fillRect/>
                    </a:stretch>
                  </pic:blipFill>
                  <pic:spPr>
                    <a:xfrm>
                      <a:off x="0" y="0"/>
                      <a:ext cx="4401165" cy="1476581"/>
                    </a:xfrm>
                    <a:prstGeom prst="rect">
                      <a:avLst/>
                    </a:prstGeom>
                  </pic:spPr>
                </pic:pic>
              </a:graphicData>
            </a:graphic>
          </wp:inline>
        </w:drawing>
      </w:r>
    </w:p>
    <w:p w:rsidR="000B72EB" w:rsidRDefault="000B72EB" w:rsidP="00792E13">
      <w:pPr>
        <w:pStyle w:val="NormaleWeb"/>
        <w:spacing w:after="0"/>
      </w:pPr>
    </w:p>
    <w:p w:rsidR="00467B63" w:rsidRDefault="00467B63">
      <w:pPr>
        <w:spacing w:after="0"/>
      </w:pPr>
      <w:r>
        <w:br w:type="page"/>
      </w:r>
    </w:p>
    <w:p w:rsidR="000B72EB" w:rsidRDefault="00467B63" w:rsidP="00FE2E79">
      <w:pPr>
        <w:pStyle w:val="NormaleWeb"/>
        <w:numPr>
          <w:ilvl w:val="0"/>
          <w:numId w:val="56"/>
        </w:numPr>
        <w:tabs>
          <w:tab w:val="clear" w:pos="720"/>
          <w:tab w:val="num" w:pos="284"/>
        </w:tabs>
        <w:spacing w:after="0"/>
        <w:ind w:hanging="720"/>
      </w:pPr>
      <w:r>
        <w:lastRenderedPageBreak/>
        <w:t xml:space="preserve">com.wikitude </w:t>
      </w:r>
    </w:p>
    <w:p w:rsidR="00467B63" w:rsidRDefault="00467B63" w:rsidP="00467B63">
      <w:pPr>
        <w:pStyle w:val="NormaleWeb"/>
        <w:spacing w:after="0"/>
      </w:pPr>
    </w:p>
    <w:p w:rsidR="000B72EB" w:rsidRDefault="0014199D" w:rsidP="00DE1FDE">
      <w:pPr>
        <w:pStyle w:val="NormaleWeb"/>
        <w:spacing w:after="0"/>
        <w:jc w:val="both"/>
      </w:pPr>
      <w:r>
        <w:rPr>
          <w:noProof/>
        </w:rPr>
        <w:drawing>
          <wp:inline distT="0" distB="0" distL="0" distR="0">
            <wp:extent cx="5039995" cy="3792220"/>
            <wp:effectExtent l="19050" t="0" r="8255" b="0"/>
            <wp:docPr id="20" name="Immagine 19" descr="wikitu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kitude.png"/>
                    <pic:cNvPicPr/>
                  </pic:nvPicPr>
                  <pic:blipFill>
                    <a:blip r:embed="rId72"/>
                    <a:stretch>
                      <a:fillRect/>
                    </a:stretch>
                  </pic:blipFill>
                  <pic:spPr>
                    <a:xfrm>
                      <a:off x="0" y="0"/>
                      <a:ext cx="5039995" cy="3792220"/>
                    </a:xfrm>
                    <a:prstGeom prst="rect">
                      <a:avLst/>
                    </a:prstGeom>
                  </pic:spPr>
                </pic:pic>
              </a:graphicData>
            </a:graphic>
          </wp:inline>
        </w:drawing>
      </w:r>
    </w:p>
    <w:p w:rsidR="00467B63" w:rsidRDefault="00467B63" w:rsidP="00792E13">
      <w:pPr>
        <w:pStyle w:val="NormaleWeb"/>
        <w:spacing w:after="0"/>
      </w:pPr>
    </w:p>
    <w:p w:rsidR="00467B63" w:rsidRDefault="000D7AFC" w:rsidP="00FE2E79">
      <w:pPr>
        <w:pStyle w:val="NormaleWeb"/>
        <w:numPr>
          <w:ilvl w:val="0"/>
          <w:numId w:val="56"/>
        </w:numPr>
        <w:tabs>
          <w:tab w:val="clear" w:pos="720"/>
          <w:tab w:val="num" w:pos="426"/>
        </w:tabs>
        <w:spacing w:after="0"/>
        <w:ind w:hanging="720"/>
      </w:pPr>
      <w:r>
        <w:t>com.gad</w:t>
      </w:r>
      <w:r w:rsidR="00467B63">
        <w:t>get</w:t>
      </w:r>
    </w:p>
    <w:p w:rsidR="00467B63" w:rsidRDefault="0014199D" w:rsidP="00DE1FDE">
      <w:pPr>
        <w:pStyle w:val="NormaleWeb"/>
        <w:spacing w:after="0"/>
        <w:jc w:val="both"/>
      </w:pPr>
      <w:r>
        <w:rPr>
          <w:noProof/>
        </w:rPr>
        <w:drawing>
          <wp:inline distT="0" distB="0" distL="0" distR="0">
            <wp:extent cx="4782218" cy="1381318"/>
            <wp:effectExtent l="19050" t="0" r="0" b="0"/>
            <wp:docPr id="21" name="Immagine 20" descr="ga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dget.png"/>
                    <pic:cNvPicPr/>
                  </pic:nvPicPr>
                  <pic:blipFill>
                    <a:blip r:embed="rId73"/>
                    <a:stretch>
                      <a:fillRect/>
                    </a:stretch>
                  </pic:blipFill>
                  <pic:spPr>
                    <a:xfrm>
                      <a:off x="0" y="0"/>
                      <a:ext cx="4782218" cy="1381318"/>
                    </a:xfrm>
                    <a:prstGeom prst="rect">
                      <a:avLst/>
                    </a:prstGeom>
                  </pic:spPr>
                </pic:pic>
              </a:graphicData>
            </a:graphic>
          </wp:inline>
        </w:drawing>
      </w:r>
    </w:p>
    <w:p w:rsidR="000B72EB" w:rsidRDefault="000B72EB" w:rsidP="00792E13">
      <w:pPr>
        <w:pStyle w:val="NormaleWeb"/>
        <w:spacing w:after="0"/>
      </w:pPr>
    </w:p>
    <w:p w:rsidR="00DA30F5" w:rsidRDefault="00DA30F5">
      <w:pPr>
        <w:spacing w:after="0"/>
      </w:pPr>
      <w:r>
        <w:br w:type="page"/>
      </w:r>
    </w:p>
    <w:p w:rsidR="000B72EB" w:rsidRDefault="00DA30F5" w:rsidP="00FE2E79">
      <w:pPr>
        <w:pStyle w:val="NormaleWeb"/>
        <w:numPr>
          <w:ilvl w:val="0"/>
          <w:numId w:val="56"/>
        </w:numPr>
        <w:tabs>
          <w:tab w:val="clear" w:pos="720"/>
          <w:tab w:val="num" w:pos="426"/>
        </w:tabs>
        <w:spacing w:after="0"/>
        <w:ind w:hanging="720"/>
      </w:pPr>
      <w:r>
        <w:lastRenderedPageBreak/>
        <w:t>occorrente_game_guide</w:t>
      </w:r>
    </w:p>
    <w:p w:rsidR="00DA30F5" w:rsidRDefault="00DA30F5" w:rsidP="00DA30F5">
      <w:pPr>
        <w:pStyle w:val="NormaleWeb"/>
        <w:spacing w:after="0"/>
        <w:ind w:left="720"/>
      </w:pPr>
    </w:p>
    <w:p w:rsidR="000B72EB" w:rsidRDefault="008C5607" w:rsidP="00DE1FDE">
      <w:pPr>
        <w:pStyle w:val="NormaleWeb"/>
        <w:spacing w:after="0"/>
        <w:ind w:left="-1418" w:firstLine="1418"/>
        <w:jc w:val="both"/>
      </w:pPr>
      <w:r>
        <w:rPr>
          <w:noProof/>
        </w:rPr>
        <w:drawing>
          <wp:inline distT="0" distB="0" distL="0" distR="0">
            <wp:extent cx="5039995" cy="5189220"/>
            <wp:effectExtent l="19050" t="0" r="8255" b="0"/>
            <wp:docPr id="7" name="Immagine 6" descr="occorr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orrente.png"/>
                    <pic:cNvPicPr/>
                  </pic:nvPicPr>
                  <pic:blipFill>
                    <a:blip r:embed="rId74"/>
                    <a:stretch>
                      <a:fillRect/>
                    </a:stretch>
                  </pic:blipFill>
                  <pic:spPr>
                    <a:xfrm>
                      <a:off x="0" y="0"/>
                      <a:ext cx="5039995" cy="5189220"/>
                    </a:xfrm>
                    <a:prstGeom prst="rect">
                      <a:avLst/>
                    </a:prstGeom>
                  </pic:spPr>
                </pic:pic>
              </a:graphicData>
            </a:graphic>
          </wp:inline>
        </w:drawing>
      </w:r>
    </w:p>
    <w:p w:rsidR="000B72EB" w:rsidRDefault="00DA30F5" w:rsidP="00DA30F5">
      <w:pPr>
        <w:spacing w:after="0"/>
      </w:pPr>
      <w:r>
        <w:br w:type="page"/>
      </w:r>
    </w:p>
    <w:p w:rsidR="00DA30F5" w:rsidRDefault="00DA30F5" w:rsidP="00FE2E79">
      <w:pPr>
        <w:pStyle w:val="Paragrafoelenco"/>
        <w:numPr>
          <w:ilvl w:val="0"/>
          <w:numId w:val="56"/>
        </w:numPr>
        <w:tabs>
          <w:tab w:val="clear" w:pos="720"/>
          <w:tab w:val="num" w:pos="426"/>
        </w:tabs>
        <w:spacing w:after="0"/>
        <w:ind w:hanging="720"/>
        <w:rPr>
          <w:rFonts w:ascii="Times New Roman" w:hAnsi="Times New Roman"/>
          <w:sz w:val="24"/>
          <w:szCs w:val="24"/>
        </w:rPr>
      </w:pPr>
      <w:r w:rsidRPr="00DA30F5">
        <w:rPr>
          <w:rFonts w:ascii="Times New Roman" w:hAnsi="Times New Roman"/>
          <w:sz w:val="24"/>
          <w:szCs w:val="24"/>
        </w:rPr>
        <w:lastRenderedPageBreak/>
        <w:t>rientro_applicazione</w:t>
      </w:r>
    </w:p>
    <w:p w:rsidR="00DE1FDE" w:rsidRPr="00DA30F5" w:rsidRDefault="00DE1FDE" w:rsidP="00DE1FDE">
      <w:pPr>
        <w:pStyle w:val="Paragrafoelenco"/>
        <w:spacing w:after="0"/>
        <w:rPr>
          <w:rFonts w:ascii="Times New Roman" w:hAnsi="Times New Roman"/>
          <w:sz w:val="24"/>
          <w:szCs w:val="24"/>
        </w:rPr>
      </w:pPr>
    </w:p>
    <w:p w:rsidR="000B72EB" w:rsidRDefault="0044076D" w:rsidP="00DE1FDE">
      <w:pPr>
        <w:pStyle w:val="NormaleWeb"/>
        <w:spacing w:after="0"/>
        <w:jc w:val="both"/>
      </w:pPr>
      <w:r>
        <w:rPr>
          <w:noProof/>
        </w:rPr>
        <w:drawing>
          <wp:inline distT="0" distB="0" distL="0" distR="0">
            <wp:extent cx="5039995" cy="4244340"/>
            <wp:effectExtent l="19050" t="0" r="8255" b="0"/>
            <wp:docPr id="8" name="Immagine 7" descr="rie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entro.png"/>
                    <pic:cNvPicPr/>
                  </pic:nvPicPr>
                  <pic:blipFill>
                    <a:blip r:embed="rId75"/>
                    <a:stretch>
                      <a:fillRect/>
                    </a:stretch>
                  </pic:blipFill>
                  <pic:spPr>
                    <a:xfrm>
                      <a:off x="0" y="0"/>
                      <a:ext cx="5039995" cy="4244340"/>
                    </a:xfrm>
                    <a:prstGeom prst="rect">
                      <a:avLst/>
                    </a:prstGeom>
                  </pic:spPr>
                </pic:pic>
              </a:graphicData>
            </a:graphic>
          </wp:inline>
        </w:drawing>
      </w:r>
    </w:p>
    <w:p w:rsidR="000B72EB" w:rsidRDefault="000B72EB" w:rsidP="00792E13">
      <w:pPr>
        <w:pStyle w:val="NormaleWeb"/>
        <w:spacing w:after="0"/>
      </w:pPr>
    </w:p>
    <w:p w:rsidR="00DE1FDE" w:rsidRDefault="000B72EB" w:rsidP="00DE1FDE">
      <w:pPr>
        <w:pStyle w:val="NormaleWeb"/>
        <w:numPr>
          <w:ilvl w:val="0"/>
          <w:numId w:val="56"/>
        </w:numPr>
        <w:tabs>
          <w:tab w:val="clear" w:pos="720"/>
          <w:tab w:val="num" w:pos="284"/>
        </w:tabs>
        <w:spacing w:after="0"/>
        <w:ind w:left="426" w:hanging="426"/>
        <w:jc w:val="both"/>
      </w:pPr>
      <w:r>
        <w:t>xml.explore</w:t>
      </w:r>
    </w:p>
    <w:p w:rsidR="00E012CB" w:rsidRPr="00B73047" w:rsidRDefault="00DE1FDE" w:rsidP="00DE1FDE">
      <w:pPr>
        <w:pStyle w:val="NormaleWeb"/>
        <w:spacing w:after="0"/>
        <w:ind w:left="426"/>
        <w:jc w:val="both"/>
      </w:pPr>
      <w:r w:rsidRPr="00DE1FDE">
        <w:rPr>
          <w:noProof/>
        </w:rPr>
        <w:drawing>
          <wp:inline distT="0" distB="0" distL="0" distR="0">
            <wp:extent cx="5038307" cy="3105150"/>
            <wp:effectExtent l="19050" t="0" r="0" b="0"/>
            <wp:docPr id="28" name="Immagine 21" descr="wikitu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kitude.png"/>
                    <pic:cNvPicPr/>
                  </pic:nvPicPr>
                  <pic:blipFill>
                    <a:blip r:embed="rId72"/>
                    <a:stretch>
                      <a:fillRect/>
                    </a:stretch>
                  </pic:blipFill>
                  <pic:spPr>
                    <a:xfrm>
                      <a:off x="0" y="0"/>
                      <a:ext cx="5039995" cy="3106191"/>
                    </a:xfrm>
                    <a:prstGeom prst="rect">
                      <a:avLst/>
                    </a:prstGeom>
                  </pic:spPr>
                </pic:pic>
              </a:graphicData>
            </a:graphic>
          </wp:inline>
        </w:drawing>
      </w:r>
      <w:bookmarkEnd w:id="114"/>
      <w:bookmarkEnd w:id="115"/>
      <w:bookmarkEnd w:id="116"/>
    </w:p>
    <w:sectPr w:rsidR="00E012CB" w:rsidRPr="00B73047" w:rsidSect="008753D8">
      <w:pgSz w:w="11906" w:h="16838" w:code="9"/>
      <w:pgMar w:top="1956" w:right="1701" w:bottom="2155" w:left="226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F6114" w:rsidRDefault="00DF6114">
      <w:r>
        <w:separator/>
      </w:r>
    </w:p>
  </w:endnote>
  <w:endnote w:type="continuationSeparator" w:id="0">
    <w:p w:rsidR="00DF6114" w:rsidRDefault="00DF611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imes">
    <w:panose1 w:val="02020603050405020304"/>
    <w:charset w:val="00"/>
    <w:family w:val="roman"/>
    <w:pitch w:val="variable"/>
    <w:sig w:usb0="20002A87" w:usb1="80000000" w:usb2="00000008"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Garamond">
    <w:panose1 w:val="02020404030301010803"/>
    <w:charset w:val="00"/>
    <w:family w:val="roman"/>
    <w:pitch w:val="variable"/>
    <w:sig w:usb0="00000287" w:usb1="00000000" w:usb2="00000000" w:usb3="00000000" w:csb0="0000009F" w:csb1="00000000"/>
  </w:font>
  <w:font w:name="Palatino">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18A1" w:rsidRDefault="006B18A1">
    <w:pPr>
      <w:pStyle w:val="Pidipagina"/>
      <w:spacing w:line="360" w:lineRule="auto"/>
      <w:jc w:val="center"/>
      <w:rPr>
        <w:sz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18A1" w:rsidRDefault="006B18A1" w:rsidP="0055421B">
    <w:pPr>
      <w:pStyle w:val="Pidipagina"/>
      <w:tabs>
        <w:tab w:val="clear" w:pos="4819"/>
        <w:tab w:val="clear" w:pos="9638"/>
        <w:tab w:val="left" w:pos="1440"/>
        <w:tab w:val="center" w:pos="3600"/>
        <w:tab w:val="right" w:pos="8640"/>
      </w:tabs>
      <w:ind w:right="360"/>
    </w:pPr>
    <w:r>
      <w:rPr>
        <w:sz w:val="20"/>
      </w:rPr>
      <w:tab/>
    </w:r>
    <w:r w:rsidRPr="0055421B">
      <w:rPr>
        <w:sz w:val="20"/>
      </w:rPr>
      <w:tab/>
    </w:r>
    <w:r w:rsidRPr="0055421B">
      <w:rPr>
        <w:rStyle w:val="Numeropagina"/>
      </w:rPr>
      <w:t xml:space="preserve">- </w:t>
    </w:r>
    <w:r>
      <w:rPr>
        <w:rStyle w:val="Numeropagina"/>
      </w:rPr>
      <w:fldChar w:fldCharType="begin"/>
    </w:r>
    <w:r w:rsidRPr="0055421B">
      <w:rPr>
        <w:rStyle w:val="Numeropagina"/>
      </w:rPr>
      <w:instrText xml:space="preserve"> PAGE </w:instrText>
    </w:r>
    <w:r>
      <w:rPr>
        <w:rStyle w:val="Numeropagina"/>
      </w:rPr>
      <w:fldChar w:fldCharType="separate"/>
    </w:r>
    <w:r>
      <w:rPr>
        <w:rStyle w:val="Numeropagina"/>
        <w:noProof/>
      </w:rPr>
      <w:t>3</w:t>
    </w:r>
    <w:r>
      <w:rPr>
        <w:rStyle w:val="Numeropagina"/>
      </w:rPr>
      <w:fldChar w:fldCharType="end"/>
    </w:r>
    <w:r w:rsidRPr="0055421B">
      <w:rPr>
        <w:rStyle w:val="Numeropagina"/>
      </w:rPr>
      <w:t xml:space="preserve"> -</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18A1" w:rsidRDefault="006B18A1" w:rsidP="0055421B">
    <w:pPr>
      <w:pStyle w:val="Pidipagina"/>
      <w:tabs>
        <w:tab w:val="clear" w:pos="4819"/>
        <w:tab w:val="clear" w:pos="9638"/>
        <w:tab w:val="left" w:pos="1440"/>
        <w:tab w:val="center" w:pos="3600"/>
        <w:tab w:val="right" w:pos="8640"/>
      </w:tabs>
      <w:ind w:right="360"/>
    </w:pPr>
    <w:r>
      <w:rPr>
        <w:sz w:val="20"/>
      </w:rPr>
      <w:tab/>
    </w:r>
    <w:r w:rsidRPr="0055421B">
      <w:rPr>
        <w:sz w:val="20"/>
      </w:rPr>
      <w:tab/>
    </w:r>
    <w:r w:rsidRPr="0055421B">
      <w:rPr>
        <w:rStyle w:val="Numeropagina"/>
      </w:rPr>
      <w:t xml:space="preserve">- </w:t>
    </w:r>
    <w:r>
      <w:rPr>
        <w:rStyle w:val="Numeropagina"/>
      </w:rPr>
      <w:fldChar w:fldCharType="begin"/>
    </w:r>
    <w:r w:rsidRPr="0055421B">
      <w:rPr>
        <w:rStyle w:val="Numeropagina"/>
      </w:rPr>
      <w:instrText xml:space="preserve"> PAGE </w:instrText>
    </w:r>
    <w:r>
      <w:rPr>
        <w:rStyle w:val="Numeropagina"/>
      </w:rPr>
      <w:fldChar w:fldCharType="separate"/>
    </w:r>
    <w:r>
      <w:rPr>
        <w:rStyle w:val="Numeropagina"/>
        <w:noProof/>
      </w:rPr>
      <w:t>65</w:t>
    </w:r>
    <w:r>
      <w:rPr>
        <w:rStyle w:val="Numeropagina"/>
      </w:rPr>
      <w:fldChar w:fldCharType="end"/>
    </w:r>
    <w:r w:rsidRPr="0055421B">
      <w:rPr>
        <w:rStyle w:val="Numeropagina"/>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F6114" w:rsidRDefault="00DF6114">
      <w:r>
        <w:separator/>
      </w:r>
    </w:p>
  </w:footnote>
  <w:footnote w:type="continuationSeparator" w:id="0">
    <w:p w:rsidR="00DF6114" w:rsidRDefault="00DF611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18A1" w:rsidRDefault="006B18A1" w:rsidP="001F7673">
    <w:pPr>
      <w:pStyle w:val="Intestazione"/>
      <w:pBdr>
        <w:bottom w:val="single" w:sz="6" w:space="1" w:color="auto"/>
      </w:pBdr>
      <w:tabs>
        <w:tab w:val="clear" w:pos="4819"/>
        <w:tab w:val="right" w:pos="7380"/>
      </w:tabs>
    </w:pP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18A1" w:rsidRDefault="006B18A1">
    <w:pPr>
      <w:pStyle w:val="Intestazione"/>
    </w:pPr>
  </w:p>
  <w:p w:rsidR="006B18A1" w:rsidRPr="00B9678F" w:rsidRDefault="006B18A1" w:rsidP="00F1662F">
    <w:pPr>
      <w:pStyle w:val="Intestazione"/>
      <w:pBdr>
        <w:bottom w:val="single" w:sz="6" w:space="1" w:color="auto"/>
      </w:pBdr>
      <w:tabs>
        <w:tab w:val="clear" w:pos="4819"/>
        <w:tab w:val="right" w:pos="7380"/>
      </w:tabs>
      <w:jc w:val="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18A1" w:rsidRDefault="006B18A1" w:rsidP="001F7673">
    <w:pPr>
      <w:pStyle w:val="Intestazione"/>
      <w:pBdr>
        <w:bottom w:val="single" w:sz="6" w:space="1" w:color="auto"/>
      </w:pBdr>
      <w:tabs>
        <w:tab w:val="clear" w:pos="4819"/>
        <w:tab w:val="right" w:pos="7380"/>
      </w:tabs>
    </w:pPr>
    <w:r>
      <w:tab/>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18A1" w:rsidRDefault="006B18A1" w:rsidP="00D20F3D">
    <w:pPr>
      <w:pStyle w:val="Intestazione"/>
      <w:pBdr>
        <w:bottom w:val="single" w:sz="6" w:space="1" w:color="auto"/>
      </w:pBdr>
      <w:tabs>
        <w:tab w:val="clear" w:pos="4819"/>
        <w:tab w:val="right" w:pos="7380"/>
      </w:tabs>
      <w:jc w:val="right"/>
    </w:pPr>
    <w:r>
      <w:tab/>
    </w:r>
    <w:fldSimple w:instr=" STYLEREF \l &quot;T num capitolo&quot; \* MERGEFORMAT ">
      <w:r>
        <w:rPr>
          <w:noProof/>
        </w:rPr>
        <w:t>Capitolo 4</w:t>
      </w:r>
    </w:fldSimple>
  </w:p>
  <w:p w:rsidR="006B18A1" w:rsidRDefault="006B18A1">
    <w:pPr>
      <w:pStyle w:val="Intestazion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0134851E"/>
    <w:lvl w:ilvl="0">
      <w:start w:val="1"/>
      <w:numFmt w:val="decimal"/>
      <w:pStyle w:val="Numeroelenco5"/>
      <w:lvlText w:val="%1."/>
      <w:lvlJc w:val="left"/>
      <w:pPr>
        <w:tabs>
          <w:tab w:val="num" w:pos="1492"/>
        </w:tabs>
        <w:ind w:left="1492" w:hanging="360"/>
      </w:pPr>
    </w:lvl>
  </w:abstractNum>
  <w:abstractNum w:abstractNumId="1">
    <w:nsid w:val="FFFFFF7D"/>
    <w:multiLevelType w:val="singleLevel"/>
    <w:tmpl w:val="42AC18C0"/>
    <w:lvl w:ilvl="0">
      <w:start w:val="1"/>
      <w:numFmt w:val="decimal"/>
      <w:pStyle w:val="Numeroelenco4"/>
      <w:lvlText w:val="%1."/>
      <w:lvlJc w:val="left"/>
      <w:pPr>
        <w:tabs>
          <w:tab w:val="num" w:pos="1209"/>
        </w:tabs>
        <w:ind w:left="1209" w:hanging="360"/>
      </w:pPr>
    </w:lvl>
  </w:abstractNum>
  <w:abstractNum w:abstractNumId="2">
    <w:nsid w:val="FFFFFF7F"/>
    <w:multiLevelType w:val="singleLevel"/>
    <w:tmpl w:val="9FF8714A"/>
    <w:lvl w:ilvl="0">
      <w:start w:val="1"/>
      <w:numFmt w:val="decimal"/>
      <w:pStyle w:val="Numeroelenco2"/>
      <w:lvlText w:val="%1."/>
      <w:lvlJc w:val="left"/>
      <w:pPr>
        <w:tabs>
          <w:tab w:val="num" w:pos="643"/>
        </w:tabs>
        <w:ind w:left="643" w:hanging="360"/>
      </w:pPr>
    </w:lvl>
  </w:abstractNum>
  <w:abstractNum w:abstractNumId="3">
    <w:nsid w:val="FFFFFF80"/>
    <w:multiLevelType w:val="singleLevel"/>
    <w:tmpl w:val="24AC43C6"/>
    <w:lvl w:ilvl="0">
      <w:start w:val="1"/>
      <w:numFmt w:val="bullet"/>
      <w:pStyle w:val="Puntoelenco5"/>
      <w:lvlText w:val=""/>
      <w:lvlJc w:val="left"/>
      <w:pPr>
        <w:tabs>
          <w:tab w:val="num" w:pos="1492"/>
        </w:tabs>
        <w:ind w:left="1492" w:hanging="360"/>
      </w:pPr>
      <w:rPr>
        <w:rFonts w:ascii="Symbol" w:hAnsi="Symbol" w:hint="default"/>
      </w:rPr>
    </w:lvl>
  </w:abstractNum>
  <w:abstractNum w:abstractNumId="4">
    <w:nsid w:val="FFFFFF81"/>
    <w:multiLevelType w:val="singleLevel"/>
    <w:tmpl w:val="7D2A3F84"/>
    <w:lvl w:ilvl="0">
      <w:start w:val="1"/>
      <w:numFmt w:val="bullet"/>
      <w:pStyle w:val="Puntoelenco4"/>
      <w:lvlText w:val=""/>
      <w:lvlJc w:val="left"/>
      <w:pPr>
        <w:tabs>
          <w:tab w:val="num" w:pos="1209"/>
        </w:tabs>
        <w:ind w:left="1209" w:hanging="360"/>
      </w:pPr>
      <w:rPr>
        <w:rFonts w:ascii="Symbol" w:hAnsi="Symbol" w:hint="default"/>
      </w:rPr>
    </w:lvl>
  </w:abstractNum>
  <w:abstractNum w:abstractNumId="5">
    <w:nsid w:val="FFFFFF82"/>
    <w:multiLevelType w:val="singleLevel"/>
    <w:tmpl w:val="9EE2D39E"/>
    <w:lvl w:ilvl="0">
      <w:start w:val="1"/>
      <w:numFmt w:val="bullet"/>
      <w:pStyle w:val="Puntoelenco3"/>
      <w:lvlText w:val=""/>
      <w:lvlJc w:val="left"/>
      <w:pPr>
        <w:tabs>
          <w:tab w:val="num" w:pos="926"/>
        </w:tabs>
        <w:ind w:left="926" w:hanging="360"/>
      </w:pPr>
      <w:rPr>
        <w:rFonts w:ascii="Symbol" w:hAnsi="Symbol" w:hint="default"/>
      </w:rPr>
    </w:lvl>
  </w:abstractNum>
  <w:abstractNum w:abstractNumId="6">
    <w:nsid w:val="FFFFFF83"/>
    <w:multiLevelType w:val="singleLevel"/>
    <w:tmpl w:val="D690E9E6"/>
    <w:lvl w:ilvl="0">
      <w:start w:val="1"/>
      <w:numFmt w:val="bullet"/>
      <w:pStyle w:val="Puntoelenco2"/>
      <w:lvlText w:val=""/>
      <w:lvlJc w:val="left"/>
      <w:pPr>
        <w:tabs>
          <w:tab w:val="num" w:pos="643"/>
        </w:tabs>
        <w:ind w:left="643" w:hanging="360"/>
      </w:pPr>
      <w:rPr>
        <w:rFonts w:ascii="Symbol" w:hAnsi="Symbol" w:hint="default"/>
      </w:rPr>
    </w:lvl>
  </w:abstractNum>
  <w:abstractNum w:abstractNumId="7">
    <w:nsid w:val="FFFFFF88"/>
    <w:multiLevelType w:val="singleLevel"/>
    <w:tmpl w:val="1ED2A0D6"/>
    <w:lvl w:ilvl="0">
      <w:start w:val="1"/>
      <w:numFmt w:val="decimal"/>
      <w:pStyle w:val="Numeroelenco"/>
      <w:lvlText w:val="%1."/>
      <w:lvlJc w:val="left"/>
      <w:pPr>
        <w:tabs>
          <w:tab w:val="num" w:pos="360"/>
        </w:tabs>
        <w:ind w:left="360" w:hanging="360"/>
      </w:pPr>
    </w:lvl>
  </w:abstractNum>
  <w:abstractNum w:abstractNumId="8">
    <w:nsid w:val="FFFFFF89"/>
    <w:multiLevelType w:val="singleLevel"/>
    <w:tmpl w:val="DAA69A7A"/>
    <w:lvl w:ilvl="0">
      <w:start w:val="1"/>
      <w:numFmt w:val="bullet"/>
      <w:pStyle w:val="Puntoelenco"/>
      <w:lvlText w:val=""/>
      <w:lvlJc w:val="left"/>
      <w:pPr>
        <w:tabs>
          <w:tab w:val="num" w:pos="360"/>
        </w:tabs>
        <w:ind w:left="360" w:hanging="360"/>
      </w:pPr>
      <w:rPr>
        <w:rFonts w:ascii="Symbol" w:hAnsi="Symbol" w:hint="default"/>
      </w:rPr>
    </w:lvl>
  </w:abstractNum>
  <w:abstractNum w:abstractNumId="9">
    <w:nsid w:val="052C0F99"/>
    <w:multiLevelType w:val="multilevel"/>
    <w:tmpl w:val="4AD0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8CF1604"/>
    <w:multiLevelType w:val="multilevel"/>
    <w:tmpl w:val="1D1C2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B85162E"/>
    <w:multiLevelType w:val="multilevel"/>
    <w:tmpl w:val="1D1C2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F7946EC"/>
    <w:multiLevelType w:val="hybridMultilevel"/>
    <w:tmpl w:val="CA4686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18540326"/>
    <w:multiLevelType w:val="multilevel"/>
    <w:tmpl w:val="1D1C2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B914E91"/>
    <w:multiLevelType w:val="multilevel"/>
    <w:tmpl w:val="1D1C2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DDB0F1E"/>
    <w:multiLevelType w:val="hybridMultilevel"/>
    <w:tmpl w:val="9F7002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1F930B9B"/>
    <w:multiLevelType w:val="multilevel"/>
    <w:tmpl w:val="D54086F6"/>
    <w:lvl w:ilvl="0">
      <w:start w:val="1"/>
      <w:numFmt w:val="decimal"/>
      <w:lvlText w:val="Capitolo %1."/>
      <w:lvlJc w:val="left"/>
      <w:pPr>
        <w:ind w:left="502"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none"/>
      <w:lvlRestart w:val="0"/>
      <w:lvlText w:val=""/>
      <w:lvlJc w:val="left"/>
      <w:pPr>
        <w:tabs>
          <w:tab w:val="num" w:pos="1134"/>
        </w:tabs>
        <w:ind w:left="1134" w:hanging="1134"/>
      </w:pPr>
      <w:rPr>
        <w:rFonts w:hint="default"/>
      </w:rPr>
    </w:lvl>
    <w:lvl w:ilvl="2">
      <w:start w:val="1"/>
      <w:numFmt w:val="decimal"/>
      <w:pStyle w:val="Ttitoloparagrafo"/>
      <w:lvlText w:val="%1%2.%3"/>
      <w:lvlJc w:val="left"/>
      <w:pPr>
        <w:tabs>
          <w:tab w:val="num" w:pos="720"/>
        </w:tabs>
        <w:ind w:left="0" w:firstLine="0"/>
      </w:pPr>
      <w:rPr>
        <w:rFonts w:hint="default"/>
      </w:rPr>
    </w:lvl>
    <w:lvl w:ilvl="3">
      <w:start w:val="1"/>
      <w:numFmt w:val="decimal"/>
      <w:pStyle w:val="Ttitolosottopar"/>
      <w:lvlText w:val="%1.%3.%4"/>
      <w:lvlJc w:val="left"/>
      <w:pPr>
        <w:tabs>
          <w:tab w:val="num" w:pos="720"/>
        </w:tabs>
        <w:ind w:left="0" w:firstLine="0"/>
      </w:pPr>
      <w:rPr>
        <w:rFonts w:hint="default"/>
      </w:rPr>
    </w:lvl>
    <w:lvl w:ilvl="4">
      <w:start w:val="1"/>
      <w:numFmt w:val="decimal"/>
      <w:lvlText w:val="%1.%3.%4.%5"/>
      <w:lvlJc w:val="left"/>
      <w:pPr>
        <w:tabs>
          <w:tab w:val="num" w:pos="1080"/>
        </w:tabs>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nsid w:val="20EB1226"/>
    <w:multiLevelType w:val="hybridMultilevel"/>
    <w:tmpl w:val="38022B1E"/>
    <w:lvl w:ilvl="0" w:tplc="7C4C114C">
      <w:start w:val="1"/>
      <w:numFmt w:val="bullet"/>
      <w:pStyle w:val="T1elenco1first"/>
      <w:lvlText w:val=""/>
      <w:lvlJc w:val="left"/>
      <w:pPr>
        <w:tabs>
          <w:tab w:val="num" w:pos="284"/>
        </w:tabs>
        <w:ind w:left="454" w:hanging="170"/>
      </w:pPr>
      <w:rPr>
        <w:rFonts w:ascii="Symbol" w:hAnsi="Symbol" w:hint="default"/>
      </w:rPr>
    </w:lvl>
    <w:lvl w:ilvl="1" w:tplc="01E4DD64">
      <w:start w:val="1"/>
      <w:numFmt w:val="bullet"/>
      <w:lvlText w:val="o"/>
      <w:lvlJc w:val="left"/>
      <w:pPr>
        <w:tabs>
          <w:tab w:val="num" w:pos="1724"/>
        </w:tabs>
        <w:ind w:left="1724" w:hanging="360"/>
      </w:pPr>
      <w:rPr>
        <w:rFonts w:ascii="Courier New" w:hAnsi="Courier New" w:cs="Courier New" w:hint="default"/>
      </w:rPr>
    </w:lvl>
    <w:lvl w:ilvl="2" w:tplc="04100005" w:tentative="1">
      <w:start w:val="1"/>
      <w:numFmt w:val="bullet"/>
      <w:lvlText w:val=""/>
      <w:lvlJc w:val="left"/>
      <w:pPr>
        <w:tabs>
          <w:tab w:val="num" w:pos="2444"/>
        </w:tabs>
        <w:ind w:left="2444" w:hanging="360"/>
      </w:pPr>
      <w:rPr>
        <w:rFonts w:ascii="Wingdings" w:hAnsi="Wingdings" w:hint="default"/>
      </w:rPr>
    </w:lvl>
    <w:lvl w:ilvl="3" w:tplc="04100001" w:tentative="1">
      <w:start w:val="1"/>
      <w:numFmt w:val="bullet"/>
      <w:lvlText w:val=""/>
      <w:lvlJc w:val="left"/>
      <w:pPr>
        <w:tabs>
          <w:tab w:val="num" w:pos="3164"/>
        </w:tabs>
        <w:ind w:left="3164" w:hanging="360"/>
      </w:pPr>
      <w:rPr>
        <w:rFonts w:ascii="Symbol" w:hAnsi="Symbol" w:hint="default"/>
      </w:rPr>
    </w:lvl>
    <w:lvl w:ilvl="4" w:tplc="04100003" w:tentative="1">
      <w:start w:val="1"/>
      <w:numFmt w:val="bullet"/>
      <w:lvlText w:val="o"/>
      <w:lvlJc w:val="left"/>
      <w:pPr>
        <w:tabs>
          <w:tab w:val="num" w:pos="3884"/>
        </w:tabs>
        <w:ind w:left="3884" w:hanging="360"/>
      </w:pPr>
      <w:rPr>
        <w:rFonts w:ascii="Courier New" w:hAnsi="Courier New" w:cs="Courier New" w:hint="default"/>
      </w:rPr>
    </w:lvl>
    <w:lvl w:ilvl="5" w:tplc="04100005" w:tentative="1">
      <w:start w:val="1"/>
      <w:numFmt w:val="bullet"/>
      <w:lvlText w:val=""/>
      <w:lvlJc w:val="left"/>
      <w:pPr>
        <w:tabs>
          <w:tab w:val="num" w:pos="4604"/>
        </w:tabs>
        <w:ind w:left="4604" w:hanging="360"/>
      </w:pPr>
      <w:rPr>
        <w:rFonts w:ascii="Wingdings" w:hAnsi="Wingdings" w:hint="default"/>
      </w:rPr>
    </w:lvl>
    <w:lvl w:ilvl="6" w:tplc="04100001" w:tentative="1">
      <w:start w:val="1"/>
      <w:numFmt w:val="bullet"/>
      <w:lvlText w:val=""/>
      <w:lvlJc w:val="left"/>
      <w:pPr>
        <w:tabs>
          <w:tab w:val="num" w:pos="5324"/>
        </w:tabs>
        <w:ind w:left="5324" w:hanging="360"/>
      </w:pPr>
      <w:rPr>
        <w:rFonts w:ascii="Symbol" w:hAnsi="Symbol" w:hint="default"/>
      </w:rPr>
    </w:lvl>
    <w:lvl w:ilvl="7" w:tplc="04100003" w:tentative="1">
      <w:start w:val="1"/>
      <w:numFmt w:val="bullet"/>
      <w:lvlText w:val="o"/>
      <w:lvlJc w:val="left"/>
      <w:pPr>
        <w:tabs>
          <w:tab w:val="num" w:pos="6044"/>
        </w:tabs>
        <w:ind w:left="6044" w:hanging="360"/>
      </w:pPr>
      <w:rPr>
        <w:rFonts w:ascii="Courier New" w:hAnsi="Courier New" w:cs="Courier New" w:hint="default"/>
      </w:rPr>
    </w:lvl>
    <w:lvl w:ilvl="8" w:tplc="04100005" w:tentative="1">
      <w:start w:val="1"/>
      <w:numFmt w:val="bullet"/>
      <w:lvlText w:val=""/>
      <w:lvlJc w:val="left"/>
      <w:pPr>
        <w:tabs>
          <w:tab w:val="num" w:pos="6764"/>
        </w:tabs>
        <w:ind w:left="6764" w:hanging="360"/>
      </w:pPr>
      <w:rPr>
        <w:rFonts w:ascii="Wingdings" w:hAnsi="Wingdings" w:hint="default"/>
      </w:rPr>
    </w:lvl>
  </w:abstractNum>
  <w:abstractNum w:abstractNumId="18">
    <w:nsid w:val="232D21B3"/>
    <w:multiLevelType w:val="multilevel"/>
    <w:tmpl w:val="0582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3EB26E3"/>
    <w:multiLevelType w:val="multilevel"/>
    <w:tmpl w:val="1D1C2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5F56BEE"/>
    <w:multiLevelType w:val="singleLevel"/>
    <w:tmpl w:val="78302A58"/>
    <w:lvl w:ilvl="0">
      <w:start w:val="1"/>
      <w:numFmt w:val="bullet"/>
      <w:pStyle w:val="indent"/>
      <w:lvlText w:val=""/>
      <w:lvlJc w:val="left"/>
      <w:pPr>
        <w:tabs>
          <w:tab w:val="num" w:pos="360"/>
        </w:tabs>
        <w:ind w:left="360" w:hanging="360"/>
      </w:pPr>
      <w:rPr>
        <w:rFonts w:ascii="Symbol" w:hAnsi="Symbol" w:hint="default"/>
      </w:rPr>
    </w:lvl>
  </w:abstractNum>
  <w:abstractNum w:abstractNumId="21">
    <w:nsid w:val="269E41B9"/>
    <w:multiLevelType w:val="hybridMultilevel"/>
    <w:tmpl w:val="8DC2EF9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nsid w:val="29CD57BB"/>
    <w:multiLevelType w:val="multilevel"/>
    <w:tmpl w:val="1D1C2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B3B23D3"/>
    <w:multiLevelType w:val="hybridMultilevel"/>
    <w:tmpl w:val="48DA389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4">
    <w:nsid w:val="2B592B32"/>
    <w:multiLevelType w:val="hybridMultilevel"/>
    <w:tmpl w:val="D626F9B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2BB61D9A"/>
    <w:multiLevelType w:val="multilevel"/>
    <w:tmpl w:val="8A4C1D3C"/>
    <w:lvl w:ilvl="0">
      <w:start w:val="1"/>
      <w:numFmt w:val="bullet"/>
      <w:lvlText w:val=""/>
      <w:lvlJc w:val="left"/>
      <w:pPr>
        <w:tabs>
          <w:tab w:val="num" w:pos="644"/>
        </w:tabs>
        <w:ind w:left="644" w:hanging="360"/>
      </w:pPr>
      <w:rPr>
        <w:rFonts w:ascii="Symbol" w:hAnsi="Symbol" w:hint="default"/>
        <w:sz w:val="20"/>
      </w:rPr>
    </w:lvl>
    <w:lvl w:ilvl="1">
      <w:start w:val="1"/>
      <w:numFmt w:val="decimal"/>
      <w:lvlText w:val="%2"/>
      <w:lvlJc w:val="left"/>
      <w:pPr>
        <w:ind w:left="1364" w:hanging="360"/>
      </w:pPr>
      <w:rPr>
        <w:rFonts w:hint="default"/>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26">
    <w:nsid w:val="318A30AB"/>
    <w:multiLevelType w:val="multilevel"/>
    <w:tmpl w:val="835A8ADE"/>
    <w:lvl w:ilvl="0">
      <w:start w:val="1"/>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5274D67"/>
    <w:multiLevelType w:val="hybridMultilevel"/>
    <w:tmpl w:val="45C03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362E466F"/>
    <w:multiLevelType w:val="multilevel"/>
    <w:tmpl w:val="FDE869B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79502ED"/>
    <w:multiLevelType w:val="multilevel"/>
    <w:tmpl w:val="1D1C2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8566F80"/>
    <w:multiLevelType w:val="multilevel"/>
    <w:tmpl w:val="1D1C2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B560783"/>
    <w:multiLevelType w:val="multilevel"/>
    <w:tmpl w:val="D0500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E14516B"/>
    <w:multiLevelType w:val="hybridMultilevel"/>
    <w:tmpl w:val="F34C6752"/>
    <w:lvl w:ilvl="0" w:tplc="47BC83B8">
      <w:start w:val="1"/>
      <w:numFmt w:val="decimal"/>
      <w:pStyle w:val="Titoletto"/>
      <w:lvlText w:val="%1."/>
      <w:lvlJc w:val="left"/>
      <w:pPr>
        <w:tabs>
          <w:tab w:val="num" w:pos="720"/>
        </w:tabs>
        <w:ind w:left="720" w:hanging="360"/>
      </w:pPr>
    </w:lvl>
    <w:lvl w:ilvl="1" w:tplc="04100019" w:tentative="1">
      <w:start w:val="1"/>
      <w:numFmt w:val="lowerLetter"/>
      <w:lvlText w:val="%2."/>
      <w:lvlJc w:val="left"/>
      <w:pPr>
        <w:tabs>
          <w:tab w:val="num" w:pos="1440"/>
        </w:tabs>
        <w:ind w:left="1440" w:hanging="360"/>
      </w:pPr>
    </w:lvl>
    <w:lvl w:ilvl="2" w:tplc="0410001B" w:tentative="1">
      <w:start w:val="1"/>
      <w:numFmt w:val="lowerRoman"/>
      <w:lvlText w:val="%3."/>
      <w:lvlJc w:val="right"/>
      <w:pPr>
        <w:tabs>
          <w:tab w:val="num" w:pos="2160"/>
        </w:tabs>
        <w:ind w:left="2160" w:hanging="180"/>
      </w:pPr>
    </w:lvl>
    <w:lvl w:ilvl="3" w:tplc="0410000F" w:tentative="1">
      <w:start w:val="1"/>
      <w:numFmt w:val="decimal"/>
      <w:lvlText w:val="%4."/>
      <w:lvlJc w:val="left"/>
      <w:pPr>
        <w:tabs>
          <w:tab w:val="num" w:pos="2880"/>
        </w:tabs>
        <w:ind w:left="2880" w:hanging="360"/>
      </w:pPr>
    </w:lvl>
    <w:lvl w:ilvl="4" w:tplc="04100019" w:tentative="1">
      <w:start w:val="1"/>
      <w:numFmt w:val="lowerLetter"/>
      <w:lvlText w:val="%5."/>
      <w:lvlJc w:val="left"/>
      <w:pPr>
        <w:tabs>
          <w:tab w:val="num" w:pos="3600"/>
        </w:tabs>
        <w:ind w:left="3600" w:hanging="360"/>
      </w:pPr>
    </w:lvl>
    <w:lvl w:ilvl="5" w:tplc="0410001B" w:tentative="1">
      <w:start w:val="1"/>
      <w:numFmt w:val="lowerRoman"/>
      <w:lvlText w:val="%6."/>
      <w:lvlJc w:val="right"/>
      <w:pPr>
        <w:tabs>
          <w:tab w:val="num" w:pos="4320"/>
        </w:tabs>
        <w:ind w:left="4320" w:hanging="180"/>
      </w:pPr>
    </w:lvl>
    <w:lvl w:ilvl="6" w:tplc="0410000F" w:tentative="1">
      <w:start w:val="1"/>
      <w:numFmt w:val="decimal"/>
      <w:lvlText w:val="%7."/>
      <w:lvlJc w:val="left"/>
      <w:pPr>
        <w:tabs>
          <w:tab w:val="num" w:pos="5040"/>
        </w:tabs>
        <w:ind w:left="5040" w:hanging="360"/>
      </w:pPr>
    </w:lvl>
    <w:lvl w:ilvl="7" w:tplc="04100019" w:tentative="1">
      <w:start w:val="1"/>
      <w:numFmt w:val="lowerLetter"/>
      <w:lvlText w:val="%8."/>
      <w:lvlJc w:val="left"/>
      <w:pPr>
        <w:tabs>
          <w:tab w:val="num" w:pos="5760"/>
        </w:tabs>
        <w:ind w:left="5760" w:hanging="360"/>
      </w:pPr>
    </w:lvl>
    <w:lvl w:ilvl="8" w:tplc="0410001B" w:tentative="1">
      <w:start w:val="1"/>
      <w:numFmt w:val="lowerRoman"/>
      <w:lvlText w:val="%9."/>
      <w:lvlJc w:val="right"/>
      <w:pPr>
        <w:tabs>
          <w:tab w:val="num" w:pos="6480"/>
        </w:tabs>
        <w:ind w:left="6480" w:hanging="180"/>
      </w:pPr>
    </w:lvl>
  </w:abstractNum>
  <w:abstractNum w:abstractNumId="33">
    <w:nsid w:val="46F32744"/>
    <w:multiLevelType w:val="hybridMultilevel"/>
    <w:tmpl w:val="53D22972"/>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34">
    <w:nsid w:val="4C49582E"/>
    <w:multiLevelType w:val="multilevel"/>
    <w:tmpl w:val="3C68EF84"/>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5">
    <w:nsid w:val="51207FC8"/>
    <w:multiLevelType w:val="multilevel"/>
    <w:tmpl w:val="8A4C1D3C"/>
    <w:lvl w:ilvl="0">
      <w:start w:val="1"/>
      <w:numFmt w:val="bullet"/>
      <w:lvlText w:val=""/>
      <w:lvlJc w:val="left"/>
      <w:pPr>
        <w:tabs>
          <w:tab w:val="num" w:pos="644"/>
        </w:tabs>
        <w:ind w:left="644" w:hanging="360"/>
      </w:pPr>
      <w:rPr>
        <w:rFonts w:ascii="Symbol" w:hAnsi="Symbol" w:hint="default"/>
        <w:sz w:val="20"/>
      </w:rPr>
    </w:lvl>
    <w:lvl w:ilvl="1">
      <w:start w:val="1"/>
      <w:numFmt w:val="decimal"/>
      <w:lvlText w:val="%2"/>
      <w:lvlJc w:val="left"/>
      <w:pPr>
        <w:ind w:left="1364" w:hanging="360"/>
      </w:pPr>
      <w:rPr>
        <w:rFonts w:hint="default"/>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6">
    <w:nsid w:val="52931EA7"/>
    <w:multiLevelType w:val="multilevel"/>
    <w:tmpl w:val="1D1C2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4521678"/>
    <w:multiLevelType w:val="hybridMultilevel"/>
    <w:tmpl w:val="4B5444D4"/>
    <w:lvl w:ilvl="0" w:tplc="C5A0430A">
      <w:start w:val="1"/>
      <w:numFmt w:val="bullet"/>
      <w:pStyle w:val="T2elencoa"/>
      <w:lvlText w:val=""/>
      <w:lvlJc w:val="left"/>
      <w:pPr>
        <w:tabs>
          <w:tab w:val="num" w:pos="851"/>
        </w:tabs>
        <w:ind w:left="1021" w:hanging="170"/>
      </w:pPr>
      <w:rPr>
        <w:rFonts w:ascii="Symbol" w:hAnsi="Symbol" w:hint="default"/>
      </w:rPr>
    </w:lvl>
    <w:lvl w:ilvl="1" w:tplc="04100003" w:tentative="1">
      <w:start w:val="1"/>
      <w:numFmt w:val="bullet"/>
      <w:lvlText w:val="o"/>
      <w:lvlJc w:val="left"/>
      <w:pPr>
        <w:tabs>
          <w:tab w:val="num" w:pos="2291"/>
        </w:tabs>
        <w:ind w:left="2291" w:hanging="360"/>
      </w:pPr>
      <w:rPr>
        <w:rFonts w:ascii="Courier New" w:hAnsi="Courier New" w:cs="Courier New" w:hint="default"/>
      </w:rPr>
    </w:lvl>
    <w:lvl w:ilvl="2" w:tplc="04100005" w:tentative="1">
      <w:start w:val="1"/>
      <w:numFmt w:val="bullet"/>
      <w:lvlText w:val=""/>
      <w:lvlJc w:val="left"/>
      <w:pPr>
        <w:tabs>
          <w:tab w:val="num" w:pos="3011"/>
        </w:tabs>
        <w:ind w:left="3011" w:hanging="360"/>
      </w:pPr>
      <w:rPr>
        <w:rFonts w:ascii="Wingdings" w:hAnsi="Wingdings" w:hint="default"/>
      </w:rPr>
    </w:lvl>
    <w:lvl w:ilvl="3" w:tplc="04100001" w:tentative="1">
      <w:start w:val="1"/>
      <w:numFmt w:val="bullet"/>
      <w:lvlText w:val=""/>
      <w:lvlJc w:val="left"/>
      <w:pPr>
        <w:tabs>
          <w:tab w:val="num" w:pos="3731"/>
        </w:tabs>
        <w:ind w:left="3731" w:hanging="360"/>
      </w:pPr>
      <w:rPr>
        <w:rFonts w:ascii="Symbol" w:hAnsi="Symbol" w:hint="default"/>
      </w:rPr>
    </w:lvl>
    <w:lvl w:ilvl="4" w:tplc="04100003" w:tentative="1">
      <w:start w:val="1"/>
      <w:numFmt w:val="bullet"/>
      <w:lvlText w:val="o"/>
      <w:lvlJc w:val="left"/>
      <w:pPr>
        <w:tabs>
          <w:tab w:val="num" w:pos="4451"/>
        </w:tabs>
        <w:ind w:left="4451" w:hanging="360"/>
      </w:pPr>
      <w:rPr>
        <w:rFonts w:ascii="Courier New" w:hAnsi="Courier New" w:cs="Courier New" w:hint="default"/>
      </w:rPr>
    </w:lvl>
    <w:lvl w:ilvl="5" w:tplc="04100005" w:tentative="1">
      <w:start w:val="1"/>
      <w:numFmt w:val="bullet"/>
      <w:lvlText w:val=""/>
      <w:lvlJc w:val="left"/>
      <w:pPr>
        <w:tabs>
          <w:tab w:val="num" w:pos="5171"/>
        </w:tabs>
        <w:ind w:left="5171" w:hanging="360"/>
      </w:pPr>
      <w:rPr>
        <w:rFonts w:ascii="Wingdings" w:hAnsi="Wingdings" w:hint="default"/>
      </w:rPr>
    </w:lvl>
    <w:lvl w:ilvl="6" w:tplc="04100001" w:tentative="1">
      <w:start w:val="1"/>
      <w:numFmt w:val="bullet"/>
      <w:lvlText w:val=""/>
      <w:lvlJc w:val="left"/>
      <w:pPr>
        <w:tabs>
          <w:tab w:val="num" w:pos="5891"/>
        </w:tabs>
        <w:ind w:left="5891" w:hanging="360"/>
      </w:pPr>
      <w:rPr>
        <w:rFonts w:ascii="Symbol" w:hAnsi="Symbol" w:hint="default"/>
      </w:rPr>
    </w:lvl>
    <w:lvl w:ilvl="7" w:tplc="04100003" w:tentative="1">
      <w:start w:val="1"/>
      <w:numFmt w:val="bullet"/>
      <w:lvlText w:val="o"/>
      <w:lvlJc w:val="left"/>
      <w:pPr>
        <w:tabs>
          <w:tab w:val="num" w:pos="6611"/>
        </w:tabs>
        <w:ind w:left="6611" w:hanging="360"/>
      </w:pPr>
      <w:rPr>
        <w:rFonts w:ascii="Courier New" w:hAnsi="Courier New" w:cs="Courier New" w:hint="default"/>
      </w:rPr>
    </w:lvl>
    <w:lvl w:ilvl="8" w:tplc="04100005" w:tentative="1">
      <w:start w:val="1"/>
      <w:numFmt w:val="bullet"/>
      <w:lvlText w:val=""/>
      <w:lvlJc w:val="left"/>
      <w:pPr>
        <w:tabs>
          <w:tab w:val="num" w:pos="7331"/>
        </w:tabs>
        <w:ind w:left="7331" w:hanging="360"/>
      </w:pPr>
      <w:rPr>
        <w:rFonts w:ascii="Wingdings" w:hAnsi="Wingdings" w:hint="default"/>
      </w:rPr>
    </w:lvl>
  </w:abstractNum>
  <w:abstractNum w:abstractNumId="38">
    <w:nsid w:val="545A3E3D"/>
    <w:multiLevelType w:val="multilevel"/>
    <w:tmpl w:val="1D1C2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8DD5ABA"/>
    <w:multiLevelType w:val="multilevel"/>
    <w:tmpl w:val="CE78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B076E5E"/>
    <w:multiLevelType w:val="multilevel"/>
    <w:tmpl w:val="1D1C2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BA3401F"/>
    <w:multiLevelType w:val="multilevel"/>
    <w:tmpl w:val="1D1C2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C6E3628"/>
    <w:multiLevelType w:val="multilevel"/>
    <w:tmpl w:val="BEFAF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F6D177C"/>
    <w:multiLevelType w:val="multilevel"/>
    <w:tmpl w:val="1D1C2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FCA0056"/>
    <w:multiLevelType w:val="hybridMultilevel"/>
    <w:tmpl w:val="1BC49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nsid w:val="623B331F"/>
    <w:multiLevelType w:val="hybridMultilevel"/>
    <w:tmpl w:val="0D40B25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nsid w:val="63492D74"/>
    <w:multiLevelType w:val="multilevel"/>
    <w:tmpl w:val="1D1C2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3F7377E"/>
    <w:multiLevelType w:val="multilevel"/>
    <w:tmpl w:val="011851CA"/>
    <w:lvl w:ilvl="0">
      <w:start w:val="1"/>
      <w:numFmt w:val="decimal"/>
      <w:pStyle w:val="TTitoloSezione"/>
      <w:lvlText w:val="%1."/>
      <w:lvlJc w:val="left"/>
      <w:pPr>
        <w:tabs>
          <w:tab w:val="num" w:pos="360"/>
        </w:tabs>
        <w:ind w:left="360" w:hanging="360"/>
      </w:pPr>
    </w:lvl>
    <w:lvl w:ilvl="1">
      <w:start w:val="1"/>
      <w:numFmt w:val="decimal"/>
      <w:pStyle w:val="TTitoloSottosezione"/>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8">
    <w:nsid w:val="66DF39EC"/>
    <w:multiLevelType w:val="multilevel"/>
    <w:tmpl w:val="1D1C2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E520D58"/>
    <w:multiLevelType w:val="hybridMultilevel"/>
    <w:tmpl w:val="8778708A"/>
    <w:lvl w:ilvl="0" w:tplc="B6F687E6">
      <w:start w:val="1"/>
      <w:numFmt w:val="bullet"/>
      <w:pStyle w:val="Telenco"/>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0">
    <w:nsid w:val="6F4030F7"/>
    <w:multiLevelType w:val="multilevel"/>
    <w:tmpl w:val="3C68EF84"/>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51">
    <w:nsid w:val="725575B4"/>
    <w:multiLevelType w:val="hybridMultilevel"/>
    <w:tmpl w:val="89F87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nsid w:val="76F977E5"/>
    <w:multiLevelType w:val="multilevel"/>
    <w:tmpl w:val="1D1C2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B4B361B"/>
    <w:multiLevelType w:val="multilevel"/>
    <w:tmpl w:val="1F54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BBE739B"/>
    <w:multiLevelType w:val="multilevel"/>
    <w:tmpl w:val="C39605D4"/>
    <w:lvl w:ilvl="0">
      <w:start w:val="1"/>
      <w:numFmt w:val="decimal"/>
      <w:pStyle w:val="Titolo2tesi"/>
      <w:lvlText w:val="%1"/>
      <w:lvlJc w:val="left"/>
      <w:pPr>
        <w:tabs>
          <w:tab w:val="num" w:pos="716"/>
        </w:tabs>
        <w:ind w:left="716" w:hanging="432"/>
      </w:pPr>
      <w:rPr>
        <w:rFonts w:hint="default"/>
      </w:rPr>
    </w:lvl>
    <w:lvl w:ilvl="1">
      <w:start w:val="1"/>
      <w:numFmt w:val="decimal"/>
      <w:lvlText w:val="%1.%2"/>
      <w:lvlJc w:val="left"/>
      <w:pPr>
        <w:tabs>
          <w:tab w:val="num" w:pos="860"/>
        </w:tabs>
        <w:ind w:left="860" w:hanging="576"/>
      </w:pPr>
      <w:rPr>
        <w:rFonts w:cs="Times New Roman" w:hint="default"/>
        <w:b/>
        <w:bCs w:val="0"/>
        <w:i w:val="0"/>
        <w:iCs w:val="0"/>
        <w:caps w:val="0"/>
        <w:strike w:val="0"/>
        <w:dstrike w:val="0"/>
        <w:vanish w:val="0"/>
        <w:color w:val="000000"/>
        <w:spacing w:val="0"/>
        <w:kern w:val="0"/>
        <w:position w:val="0"/>
        <w:u w:val="none"/>
        <w:vertAlign w:val="baseline"/>
        <w:em w:val="none"/>
      </w:rPr>
    </w:lvl>
    <w:lvl w:ilvl="2">
      <w:start w:val="1"/>
      <w:numFmt w:val="decimal"/>
      <w:lvlText w:val="%1.%2.%3"/>
      <w:lvlJc w:val="left"/>
      <w:pPr>
        <w:tabs>
          <w:tab w:val="num" w:pos="1004"/>
        </w:tabs>
        <w:ind w:left="1004" w:hanging="720"/>
      </w:pPr>
      <w:rPr>
        <w:rFonts w:hint="default"/>
        <w:b w:val="0"/>
        <w:i/>
      </w:rPr>
    </w:lvl>
    <w:lvl w:ilvl="3">
      <w:start w:val="1"/>
      <w:numFmt w:val="decimal"/>
      <w:lvlText w:val="%1.%2.%3.%4"/>
      <w:lvlJc w:val="left"/>
      <w:pPr>
        <w:tabs>
          <w:tab w:val="num" w:pos="1148"/>
        </w:tabs>
        <w:ind w:left="1148" w:hanging="864"/>
      </w:pPr>
      <w:rPr>
        <w:rFonts w:hint="default"/>
      </w:rPr>
    </w:lvl>
    <w:lvl w:ilvl="4">
      <w:start w:val="1"/>
      <w:numFmt w:val="decimal"/>
      <w:lvlText w:val="%1.%2.%3.%4.%5"/>
      <w:lvlJc w:val="left"/>
      <w:pPr>
        <w:tabs>
          <w:tab w:val="num" w:pos="1292"/>
        </w:tabs>
        <w:ind w:left="1292" w:hanging="1008"/>
      </w:pPr>
      <w:rPr>
        <w:rFonts w:hint="default"/>
      </w:rPr>
    </w:lvl>
    <w:lvl w:ilvl="5">
      <w:start w:val="1"/>
      <w:numFmt w:val="decimal"/>
      <w:lvlText w:val="%1.%2.%3.%4.%5.%6"/>
      <w:lvlJc w:val="left"/>
      <w:pPr>
        <w:tabs>
          <w:tab w:val="num" w:pos="1436"/>
        </w:tabs>
        <w:ind w:left="1436" w:hanging="1152"/>
      </w:pPr>
      <w:rPr>
        <w:rFonts w:hint="default"/>
      </w:rPr>
    </w:lvl>
    <w:lvl w:ilvl="6">
      <w:start w:val="1"/>
      <w:numFmt w:val="decimal"/>
      <w:lvlText w:val="%1.%2.%3.%4.%5.%6.%7"/>
      <w:lvlJc w:val="left"/>
      <w:pPr>
        <w:tabs>
          <w:tab w:val="num" w:pos="1580"/>
        </w:tabs>
        <w:ind w:left="1580" w:hanging="1296"/>
      </w:pPr>
      <w:rPr>
        <w:rFonts w:hint="default"/>
      </w:rPr>
    </w:lvl>
    <w:lvl w:ilvl="7">
      <w:start w:val="1"/>
      <w:numFmt w:val="decimal"/>
      <w:lvlText w:val="%1.%2.%3.%4.%5.%6.%7.%8"/>
      <w:lvlJc w:val="left"/>
      <w:pPr>
        <w:tabs>
          <w:tab w:val="num" w:pos="1724"/>
        </w:tabs>
        <w:ind w:left="1724" w:hanging="1440"/>
      </w:pPr>
      <w:rPr>
        <w:rFonts w:hint="default"/>
      </w:rPr>
    </w:lvl>
    <w:lvl w:ilvl="8">
      <w:start w:val="1"/>
      <w:numFmt w:val="decimal"/>
      <w:lvlText w:val="%1.%2.%3.%4.%5.%6.%7.%8.%9"/>
      <w:lvlJc w:val="left"/>
      <w:pPr>
        <w:tabs>
          <w:tab w:val="num" w:pos="1868"/>
        </w:tabs>
        <w:ind w:left="1868" w:hanging="1584"/>
      </w:pPr>
      <w:rPr>
        <w:rFonts w:hint="default"/>
      </w:rPr>
    </w:lvl>
  </w:abstractNum>
  <w:abstractNum w:abstractNumId="55">
    <w:nsid w:val="7C941AB9"/>
    <w:multiLevelType w:val="multilevel"/>
    <w:tmpl w:val="B6F2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num>
  <w:num w:numId="4">
    <w:abstractNumId w:val="32"/>
  </w:num>
  <w:num w:numId="5">
    <w:abstractNumId w:val="7"/>
  </w:num>
  <w:num w:numId="6">
    <w:abstractNumId w:val="2"/>
  </w:num>
  <w:num w:numId="7">
    <w:abstractNumId w:val="1"/>
  </w:num>
  <w:num w:numId="8">
    <w:abstractNumId w:val="0"/>
  </w:num>
  <w:num w:numId="9">
    <w:abstractNumId w:val="8"/>
  </w:num>
  <w:num w:numId="10">
    <w:abstractNumId w:val="6"/>
  </w:num>
  <w:num w:numId="11">
    <w:abstractNumId w:val="5"/>
  </w:num>
  <w:num w:numId="12">
    <w:abstractNumId w:val="4"/>
  </w:num>
  <w:num w:numId="13">
    <w:abstractNumId w:val="3"/>
  </w:num>
  <w:num w:numId="14">
    <w:abstractNumId w:val="17"/>
  </w:num>
  <w:num w:numId="15">
    <w:abstractNumId w:val="54"/>
  </w:num>
  <w:num w:numId="16">
    <w:abstractNumId w:val="20"/>
  </w:num>
  <w:num w:numId="17">
    <w:abstractNumId w:val="37"/>
  </w:num>
  <w:num w:numId="18">
    <w:abstractNumId w:val="49"/>
  </w:num>
  <w:num w:numId="19">
    <w:abstractNumId w:val="34"/>
  </w:num>
  <w:num w:numId="20">
    <w:abstractNumId w:val="50"/>
  </w:num>
  <w:num w:numId="21">
    <w:abstractNumId w:val="35"/>
  </w:num>
  <w:num w:numId="22">
    <w:abstractNumId w:val="33"/>
  </w:num>
  <w:num w:numId="23">
    <w:abstractNumId w:val="25"/>
  </w:num>
  <w:num w:numId="24">
    <w:abstractNumId w:val="27"/>
  </w:num>
  <w:num w:numId="25">
    <w:abstractNumId w:val="51"/>
  </w:num>
  <w:num w:numId="26">
    <w:abstractNumId w:val="15"/>
  </w:num>
  <w:num w:numId="27">
    <w:abstractNumId w:val="21"/>
  </w:num>
  <w:num w:numId="28">
    <w:abstractNumId w:val="42"/>
  </w:num>
  <w:num w:numId="29">
    <w:abstractNumId w:val="11"/>
  </w:num>
  <w:num w:numId="30">
    <w:abstractNumId w:val="29"/>
  </w:num>
  <w:num w:numId="31">
    <w:abstractNumId w:val="13"/>
  </w:num>
  <w:num w:numId="32">
    <w:abstractNumId w:val="52"/>
  </w:num>
  <w:num w:numId="33">
    <w:abstractNumId w:val="36"/>
  </w:num>
  <w:num w:numId="34">
    <w:abstractNumId w:val="22"/>
  </w:num>
  <w:num w:numId="35">
    <w:abstractNumId w:val="46"/>
  </w:num>
  <w:num w:numId="36">
    <w:abstractNumId w:val="10"/>
  </w:num>
  <w:num w:numId="37">
    <w:abstractNumId w:val="43"/>
  </w:num>
  <w:num w:numId="38">
    <w:abstractNumId w:val="14"/>
  </w:num>
  <w:num w:numId="39">
    <w:abstractNumId w:val="38"/>
  </w:num>
  <w:num w:numId="40">
    <w:abstractNumId w:val="41"/>
  </w:num>
  <w:num w:numId="41">
    <w:abstractNumId w:val="30"/>
  </w:num>
  <w:num w:numId="42">
    <w:abstractNumId w:val="40"/>
  </w:num>
  <w:num w:numId="43">
    <w:abstractNumId w:val="48"/>
  </w:num>
  <w:num w:numId="44">
    <w:abstractNumId w:val="19"/>
  </w:num>
  <w:num w:numId="45">
    <w:abstractNumId w:val="53"/>
  </w:num>
  <w:num w:numId="46">
    <w:abstractNumId w:val="55"/>
  </w:num>
  <w:num w:numId="47">
    <w:abstractNumId w:val="18"/>
  </w:num>
  <w:num w:numId="48">
    <w:abstractNumId w:val="39"/>
  </w:num>
  <w:num w:numId="49">
    <w:abstractNumId w:val="26"/>
  </w:num>
  <w:num w:numId="50">
    <w:abstractNumId w:val="28"/>
  </w:num>
  <w:num w:numId="51">
    <w:abstractNumId w:val="9"/>
  </w:num>
  <w:num w:numId="52">
    <w:abstractNumId w:val="44"/>
  </w:num>
  <w:num w:numId="53">
    <w:abstractNumId w:val="24"/>
  </w:num>
  <w:num w:numId="54">
    <w:abstractNumId w:val="23"/>
  </w:num>
  <w:num w:numId="55">
    <w:abstractNumId w:val="12"/>
  </w:num>
  <w:num w:numId="56">
    <w:abstractNumId w:val="31"/>
  </w:num>
  <w:num w:numId="57">
    <w:abstractNumId w:val="45"/>
  </w:num>
  <w:numIdMacAtCleanup w:val="5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activeWritingStyle w:appName="MSWord" w:lang="en-GB" w:vendorID="64" w:dllVersion="131078" w:nlCheck="1" w:checkStyle="0"/>
  <w:activeWritingStyle w:appName="MSWord" w:lang="en-US" w:vendorID="64" w:dllVersion="131078" w:nlCheck="1" w:checkStyle="1"/>
  <w:activeWritingStyle w:appName="MSWord" w:lang="fr-FR" w:vendorID="64" w:dllVersion="131078" w:nlCheck="1" w:checkStyle="1"/>
  <w:proofState w:spelling="clean"/>
  <w:attachedTemplate r:id="rId1"/>
  <w:stylePaneFormatFilter w:val="3001"/>
  <w:defaultTabStop w:val="708"/>
  <w:hyphenationZone w:val="283"/>
  <w:noPunctuationKerning/>
  <w:characterSpacingControl w:val="doNotCompress"/>
  <w:hdrShapeDefaults>
    <o:shapedefaults v:ext="edit" spidmax="71682"/>
  </w:hdrShapeDefaults>
  <w:footnotePr>
    <w:footnote w:id="-1"/>
    <w:footnote w:id="0"/>
  </w:footnotePr>
  <w:endnotePr>
    <w:endnote w:id="-1"/>
    <w:endnote w:id="0"/>
  </w:endnotePr>
  <w:compat/>
  <w:rsids>
    <w:rsidRoot w:val="00046FDA"/>
    <w:rsid w:val="00000383"/>
    <w:rsid w:val="00000991"/>
    <w:rsid w:val="00000C64"/>
    <w:rsid w:val="00001064"/>
    <w:rsid w:val="000037D3"/>
    <w:rsid w:val="000064C5"/>
    <w:rsid w:val="00007B93"/>
    <w:rsid w:val="000110EF"/>
    <w:rsid w:val="00011649"/>
    <w:rsid w:val="00011C5D"/>
    <w:rsid w:val="000130E7"/>
    <w:rsid w:val="000140B2"/>
    <w:rsid w:val="00014D09"/>
    <w:rsid w:val="00015046"/>
    <w:rsid w:val="00015125"/>
    <w:rsid w:val="0001545F"/>
    <w:rsid w:val="000154F4"/>
    <w:rsid w:val="000159F5"/>
    <w:rsid w:val="000168C3"/>
    <w:rsid w:val="0002076D"/>
    <w:rsid w:val="00020825"/>
    <w:rsid w:val="000219FF"/>
    <w:rsid w:val="00022970"/>
    <w:rsid w:val="00022C41"/>
    <w:rsid w:val="00022F26"/>
    <w:rsid w:val="00023E2B"/>
    <w:rsid w:val="00024387"/>
    <w:rsid w:val="00025B05"/>
    <w:rsid w:val="000264FB"/>
    <w:rsid w:val="000265A1"/>
    <w:rsid w:val="00027720"/>
    <w:rsid w:val="00027A43"/>
    <w:rsid w:val="00031544"/>
    <w:rsid w:val="00031B85"/>
    <w:rsid w:val="00032088"/>
    <w:rsid w:val="00036AB7"/>
    <w:rsid w:val="00036AF1"/>
    <w:rsid w:val="000378B5"/>
    <w:rsid w:val="00037A35"/>
    <w:rsid w:val="00040F61"/>
    <w:rsid w:val="00041554"/>
    <w:rsid w:val="00041898"/>
    <w:rsid w:val="00041A54"/>
    <w:rsid w:val="00041B70"/>
    <w:rsid w:val="00042F76"/>
    <w:rsid w:val="000437E6"/>
    <w:rsid w:val="0004395D"/>
    <w:rsid w:val="00044096"/>
    <w:rsid w:val="000452AC"/>
    <w:rsid w:val="000454B2"/>
    <w:rsid w:val="0004591E"/>
    <w:rsid w:val="00045D13"/>
    <w:rsid w:val="00045F06"/>
    <w:rsid w:val="00046C8C"/>
    <w:rsid w:val="00046E6D"/>
    <w:rsid w:val="00046FDA"/>
    <w:rsid w:val="00047E90"/>
    <w:rsid w:val="000508CD"/>
    <w:rsid w:val="000510F7"/>
    <w:rsid w:val="0005319E"/>
    <w:rsid w:val="000531DD"/>
    <w:rsid w:val="00053AC6"/>
    <w:rsid w:val="00056DA5"/>
    <w:rsid w:val="000572E7"/>
    <w:rsid w:val="000575F7"/>
    <w:rsid w:val="0006087F"/>
    <w:rsid w:val="00060B23"/>
    <w:rsid w:val="000611A8"/>
    <w:rsid w:val="00061DE3"/>
    <w:rsid w:val="00062289"/>
    <w:rsid w:val="000640E6"/>
    <w:rsid w:val="0006476F"/>
    <w:rsid w:val="000653F7"/>
    <w:rsid w:val="0006595E"/>
    <w:rsid w:val="00065AEE"/>
    <w:rsid w:val="000661CA"/>
    <w:rsid w:val="00066F98"/>
    <w:rsid w:val="000672CC"/>
    <w:rsid w:val="00067491"/>
    <w:rsid w:val="00070EF7"/>
    <w:rsid w:val="00071049"/>
    <w:rsid w:val="00071065"/>
    <w:rsid w:val="0007219F"/>
    <w:rsid w:val="000725D1"/>
    <w:rsid w:val="0007266D"/>
    <w:rsid w:val="0007368E"/>
    <w:rsid w:val="00073945"/>
    <w:rsid w:val="000743EA"/>
    <w:rsid w:val="00074C32"/>
    <w:rsid w:val="00075134"/>
    <w:rsid w:val="000764FD"/>
    <w:rsid w:val="00077501"/>
    <w:rsid w:val="000819E8"/>
    <w:rsid w:val="00084828"/>
    <w:rsid w:val="00086653"/>
    <w:rsid w:val="0008720D"/>
    <w:rsid w:val="00087750"/>
    <w:rsid w:val="0009373B"/>
    <w:rsid w:val="00093A48"/>
    <w:rsid w:val="000948E2"/>
    <w:rsid w:val="00095369"/>
    <w:rsid w:val="000966B0"/>
    <w:rsid w:val="00096C0F"/>
    <w:rsid w:val="000A008B"/>
    <w:rsid w:val="000A0124"/>
    <w:rsid w:val="000A1E2D"/>
    <w:rsid w:val="000A24D1"/>
    <w:rsid w:val="000A28B1"/>
    <w:rsid w:val="000A355B"/>
    <w:rsid w:val="000A37A8"/>
    <w:rsid w:val="000A57F3"/>
    <w:rsid w:val="000A6111"/>
    <w:rsid w:val="000A6B42"/>
    <w:rsid w:val="000A7E6A"/>
    <w:rsid w:val="000B0541"/>
    <w:rsid w:val="000B067B"/>
    <w:rsid w:val="000B112B"/>
    <w:rsid w:val="000B18CF"/>
    <w:rsid w:val="000B1A76"/>
    <w:rsid w:val="000B2EBB"/>
    <w:rsid w:val="000B3A1A"/>
    <w:rsid w:val="000B3AA5"/>
    <w:rsid w:val="000B4837"/>
    <w:rsid w:val="000B497E"/>
    <w:rsid w:val="000B5D36"/>
    <w:rsid w:val="000B66BE"/>
    <w:rsid w:val="000B72EB"/>
    <w:rsid w:val="000B75F3"/>
    <w:rsid w:val="000C02D0"/>
    <w:rsid w:val="000C0ABF"/>
    <w:rsid w:val="000C1214"/>
    <w:rsid w:val="000C177B"/>
    <w:rsid w:val="000C1BCB"/>
    <w:rsid w:val="000C2165"/>
    <w:rsid w:val="000C2603"/>
    <w:rsid w:val="000C36D1"/>
    <w:rsid w:val="000C3E6A"/>
    <w:rsid w:val="000C4A4D"/>
    <w:rsid w:val="000C4D28"/>
    <w:rsid w:val="000C50BE"/>
    <w:rsid w:val="000C5444"/>
    <w:rsid w:val="000C59DE"/>
    <w:rsid w:val="000C6D35"/>
    <w:rsid w:val="000C72AC"/>
    <w:rsid w:val="000C73A1"/>
    <w:rsid w:val="000C7C4B"/>
    <w:rsid w:val="000C7D4E"/>
    <w:rsid w:val="000D194B"/>
    <w:rsid w:val="000D25C8"/>
    <w:rsid w:val="000D3CD8"/>
    <w:rsid w:val="000D4DCD"/>
    <w:rsid w:val="000D4F56"/>
    <w:rsid w:val="000D5626"/>
    <w:rsid w:val="000D5CBB"/>
    <w:rsid w:val="000D67C7"/>
    <w:rsid w:val="000D76EA"/>
    <w:rsid w:val="000D7AFC"/>
    <w:rsid w:val="000D7FEC"/>
    <w:rsid w:val="000E002D"/>
    <w:rsid w:val="000E095F"/>
    <w:rsid w:val="000E29CB"/>
    <w:rsid w:val="000E56A6"/>
    <w:rsid w:val="000E60E9"/>
    <w:rsid w:val="000E66EE"/>
    <w:rsid w:val="000E6DF8"/>
    <w:rsid w:val="000E6FCA"/>
    <w:rsid w:val="000E7EF5"/>
    <w:rsid w:val="000F11E8"/>
    <w:rsid w:val="000F1443"/>
    <w:rsid w:val="000F23DF"/>
    <w:rsid w:val="000F3119"/>
    <w:rsid w:val="000F3489"/>
    <w:rsid w:val="000F3ADC"/>
    <w:rsid w:val="000F4427"/>
    <w:rsid w:val="000F4BA0"/>
    <w:rsid w:val="000F62FB"/>
    <w:rsid w:val="000F6B2B"/>
    <w:rsid w:val="000F7806"/>
    <w:rsid w:val="00100C55"/>
    <w:rsid w:val="0010275A"/>
    <w:rsid w:val="001031C8"/>
    <w:rsid w:val="00105040"/>
    <w:rsid w:val="00105414"/>
    <w:rsid w:val="0010558F"/>
    <w:rsid w:val="00105AEC"/>
    <w:rsid w:val="00105E2F"/>
    <w:rsid w:val="00106EB5"/>
    <w:rsid w:val="00110D64"/>
    <w:rsid w:val="001116D3"/>
    <w:rsid w:val="0011194D"/>
    <w:rsid w:val="00111B91"/>
    <w:rsid w:val="001122DF"/>
    <w:rsid w:val="00112992"/>
    <w:rsid w:val="00114BA2"/>
    <w:rsid w:val="001159D0"/>
    <w:rsid w:val="001168CD"/>
    <w:rsid w:val="00117C3B"/>
    <w:rsid w:val="00117D0C"/>
    <w:rsid w:val="00120A83"/>
    <w:rsid w:val="00121935"/>
    <w:rsid w:val="00121AAE"/>
    <w:rsid w:val="001221DF"/>
    <w:rsid w:val="00122D7E"/>
    <w:rsid w:val="001238F6"/>
    <w:rsid w:val="001240ED"/>
    <w:rsid w:val="00124354"/>
    <w:rsid w:val="00124ADD"/>
    <w:rsid w:val="001265B1"/>
    <w:rsid w:val="00126D06"/>
    <w:rsid w:val="00127691"/>
    <w:rsid w:val="00132A5B"/>
    <w:rsid w:val="001332DC"/>
    <w:rsid w:val="00136265"/>
    <w:rsid w:val="0013741E"/>
    <w:rsid w:val="00137484"/>
    <w:rsid w:val="00137857"/>
    <w:rsid w:val="00137F11"/>
    <w:rsid w:val="00140C1C"/>
    <w:rsid w:val="0014199D"/>
    <w:rsid w:val="00141DDC"/>
    <w:rsid w:val="0014326D"/>
    <w:rsid w:val="001440EB"/>
    <w:rsid w:val="00144931"/>
    <w:rsid w:val="00145237"/>
    <w:rsid w:val="00145342"/>
    <w:rsid w:val="00145FCF"/>
    <w:rsid w:val="00147EED"/>
    <w:rsid w:val="00150148"/>
    <w:rsid w:val="00150B60"/>
    <w:rsid w:val="00150D99"/>
    <w:rsid w:val="00150E61"/>
    <w:rsid w:val="001514B9"/>
    <w:rsid w:val="001515CD"/>
    <w:rsid w:val="00151824"/>
    <w:rsid w:val="00151ADB"/>
    <w:rsid w:val="00151D92"/>
    <w:rsid w:val="00152105"/>
    <w:rsid w:val="001526F7"/>
    <w:rsid w:val="001532BA"/>
    <w:rsid w:val="00153A55"/>
    <w:rsid w:val="001544D9"/>
    <w:rsid w:val="00154D4A"/>
    <w:rsid w:val="00155B3B"/>
    <w:rsid w:val="00155E9C"/>
    <w:rsid w:val="0015600C"/>
    <w:rsid w:val="00157A4B"/>
    <w:rsid w:val="0016161C"/>
    <w:rsid w:val="0016215E"/>
    <w:rsid w:val="00162B33"/>
    <w:rsid w:val="001639D5"/>
    <w:rsid w:val="001650B0"/>
    <w:rsid w:val="00167B6B"/>
    <w:rsid w:val="001710DD"/>
    <w:rsid w:val="0017126D"/>
    <w:rsid w:val="00171AD8"/>
    <w:rsid w:val="0017206F"/>
    <w:rsid w:val="00173BDA"/>
    <w:rsid w:val="00175707"/>
    <w:rsid w:val="001760E2"/>
    <w:rsid w:val="00176B95"/>
    <w:rsid w:val="00176F41"/>
    <w:rsid w:val="00177B78"/>
    <w:rsid w:val="00180036"/>
    <w:rsid w:val="00181471"/>
    <w:rsid w:val="00183400"/>
    <w:rsid w:val="00184831"/>
    <w:rsid w:val="00184C10"/>
    <w:rsid w:val="001852B5"/>
    <w:rsid w:val="001864A4"/>
    <w:rsid w:val="00187703"/>
    <w:rsid w:val="00187B39"/>
    <w:rsid w:val="00190FE8"/>
    <w:rsid w:val="0019165B"/>
    <w:rsid w:val="00191E9C"/>
    <w:rsid w:val="00192B1B"/>
    <w:rsid w:val="00192E14"/>
    <w:rsid w:val="001937BC"/>
    <w:rsid w:val="00194478"/>
    <w:rsid w:val="001974CE"/>
    <w:rsid w:val="00197AF0"/>
    <w:rsid w:val="001A20E9"/>
    <w:rsid w:val="001A2FAE"/>
    <w:rsid w:val="001A3884"/>
    <w:rsid w:val="001A3AEB"/>
    <w:rsid w:val="001A3DE1"/>
    <w:rsid w:val="001A4844"/>
    <w:rsid w:val="001A4A9A"/>
    <w:rsid w:val="001A5333"/>
    <w:rsid w:val="001A61E5"/>
    <w:rsid w:val="001A660F"/>
    <w:rsid w:val="001A7168"/>
    <w:rsid w:val="001A751F"/>
    <w:rsid w:val="001A79DC"/>
    <w:rsid w:val="001A7CA9"/>
    <w:rsid w:val="001A7F31"/>
    <w:rsid w:val="001B16DD"/>
    <w:rsid w:val="001B1BE1"/>
    <w:rsid w:val="001B2572"/>
    <w:rsid w:val="001B26C4"/>
    <w:rsid w:val="001B33D9"/>
    <w:rsid w:val="001B3583"/>
    <w:rsid w:val="001B3D30"/>
    <w:rsid w:val="001B4EDB"/>
    <w:rsid w:val="001B6CC2"/>
    <w:rsid w:val="001C1558"/>
    <w:rsid w:val="001C17F3"/>
    <w:rsid w:val="001C22C0"/>
    <w:rsid w:val="001C2EFD"/>
    <w:rsid w:val="001C3921"/>
    <w:rsid w:val="001C3C14"/>
    <w:rsid w:val="001C3E1A"/>
    <w:rsid w:val="001C42D4"/>
    <w:rsid w:val="001C5051"/>
    <w:rsid w:val="001C5E10"/>
    <w:rsid w:val="001C6007"/>
    <w:rsid w:val="001C66E5"/>
    <w:rsid w:val="001C701D"/>
    <w:rsid w:val="001D0493"/>
    <w:rsid w:val="001D0C0B"/>
    <w:rsid w:val="001D10CA"/>
    <w:rsid w:val="001D31FD"/>
    <w:rsid w:val="001D3667"/>
    <w:rsid w:val="001D46ED"/>
    <w:rsid w:val="001D4AF7"/>
    <w:rsid w:val="001D7895"/>
    <w:rsid w:val="001E03E5"/>
    <w:rsid w:val="001E09EF"/>
    <w:rsid w:val="001E131F"/>
    <w:rsid w:val="001E23F7"/>
    <w:rsid w:val="001E494E"/>
    <w:rsid w:val="001E4AB5"/>
    <w:rsid w:val="001E4E66"/>
    <w:rsid w:val="001E5A67"/>
    <w:rsid w:val="001E6BB8"/>
    <w:rsid w:val="001E6CE6"/>
    <w:rsid w:val="001E6DBD"/>
    <w:rsid w:val="001E72D3"/>
    <w:rsid w:val="001E7AD3"/>
    <w:rsid w:val="001E7D40"/>
    <w:rsid w:val="001F0A3D"/>
    <w:rsid w:val="001F1561"/>
    <w:rsid w:val="001F21E3"/>
    <w:rsid w:val="001F3935"/>
    <w:rsid w:val="001F4A5A"/>
    <w:rsid w:val="001F6B7F"/>
    <w:rsid w:val="001F7123"/>
    <w:rsid w:val="001F7673"/>
    <w:rsid w:val="001F77B9"/>
    <w:rsid w:val="001F786D"/>
    <w:rsid w:val="001F7973"/>
    <w:rsid w:val="001F7A1A"/>
    <w:rsid w:val="0020004A"/>
    <w:rsid w:val="002008E6"/>
    <w:rsid w:val="00200949"/>
    <w:rsid w:val="002010A0"/>
    <w:rsid w:val="002011F8"/>
    <w:rsid w:val="00202876"/>
    <w:rsid w:val="002036C3"/>
    <w:rsid w:val="00203950"/>
    <w:rsid w:val="00206649"/>
    <w:rsid w:val="00206CCD"/>
    <w:rsid w:val="00207183"/>
    <w:rsid w:val="00207780"/>
    <w:rsid w:val="00207F9F"/>
    <w:rsid w:val="00210832"/>
    <w:rsid w:val="002129E1"/>
    <w:rsid w:val="00213255"/>
    <w:rsid w:val="002134E5"/>
    <w:rsid w:val="00213570"/>
    <w:rsid w:val="00216085"/>
    <w:rsid w:val="00220196"/>
    <w:rsid w:val="00221CF9"/>
    <w:rsid w:val="00221D6E"/>
    <w:rsid w:val="00222DA9"/>
    <w:rsid w:val="002238D9"/>
    <w:rsid w:val="00224262"/>
    <w:rsid w:val="00224643"/>
    <w:rsid w:val="0022509B"/>
    <w:rsid w:val="00225A0D"/>
    <w:rsid w:val="00226E56"/>
    <w:rsid w:val="00227067"/>
    <w:rsid w:val="00227C7F"/>
    <w:rsid w:val="00227C85"/>
    <w:rsid w:val="002308F4"/>
    <w:rsid w:val="00230905"/>
    <w:rsid w:val="00231F12"/>
    <w:rsid w:val="00232E58"/>
    <w:rsid w:val="002355C9"/>
    <w:rsid w:val="0023593E"/>
    <w:rsid w:val="00235E23"/>
    <w:rsid w:val="00236740"/>
    <w:rsid w:val="00236D7A"/>
    <w:rsid w:val="00237416"/>
    <w:rsid w:val="002379BD"/>
    <w:rsid w:val="0024039A"/>
    <w:rsid w:val="00243DF7"/>
    <w:rsid w:val="00244C25"/>
    <w:rsid w:val="00250B8E"/>
    <w:rsid w:val="00251393"/>
    <w:rsid w:val="00254A29"/>
    <w:rsid w:val="002553CB"/>
    <w:rsid w:val="002562CE"/>
    <w:rsid w:val="00256BBE"/>
    <w:rsid w:val="00256C9F"/>
    <w:rsid w:val="0026070D"/>
    <w:rsid w:val="00260EAE"/>
    <w:rsid w:val="00261006"/>
    <w:rsid w:val="002614A0"/>
    <w:rsid w:val="00261FED"/>
    <w:rsid w:val="00262B2B"/>
    <w:rsid w:val="00262D75"/>
    <w:rsid w:val="0026305F"/>
    <w:rsid w:val="002650A5"/>
    <w:rsid w:val="00265531"/>
    <w:rsid w:val="00266467"/>
    <w:rsid w:val="0026731E"/>
    <w:rsid w:val="00267800"/>
    <w:rsid w:val="0027001A"/>
    <w:rsid w:val="0027004B"/>
    <w:rsid w:val="002705E3"/>
    <w:rsid w:val="002707C8"/>
    <w:rsid w:val="00270B4C"/>
    <w:rsid w:val="0027170A"/>
    <w:rsid w:val="00271E24"/>
    <w:rsid w:val="0027372D"/>
    <w:rsid w:val="00273AC5"/>
    <w:rsid w:val="00274484"/>
    <w:rsid w:val="002749C3"/>
    <w:rsid w:val="00274FE0"/>
    <w:rsid w:val="00275797"/>
    <w:rsid w:val="00275B01"/>
    <w:rsid w:val="002765A8"/>
    <w:rsid w:val="002801CC"/>
    <w:rsid w:val="002806EF"/>
    <w:rsid w:val="002808AD"/>
    <w:rsid w:val="002816CD"/>
    <w:rsid w:val="00281FB0"/>
    <w:rsid w:val="002824C8"/>
    <w:rsid w:val="00283647"/>
    <w:rsid w:val="00283D6C"/>
    <w:rsid w:val="00284610"/>
    <w:rsid w:val="00284C1D"/>
    <w:rsid w:val="0028510B"/>
    <w:rsid w:val="00285472"/>
    <w:rsid w:val="002855BB"/>
    <w:rsid w:val="00285DE3"/>
    <w:rsid w:val="002862B8"/>
    <w:rsid w:val="002863C8"/>
    <w:rsid w:val="00286625"/>
    <w:rsid w:val="00287269"/>
    <w:rsid w:val="00287D4A"/>
    <w:rsid w:val="00287F37"/>
    <w:rsid w:val="002901BE"/>
    <w:rsid w:val="00290231"/>
    <w:rsid w:val="00291990"/>
    <w:rsid w:val="00291D48"/>
    <w:rsid w:val="0029324C"/>
    <w:rsid w:val="002945E9"/>
    <w:rsid w:val="002955A4"/>
    <w:rsid w:val="002972EE"/>
    <w:rsid w:val="002A0BED"/>
    <w:rsid w:val="002A1E9D"/>
    <w:rsid w:val="002A3C2A"/>
    <w:rsid w:val="002A4151"/>
    <w:rsid w:val="002A44FA"/>
    <w:rsid w:val="002A494E"/>
    <w:rsid w:val="002A4EB8"/>
    <w:rsid w:val="002A524F"/>
    <w:rsid w:val="002A5CB9"/>
    <w:rsid w:val="002A685F"/>
    <w:rsid w:val="002B08D6"/>
    <w:rsid w:val="002B2DA8"/>
    <w:rsid w:val="002B3553"/>
    <w:rsid w:val="002B3AA2"/>
    <w:rsid w:val="002B3DF9"/>
    <w:rsid w:val="002B4684"/>
    <w:rsid w:val="002B72DE"/>
    <w:rsid w:val="002B781F"/>
    <w:rsid w:val="002C0B17"/>
    <w:rsid w:val="002C0C79"/>
    <w:rsid w:val="002C115F"/>
    <w:rsid w:val="002C1810"/>
    <w:rsid w:val="002C1D78"/>
    <w:rsid w:val="002C301D"/>
    <w:rsid w:val="002C3A5A"/>
    <w:rsid w:val="002C4063"/>
    <w:rsid w:val="002C4D7D"/>
    <w:rsid w:val="002C5098"/>
    <w:rsid w:val="002C57CE"/>
    <w:rsid w:val="002C6187"/>
    <w:rsid w:val="002C6660"/>
    <w:rsid w:val="002D2FD0"/>
    <w:rsid w:val="002D3A3C"/>
    <w:rsid w:val="002D507E"/>
    <w:rsid w:val="002D74D7"/>
    <w:rsid w:val="002E1EAC"/>
    <w:rsid w:val="002E2809"/>
    <w:rsid w:val="002E3431"/>
    <w:rsid w:val="002E3F0A"/>
    <w:rsid w:val="002E43B6"/>
    <w:rsid w:val="002E4966"/>
    <w:rsid w:val="002E5327"/>
    <w:rsid w:val="002E5634"/>
    <w:rsid w:val="002E618A"/>
    <w:rsid w:val="002E6373"/>
    <w:rsid w:val="002E63FE"/>
    <w:rsid w:val="002E77EF"/>
    <w:rsid w:val="002E7975"/>
    <w:rsid w:val="002F0553"/>
    <w:rsid w:val="002F26F0"/>
    <w:rsid w:val="002F2A47"/>
    <w:rsid w:val="002F37F3"/>
    <w:rsid w:val="002F3D4F"/>
    <w:rsid w:val="002F47A5"/>
    <w:rsid w:val="002F56BB"/>
    <w:rsid w:val="002F59F7"/>
    <w:rsid w:val="002F5F1A"/>
    <w:rsid w:val="002F60F8"/>
    <w:rsid w:val="002F667C"/>
    <w:rsid w:val="002F6EBC"/>
    <w:rsid w:val="002F70AD"/>
    <w:rsid w:val="002F768A"/>
    <w:rsid w:val="002F7BB5"/>
    <w:rsid w:val="00300CAB"/>
    <w:rsid w:val="00301ACC"/>
    <w:rsid w:val="00302245"/>
    <w:rsid w:val="00302E77"/>
    <w:rsid w:val="00303574"/>
    <w:rsid w:val="003040D9"/>
    <w:rsid w:val="003043CD"/>
    <w:rsid w:val="00304421"/>
    <w:rsid w:val="00305039"/>
    <w:rsid w:val="00305462"/>
    <w:rsid w:val="003057E6"/>
    <w:rsid w:val="003063BB"/>
    <w:rsid w:val="00306EAE"/>
    <w:rsid w:val="00307E3C"/>
    <w:rsid w:val="00307E4F"/>
    <w:rsid w:val="003103B1"/>
    <w:rsid w:val="00310680"/>
    <w:rsid w:val="00310730"/>
    <w:rsid w:val="00312FBD"/>
    <w:rsid w:val="00313138"/>
    <w:rsid w:val="00313C14"/>
    <w:rsid w:val="003149A5"/>
    <w:rsid w:val="003162F0"/>
    <w:rsid w:val="00316521"/>
    <w:rsid w:val="00316FF7"/>
    <w:rsid w:val="00317BFE"/>
    <w:rsid w:val="0032315D"/>
    <w:rsid w:val="003249AA"/>
    <w:rsid w:val="00324DDC"/>
    <w:rsid w:val="003259F7"/>
    <w:rsid w:val="00326926"/>
    <w:rsid w:val="003277AF"/>
    <w:rsid w:val="00327E34"/>
    <w:rsid w:val="0033276E"/>
    <w:rsid w:val="00333349"/>
    <w:rsid w:val="00334E0C"/>
    <w:rsid w:val="00335F74"/>
    <w:rsid w:val="00335FDE"/>
    <w:rsid w:val="0033671F"/>
    <w:rsid w:val="00336C63"/>
    <w:rsid w:val="00336F80"/>
    <w:rsid w:val="00337C4C"/>
    <w:rsid w:val="00340050"/>
    <w:rsid w:val="00340553"/>
    <w:rsid w:val="00341236"/>
    <w:rsid w:val="0034193A"/>
    <w:rsid w:val="003421E2"/>
    <w:rsid w:val="0034274E"/>
    <w:rsid w:val="00343AF7"/>
    <w:rsid w:val="00343D24"/>
    <w:rsid w:val="00343F95"/>
    <w:rsid w:val="003443DE"/>
    <w:rsid w:val="00344432"/>
    <w:rsid w:val="003447B6"/>
    <w:rsid w:val="00344C4A"/>
    <w:rsid w:val="00346310"/>
    <w:rsid w:val="00346BC5"/>
    <w:rsid w:val="00347CEB"/>
    <w:rsid w:val="0035105E"/>
    <w:rsid w:val="0035144C"/>
    <w:rsid w:val="00352894"/>
    <w:rsid w:val="00354B8D"/>
    <w:rsid w:val="003573E6"/>
    <w:rsid w:val="003574C9"/>
    <w:rsid w:val="0035765C"/>
    <w:rsid w:val="003579A3"/>
    <w:rsid w:val="00357B23"/>
    <w:rsid w:val="0036006A"/>
    <w:rsid w:val="0036072A"/>
    <w:rsid w:val="0036091C"/>
    <w:rsid w:val="00361A5E"/>
    <w:rsid w:val="003626FF"/>
    <w:rsid w:val="00362C8B"/>
    <w:rsid w:val="0036482E"/>
    <w:rsid w:val="00364E25"/>
    <w:rsid w:val="00365A8E"/>
    <w:rsid w:val="003669AD"/>
    <w:rsid w:val="00370346"/>
    <w:rsid w:val="00370738"/>
    <w:rsid w:val="00371D66"/>
    <w:rsid w:val="00372053"/>
    <w:rsid w:val="00373553"/>
    <w:rsid w:val="003740E3"/>
    <w:rsid w:val="003753D3"/>
    <w:rsid w:val="003764FA"/>
    <w:rsid w:val="003766BC"/>
    <w:rsid w:val="00376E5C"/>
    <w:rsid w:val="00377CDF"/>
    <w:rsid w:val="00382C88"/>
    <w:rsid w:val="00384466"/>
    <w:rsid w:val="00384697"/>
    <w:rsid w:val="003853AB"/>
    <w:rsid w:val="0038542F"/>
    <w:rsid w:val="00385730"/>
    <w:rsid w:val="0038584A"/>
    <w:rsid w:val="00386732"/>
    <w:rsid w:val="00387295"/>
    <w:rsid w:val="003876F8"/>
    <w:rsid w:val="00390360"/>
    <w:rsid w:val="00390383"/>
    <w:rsid w:val="00390564"/>
    <w:rsid w:val="00390BA2"/>
    <w:rsid w:val="00392116"/>
    <w:rsid w:val="0039239A"/>
    <w:rsid w:val="003927BD"/>
    <w:rsid w:val="00392A04"/>
    <w:rsid w:val="00392E84"/>
    <w:rsid w:val="00393F57"/>
    <w:rsid w:val="00394060"/>
    <w:rsid w:val="003944D1"/>
    <w:rsid w:val="003956F7"/>
    <w:rsid w:val="003976DC"/>
    <w:rsid w:val="00397966"/>
    <w:rsid w:val="00397BB3"/>
    <w:rsid w:val="003A03E8"/>
    <w:rsid w:val="003A091C"/>
    <w:rsid w:val="003A0996"/>
    <w:rsid w:val="003A1E1A"/>
    <w:rsid w:val="003A3048"/>
    <w:rsid w:val="003A3648"/>
    <w:rsid w:val="003A36BE"/>
    <w:rsid w:val="003A36FE"/>
    <w:rsid w:val="003A4FB4"/>
    <w:rsid w:val="003A6387"/>
    <w:rsid w:val="003A75DF"/>
    <w:rsid w:val="003B235E"/>
    <w:rsid w:val="003B2E05"/>
    <w:rsid w:val="003B36BA"/>
    <w:rsid w:val="003B4E9A"/>
    <w:rsid w:val="003B5306"/>
    <w:rsid w:val="003B5624"/>
    <w:rsid w:val="003B599C"/>
    <w:rsid w:val="003C0F6E"/>
    <w:rsid w:val="003C1E57"/>
    <w:rsid w:val="003C38C7"/>
    <w:rsid w:val="003C3ECE"/>
    <w:rsid w:val="003C6055"/>
    <w:rsid w:val="003C7733"/>
    <w:rsid w:val="003D2D18"/>
    <w:rsid w:val="003D3336"/>
    <w:rsid w:val="003D42C9"/>
    <w:rsid w:val="003D5B10"/>
    <w:rsid w:val="003D6344"/>
    <w:rsid w:val="003D679D"/>
    <w:rsid w:val="003D680B"/>
    <w:rsid w:val="003D75FD"/>
    <w:rsid w:val="003E0033"/>
    <w:rsid w:val="003E10D0"/>
    <w:rsid w:val="003E391F"/>
    <w:rsid w:val="003E4C4D"/>
    <w:rsid w:val="003E5364"/>
    <w:rsid w:val="003E5DE9"/>
    <w:rsid w:val="003E64CB"/>
    <w:rsid w:val="003E68BF"/>
    <w:rsid w:val="003E6A56"/>
    <w:rsid w:val="003E79B1"/>
    <w:rsid w:val="003F08CF"/>
    <w:rsid w:val="003F0E8E"/>
    <w:rsid w:val="003F1F9E"/>
    <w:rsid w:val="003F25EE"/>
    <w:rsid w:val="003F3437"/>
    <w:rsid w:val="003F7483"/>
    <w:rsid w:val="00400085"/>
    <w:rsid w:val="00400F0F"/>
    <w:rsid w:val="00401157"/>
    <w:rsid w:val="004015E9"/>
    <w:rsid w:val="00401ADD"/>
    <w:rsid w:val="00402449"/>
    <w:rsid w:val="004024EB"/>
    <w:rsid w:val="0040271A"/>
    <w:rsid w:val="00403C64"/>
    <w:rsid w:val="00405557"/>
    <w:rsid w:val="00405B3C"/>
    <w:rsid w:val="00407F1D"/>
    <w:rsid w:val="00410CCB"/>
    <w:rsid w:val="004113BA"/>
    <w:rsid w:val="0041202A"/>
    <w:rsid w:val="004161EA"/>
    <w:rsid w:val="00417125"/>
    <w:rsid w:val="00420604"/>
    <w:rsid w:val="0042076A"/>
    <w:rsid w:val="004209FA"/>
    <w:rsid w:val="00423483"/>
    <w:rsid w:val="00424585"/>
    <w:rsid w:val="00425481"/>
    <w:rsid w:val="00425D55"/>
    <w:rsid w:val="00426E20"/>
    <w:rsid w:val="00426EEF"/>
    <w:rsid w:val="004271AC"/>
    <w:rsid w:val="00430F8F"/>
    <w:rsid w:val="004315C9"/>
    <w:rsid w:val="0043230A"/>
    <w:rsid w:val="004344E2"/>
    <w:rsid w:val="0043479E"/>
    <w:rsid w:val="0043566B"/>
    <w:rsid w:val="00435EAE"/>
    <w:rsid w:val="004401F5"/>
    <w:rsid w:val="004401F6"/>
    <w:rsid w:val="004406B9"/>
    <w:rsid w:val="0044076D"/>
    <w:rsid w:val="00440C36"/>
    <w:rsid w:val="00440E57"/>
    <w:rsid w:val="0044121E"/>
    <w:rsid w:val="004412C0"/>
    <w:rsid w:val="004417C0"/>
    <w:rsid w:val="0044208B"/>
    <w:rsid w:val="0044396F"/>
    <w:rsid w:val="004503A6"/>
    <w:rsid w:val="00450BD9"/>
    <w:rsid w:val="0045108D"/>
    <w:rsid w:val="004531FF"/>
    <w:rsid w:val="004549F8"/>
    <w:rsid w:val="00456D2A"/>
    <w:rsid w:val="004579DD"/>
    <w:rsid w:val="0046014D"/>
    <w:rsid w:val="00460B1A"/>
    <w:rsid w:val="00460C39"/>
    <w:rsid w:val="00460D20"/>
    <w:rsid w:val="00462855"/>
    <w:rsid w:val="0046463C"/>
    <w:rsid w:val="0046518D"/>
    <w:rsid w:val="00466A8A"/>
    <w:rsid w:val="00467B63"/>
    <w:rsid w:val="004710F4"/>
    <w:rsid w:val="004750E4"/>
    <w:rsid w:val="00475B4A"/>
    <w:rsid w:val="00476506"/>
    <w:rsid w:val="00481A60"/>
    <w:rsid w:val="004824F5"/>
    <w:rsid w:val="00482A26"/>
    <w:rsid w:val="0048393D"/>
    <w:rsid w:val="00483CED"/>
    <w:rsid w:val="00484A4F"/>
    <w:rsid w:val="0048579B"/>
    <w:rsid w:val="004875F3"/>
    <w:rsid w:val="004879FA"/>
    <w:rsid w:val="004913DD"/>
    <w:rsid w:val="0049190B"/>
    <w:rsid w:val="00492067"/>
    <w:rsid w:val="004920AF"/>
    <w:rsid w:val="00494360"/>
    <w:rsid w:val="00494A56"/>
    <w:rsid w:val="00495327"/>
    <w:rsid w:val="00497080"/>
    <w:rsid w:val="004977CA"/>
    <w:rsid w:val="004A1026"/>
    <w:rsid w:val="004A111E"/>
    <w:rsid w:val="004A14FB"/>
    <w:rsid w:val="004A2075"/>
    <w:rsid w:val="004A2E33"/>
    <w:rsid w:val="004A3356"/>
    <w:rsid w:val="004A4109"/>
    <w:rsid w:val="004A4757"/>
    <w:rsid w:val="004A541E"/>
    <w:rsid w:val="004A5434"/>
    <w:rsid w:val="004A7667"/>
    <w:rsid w:val="004A7782"/>
    <w:rsid w:val="004A79A7"/>
    <w:rsid w:val="004B0FDA"/>
    <w:rsid w:val="004B1173"/>
    <w:rsid w:val="004B1412"/>
    <w:rsid w:val="004B1CCE"/>
    <w:rsid w:val="004B2E1B"/>
    <w:rsid w:val="004B31D3"/>
    <w:rsid w:val="004B3695"/>
    <w:rsid w:val="004B3EC1"/>
    <w:rsid w:val="004B4672"/>
    <w:rsid w:val="004B59ED"/>
    <w:rsid w:val="004B5D5E"/>
    <w:rsid w:val="004B5F52"/>
    <w:rsid w:val="004B7C7F"/>
    <w:rsid w:val="004C0246"/>
    <w:rsid w:val="004C0947"/>
    <w:rsid w:val="004C1038"/>
    <w:rsid w:val="004C1B15"/>
    <w:rsid w:val="004C3897"/>
    <w:rsid w:val="004C55DC"/>
    <w:rsid w:val="004C5642"/>
    <w:rsid w:val="004D09A8"/>
    <w:rsid w:val="004D0B81"/>
    <w:rsid w:val="004D0B98"/>
    <w:rsid w:val="004D1AC8"/>
    <w:rsid w:val="004D210E"/>
    <w:rsid w:val="004D34EC"/>
    <w:rsid w:val="004D3987"/>
    <w:rsid w:val="004D4B53"/>
    <w:rsid w:val="004D4B56"/>
    <w:rsid w:val="004D4B65"/>
    <w:rsid w:val="004D5F53"/>
    <w:rsid w:val="004D634D"/>
    <w:rsid w:val="004E0F3B"/>
    <w:rsid w:val="004E0F7C"/>
    <w:rsid w:val="004E20CD"/>
    <w:rsid w:val="004E2542"/>
    <w:rsid w:val="004E3038"/>
    <w:rsid w:val="004E342D"/>
    <w:rsid w:val="004E36EE"/>
    <w:rsid w:val="004E51EF"/>
    <w:rsid w:val="004E7AE4"/>
    <w:rsid w:val="004F0813"/>
    <w:rsid w:val="004F099E"/>
    <w:rsid w:val="004F1A4F"/>
    <w:rsid w:val="004F1EF6"/>
    <w:rsid w:val="004F239C"/>
    <w:rsid w:val="004F4292"/>
    <w:rsid w:val="004F51D0"/>
    <w:rsid w:val="004F675E"/>
    <w:rsid w:val="004F7259"/>
    <w:rsid w:val="004F753A"/>
    <w:rsid w:val="00500B7F"/>
    <w:rsid w:val="005010A9"/>
    <w:rsid w:val="00501749"/>
    <w:rsid w:val="005022F3"/>
    <w:rsid w:val="00502DAE"/>
    <w:rsid w:val="0050614C"/>
    <w:rsid w:val="005065FB"/>
    <w:rsid w:val="00506D11"/>
    <w:rsid w:val="00507D29"/>
    <w:rsid w:val="00510397"/>
    <w:rsid w:val="005105A4"/>
    <w:rsid w:val="00510755"/>
    <w:rsid w:val="00510D23"/>
    <w:rsid w:val="00511773"/>
    <w:rsid w:val="00511849"/>
    <w:rsid w:val="005142A6"/>
    <w:rsid w:val="005145C5"/>
    <w:rsid w:val="005145CF"/>
    <w:rsid w:val="005147B5"/>
    <w:rsid w:val="00514BFB"/>
    <w:rsid w:val="0051715B"/>
    <w:rsid w:val="00521517"/>
    <w:rsid w:val="00521D10"/>
    <w:rsid w:val="00522850"/>
    <w:rsid w:val="005230C4"/>
    <w:rsid w:val="00527022"/>
    <w:rsid w:val="0052753C"/>
    <w:rsid w:val="00530EE4"/>
    <w:rsid w:val="005329F6"/>
    <w:rsid w:val="005330C7"/>
    <w:rsid w:val="005347F5"/>
    <w:rsid w:val="0053683A"/>
    <w:rsid w:val="00536B20"/>
    <w:rsid w:val="00537799"/>
    <w:rsid w:val="00540017"/>
    <w:rsid w:val="00540961"/>
    <w:rsid w:val="00542B26"/>
    <w:rsid w:val="005432DB"/>
    <w:rsid w:val="00544819"/>
    <w:rsid w:val="00545CB3"/>
    <w:rsid w:val="00547BB0"/>
    <w:rsid w:val="00550C02"/>
    <w:rsid w:val="00551EAB"/>
    <w:rsid w:val="00552B23"/>
    <w:rsid w:val="0055421B"/>
    <w:rsid w:val="005560A9"/>
    <w:rsid w:val="00556E8A"/>
    <w:rsid w:val="00557DF8"/>
    <w:rsid w:val="00561435"/>
    <w:rsid w:val="005616F1"/>
    <w:rsid w:val="00562A61"/>
    <w:rsid w:val="00563087"/>
    <w:rsid w:val="005630EE"/>
    <w:rsid w:val="005644CC"/>
    <w:rsid w:val="00565234"/>
    <w:rsid w:val="00565555"/>
    <w:rsid w:val="00565BF1"/>
    <w:rsid w:val="00565F8C"/>
    <w:rsid w:val="005672DD"/>
    <w:rsid w:val="0057017E"/>
    <w:rsid w:val="005703CA"/>
    <w:rsid w:val="00573EDD"/>
    <w:rsid w:val="00574045"/>
    <w:rsid w:val="00576CB9"/>
    <w:rsid w:val="00580557"/>
    <w:rsid w:val="00583F9C"/>
    <w:rsid w:val="005847DA"/>
    <w:rsid w:val="00584878"/>
    <w:rsid w:val="00585018"/>
    <w:rsid w:val="00585F31"/>
    <w:rsid w:val="005864A1"/>
    <w:rsid w:val="00586993"/>
    <w:rsid w:val="00586C88"/>
    <w:rsid w:val="00587790"/>
    <w:rsid w:val="0059017F"/>
    <w:rsid w:val="005907B0"/>
    <w:rsid w:val="00590A0F"/>
    <w:rsid w:val="00591A5D"/>
    <w:rsid w:val="005920F9"/>
    <w:rsid w:val="005931BD"/>
    <w:rsid w:val="00593AC0"/>
    <w:rsid w:val="005945A8"/>
    <w:rsid w:val="00594B1C"/>
    <w:rsid w:val="0059710E"/>
    <w:rsid w:val="0059736D"/>
    <w:rsid w:val="00597969"/>
    <w:rsid w:val="005A0058"/>
    <w:rsid w:val="005A022A"/>
    <w:rsid w:val="005A02B1"/>
    <w:rsid w:val="005A0931"/>
    <w:rsid w:val="005A0B3C"/>
    <w:rsid w:val="005A2C48"/>
    <w:rsid w:val="005A3215"/>
    <w:rsid w:val="005A3B96"/>
    <w:rsid w:val="005A3BCB"/>
    <w:rsid w:val="005A4627"/>
    <w:rsid w:val="005A4762"/>
    <w:rsid w:val="005A514B"/>
    <w:rsid w:val="005A6D79"/>
    <w:rsid w:val="005B0ABA"/>
    <w:rsid w:val="005B0B15"/>
    <w:rsid w:val="005B1A06"/>
    <w:rsid w:val="005B2A50"/>
    <w:rsid w:val="005B37A9"/>
    <w:rsid w:val="005B422D"/>
    <w:rsid w:val="005B44E2"/>
    <w:rsid w:val="005B4646"/>
    <w:rsid w:val="005B4EA3"/>
    <w:rsid w:val="005B5020"/>
    <w:rsid w:val="005B51B0"/>
    <w:rsid w:val="005B58AE"/>
    <w:rsid w:val="005B5EA2"/>
    <w:rsid w:val="005B5FD7"/>
    <w:rsid w:val="005B62F2"/>
    <w:rsid w:val="005B6DFD"/>
    <w:rsid w:val="005B7052"/>
    <w:rsid w:val="005B7D30"/>
    <w:rsid w:val="005C26E5"/>
    <w:rsid w:val="005C2725"/>
    <w:rsid w:val="005C28E7"/>
    <w:rsid w:val="005C2C54"/>
    <w:rsid w:val="005C3B64"/>
    <w:rsid w:val="005C4632"/>
    <w:rsid w:val="005C5074"/>
    <w:rsid w:val="005C5128"/>
    <w:rsid w:val="005C7405"/>
    <w:rsid w:val="005D1127"/>
    <w:rsid w:val="005D1922"/>
    <w:rsid w:val="005D1C5D"/>
    <w:rsid w:val="005D28D6"/>
    <w:rsid w:val="005D2E23"/>
    <w:rsid w:val="005D47BB"/>
    <w:rsid w:val="005D4996"/>
    <w:rsid w:val="005D53CC"/>
    <w:rsid w:val="005D5BF9"/>
    <w:rsid w:val="005D5D93"/>
    <w:rsid w:val="005D5DCB"/>
    <w:rsid w:val="005D6163"/>
    <w:rsid w:val="005D6743"/>
    <w:rsid w:val="005D6995"/>
    <w:rsid w:val="005D7F70"/>
    <w:rsid w:val="005E18CE"/>
    <w:rsid w:val="005E231C"/>
    <w:rsid w:val="005E2805"/>
    <w:rsid w:val="005E2994"/>
    <w:rsid w:val="005E33CC"/>
    <w:rsid w:val="005E5A95"/>
    <w:rsid w:val="005E65F3"/>
    <w:rsid w:val="005E6C56"/>
    <w:rsid w:val="005E71D5"/>
    <w:rsid w:val="005E7509"/>
    <w:rsid w:val="005E7598"/>
    <w:rsid w:val="005E7880"/>
    <w:rsid w:val="005F0C50"/>
    <w:rsid w:val="005F197E"/>
    <w:rsid w:val="005F296F"/>
    <w:rsid w:val="005F2D74"/>
    <w:rsid w:val="005F3BA9"/>
    <w:rsid w:val="005F43C4"/>
    <w:rsid w:val="005F457C"/>
    <w:rsid w:val="006007AE"/>
    <w:rsid w:val="00602E88"/>
    <w:rsid w:val="00603CBC"/>
    <w:rsid w:val="00604A86"/>
    <w:rsid w:val="00604F25"/>
    <w:rsid w:val="00605287"/>
    <w:rsid w:val="00605D8D"/>
    <w:rsid w:val="00606415"/>
    <w:rsid w:val="00607F97"/>
    <w:rsid w:val="006107CE"/>
    <w:rsid w:val="00611ED6"/>
    <w:rsid w:val="00612D15"/>
    <w:rsid w:val="0061329E"/>
    <w:rsid w:val="00613463"/>
    <w:rsid w:val="006146B3"/>
    <w:rsid w:val="00614D80"/>
    <w:rsid w:val="00615DD1"/>
    <w:rsid w:val="00615F10"/>
    <w:rsid w:val="0061670E"/>
    <w:rsid w:val="00616D10"/>
    <w:rsid w:val="006177F5"/>
    <w:rsid w:val="006200F9"/>
    <w:rsid w:val="0062088C"/>
    <w:rsid w:val="00621E80"/>
    <w:rsid w:val="006238F3"/>
    <w:rsid w:val="00623C41"/>
    <w:rsid w:val="00625041"/>
    <w:rsid w:val="00626D3A"/>
    <w:rsid w:val="00627E91"/>
    <w:rsid w:val="006306D8"/>
    <w:rsid w:val="006310BF"/>
    <w:rsid w:val="00631369"/>
    <w:rsid w:val="00631AAB"/>
    <w:rsid w:val="00633873"/>
    <w:rsid w:val="00634509"/>
    <w:rsid w:val="006350DF"/>
    <w:rsid w:val="00635A15"/>
    <w:rsid w:val="006374A6"/>
    <w:rsid w:val="00642B5C"/>
    <w:rsid w:val="00644398"/>
    <w:rsid w:val="0064451D"/>
    <w:rsid w:val="00645BA7"/>
    <w:rsid w:val="0064629B"/>
    <w:rsid w:val="00646339"/>
    <w:rsid w:val="00646448"/>
    <w:rsid w:val="006476E1"/>
    <w:rsid w:val="00650739"/>
    <w:rsid w:val="0065115D"/>
    <w:rsid w:val="006524BE"/>
    <w:rsid w:val="00654318"/>
    <w:rsid w:val="00654B08"/>
    <w:rsid w:val="00655958"/>
    <w:rsid w:val="00655AAA"/>
    <w:rsid w:val="006567A0"/>
    <w:rsid w:val="00656B6B"/>
    <w:rsid w:val="00660135"/>
    <w:rsid w:val="0066190C"/>
    <w:rsid w:val="00661D37"/>
    <w:rsid w:val="0066333A"/>
    <w:rsid w:val="00664491"/>
    <w:rsid w:val="00665833"/>
    <w:rsid w:val="00665EB4"/>
    <w:rsid w:val="006673AE"/>
    <w:rsid w:val="00672B48"/>
    <w:rsid w:val="00673164"/>
    <w:rsid w:val="00673604"/>
    <w:rsid w:val="00673A25"/>
    <w:rsid w:val="00674285"/>
    <w:rsid w:val="00675A36"/>
    <w:rsid w:val="006767ED"/>
    <w:rsid w:val="006843ED"/>
    <w:rsid w:val="00684678"/>
    <w:rsid w:val="006860A7"/>
    <w:rsid w:val="00686525"/>
    <w:rsid w:val="00686EC8"/>
    <w:rsid w:val="00686EFD"/>
    <w:rsid w:val="006906BF"/>
    <w:rsid w:val="00690AD6"/>
    <w:rsid w:val="00691776"/>
    <w:rsid w:val="00691A51"/>
    <w:rsid w:val="006921EB"/>
    <w:rsid w:val="006929A8"/>
    <w:rsid w:val="006938C8"/>
    <w:rsid w:val="00693998"/>
    <w:rsid w:val="00694EED"/>
    <w:rsid w:val="006957FA"/>
    <w:rsid w:val="006969C3"/>
    <w:rsid w:val="006978B9"/>
    <w:rsid w:val="006978D2"/>
    <w:rsid w:val="00697B40"/>
    <w:rsid w:val="00697C28"/>
    <w:rsid w:val="00697DDD"/>
    <w:rsid w:val="00697EF4"/>
    <w:rsid w:val="006A18AE"/>
    <w:rsid w:val="006A242E"/>
    <w:rsid w:val="006A36E8"/>
    <w:rsid w:val="006A451A"/>
    <w:rsid w:val="006A4FC7"/>
    <w:rsid w:val="006A594C"/>
    <w:rsid w:val="006A61CA"/>
    <w:rsid w:val="006B0633"/>
    <w:rsid w:val="006B0AEC"/>
    <w:rsid w:val="006B0C9A"/>
    <w:rsid w:val="006B18A1"/>
    <w:rsid w:val="006B1938"/>
    <w:rsid w:val="006B1F28"/>
    <w:rsid w:val="006B248F"/>
    <w:rsid w:val="006B24FB"/>
    <w:rsid w:val="006B3EAD"/>
    <w:rsid w:val="006B488C"/>
    <w:rsid w:val="006B6308"/>
    <w:rsid w:val="006B710C"/>
    <w:rsid w:val="006B7606"/>
    <w:rsid w:val="006C01FB"/>
    <w:rsid w:val="006C06B7"/>
    <w:rsid w:val="006C0EE3"/>
    <w:rsid w:val="006C1374"/>
    <w:rsid w:val="006C1F12"/>
    <w:rsid w:val="006C33CA"/>
    <w:rsid w:val="006C386F"/>
    <w:rsid w:val="006C4163"/>
    <w:rsid w:val="006C71E2"/>
    <w:rsid w:val="006C7333"/>
    <w:rsid w:val="006D01ED"/>
    <w:rsid w:val="006D033E"/>
    <w:rsid w:val="006D4F5A"/>
    <w:rsid w:val="006D59C1"/>
    <w:rsid w:val="006D603A"/>
    <w:rsid w:val="006D60F8"/>
    <w:rsid w:val="006D7A14"/>
    <w:rsid w:val="006E03D0"/>
    <w:rsid w:val="006E1AEF"/>
    <w:rsid w:val="006E2195"/>
    <w:rsid w:val="006E3719"/>
    <w:rsid w:val="006E4938"/>
    <w:rsid w:val="006E53F2"/>
    <w:rsid w:val="006E6055"/>
    <w:rsid w:val="006E7727"/>
    <w:rsid w:val="006F4EC6"/>
    <w:rsid w:val="006F51CF"/>
    <w:rsid w:val="006F5480"/>
    <w:rsid w:val="006F5F4D"/>
    <w:rsid w:val="006F63D4"/>
    <w:rsid w:val="006F6C25"/>
    <w:rsid w:val="00700189"/>
    <w:rsid w:val="00700193"/>
    <w:rsid w:val="0070208A"/>
    <w:rsid w:val="00702885"/>
    <w:rsid w:val="00702D2A"/>
    <w:rsid w:val="00702EBC"/>
    <w:rsid w:val="007040BE"/>
    <w:rsid w:val="0070423A"/>
    <w:rsid w:val="00704522"/>
    <w:rsid w:val="00704F61"/>
    <w:rsid w:val="007059FF"/>
    <w:rsid w:val="00705AD1"/>
    <w:rsid w:val="00706534"/>
    <w:rsid w:val="00706A11"/>
    <w:rsid w:val="00712BD0"/>
    <w:rsid w:val="007133D5"/>
    <w:rsid w:val="007140E0"/>
    <w:rsid w:val="0071447B"/>
    <w:rsid w:val="007161CC"/>
    <w:rsid w:val="00716AB8"/>
    <w:rsid w:val="007172FA"/>
    <w:rsid w:val="0071746D"/>
    <w:rsid w:val="007203D7"/>
    <w:rsid w:val="00720555"/>
    <w:rsid w:val="0072073D"/>
    <w:rsid w:val="00720860"/>
    <w:rsid w:val="0072222A"/>
    <w:rsid w:val="007223FE"/>
    <w:rsid w:val="007231DD"/>
    <w:rsid w:val="007236F7"/>
    <w:rsid w:val="00724206"/>
    <w:rsid w:val="00726F49"/>
    <w:rsid w:val="00727F09"/>
    <w:rsid w:val="0073023B"/>
    <w:rsid w:val="007331F5"/>
    <w:rsid w:val="0073594D"/>
    <w:rsid w:val="00736390"/>
    <w:rsid w:val="007367B6"/>
    <w:rsid w:val="0073707C"/>
    <w:rsid w:val="0073770E"/>
    <w:rsid w:val="00741675"/>
    <w:rsid w:val="007417AB"/>
    <w:rsid w:val="007423E8"/>
    <w:rsid w:val="007431B4"/>
    <w:rsid w:val="0074365A"/>
    <w:rsid w:val="00743C97"/>
    <w:rsid w:val="00743E46"/>
    <w:rsid w:val="00744ED8"/>
    <w:rsid w:val="00744FF5"/>
    <w:rsid w:val="00745CFE"/>
    <w:rsid w:val="00746458"/>
    <w:rsid w:val="0074704A"/>
    <w:rsid w:val="00747791"/>
    <w:rsid w:val="00747901"/>
    <w:rsid w:val="00747EA5"/>
    <w:rsid w:val="007501A5"/>
    <w:rsid w:val="0075111D"/>
    <w:rsid w:val="007511F0"/>
    <w:rsid w:val="00752820"/>
    <w:rsid w:val="00752905"/>
    <w:rsid w:val="0075418B"/>
    <w:rsid w:val="00755837"/>
    <w:rsid w:val="00757E3E"/>
    <w:rsid w:val="00760663"/>
    <w:rsid w:val="0076066F"/>
    <w:rsid w:val="00760D0A"/>
    <w:rsid w:val="00761538"/>
    <w:rsid w:val="0076189E"/>
    <w:rsid w:val="007624C3"/>
    <w:rsid w:val="0076288A"/>
    <w:rsid w:val="007642FE"/>
    <w:rsid w:val="00764697"/>
    <w:rsid w:val="00764BCA"/>
    <w:rsid w:val="0076553E"/>
    <w:rsid w:val="00765B47"/>
    <w:rsid w:val="00765FB0"/>
    <w:rsid w:val="00771187"/>
    <w:rsid w:val="00773B28"/>
    <w:rsid w:val="00773C92"/>
    <w:rsid w:val="0077425C"/>
    <w:rsid w:val="007749F0"/>
    <w:rsid w:val="00774D30"/>
    <w:rsid w:val="007752AB"/>
    <w:rsid w:val="00775A58"/>
    <w:rsid w:val="007761C0"/>
    <w:rsid w:val="007775E5"/>
    <w:rsid w:val="00777932"/>
    <w:rsid w:val="00780388"/>
    <w:rsid w:val="00782040"/>
    <w:rsid w:val="007840F6"/>
    <w:rsid w:val="007846BB"/>
    <w:rsid w:val="0078492B"/>
    <w:rsid w:val="00784CFF"/>
    <w:rsid w:val="00784EB4"/>
    <w:rsid w:val="007852F7"/>
    <w:rsid w:val="00786481"/>
    <w:rsid w:val="007865B7"/>
    <w:rsid w:val="00786F5E"/>
    <w:rsid w:val="007876A8"/>
    <w:rsid w:val="00787A5D"/>
    <w:rsid w:val="00790AB5"/>
    <w:rsid w:val="00791A0E"/>
    <w:rsid w:val="00791D8B"/>
    <w:rsid w:val="0079221A"/>
    <w:rsid w:val="00792E13"/>
    <w:rsid w:val="007956C2"/>
    <w:rsid w:val="007A0C3E"/>
    <w:rsid w:val="007A1B9E"/>
    <w:rsid w:val="007A1C4E"/>
    <w:rsid w:val="007A1CF9"/>
    <w:rsid w:val="007A21AF"/>
    <w:rsid w:val="007A3AAC"/>
    <w:rsid w:val="007A4FBF"/>
    <w:rsid w:val="007A5378"/>
    <w:rsid w:val="007A5804"/>
    <w:rsid w:val="007A67DD"/>
    <w:rsid w:val="007A6AC2"/>
    <w:rsid w:val="007B0591"/>
    <w:rsid w:val="007B227C"/>
    <w:rsid w:val="007B3271"/>
    <w:rsid w:val="007B3A9F"/>
    <w:rsid w:val="007B3D90"/>
    <w:rsid w:val="007B3E17"/>
    <w:rsid w:val="007B4FA0"/>
    <w:rsid w:val="007B50A0"/>
    <w:rsid w:val="007B521A"/>
    <w:rsid w:val="007B5AB2"/>
    <w:rsid w:val="007B6191"/>
    <w:rsid w:val="007B67BA"/>
    <w:rsid w:val="007B68CA"/>
    <w:rsid w:val="007B70E2"/>
    <w:rsid w:val="007B7CDE"/>
    <w:rsid w:val="007B7E47"/>
    <w:rsid w:val="007C0017"/>
    <w:rsid w:val="007C1023"/>
    <w:rsid w:val="007C13C2"/>
    <w:rsid w:val="007C1689"/>
    <w:rsid w:val="007C1880"/>
    <w:rsid w:val="007C2715"/>
    <w:rsid w:val="007C44AC"/>
    <w:rsid w:val="007C5561"/>
    <w:rsid w:val="007C63D2"/>
    <w:rsid w:val="007C7AC8"/>
    <w:rsid w:val="007D0E1A"/>
    <w:rsid w:val="007D10C4"/>
    <w:rsid w:val="007D1E30"/>
    <w:rsid w:val="007D2147"/>
    <w:rsid w:val="007D32D0"/>
    <w:rsid w:val="007D3678"/>
    <w:rsid w:val="007D3C85"/>
    <w:rsid w:val="007D45B6"/>
    <w:rsid w:val="007D4B6B"/>
    <w:rsid w:val="007D53DA"/>
    <w:rsid w:val="007D5CB5"/>
    <w:rsid w:val="007E08B1"/>
    <w:rsid w:val="007E18AA"/>
    <w:rsid w:val="007E20D5"/>
    <w:rsid w:val="007E215B"/>
    <w:rsid w:val="007E2A92"/>
    <w:rsid w:val="007E2AFD"/>
    <w:rsid w:val="007E2BEF"/>
    <w:rsid w:val="007E2F60"/>
    <w:rsid w:val="007E50DA"/>
    <w:rsid w:val="007E7710"/>
    <w:rsid w:val="007F0ADA"/>
    <w:rsid w:val="007F10D9"/>
    <w:rsid w:val="007F1219"/>
    <w:rsid w:val="007F12E6"/>
    <w:rsid w:val="007F2138"/>
    <w:rsid w:val="007F2AC3"/>
    <w:rsid w:val="007F3715"/>
    <w:rsid w:val="007F3BE2"/>
    <w:rsid w:val="007F47EB"/>
    <w:rsid w:val="007F51CE"/>
    <w:rsid w:val="007F53C0"/>
    <w:rsid w:val="007F55AC"/>
    <w:rsid w:val="007F5900"/>
    <w:rsid w:val="007F6AD9"/>
    <w:rsid w:val="007F72C0"/>
    <w:rsid w:val="007F7ACC"/>
    <w:rsid w:val="00800051"/>
    <w:rsid w:val="00801C8F"/>
    <w:rsid w:val="00805026"/>
    <w:rsid w:val="00806E03"/>
    <w:rsid w:val="00806ED3"/>
    <w:rsid w:val="00807A6B"/>
    <w:rsid w:val="00807FE2"/>
    <w:rsid w:val="008107CB"/>
    <w:rsid w:val="00810808"/>
    <w:rsid w:val="00810E5B"/>
    <w:rsid w:val="00812AB6"/>
    <w:rsid w:val="00812DA7"/>
    <w:rsid w:val="00813335"/>
    <w:rsid w:val="00814A33"/>
    <w:rsid w:val="008154B1"/>
    <w:rsid w:val="008158B7"/>
    <w:rsid w:val="00815BEA"/>
    <w:rsid w:val="0081735A"/>
    <w:rsid w:val="0082005A"/>
    <w:rsid w:val="008201AF"/>
    <w:rsid w:val="00820902"/>
    <w:rsid w:val="008222E6"/>
    <w:rsid w:val="00823122"/>
    <w:rsid w:val="00824208"/>
    <w:rsid w:val="00824644"/>
    <w:rsid w:val="00824E25"/>
    <w:rsid w:val="00826400"/>
    <w:rsid w:val="00826504"/>
    <w:rsid w:val="008267B2"/>
    <w:rsid w:val="00826E92"/>
    <w:rsid w:val="00830912"/>
    <w:rsid w:val="00830B7C"/>
    <w:rsid w:val="00831048"/>
    <w:rsid w:val="008321C1"/>
    <w:rsid w:val="00833BE0"/>
    <w:rsid w:val="00834199"/>
    <w:rsid w:val="00834356"/>
    <w:rsid w:val="00835326"/>
    <w:rsid w:val="00835B6C"/>
    <w:rsid w:val="00836938"/>
    <w:rsid w:val="00836DFD"/>
    <w:rsid w:val="00837912"/>
    <w:rsid w:val="00840769"/>
    <w:rsid w:val="00840B56"/>
    <w:rsid w:val="00842D94"/>
    <w:rsid w:val="00843406"/>
    <w:rsid w:val="00843E13"/>
    <w:rsid w:val="00846864"/>
    <w:rsid w:val="00847CFC"/>
    <w:rsid w:val="00850B42"/>
    <w:rsid w:val="00851CF3"/>
    <w:rsid w:val="008524E7"/>
    <w:rsid w:val="00853112"/>
    <w:rsid w:val="008539DA"/>
    <w:rsid w:val="0085403C"/>
    <w:rsid w:val="00854760"/>
    <w:rsid w:val="00855217"/>
    <w:rsid w:val="00857348"/>
    <w:rsid w:val="0085739D"/>
    <w:rsid w:val="00861653"/>
    <w:rsid w:val="00861E56"/>
    <w:rsid w:val="008622C8"/>
    <w:rsid w:val="00862BEF"/>
    <w:rsid w:val="0086337F"/>
    <w:rsid w:val="008642B8"/>
    <w:rsid w:val="00864C64"/>
    <w:rsid w:val="00867046"/>
    <w:rsid w:val="00867855"/>
    <w:rsid w:val="00867F21"/>
    <w:rsid w:val="008701E3"/>
    <w:rsid w:val="008703CE"/>
    <w:rsid w:val="00871979"/>
    <w:rsid w:val="00872B57"/>
    <w:rsid w:val="00872B8E"/>
    <w:rsid w:val="00873C59"/>
    <w:rsid w:val="00874011"/>
    <w:rsid w:val="00874891"/>
    <w:rsid w:val="00874A78"/>
    <w:rsid w:val="008753D8"/>
    <w:rsid w:val="00875A88"/>
    <w:rsid w:val="00876258"/>
    <w:rsid w:val="00876A32"/>
    <w:rsid w:val="008775DE"/>
    <w:rsid w:val="00877B9B"/>
    <w:rsid w:val="008802B2"/>
    <w:rsid w:val="0088055F"/>
    <w:rsid w:val="00880E9C"/>
    <w:rsid w:val="00881685"/>
    <w:rsid w:val="00881D40"/>
    <w:rsid w:val="00884FA3"/>
    <w:rsid w:val="00885971"/>
    <w:rsid w:val="00886CC5"/>
    <w:rsid w:val="00887658"/>
    <w:rsid w:val="00890F7C"/>
    <w:rsid w:val="008912F2"/>
    <w:rsid w:val="00891378"/>
    <w:rsid w:val="00891B02"/>
    <w:rsid w:val="00891D7D"/>
    <w:rsid w:val="008928DE"/>
    <w:rsid w:val="00893B3A"/>
    <w:rsid w:val="00894DD2"/>
    <w:rsid w:val="00894F5C"/>
    <w:rsid w:val="00896854"/>
    <w:rsid w:val="00897D37"/>
    <w:rsid w:val="00897F00"/>
    <w:rsid w:val="008A180D"/>
    <w:rsid w:val="008A2E99"/>
    <w:rsid w:val="008A33EA"/>
    <w:rsid w:val="008A33EE"/>
    <w:rsid w:val="008A56F3"/>
    <w:rsid w:val="008A6A0C"/>
    <w:rsid w:val="008A74D4"/>
    <w:rsid w:val="008A781A"/>
    <w:rsid w:val="008B03E2"/>
    <w:rsid w:val="008B19BB"/>
    <w:rsid w:val="008B1ED1"/>
    <w:rsid w:val="008B356E"/>
    <w:rsid w:val="008B3A98"/>
    <w:rsid w:val="008B4F5F"/>
    <w:rsid w:val="008B520A"/>
    <w:rsid w:val="008B60DE"/>
    <w:rsid w:val="008B73E1"/>
    <w:rsid w:val="008C0AC9"/>
    <w:rsid w:val="008C20A9"/>
    <w:rsid w:val="008C24DF"/>
    <w:rsid w:val="008C36F1"/>
    <w:rsid w:val="008C4FF9"/>
    <w:rsid w:val="008C5607"/>
    <w:rsid w:val="008C5B69"/>
    <w:rsid w:val="008C655C"/>
    <w:rsid w:val="008C732A"/>
    <w:rsid w:val="008D0393"/>
    <w:rsid w:val="008D0671"/>
    <w:rsid w:val="008D1952"/>
    <w:rsid w:val="008D1B12"/>
    <w:rsid w:val="008D2CFD"/>
    <w:rsid w:val="008D4324"/>
    <w:rsid w:val="008D444B"/>
    <w:rsid w:val="008D4CE5"/>
    <w:rsid w:val="008D5093"/>
    <w:rsid w:val="008D652A"/>
    <w:rsid w:val="008D6B63"/>
    <w:rsid w:val="008D6BD9"/>
    <w:rsid w:val="008D6F13"/>
    <w:rsid w:val="008D7B20"/>
    <w:rsid w:val="008E060F"/>
    <w:rsid w:val="008E2A11"/>
    <w:rsid w:val="008E3CA4"/>
    <w:rsid w:val="008E3DFF"/>
    <w:rsid w:val="008E4339"/>
    <w:rsid w:val="008E4727"/>
    <w:rsid w:val="008E4845"/>
    <w:rsid w:val="008E5546"/>
    <w:rsid w:val="008E6CE1"/>
    <w:rsid w:val="008E712D"/>
    <w:rsid w:val="008E74A5"/>
    <w:rsid w:val="008E7933"/>
    <w:rsid w:val="008E7F88"/>
    <w:rsid w:val="008F0364"/>
    <w:rsid w:val="008F1C9C"/>
    <w:rsid w:val="008F27F7"/>
    <w:rsid w:val="008F3BD8"/>
    <w:rsid w:val="008F3CE8"/>
    <w:rsid w:val="008F43BF"/>
    <w:rsid w:val="008F499C"/>
    <w:rsid w:val="008F5E2D"/>
    <w:rsid w:val="008F63DF"/>
    <w:rsid w:val="008F703E"/>
    <w:rsid w:val="008F70D0"/>
    <w:rsid w:val="008F7C04"/>
    <w:rsid w:val="008F7D4E"/>
    <w:rsid w:val="00900408"/>
    <w:rsid w:val="00900926"/>
    <w:rsid w:val="009014C3"/>
    <w:rsid w:val="00901EC7"/>
    <w:rsid w:val="00902562"/>
    <w:rsid w:val="0090503F"/>
    <w:rsid w:val="00905FE2"/>
    <w:rsid w:val="009069F3"/>
    <w:rsid w:val="00907A03"/>
    <w:rsid w:val="0091014A"/>
    <w:rsid w:val="00910232"/>
    <w:rsid w:val="009104FA"/>
    <w:rsid w:val="009123BC"/>
    <w:rsid w:val="009131B8"/>
    <w:rsid w:val="009136B3"/>
    <w:rsid w:val="00913A34"/>
    <w:rsid w:val="00915F58"/>
    <w:rsid w:val="009176E8"/>
    <w:rsid w:val="00921385"/>
    <w:rsid w:val="00923154"/>
    <w:rsid w:val="00923C47"/>
    <w:rsid w:val="00924431"/>
    <w:rsid w:val="00924BDE"/>
    <w:rsid w:val="009254B1"/>
    <w:rsid w:val="00926F5D"/>
    <w:rsid w:val="009301C7"/>
    <w:rsid w:val="00931046"/>
    <w:rsid w:val="00931FE8"/>
    <w:rsid w:val="0093229C"/>
    <w:rsid w:val="009327F1"/>
    <w:rsid w:val="00932DA6"/>
    <w:rsid w:val="00933CE7"/>
    <w:rsid w:val="00935DE1"/>
    <w:rsid w:val="00936646"/>
    <w:rsid w:val="00936664"/>
    <w:rsid w:val="0093675A"/>
    <w:rsid w:val="009371E3"/>
    <w:rsid w:val="009405EB"/>
    <w:rsid w:val="00940853"/>
    <w:rsid w:val="009416EA"/>
    <w:rsid w:val="009428EE"/>
    <w:rsid w:val="009439D3"/>
    <w:rsid w:val="00943B85"/>
    <w:rsid w:val="00944185"/>
    <w:rsid w:val="0094421B"/>
    <w:rsid w:val="0094465D"/>
    <w:rsid w:val="0094468B"/>
    <w:rsid w:val="009456A8"/>
    <w:rsid w:val="0094589C"/>
    <w:rsid w:val="00950DAC"/>
    <w:rsid w:val="0095110D"/>
    <w:rsid w:val="00952446"/>
    <w:rsid w:val="009525E4"/>
    <w:rsid w:val="00953926"/>
    <w:rsid w:val="0095463B"/>
    <w:rsid w:val="00954D65"/>
    <w:rsid w:val="00954E24"/>
    <w:rsid w:val="00954F75"/>
    <w:rsid w:val="00955277"/>
    <w:rsid w:val="00955919"/>
    <w:rsid w:val="00955BC3"/>
    <w:rsid w:val="00956861"/>
    <w:rsid w:val="009570DB"/>
    <w:rsid w:val="00957FFA"/>
    <w:rsid w:val="0096055A"/>
    <w:rsid w:val="009610C7"/>
    <w:rsid w:val="009618A9"/>
    <w:rsid w:val="009621F9"/>
    <w:rsid w:val="00963EF8"/>
    <w:rsid w:val="009643B5"/>
    <w:rsid w:val="009661D4"/>
    <w:rsid w:val="0096744F"/>
    <w:rsid w:val="009707F5"/>
    <w:rsid w:val="00970909"/>
    <w:rsid w:val="00970C41"/>
    <w:rsid w:val="00970CDD"/>
    <w:rsid w:val="00971331"/>
    <w:rsid w:val="00971624"/>
    <w:rsid w:val="0097215A"/>
    <w:rsid w:val="0097222B"/>
    <w:rsid w:val="00973145"/>
    <w:rsid w:val="00975546"/>
    <w:rsid w:val="00975657"/>
    <w:rsid w:val="009759A8"/>
    <w:rsid w:val="00976B11"/>
    <w:rsid w:val="00976F79"/>
    <w:rsid w:val="00976F9A"/>
    <w:rsid w:val="00977AD5"/>
    <w:rsid w:val="0098011E"/>
    <w:rsid w:val="00980286"/>
    <w:rsid w:val="00980466"/>
    <w:rsid w:val="00980495"/>
    <w:rsid w:val="009808B6"/>
    <w:rsid w:val="009825C4"/>
    <w:rsid w:val="009831BB"/>
    <w:rsid w:val="00983C43"/>
    <w:rsid w:val="00983CE7"/>
    <w:rsid w:val="009854DA"/>
    <w:rsid w:val="00985C7B"/>
    <w:rsid w:val="00986EB9"/>
    <w:rsid w:val="009878AD"/>
    <w:rsid w:val="00990960"/>
    <w:rsid w:val="00990DEA"/>
    <w:rsid w:val="00991499"/>
    <w:rsid w:val="009919A5"/>
    <w:rsid w:val="0099300A"/>
    <w:rsid w:val="00993ADD"/>
    <w:rsid w:val="00993D9D"/>
    <w:rsid w:val="009940A5"/>
    <w:rsid w:val="009945F2"/>
    <w:rsid w:val="00995211"/>
    <w:rsid w:val="009A0639"/>
    <w:rsid w:val="009A36A8"/>
    <w:rsid w:val="009A3E5E"/>
    <w:rsid w:val="009A4CC4"/>
    <w:rsid w:val="009A75E8"/>
    <w:rsid w:val="009A7641"/>
    <w:rsid w:val="009A77A1"/>
    <w:rsid w:val="009B1A2B"/>
    <w:rsid w:val="009B48C8"/>
    <w:rsid w:val="009B6F2F"/>
    <w:rsid w:val="009C0C2E"/>
    <w:rsid w:val="009C13E0"/>
    <w:rsid w:val="009C1725"/>
    <w:rsid w:val="009C1803"/>
    <w:rsid w:val="009C2607"/>
    <w:rsid w:val="009C30F1"/>
    <w:rsid w:val="009C4516"/>
    <w:rsid w:val="009C476A"/>
    <w:rsid w:val="009C5A26"/>
    <w:rsid w:val="009C6143"/>
    <w:rsid w:val="009C6C99"/>
    <w:rsid w:val="009C6D62"/>
    <w:rsid w:val="009C7570"/>
    <w:rsid w:val="009D027F"/>
    <w:rsid w:val="009D1E78"/>
    <w:rsid w:val="009D43C0"/>
    <w:rsid w:val="009D4C29"/>
    <w:rsid w:val="009D5743"/>
    <w:rsid w:val="009D5EAF"/>
    <w:rsid w:val="009D63F5"/>
    <w:rsid w:val="009D6622"/>
    <w:rsid w:val="009D6CB9"/>
    <w:rsid w:val="009D7B0A"/>
    <w:rsid w:val="009E0892"/>
    <w:rsid w:val="009E0998"/>
    <w:rsid w:val="009E132C"/>
    <w:rsid w:val="009E137E"/>
    <w:rsid w:val="009E2967"/>
    <w:rsid w:val="009E34C2"/>
    <w:rsid w:val="009E36C7"/>
    <w:rsid w:val="009E3F48"/>
    <w:rsid w:val="009E4C0F"/>
    <w:rsid w:val="009E505E"/>
    <w:rsid w:val="009E5583"/>
    <w:rsid w:val="009E55C8"/>
    <w:rsid w:val="009E6A6F"/>
    <w:rsid w:val="009E73E1"/>
    <w:rsid w:val="009E76AA"/>
    <w:rsid w:val="009E7AB6"/>
    <w:rsid w:val="009E7E4B"/>
    <w:rsid w:val="009F04D4"/>
    <w:rsid w:val="009F0518"/>
    <w:rsid w:val="009F07A0"/>
    <w:rsid w:val="009F107A"/>
    <w:rsid w:val="009F1A7E"/>
    <w:rsid w:val="009F1EAF"/>
    <w:rsid w:val="009F1FC4"/>
    <w:rsid w:val="009F2DD1"/>
    <w:rsid w:val="009F602D"/>
    <w:rsid w:val="009F74BD"/>
    <w:rsid w:val="009F7796"/>
    <w:rsid w:val="00A00C24"/>
    <w:rsid w:val="00A01448"/>
    <w:rsid w:val="00A01D32"/>
    <w:rsid w:val="00A02C12"/>
    <w:rsid w:val="00A035F7"/>
    <w:rsid w:val="00A0429B"/>
    <w:rsid w:val="00A04C83"/>
    <w:rsid w:val="00A04E23"/>
    <w:rsid w:val="00A06388"/>
    <w:rsid w:val="00A07F3B"/>
    <w:rsid w:val="00A11299"/>
    <w:rsid w:val="00A13173"/>
    <w:rsid w:val="00A13259"/>
    <w:rsid w:val="00A13C64"/>
    <w:rsid w:val="00A146D3"/>
    <w:rsid w:val="00A16741"/>
    <w:rsid w:val="00A16920"/>
    <w:rsid w:val="00A206DF"/>
    <w:rsid w:val="00A2156F"/>
    <w:rsid w:val="00A23E00"/>
    <w:rsid w:val="00A24F76"/>
    <w:rsid w:val="00A25BF6"/>
    <w:rsid w:val="00A27FCF"/>
    <w:rsid w:val="00A27FD6"/>
    <w:rsid w:val="00A303E9"/>
    <w:rsid w:val="00A30450"/>
    <w:rsid w:val="00A30A15"/>
    <w:rsid w:val="00A32375"/>
    <w:rsid w:val="00A33C10"/>
    <w:rsid w:val="00A340B9"/>
    <w:rsid w:val="00A34116"/>
    <w:rsid w:val="00A34F86"/>
    <w:rsid w:val="00A36592"/>
    <w:rsid w:val="00A3667F"/>
    <w:rsid w:val="00A3678D"/>
    <w:rsid w:val="00A36B43"/>
    <w:rsid w:val="00A36DA2"/>
    <w:rsid w:val="00A3752E"/>
    <w:rsid w:val="00A40977"/>
    <w:rsid w:val="00A41D98"/>
    <w:rsid w:val="00A424A1"/>
    <w:rsid w:val="00A43B87"/>
    <w:rsid w:val="00A4523B"/>
    <w:rsid w:val="00A478A1"/>
    <w:rsid w:val="00A47AED"/>
    <w:rsid w:val="00A5046F"/>
    <w:rsid w:val="00A50672"/>
    <w:rsid w:val="00A509DA"/>
    <w:rsid w:val="00A50F98"/>
    <w:rsid w:val="00A512C3"/>
    <w:rsid w:val="00A51849"/>
    <w:rsid w:val="00A52F41"/>
    <w:rsid w:val="00A5336B"/>
    <w:rsid w:val="00A53670"/>
    <w:rsid w:val="00A54A25"/>
    <w:rsid w:val="00A55DB4"/>
    <w:rsid w:val="00A56945"/>
    <w:rsid w:val="00A56F40"/>
    <w:rsid w:val="00A57F52"/>
    <w:rsid w:val="00A603DE"/>
    <w:rsid w:val="00A6043E"/>
    <w:rsid w:val="00A6102A"/>
    <w:rsid w:val="00A61271"/>
    <w:rsid w:val="00A61D48"/>
    <w:rsid w:val="00A61F3D"/>
    <w:rsid w:val="00A64954"/>
    <w:rsid w:val="00A64E55"/>
    <w:rsid w:val="00A66616"/>
    <w:rsid w:val="00A67B43"/>
    <w:rsid w:val="00A70322"/>
    <w:rsid w:val="00A70324"/>
    <w:rsid w:val="00A7140D"/>
    <w:rsid w:val="00A7265A"/>
    <w:rsid w:val="00A75331"/>
    <w:rsid w:val="00A760EF"/>
    <w:rsid w:val="00A76A46"/>
    <w:rsid w:val="00A773F1"/>
    <w:rsid w:val="00A77880"/>
    <w:rsid w:val="00A80940"/>
    <w:rsid w:val="00A80CD9"/>
    <w:rsid w:val="00A81200"/>
    <w:rsid w:val="00A850EE"/>
    <w:rsid w:val="00A86324"/>
    <w:rsid w:val="00A866C4"/>
    <w:rsid w:val="00A90E5F"/>
    <w:rsid w:val="00A91540"/>
    <w:rsid w:val="00A925B0"/>
    <w:rsid w:val="00A93C3F"/>
    <w:rsid w:val="00A93C53"/>
    <w:rsid w:val="00A95C51"/>
    <w:rsid w:val="00A96791"/>
    <w:rsid w:val="00A96EEC"/>
    <w:rsid w:val="00A9754B"/>
    <w:rsid w:val="00AA0064"/>
    <w:rsid w:val="00AA0403"/>
    <w:rsid w:val="00AA15FF"/>
    <w:rsid w:val="00AA1B12"/>
    <w:rsid w:val="00AA242F"/>
    <w:rsid w:val="00AA2D44"/>
    <w:rsid w:val="00AA4FD5"/>
    <w:rsid w:val="00AA50EB"/>
    <w:rsid w:val="00AA52A1"/>
    <w:rsid w:val="00AA5EBF"/>
    <w:rsid w:val="00AA5FAA"/>
    <w:rsid w:val="00AA76AE"/>
    <w:rsid w:val="00AA7CD9"/>
    <w:rsid w:val="00AB0687"/>
    <w:rsid w:val="00AB255D"/>
    <w:rsid w:val="00AB2B8B"/>
    <w:rsid w:val="00AB3BC6"/>
    <w:rsid w:val="00AB52EE"/>
    <w:rsid w:val="00AB6362"/>
    <w:rsid w:val="00AB6893"/>
    <w:rsid w:val="00AC0BA1"/>
    <w:rsid w:val="00AC2CBA"/>
    <w:rsid w:val="00AC2FAD"/>
    <w:rsid w:val="00AC3486"/>
    <w:rsid w:val="00AC47B9"/>
    <w:rsid w:val="00AC672F"/>
    <w:rsid w:val="00AC6B97"/>
    <w:rsid w:val="00AC7B3B"/>
    <w:rsid w:val="00AD075E"/>
    <w:rsid w:val="00AD0E68"/>
    <w:rsid w:val="00AD1322"/>
    <w:rsid w:val="00AD14D0"/>
    <w:rsid w:val="00AD237A"/>
    <w:rsid w:val="00AD2BBE"/>
    <w:rsid w:val="00AD2C3D"/>
    <w:rsid w:val="00AD2E84"/>
    <w:rsid w:val="00AD4A5F"/>
    <w:rsid w:val="00AD62A4"/>
    <w:rsid w:val="00AD737D"/>
    <w:rsid w:val="00AD7A9A"/>
    <w:rsid w:val="00AE07EB"/>
    <w:rsid w:val="00AE0B86"/>
    <w:rsid w:val="00AE11ED"/>
    <w:rsid w:val="00AE136B"/>
    <w:rsid w:val="00AE1FDE"/>
    <w:rsid w:val="00AE28AC"/>
    <w:rsid w:val="00AE2C94"/>
    <w:rsid w:val="00AE4BC7"/>
    <w:rsid w:val="00AE5CA6"/>
    <w:rsid w:val="00AE7A8A"/>
    <w:rsid w:val="00AF11BD"/>
    <w:rsid w:val="00AF226B"/>
    <w:rsid w:val="00AF275C"/>
    <w:rsid w:val="00AF4AD0"/>
    <w:rsid w:val="00AF4E44"/>
    <w:rsid w:val="00AF591B"/>
    <w:rsid w:val="00AF62A2"/>
    <w:rsid w:val="00AF6C11"/>
    <w:rsid w:val="00AF7295"/>
    <w:rsid w:val="00AF7E81"/>
    <w:rsid w:val="00B0024D"/>
    <w:rsid w:val="00B004C1"/>
    <w:rsid w:val="00B00DBE"/>
    <w:rsid w:val="00B016C2"/>
    <w:rsid w:val="00B017B4"/>
    <w:rsid w:val="00B03348"/>
    <w:rsid w:val="00B03634"/>
    <w:rsid w:val="00B0363A"/>
    <w:rsid w:val="00B060E3"/>
    <w:rsid w:val="00B069B1"/>
    <w:rsid w:val="00B06CB0"/>
    <w:rsid w:val="00B10DB6"/>
    <w:rsid w:val="00B12406"/>
    <w:rsid w:val="00B1516D"/>
    <w:rsid w:val="00B16B94"/>
    <w:rsid w:val="00B170D7"/>
    <w:rsid w:val="00B20FF6"/>
    <w:rsid w:val="00B21398"/>
    <w:rsid w:val="00B21AF1"/>
    <w:rsid w:val="00B22DC5"/>
    <w:rsid w:val="00B235A8"/>
    <w:rsid w:val="00B23D61"/>
    <w:rsid w:val="00B2450E"/>
    <w:rsid w:val="00B256A9"/>
    <w:rsid w:val="00B26DE8"/>
    <w:rsid w:val="00B30692"/>
    <w:rsid w:val="00B31198"/>
    <w:rsid w:val="00B312D3"/>
    <w:rsid w:val="00B31929"/>
    <w:rsid w:val="00B322DA"/>
    <w:rsid w:val="00B3274D"/>
    <w:rsid w:val="00B32E09"/>
    <w:rsid w:val="00B343EE"/>
    <w:rsid w:val="00B351E9"/>
    <w:rsid w:val="00B365F8"/>
    <w:rsid w:val="00B4431F"/>
    <w:rsid w:val="00B45035"/>
    <w:rsid w:val="00B450C4"/>
    <w:rsid w:val="00B459E2"/>
    <w:rsid w:val="00B46D1D"/>
    <w:rsid w:val="00B46DAF"/>
    <w:rsid w:val="00B46EAE"/>
    <w:rsid w:val="00B471CF"/>
    <w:rsid w:val="00B507B3"/>
    <w:rsid w:val="00B512F8"/>
    <w:rsid w:val="00B51410"/>
    <w:rsid w:val="00B5377A"/>
    <w:rsid w:val="00B53B43"/>
    <w:rsid w:val="00B53CB8"/>
    <w:rsid w:val="00B53DA3"/>
    <w:rsid w:val="00B545D2"/>
    <w:rsid w:val="00B55CC3"/>
    <w:rsid w:val="00B57BE7"/>
    <w:rsid w:val="00B57F37"/>
    <w:rsid w:val="00B625A3"/>
    <w:rsid w:val="00B63D5D"/>
    <w:rsid w:val="00B646AD"/>
    <w:rsid w:val="00B646C8"/>
    <w:rsid w:val="00B64D4A"/>
    <w:rsid w:val="00B64ED4"/>
    <w:rsid w:val="00B65182"/>
    <w:rsid w:val="00B658FC"/>
    <w:rsid w:val="00B67312"/>
    <w:rsid w:val="00B71A4D"/>
    <w:rsid w:val="00B72578"/>
    <w:rsid w:val="00B72772"/>
    <w:rsid w:val="00B72AD9"/>
    <w:rsid w:val="00B72E68"/>
    <w:rsid w:val="00B73047"/>
    <w:rsid w:val="00B73317"/>
    <w:rsid w:val="00B7374A"/>
    <w:rsid w:val="00B73EDC"/>
    <w:rsid w:val="00B741C9"/>
    <w:rsid w:val="00B75043"/>
    <w:rsid w:val="00B767EB"/>
    <w:rsid w:val="00B76CA0"/>
    <w:rsid w:val="00B76CB1"/>
    <w:rsid w:val="00B820E5"/>
    <w:rsid w:val="00B827E2"/>
    <w:rsid w:val="00B832F2"/>
    <w:rsid w:val="00B874CC"/>
    <w:rsid w:val="00B87B10"/>
    <w:rsid w:val="00B908CB"/>
    <w:rsid w:val="00B92AC1"/>
    <w:rsid w:val="00B92F6E"/>
    <w:rsid w:val="00B94D35"/>
    <w:rsid w:val="00B965DD"/>
    <w:rsid w:val="00B97523"/>
    <w:rsid w:val="00B97F70"/>
    <w:rsid w:val="00B97FE2"/>
    <w:rsid w:val="00BA1ECA"/>
    <w:rsid w:val="00BA5D44"/>
    <w:rsid w:val="00BA5D97"/>
    <w:rsid w:val="00BA63A0"/>
    <w:rsid w:val="00BA68A8"/>
    <w:rsid w:val="00BA713E"/>
    <w:rsid w:val="00BB145B"/>
    <w:rsid w:val="00BB17BF"/>
    <w:rsid w:val="00BB28CE"/>
    <w:rsid w:val="00BB2FDE"/>
    <w:rsid w:val="00BB36ED"/>
    <w:rsid w:val="00BB4097"/>
    <w:rsid w:val="00BB527A"/>
    <w:rsid w:val="00BB60FB"/>
    <w:rsid w:val="00BB7320"/>
    <w:rsid w:val="00BC0025"/>
    <w:rsid w:val="00BC03FB"/>
    <w:rsid w:val="00BC0D26"/>
    <w:rsid w:val="00BC1347"/>
    <w:rsid w:val="00BC179E"/>
    <w:rsid w:val="00BC1C05"/>
    <w:rsid w:val="00BC3409"/>
    <w:rsid w:val="00BC3510"/>
    <w:rsid w:val="00BC3EAB"/>
    <w:rsid w:val="00BC402F"/>
    <w:rsid w:val="00BC47E6"/>
    <w:rsid w:val="00BC4BFD"/>
    <w:rsid w:val="00BC5263"/>
    <w:rsid w:val="00BC59A2"/>
    <w:rsid w:val="00BC5ACF"/>
    <w:rsid w:val="00BC5E00"/>
    <w:rsid w:val="00BC602C"/>
    <w:rsid w:val="00BD10C9"/>
    <w:rsid w:val="00BD1C3A"/>
    <w:rsid w:val="00BD2808"/>
    <w:rsid w:val="00BD296E"/>
    <w:rsid w:val="00BD34B1"/>
    <w:rsid w:val="00BD3644"/>
    <w:rsid w:val="00BD4296"/>
    <w:rsid w:val="00BD4F28"/>
    <w:rsid w:val="00BD581D"/>
    <w:rsid w:val="00BD7095"/>
    <w:rsid w:val="00BE197C"/>
    <w:rsid w:val="00BE1B89"/>
    <w:rsid w:val="00BE326C"/>
    <w:rsid w:val="00BE3A76"/>
    <w:rsid w:val="00BE4441"/>
    <w:rsid w:val="00BE57E4"/>
    <w:rsid w:val="00BE58A0"/>
    <w:rsid w:val="00BE6A7C"/>
    <w:rsid w:val="00BE73DE"/>
    <w:rsid w:val="00BE76E7"/>
    <w:rsid w:val="00BF0D3D"/>
    <w:rsid w:val="00BF1640"/>
    <w:rsid w:val="00BF1AC8"/>
    <w:rsid w:val="00BF38C7"/>
    <w:rsid w:val="00BF5564"/>
    <w:rsid w:val="00BF5DB2"/>
    <w:rsid w:val="00BF64CC"/>
    <w:rsid w:val="00BF6D3C"/>
    <w:rsid w:val="00BF6E06"/>
    <w:rsid w:val="00BF74F9"/>
    <w:rsid w:val="00BF7E4C"/>
    <w:rsid w:val="00C00B0C"/>
    <w:rsid w:val="00C01959"/>
    <w:rsid w:val="00C02410"/>
    <w:rsid w:val="00C02D26"/>
    <w:rsid w:val="00C03FE6"/>
    <w:rsid w:val="00C04D52"/>
    <w:rsid w:val="00C05062"/>
    <w:rsid w:val="00C0573D"/>
    <w:rsid w:val="00C06D24"/>
    <w:rsid w:val="00C07605"/>
    <w:rsid w:val="00C0792B"/>
    <w:rsid w:val="00C07C6B"/>
    <w:rsid w:val="00C11BDD"/>
    <w:rsid w:val="00C11C07"/>
    <w:rsid w:val="00C1227A"/>
    <w:rsid w:val="00C122A4"/>
    <w:rsid w:val="00C14381"/>
    <w:rsid w:val="00C14C12"/>
    <w:rsid w:val="00C14F4D"/>
    <w:rsid w:val="00C161CE"/>
    <w:rsid w:val="00C16B2B"/>
    <w:rsid w:val="00C1701B"/>
    <w:rsid w:val="00C17379"/>
    <w:rsid w:val="00C17425"/>
    <w:rsid w:val="00C17496"/>
    <w:rsid w:val="00C17A02"/>
    <w:rsid w:val="00C2090C"/>
    <w:rsid w:val="00C20C53"/>
    <w:rsid w:val="00C2149D"/>
    <w:rsid w:val="00C215A6"/>
    <w:rsid w:val="00C21989"/>
    <w:rsid w:val="00C2386F"/>
    <w:rsid w:val="00C23F1F"/>
    <w:rsid w:val="00C24610"/>
    <w:rsid w:val="00C24DDE"/>
    <w:rsid w:val="00C26927"/>
    <w:rsid w:val="00C275FC"/>
    <w:rsid w:val="00C27ADE"/>
    <w:rsid w:val="00C27CE0"/>
    <w:rsid w:val="00C30004"/>
    <w:rsid w:val="00C30A61"/>
    <w:rsid w:val="00C317B0"/>
    <w:rsid w:val="00C34DB0"/>
    <w:rsid w:val="00C35996"/>
    <w:rsid w:val="00C35BF0"/>
    <w:rsid w:val="00C36474"/>
    <w:rsid w:val="00C369C7"/>
    <w:rsid w:val="00C40745"/>
    <w:rsid w:val="00C40BF6"/>
    <w:rsid w:val="00C414E6"/>
    <w:rsid w:val="00C416FC"/>
    <w:rsid w:val="00C418D2"/>
    <w:rsid w:val="00C433AC"/>
    <w:rsid w:val="00C43D08"/>
    <w:rsid w:val="00C43F21"/>
    <w:rsid w:val="00C44B82"/>
    <w:rsid w:val="00C461A3"/>
    <w:rsid w:val="00C51CB2"/>
    <w:rsid w:val="00C5238C"/>
    <w:rsid w:val="00C52492"/>
    <w:rsid w:val="00C53421"/>
    <w:rsid w:val="00C544A3"/>
    <w:rsid w:val="00C60CD2"/>
    <w:rsid w:val="00C61319"/>
    <w:rsid w:val="00C6169A"/>
    <w:rsid w:val="00C61DA6"/>
    <w:rsid w:val="00C64732"/>
    <w:rsid w:val="00C655A8"/>
    <w:rsid w:val="00C662BD"/>
    <w:rsid w:val="00C66B12"/>
    <w:rsid w:val="00C672C8"/>
    <w:rsid w:val="00C67DE9"/>
    <w:rsid w:val="00C67FAA"/>
    <w:rsid w:val="00C75443"/>
    <w:rsid w:val="00C761E4"/>
    <w:rsid w:val="00C7667C"/>
    <w:rsid w:val="00C77303"/>
    <w:rsid w:val="00C836AD"/>
    <w:rsid w:val="00C839DD"/>
    <w:rsid w:val="00C842E6"/>
    <w:rsid w:val="00C84FFF"/>
    <w:rsid w:val="00C853FE"/>
    <w:rsid w:val="00C85BBE"/>
    <w:rsid w:val="00C8789A"/>
    <w:rsid w:val="00C87CC7"/>
    <w:rsid w:val="00C90B90"/>
    <w:rsid w:val="00C911F4"/>
    <w:rsid w:val="00C91B14"/>
    <w:rsid w:val="00C92467"/>
    <w:rsid w:val="00C93166"/>
    <w:rsid w:val="00C9396B"/>
    <w:rsid w:val="00C93C22"/>
    <w:rsid w:val="00C94F1B"/>
    <w:rsid w:val="00C95D50"/>
    <w:rsid w:val="00C96360"/>
    <w:rsid w:val="00C97E02"/>
    <w:rsid w:val="00CA0810"/>
    <w:rsid w:val="00CA1E07"/>
    <w:rsid w:val="00CA30A0"/>
    <w:rsid w:val="00CA374A"/>
    <w:rsid w:val="00CA3C82"/>
    <w:rsid w:val="00CA6246"/>
    <w:rsid w:val="00CA6828"/>
    <w:rsid w:val="00CA6DF9"/>
    <w:rsid w:val="00CA7637"/>
    <w:rsid w:val="00CA7EC8"/>
    <w:rsid w:val="00CB0674"/>
    <w:rsid w:val="00CB0B1D"/>
    <w:rsid w:val="00CB21A3"/>
    <w:rsid w:val="00CB24DA"/>
    <w:rsid w:val="00CB423A"/>
    <w:rsid w:val="00CB426C"/>
    <w:rsid w:val="00CB6536"/>
    <w:rsid w:val="00CB72A9"/>
    <w:rsid w:val="00CB7435"/>
    <w:rsid w:val="00CC0E5D"/>
    <w:rsid w:val="00CC17AF"/>
    <w:rsid w:val="00CC1AAD"/>
    <w:rsid w:val="00CC3591"/>
    <w:rsid w:val="00CC454D"/>
    <w:rsid w:val="00CC513F"/>
    <w:rsid w:val="00CC63FD"/>
    <w:rsid w:val="00CC690D"/>
    <w:rsid w:val="00CC6C5E"/>
    <w:rsid w:val="00CC7A88"/>
    <w:rsid w:val="00CC7AB8"/>
    <w:rsid w:val="00CD1DA2"/>
    <w:rsid w:val="00CD293A"/>
    <w:rsid w:val="00CD396F"/>
    <w:rsid w:val="00CD5058"/>
    <w:rsid w:val="00CD667B"/>
    <w:rsid w:val="00CE0B5B"/>
    <w:rsid w:val="00CE1251"/>
    <w:rsid w:val="00CE14DE"/>
    <w:rsid w:val="00CE261E"/>
    <w:rsid w:val="00CE2E98"/>
    <w:rsid w:val="00CE4015"/>
    <w:rsid w:val="00CE40A7"/>
    <w:rsid w:val="00CE4CD8"/>
    <w:rsid w:val="00CE56C4"/>
    <w:rsid w:val="00CE6A94"/>
    <w:rsid w:val="00CE6C0F"/>
    <w:rsid w:val="00CE6F71"/>
    <w:rsid w:val="00CF0D29"/>
    <w:rsid w:val="00CF358C"/>
    <w:rsid w:val="00CF3C5C"/>
    <w:rsid w:val="00CF4134"/>
    <w:rsid w:val="00CF43AA"/>
    <w:rsid w:val="00CF4AC4"/>
    <w:rsid w:val="00CF70DB"/>
    <w:rsid w:val="00CF74E1"/>
    <w:rsid w:val="00D0017D"/>
    <w:rsid w:val="00D007E9"/>
    <w:rsid w:val="00D00924"/>
    <w:rsid w:val="00D017A1"/>
    <w:rsid w:val="00D01A2A"/>
    <w:rsid w:val="00D03E13"/>
    <w:rsid w:val="00D04C0B"/>
    <w:rsid w:val="00D059D0"/>
    <w:rsid w:val="00D06A1A"/>
    <w:rsid w:val="00D06CE1"/>
    <w:rsid w:val="00D07054"/>
    <w:rsid w:val="00D070A5"/>
    <w:rsid w:val="00D071A2"/>
    <w:rsid w:val="00D112FC"/>
    <w:rsid w:val="00D1132B"/>
    <w:rsid w:val="00D11B48"/>
    <w:rsid w:val="00D1229B"/>
    <w:rsid w:val="00D13965"/>
    <w:rsid w:val="00D14636"/>
    <w:rsid w:val="00D147B4"/>
    <w:rsid w:val="00D15F81"/>
    <w:rsid w:val="00D165ED"/>
    <w:rsid w:val="00D16E62"/>
    <w:rsid w:val="00D201A4"/>
    <w:rsid w:val="00D20F3D"/>
    <w:rsid w:val="00D21D8E"/>
    <w:rsid w:val="00D226D5"/>
    <w:rsid w:val="00D22FE1"/>
    <w:rsid w:val="00D235DF"/>
    <w:rsid w:val="00D23D1F"/>
    <w:rsid w:val="00D24531"/>
    <w:rsid w:val="00D256A6"/>
    <w:rsid w:val="00D25881"/>
    <w:rsid w:val="00D26309"/>
    <w:rsid w:val="00D26FE4"/>
    <w:rsid w:val="00D275A0"/>
    <w:rsid w:val="00D300DC"/>
    <w:rsid w:val="00D30BE8"/>
    <w:rsid w:val="00D313CA"/>
    <w:rsid w:val="00D3189C"/>
    <w:rsid w:val="00D33E3A"/>
    <w:rsid w:val="00D34924"/>
    <w:rsid w:val="00D35159"/>
    <w:rsid w:val="00D36D77"/>
    <w:rsid w:val="00D37240"/>
    <w:rsid w:val="00D37554"/>
    <w:rsid w:val="00D37774"/>
    <w:rsid w:val="00D37AE1"/>
    <w:rsid w:val="00D40E14"/>
    <w:rsid w:val="00D41293"/>
    <w:rsid w:val="00D41D76"/>
    <w:rsid w:val="00D426A4"/>
    <w:rsid w:val="00D43254"/>
    <w:rsid w:val="00D43D96"/>
    <w:rsid w:val="00D4404A"/>
    <w:rsid w:val="00D4426C"/>
    <w:rsid w:val="00D44DFA"/>
    <w:rsid w:val="00D452DA"/>
    <w:rsid w:val="00D45CF3"/>
    <w:rsid w:val="00D46F59"/>
    <w:rsid w:val="00D47738"/>
    <w:rsid w:val="00D503C4"/>
    <w:rsid w:val="00D50F18"/>
    <w:rsid w:val="00D50F58"/>
    <w:rsid w:val="00D52640"/>
    <w:rsid w:val="00D53458"/>
    <w:rsid w:val="00D5419F"/>
    <w:rsid w:val="00D545E8"/>
    <w:rsid w:val="00D54BD3"/>
    <w:rsid w:val="00D54D3C"/>
    <w:rsid w:val="00D54E0D"/>
    <w:rsid w:val="00D54EDB"/>
    <w:rsid w:val="00D5576B"/>
    <w:rsid w:val="00D55AAA"/>
    <w:rsid w:val="00D56259"/>
    <w:rsid w:val="00D5637D"/>
    <w:rsid w:val="00D60223"/>
    <w:rsid w:val="00D619BE"/>
    <w:rsid w:val="00D62265"/>
    <w:rsid w:val="00D62996"/>
    <w:rsid w:val="00D640B4"/>
    <w:rsid w:val="00D64CEB"/>
    <w:rsid w:val="00D7024B"/>
    <w:rsid w:val="00D70AD6"/>
    <w:rsid w:val="00D70CEE"/>
    <w:rsid w:val="00D715CF"/>
    <w:rsid w:val="00D7225B"/>
    <w:rsid w:val="00D727EC"/>
    <w:rsid w:val="00D73C8F"/>
    <w:rsid w:val="00D74008"/>
    <w:rsid w:val="00D76308"/>
    <w:rsid w:val="00D778C8"/>
    <w:rsid w:val="00D77A8E"/>
    <w:rsid w:val="00D817E5"/>
    <w:rsid w:val="00D85831"/>
    <w:rsid w:val="00D865D6"/>
    <w:rsid w:val="00D86821"/>
    <w:rsid w:val="00D86AB0"/>
    <w:rsid w:val="00D86CB1"/>
    <w:rsid w:val="00D870EA"/>
    <w:rsid w:val="00D87931"/>
    <w:rsid w:val="00D903F2"/>
    <w:rsid w:val="00D90F5A"/>
    <w:rsid w:val="00D938FD"/>
    <w:rsid w:val="00D94B76"/>
    <w:rsid w:val="00D95229"/>
    <w:rsid w:val="00D95449"/>
    <w:rsid w:val="00D96E97"/>
    <w:rsid w:val="00DA01A5"/>
    <w:rsid w:val="00DA0F9B"/>
    <w:rsid w:val="00DA2CBA"/>
    <w:rsid w:val="00DA30F5"/>
    <w:rsid w:val="00DA3165"/>
    <w:rsid w:val="00DA5BC6"/>
    <w:rsid w:val="00DA755E"/>
    <w:rsid w:val="00DA7F5F"/>
    <w:rsid w:val="00DB0006"/>
    <w:rsid w:val="00DB16AB"/>
    <w:rsid w:val="00DB1FC7"/>
    <w:rsid w:val="00DB22B3"/>
    <w:rsid w:val="00DB240B"/>
    <w:rsid w:val="00DB2CEC"/>
    <w:rsid w:val="00DB56B4"/>
    <w:rsid w:val="00DB58B8"/>
    <w:rsid w:val="00DB58F5"/>
    <w:rsid w:val="00DB6632"/>
    <w:rsid w:val="00DB6AB2"/>
    <w:rsid w:val="00DB6DA7"/>
    <w:rsid w:val="00DB7085"/>
    <w:rsid w:val="00DC0215"/>
    <w:rsid w:val="00DC051E"/>
    <w:rsid w:val="00DC0CB6"/>
    <w:rsid w:val="00DC0FF5"/>
    <w:rsid w:val="00DC2876"/>
    <w:rsid w:val="00DC2D30"/>
    <w:rsid w:val="00DC38B2"/>
    <w:rsid w:val="00DC3CC7"/>
    <w:rsid w:val="00DC54D5"/>
    <w:rsid w:val="00DC5561"/>
    <w:rsid w:val="00DC65F6"/>
    <w:rsid w:val="00DC6EDF"/>
    <w:rsid w:val="00DC7402"/>
    <w:rsid w:val="00DC7845"/>
    <w:rsid w:val="00DC7A8D"/>
    <w:rsid w:val="00DD02D6"/>
    <w:rsid w:val="00DD1A32"/>
    <w:rsid w:val="00DD4EB3"/>
    <w:rsid w:val="00DD507F"/>
    <w:rsid w:val="00DD60F9"/>
    <w:rsid w:val="00DD6231"/>
    <w:rsid w:val="00DE065E"/>
    <w:rsid w:val="00DE1FDE"/>
    <w:rsid w:val="00DE2A0F"/>
    <w:rsid w:val="00DE3A62"/>
    <w:rsid w:val="00DE49C1"/>
    <w:rsid w:val="00DE6C72"/>
    <w:rsid w:val="00DF08A2"/>
    <w:rsid w:val="00DF10B3"/>
    <w:rsid w:val="00DF2CB7"/>
    <w:rsid w:val="00DF32DF"/>
    <w:rsid w:val="00DF3503"/>
    <w:rsid w:val="00DF3B15"/>
    <w:rsid w:val="00DF452E"/>
    <w:rsid w:val="00DF4A7E"/>
    <w:rsid w:val="00DF6114"/>
    <w:rsid w:val="00DF6884"/>
    <w:rsid w:val="00DF71CC"/>
    <w:rsid w:val="00DF7741"/>
    <w:rsid w:val="00E003C4"/>
    <w:rsid w:val="00E0080D"/>
    <w:rsid w:val="00E00D32"/>
    <w:rsid w:val="00E00F1F"/>
    <w:rsid w:val="00E012CB"/>
    <w:rsid w:val="00E019B2"/>
    <w:rsid w:val="00E02064"/>
    <w:rsid w:val="00E020C1"/>
    <w:rsid w:val="00E021BD"/>
    <w:rsid w:val="00E02448"/>
    <w:rsid w:val="00E0388C"/>
    <w:rsid w:val="00E05FB6"/>
    <w:rsid w:val="00E06666"/>
    <w:rsid w:val="00E0752C"/>
    <w:rsid w:val="00E076A0"/>
    <w:rsid w:val="00E0785C"/>
    <w:rsid w:val="00E10917"/>
    <w:rsid w:val="00E10D86"/>
    <w:rsid w:val="00E115C2"/>
    <w:rsid w:val="00E11F23"/>
    <w:rsid w:val="00E12423"/>
    <w:rsid w:val="00E130A2"/>
    <w:rsid w:val="00E141BD"/>
    <w:rsid w:val="00E146D3"/>
    <w:rsid w:val="00E15123"/>
    <w:rsid w:val="00E153E8"/>
    <w:rsid w:val="00E155AB"/>
    <w:rsid w:val="00E15712"/>
    <w:rsid w:val="00E157D7"/>
    <w:rsid w:val="00E1629B"/>
    <w:rsid w:val="00E240C6"/>
    <w:rsid w:val="00E24125"/>
    <w:rsid w:val="00E24354"/>
    <w:rsid w:val="00E24FDD"/>
    <w:rsid w:val="00E251CB"/>
    <w:rsid w:val="00E2599E"/>
    <w:rsid w:val="00E26249"/>
    <w:rsid w:val="00E273C3"/>
    <w:rsid w:val="00E27C4F"/>
    <w:rsid w:val="00E27C5A"/>
    <w:rsid w:val="00E27CBE"/>
    <w:rsid w:val="00E31E5D"/>
    <w:rsid w:val="00E329F2"/>
    <w:rsid w:val="00E33598"/>
    <w:rsid w:val="00E33B0F"/>
    <w:rsid w:val="00E33B32"/>
    <w:rsid w:val="00E34203"/>
    <w:rsid w:val="00E34A90"/>
    <w:rsid w:val="00E359FC"/>
    <w:rsid w:val="00E35CF4"/>
    <w:rsid w:val="00E35D3D"/>
    <w:rsid w:val="00E35EAA"/>
    <w:rsid w:val="00E360CE"/>
    <w:rsid w:val="00E3665C"/>
    <w:rsid w:val="00E41149"/>
    <w:rsid w:val="00E4305A"/>
    <w:rsid w:val="00E43D1D"/>
    <w:rsid w:val="00E44DC9"/>
    <w:rsid w:val="00E455D5"/>
    <w:rsid w:val="00E45ADB"/>
    <w:rsid w:val="00E45DD3"/>
    <w:rsid w:val="00E4689A"/>
    <w:rsid w:val="00E4733D"/>
    <w:rsid w:val="00E51630"/>
    <w:rsid w:val="00E522CD"/>
    <w:rsid w:val="00E52716"/>
    <w:rsid w:val="00E52F0D"/>
    <w:rsid w:val="00E52FC2"/>
    <w:rsid w:val="00E53175"/>
    <w:rsid w:val="00E5440A"/>
    <w:rsid w:val="00E5473B"/>
    <w:rsid w:val="00E55D86"/>
    <w:rsid w:val="00E579AF"/>
    <w:rsid w:val="00E60DE0"/>
    <w:rsid w:val="00E61565"/>
    <w:rsid w:val="00E63553"/>
    <w:rsid w:val="00E63C05"/>
    <w:rsid w:val="00E64D2A"/>
    <w:rsid w:val="00E6642D"/>
    <w:rsid w:val="00E677DC"/>
    <w:rsid w:val="00E71728"/>
    <w:rsid w:val="00E726C4"/>
    <w:rsid w:val="00E727F7"/>
    <w:rsid w:val="00E73456"/>
    <w:rsid w:val="00E74962"/>
    <w:rsid w:val="00E74CAF"/>
    <w:rsid w:val="00E76462"/>
    <w:rsid w:val="00E768C0"/>
    <w:rsid w:val="00E7691D"/>
    <w:rsid w:val="00E7752A"/>
    <w:rsid w:val="00E80420"/>
    <w:rsid w:val="00E8084C"/>
    <w:rsid w:val="00E80996"/>
    <w:rsid w:val="00E80FEC"/>
    <w:rsid w:val="00E810BD"/>
    <w:rsid w:val="00E8162C"/>
    <w:rsid w:val="00E81EA0"/>
    <w:rsid w:val="00E82C92"/>
    <w:rsid w:val="00E83495"/>
    <w:rsid w:val="00E84A78"/>
    <w:rsid w:val="00E86FAB"/>
    <w:rsid w:val="00E908DC"/>
    <w:rsid w:val="00E909AF"/>
    <w:rsid w:val="00E92C31"/>
    <w:rsid w:val="00E97736"/>
    <w:rsid w:val="00EA0485"/>
    <w:rsid w:val="00EA04DA"/>
    <w:rsid w:val="00EA10B8"/>
    <w:rsid w:val="00EA1350"/>
    <w:rsid w:val="00EA1487"/>
    <w:rsid w:val="00EA1927"/>
    <w:rsid w:val="00EA26C7"/>
    <w:rsid w:val="00EA2F88"/>
    <w:rsid w:val="00EA43DB"/>
    <w:rsid w:val="00EA4710"/>
    <w:rsid w:val="00EA5F9D"/>
    <w:rsid w:val="00EA60E4"/>
    <w:rsid w:val="00EA6114"/>
    <w:rsid w:val="00EA6382"/>
    <w:rsid w:val="00EA63F5"/>
    <w:rsid w:val="00EA6EF2"/>
    <w:rsid w:val="00EA7B60"/>
    <w:rsid w:val="00EB0856"/>
    <w:rsid w:val="00EB094D"/>
    <w:rsid w:val="00EB0FF1"/>
    <w:rsid w:val="00EB175C"/>
    <w:rsid w:val="00EB181C"/>
    <w:rsid w:val="00EB20AC"/>
    <w:rsid w:val="00EB3125"/>
    <w:rsid w:val="00EB3857"/>
    <w:rsid w:val="00EB4AA6"/>
    <w:rsid w:val="00EB6BF8"/>
    <w:rsid w:val="00EC0BB3"/>
    <w:rsid w:val="00EC0C9A"/>
    <w:rsid w:val="00EC3CA8"/>
    <w:rsid w:val="00EC3DD9"/>
    <w:rsid w:val="00EC412E"/>
    <w:rsid w:val="00EC4791"/>
    <w:rsid w:val="00EC5D1A"/>
    <w:rsid w:val="00EC637B"/>
    <w:rsid w:val="00EC7477"/>
    <w:rsid w:val="00EC7896"/>
    <w:rsid w:val="00ED276D"/>
    <w:rsid w:val="00ED2CE4"/>
    <w:rsid w:val="00ED3AFB"/>
    <w:rsid w:val="00ED444D"/>
    <w:rsid w:val="00ED45F4"/>
    <w:rsid w:val="00ED6873"/>
    <w:rsid w:val="00ED6DBA"/>
    <w:rsid w:val="00ED6DD4"/>
    <w:rsid w:val="00ED70C3"/>
    <w:rsid w:val="00ED716D"/>
    <w:rsid w:val="00ED7A1F"/>
    <w:rsid w:val="00EE167B"/>
    <w:rsid w:val="00EE1D1F"/>
    <w:rsid w:val="00EE2001"/>
    <w:rsid w:val="00EE37D1"/>
    <w:rsid w:val="00EE3EF5"/>
    <w:rsid w:val="00EE49EA"/>
    <w:rsid w:val="00EE56B8"/>
    <w:rsid w:val="00EE5BAB"/>
    <w:rsid w:val="00EE66A2"/>
    <w:rsid w:val="00EE705B"/>
    <w:rsid w:val="00EF01EA"/>
    <w:rsid w:val="00EF1674"/>
    <w:rsid w:val="00EF1F1A"/>
    <w:rsid w:val="00EF249C"/>
    <w:rsid w:val="00EF2A53"/>
    <w:rsid w:val="00EF6075"/>
    <w:rsid w:val="00EF638C"/>
    <w:rsid w:val="00F0027F"/>
    <w:rsid w:val="00F00509"/>
    <w:rsid w:val="00F01EBD"/>
    <w:rsid w:val="00F0265D"/>
    <w:rsid w:val="00F02BFC"/>
    <w:rsid w:val="00F03570"/>
    <w:rsid w:val="00F03D99"/>
    <w:rsid w:val="00F0418E"/>
    <w:rsid w:val="00F04282"/>
    <w:rsid w:val="00F0450E"/>
    <w:rsid w:val="00F04A57"/>
    <w:rsid w:val="00F04A8A"/>
    <w:rsid w:val="00F05557"/>
    <w:rsid w:val="00F11A12"/>
    <w:rsid w:val="00F11F16"/>
    <w:rsid w:val="00F13A6F"/>
    <w:rsid w:val="00F13BD5"/>
    <w:rsid w:val="00F13E52"/>
    <w:rsid w:val="00F142D3"/>
    <w:rsid w:val="00F14C02"/>
    <w:rsid w:val="00F15559"/>
    <w:rsid w:val="00F1575B"/>
    <w:rsid w:val="00F1662F"/>
    <w:rsid w:val="00F2102B"/>
    <w:rsid w:val="00F21D64"/>
    <w:rsid w:val="00F23C8F"/>
    <w:rsid w:val="00F253D8"/>
    <w:rsid w:val="00F25C2E"/>
    <w:rsid w:val="00F2694A"/>
    <w:rsid w:val="00F3117F"/>
    <w:rsid w:val="00F31E0D"/>
    <w:rsid w:val="00F33619"/>
    <w:rsid w:val="00F3779D"/>
    <w:rsid w:val="00F37CE7"/>
    <w:rsid w:val="00F407E6"/>
    <w:rsid w:val="00F413E0"/>
    <w:rsid w:val="00F4236A"/>
    <w:rsid w:val="00F42A71"/>
    <w:rsid w:val="00F433B5"/>
    <w:rsid w:val="00F44170"/>
    <w:rsid w:val="00F44479"/>
    <w:rsid w:val="00F44960"/>
    <w:rsid w:val="00F44D6C"/>
    <w:rsid w:val="00F45048"/>
    <w:rsid w:val="00F46128"/>
    <w:rsid w:val="00F46148"/>
    <w:rsid w:val="00F46A83"/>
    <w:rsid w:val="00F46B4D"/>
    <w:rsid w:val="00F50F9C"/>
    <w:rsid w:val="00F52476"/>
    <w:rsid w:val="00F5248B"/>
    <w:rsid w:val="00F53018"/>
    <w:rsid w:val="00F539B4"/>
    <w:rsid w:val="00F57128"/>
    <w:rsid w:val="00F57211"/>
    <w:rsid w:val="00F57C94"/>
    <w:rsid w:val="00F60ECB"/>
    <w:rsid w:val="00F60EE2"/>
    <w:rsid w:val="00F6169E"/>
    <w:rsid w:val="00F62BD7"/>
    <w:rsid w:val="00F632B3"/>
    <w:rsid w:val="00F63ED9"/>
    <w:rsid w:val="00F63F88"/>
    <w:rsid w:val="00F6414E"/>
    <w:rsid w:val="00F64356"/>
    <w:rsid w:val="00F64BBB"/>
    <w:rsid w:val="00F64E10"/>
    <w:rsid w:val="00F6538E"/>
    <w:rsid w:val="00F65D52"/>
    <w:rsid w:val="00F660B0"/>
    <w:rsid w:val="00F67041"/>
    <w:rsid w:val="00F70604"/>
    <w:rsid w:val="00F7133F"/>
    <w:rsid w:val="00F7264F"/>
    <w:rsid w:val="00F726FD"/>
    <w:rsid w:val="00F72F59"/>
    <w:rsid w:val="00F74122"/>
    <w:rsid w:val="00F744A0"/>
    <w:rsid w:val="00F75F25"/>
    <w:rsid w:val="00F762A4"/>
    <w:rsid w:val="00F81960"/>
    <w:rsid w:val="00F82B96"/>
    <w:rsid w:val="00F82C2F"/>
    <w:rsid w:val="00F85FB1"/>
    <w:rsid w:val="00F869CC"/>
    <w:rsid w:val="00F87CB8"/>
    <w:rsid w:val="00F9026B"/>
    <w:rsid w:val="00F90478"/>
    <w:rsid w:val="00F9123B"/>
    <w:rsid w:val="00F915E6"/>
    <w:rsid w:val="00F923E4"/>
    <w:rsid w:val="00F92463"/>
    <w:rsid w:val="00F93751"/>
    <w:rsid w:val="00F96747"/>
    <w:rsid w:val="00F969CE"/>
    <w:rsid w:val="00FA0F55"/>
    <w:rsid w:val="00FA193A"/>
    <w:rsid w:val="00FA1EF5"/>
    <w:rsid w:val="00FA3996"/>
    <w:rsid w:val="00FA4D0B"/>
    <w:rsid w:val="00FA54D6"/>
    <w:rsid w:val="00FA5B93"/>
    <w:rsid w:val="00FA68C3"/>
    <w:rsid w:val="00FA6DF4"/>
    <w:rsid w:val="00FB01A7"/>
    <w:rsid w:val="00FB142E"/>
    <w:rsid w:val="00FB1CBA"/>
    <w:rsid w:val="00FB1F55"/>
    <w:rsid w:val="00FB1FE1"/>
    <w:rsid w:val="00FB342C"/>
    <w:rsid w:val="00FB36BB"/>
    <w:rsid w:val="00FB3781"/>
    <w:rsid w:val="00FB3A44"/>
    <w:rsid w:val="00FB4A4D"/>
    <w:rsid w:val="00FB5BF7"/>
    <w:rsid w:val="00FB60B9"/>
    <w:rsid w:val="00FB62F5"/>
    <w:rsid w:val="00FB63AE"/>
    <w:rsid w:val="00FB6948"/>
    <w:rsid w:val="00FB7FC4"/>
    <w:rsid w:val="00FC08C2"/>
    <w:rsid w:val="00FC093B"/>
    <w:rsid w:val="00FC1331"/>
    <w:rsid w:val="00FC3163"/>
    <w:rsid w:val="00FC45FC"/>
    <w:rsid w:val="00FC5DD1"/>
    <w:rsid w:val="00FC7C54"/>
    <w:rsid w:val="00FD14ED"/>
    <w:rsid w:val="00FD1D10"/>
    <w:rsid w:val="00FD209E"/>
    <w:rsid w:val="00FD2151"/>
    <w:rsid w:val="00FD2AAC"/>
    <w:rsid w:val="00FD3395"/>
    <w:rsid w:val="00FD41AF"/>
    <w:rsid w:val="00FD4513"/>
    <w:rsid w:val="00FD65E5"/>
    <w:rsid w:val="00FD6ABA"/>
    <w:rsid w:val="00FE01E8"/>
    <w:rsid w:val="00FE1BDA"/>
    <w:rsid w:val="00FE2E79"/>
    <w:rsid w:val="00FE4CD6"/>
    <w:rsid w:val="00FE66C3"/>
    <w:rsid w:val="00FE679C"/>
    <w:rsid w:val="00FE7010"/>
    <w:rsid w:val="00FE712D"/>
    <w:rsid w:val="00FF114A"/>
    <w:rsid w:val="00FF15E3"/>
    <w:rsid w:val="00FF22E4"/>
    <w:rsid w:val="00FF2A60"/>
    <w:rsid w:val="00FF30C2"/>
    <w:rsid w:val="00FF3CC1"/>
    <w:rsid w:val="00FF73BC"/>
    <w:rsid w:val="00FF75BD"/>
    <w:rsid w:val="00FF7A38"/>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716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it-IT" w:eastAsia="it-IT" w:bidi="ar-SA"/>
      </w:rPr>
    </w:rPrDefault>
    <w:pPrDefault/>
  </w:docDefaults>
  <w:latentStyles w:defLockedState="0" w:defUIPriority="0" w:defSemiHidden="0" w:defUnhideWhenUsed="0" w:defQFormat="0" w:count="267">
    <w:lsdException w:name="Normal" w:qFormat="1"/>
    <w:lsdException w:name="heading 1" w:uiPriority="9"/>
    <w:lsdException w:name="heading 3" w:qFormat="1"/>
    <w:lsdException w:name="toc 1" w:uiPriority="39"/>
    <w:lsdException w:name="toc 2" w:uiPriority="39"/>
    <w:lsdException w:name="toc 3" w:uiPriority="39"/>
    <w:lsdException w:name="toc 4" w:uiPriority="39"/>
    <w:lsdException w:name="toc 9" w:uiPriority="39"/>
    <w:lsdException w:name="footnote text" w:uiPriority="99"/>
    <w:lsdException w:name="caption" w:uiPriority="35" w:qFormat="1"/>
    <w:lsdException w:name="footnote reference" w:uiPriority="99"/>
    <w:lsdException w:name="Title" w:qFormat="1"/>
    <w:lsdException w:name="Hyperlink" w:uiPriority="99"/>
    <w:lsdException w:name="Strong" w:uiPriority="22" w:qFormat="1"/>
    <w:lsdException w:name="Normal (Web)" w:uiPriority="99"/>
    <w:lsdException w:name="HTML Preformatted" w:uiPriority="99"/>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e">
    <w:name w:val="Normal"/>
    <w:qFormat/>
    <w:rsid w:val="00506D11"/>
    <w:pPr>
      <w:spacing w:after="120"/>
    </w:pPr>
  </w:style>
  <w:style w:type="paragraph" w:styleId="Titolo1">
    <w:name w:val="heading 1"/>
    <w:basedOn w:val="Normale"/>
    <w:next w:val="Normale"/>
    <w:link w:val="Titolo1Carattere"/>
    <w:uiPriority w:val="9"/>
    <w:rsid w:val="00F9026B"/>
    <w:pPr>
      <w:keepNext/>
      <w:spacing w:before="240" w:after="60"/>
      <w:outlineLvl w:val="0"/>
    </w:pPr>
    <w:rPr>
      <w:rFonts w:ascii="Arial" w:hAnsi="Arial" w:cs="Arial"/>
      <w:b/>
      <w:bCs/>
      <w:kern w:val="32"/>
      <w:sz w:val="32"/>
      <w:szCs w:val="32"/>
    </w:rPr>
  </w:style>
  <w:style w:type="paragraph" w:styleId="Titolo2">
    <w:name w:val="heading 2"/>
    <w:basedOn w:val="Normale"/>
    <w:next w:val="Normale"/>
    <w:rsid w:val="00F9026B"/>
    <w:pPr>
      <w:keepNext/>
      <w:outlineLvl w:val="1"/>
    </w:pPr>
    <w:rPr>
      <w:b/>
      <w:bCs/>
      <w:lang w:val="en-US"/>
    </w:rPr>
  </w:style>
  <w:style w:type="paragraph" w:styleId="Titolo3">
    <w:name w:val="heading 3"/>
    <w:basedOn w:val="Normale"/>
    <w:next w:val="Normale"/>
    <w:link w:val="Titolo3Carattere"/>
    <w:qFormat/>
    <w:rsid w:val="00F9026B"/>
    <w:pPr>
      <w:keepNext/>
      <w:spacing w:before="240" w:after="60"/>
      <w:outlineLvl w:val="2"/>
    </w:pPr>
    <w:rPr>
      <w:rFonts w:ascii="Arial" w:hAnsi="Arial" w:cs="Arial"/>
      <w:b/>
      <w:bCs/>
      <w:sz w:val="26"/>
      <w:szCs w:val="26"/>
    </w:rPr>
  </w:style>
  <w:style w:type="paragraph" w:styleId="Titolo4">
    <w:name w:val="heading 4"/>
    <w:basedOn w:val="Normale"/>
    <w:next w:val="Normale"/>
    <w:rsid w:val="00F9026B"/>
    <w:pPr>
      <w:keepNext/>
      <w:tabs>
        <w:tab w:val="num" w:pos="3240"/>
      </w:tabs>
      <w:ind w:left="3240" w:hanging="360"/>
      <w:outlineLvl w:val="3"/>
    </w:pPr>
    <w:rPr>
      <w:bCs/>
      <w:sz w:val="20"/>
      <w:szCs w:val="28"/>
      <w:lang w:eastAsia="en-US"/>
    </w:rPr>
  </w:style>
  <w:style w:type="paragraph" w:styleId="Titolo5">
    <w:name w:val="heading 5"/>
    <w:basedOn w:val="Normale"/>
    <w:next w:val="Normale"/>
    <w:rsid w:val="00F9026B"/>
    <w:pPr>
      <w:tabs>
        <w:tab w:val="num" w:pos="3600"/>
      </w:tabs>
      <w:spacing w:before="240" w:after="60"/>
      <w:ind w:left="3600" w:hanging="360"/>
      <w:outlineLvl w:val="4"/>
    </w:pPr>
    <w:rPr>
      <w:b/>
      <w:bCs/>
      <w:i/>
      <w:iCs/>
      <w:sz w:val="26"/>
      <w:szCs w:val="26"/>
      <w:lang w:eastAsia="en-US"/>
    </w:rPr>
  </w:style>
  <w:style w:type="paragraph" w:styleId="Titolo6">
    <w:name w:val="heading 6"/>
    <w:basedOn w:val="Normale"/>
    <w:next w:val="Normale"/>
    <w:rsid w:val="00F9026B"/>
    <w:pPr>
      <w:tabs>
        <w:tab w:val="num" w:pos="4320"/>
      </w:tabs>
      <w:spacing w:before="240" w:after="60"/>
      <w:ind w:left="4320" w:hanging="180"/>
      <w:outlineLvl w:val="5"/>
    </w:pPr>
    <w:rPr>
      <w:b/>
      <w:bCs/>
      <w:sz w:val="22"/>
      <w:szCs w:val="22"/>
      <w:lang w:eastAsia="en-US"/>
    </w:rPr>
  </w:style>
  <w:style w:type="paragraph" w:styleId="Titolo7">
    <w:name w:val="heading 7"/>
    <w:basedOn w:val="Normale"/>
    <w:next w:val="Normale"/>
    <w:rsid w:val="00F9026B"/>
    <w:pPr>
      <w:spacing w:before="240" w:after="60"/>
      <w:outlineLvl w:val="6"/>
    </w:pPr>
  </w:style>
  <w:style w:type="paragraph" w:styleId="Titolo8">
    <w:name w:val="heading 8"/>
    <w:basedOn w:val="Normale"/>
    <w:next w:val="Normale"/>
    <w:rsid w:val="00F9026B"/>
    <w:pPr>
      <w:spacing w:before="240" w:after="60"/>
      <w:outlineLvl w:val="7"/>
    </w:pPr>
    <w:rPr>
      <w:i/>
      <w:iCs/>
    </w:rPr>
  </w:style>
  <w:style w:type="paragraph" w:styleId="Titolo9">
    <w:name w:val="heading 9"/>
    <w:basedOn w:val="Normale"/>
    <w:next w:val="Normale"/>
    <w:rsid w:val="00F9026B"/>
    <w:pPr>
      <w:spacing w:before="240" w:after="60"/>
      <w:outlineLvl w:val="8"/>
    </w:pPr>
    <w:rPr>
      <w:rFonts w:ascii="Arial" w:hAnsi="Arial"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deltesto">
    <w:name w:val="Body Text"/>
    <w:basedOn w:val="Normale"/>
    <w:rsid w:val="00F9026B"/>
    <w:pPr>
      <w:spacing w:line="360" w:lineRule="auto"/>
      <w:jc w:val="both"/>
    </w:pPr>
  </w:style>
  <w:style w:type="paragraph" w:styleId="Intestazione">
    <w:name w:val="header"/>
    <w:basedOn w:val="Normale"/>
    <w:link w:val="IntestazioneCarattere"/>
    <w:rsid w:val="00F9026B"/>
    <w:pPr>
      <w:tabs>
        <w:tab w:val="center" w:pos="4819"/>
        <w:tab w:val="right" w:pos="9638"/>
      </w:tabs>
    </w:pPr>
  </w:style>
  <w:style w:type="paragraph" w:styleId="Pidipagina">
    <w:name w:val="footer"/>
    <w:basedOn w:val="Normale"/>
    <w:link w:val="PidipaginaCarattere"/>
    <w:rsid w:val="00F9026B"/>
    <w:pPr>
      <w:tabs>
        <w:tab w:val="center" w:pos="4819"/>
        <w:tab w:val="right" w:pos="9638"/>
      </w:tabs>
    </w:pPr>
  </w:style>
  <w:style w:type="character" w:styleId="Rimandocommento">
    <w:name w:val="annotation reference"/>
    <w:semiHidden/>
    <w:rsid w:val="00F9026B"/>
    <w:rPr>
      <w:sz w:val="16"/>
      <w:szCs w:val="16"/>
    </w:rPr>
  </w:style>
  <w:style w:type="paragraph" w:styleId="Testocommento">
    <w:name w:val="annotation text"/>
    <w:basedOn w:val="Normale"/>
    <w:semiHidden/>
    <w:rsid w:val="00F9026B"/>
    <w:rPr>
      <w:sz w:val="20"/>
      <w:szCs w:val="20"/>
    </w:rPr>
  </w:style>
  <w:style w:type="paragraph" w:styleId="Rientrocorpodeltesto">
    <w:name w:val="Body Text Indent"/>
    <w:basedOn w:val="Normale"/>
    <w:rsid w:val="00F9026B"/>
    <w:pPr>
      <w:spacing w:line="360" w:lineRule="auto"/>
      <w:ind w:firstLine="540"/>
      <w:jc w:val="both"/>
    </w:pPr>
  </w:style>
  <w:style w:type="paragraph" w:styleId="Sommario2">
    <w:name w:val="toc 2"/>
    <w:basedOn w:val="Sommario1"/>
    <w:next w:val="Normale"/>
    <w:autoRedefine/>
    <w:uiPriority w:val="39"/>
    <w:rsid w:val="00B741C9"/>
    <w:pPr>
      <w:tabs>
        <w:tab w:val="clear" w:pos="11340"/>
        <w:tab w:val="right" w:leader="dot" w:pos="7380"/>
      </w:tabs>
      <w:spacing w:before="0"/>
    </w:pPr>
    <w:rPr>
      <w:i w:val="0"/>
      <w:szCs w:val="48"/>
    </w:rPr>
  </w:style>
  <w:style w:type="paragraph" w:customStyle="1" w:styleId="TTitoloSezioneSN">
    <w:name w:val="T_TitoloSezioneSN"/>
    <w:basedOn w:val="Normale"/>
    <w:rsid w:val="00F9026B"/>
    <w:pPr>
      <w:spacing w:line="360" w:lineRule="auto"/>
    </w:pPr>
    <w:rPr>
      <w:b/>
      <w:bCs/>
      <w:sz w:val="28"/>
    </w:rPr>
  </w:style>
  <w:style w:type="paragraph" w:customStyle="1" w:styleId="TTitoloSezione">
    <w:name w:val="T_TitoloSezione"/>
    <w:basedOn w:val="TTitoloSezioneSN"/>
    <w:rsid w:val="00F9026B"/>
    <w:pPr>
      <w:keepNext/>
      <w:keepLines/>
      <w:numPr>
        <w:numId w:val="2"/>
      </w:numPr>
      <w:spacing w:before="720" w:after="360"/>
      <w:ind w:left="357" w:hanging="357"/>
    </w:pPr>
  </w:style>
  <w:style w:type="paragraph" w:customStyle="1" w:styleId="TTitoloSottosezione">
    <w:name w:val="T_TitoloSottosezione"/>
    <w:basedOn w:val="TTitoloSezione"/>
    <w:rsid w:val="00F9026B"/>
    <w:pPr>
      <w:numPr>
        <w:ilvl w:val="1"/>
        <w:numId w:val="1"/>
      </w:numPr>
      <w:ind w:left="788" w:hanging="431"/>
    </w:pPr>
    <w:rPr>
      <w:b w:val="0"/>
      <w:bCs w:val="0"/>
    </w:rPr>
  </w:style>
  <w:style w:type="paragraph" w:styleId="Sommario1">
    <w:name w:val="toc 1"/>
    <w:basedOn w:val="Normale"/>
    <w:next w:val="Normale"/>
    <w:autoRedefine/>
    <w:uiPriority w:val="39"/>
    <w:rsid w:val="005C28E7"/>
    <w:pPr>
      <w:tabs>
        <w:tab w:val="right" w:pos="11340"/>
      </w:tabs>
      <w:spacing w:before="200"/>
      <w:ind w:right="377"/>
    </w:pPr>
    <w:rPr>
      <w:b/>
      <w:i/>
      <w:noProof/>
      <w:szCs w:val="44"/>
    </w:rPr>
  </w:style>
  <w:style w:type="paragraph" w:styleId="Sommario3">
    <w:name w:val="toc 3"/>
    <w:basedOn w:val="Sommario2"/>
    <w:next w:val="Normale"/>
    <w:autoRedefine/>
    <w:uiPriority w:val="39"/>
    <w:rsid w:val="00B741C9"/>
    <w:pPr>
      <w:tabs>
        <w:tab w:val="left" w:pos="1080"/>
        <w:tab w:val="left" w:pos="16200"/>
      </w:tabs>
      <w:spacing w:before="40"/>
      <w:ind w:left="539"/>
    </w:pPr>
    <w:rPr>
      <w:b w:val="0"/>
      <w:szCs w:val="36"/>
    </w:rPr>
  </w:style>
  <w:style w:type="paragraph" w:styleId="Sommario4">
    <w:name w:val="toc 4"/>
    <w:basedOn w:val="Sommario3"/>
    <w:next w:val="Normale"/>
    <w:autoRedefine/>
    <w:uiPriority w:val="39"/>
    <w:rsid w:val="006921EB"/>
    <w:pPr>
      <w:tabs>
        <w:tab w:val="left" w:pos="1800"/>
        <w:tab w:val="right" w:leader="dot" w:pos="9628"/>
      </w:tabs>
      <w:spacing w:before="0"/>
      <w:ind w:left="1080"/>
    </w:pPr>
    <w:rPr>
      <w:szCs w:val="24"/>
    </w:rPr>
  </w:style>
  <w:style w:type="paragraph" w:styleId="Sommario5">
    <w:name w:val="toc 5"/>
    <w:basedOn w:val="Normale"/>
    <w:next w:val="Normale"/>
    <w:autoRedefine/>
    <w:semiHidden/>
    <w:rsid w:val="00F9026B"/>
    <w:pPr>
      <w:tabs>
        <w:tab w:val="left" w:pos="2700"/>
        <w:tab w:val="right" w:leader="dot" w:pos="7740"/>
      </w:tabs>
      <w:ind w:left="1979" w:right="556"/>
    </w:pPr>
    <w:rPr>
      <w:noProof/>
      <w:sz w:val="22"/>
      <w:szCs w:val="28"/>
    </w:rPr>
  </w:style>
  <w:style w:type="paragraph" w:styleId="Sommario6">
    <w:name w:val="toc 6"/>
    <w:basedOn w:val="Normale"/>
    <w:next w:val="Normale"/>
    <w:autoRedefine/>
    <w:semiHidden/>
    <w:rsid w:val="00F9026B"/>
    <w:pPr>
      <w:ind w:left="1200"/>
    </w:pPr>
    <w:rPr>
      <w:sz w:val="28"/>
    </w:rPr>
  </w:style>
  <w:style w:type="paragraph" w:styleId="Sommario7">
    <w:name w:val="toc 7"/>
    <w:basedOn w:val="Normale"/>
    <w:next w:val="Normale"/>
    <w:autoRedefine/>
    <w:semiHidden/>
    <w:rsid w:val="00F9026B"/>
    <w:pPr>
      <w:ind w:left="1440"/>
    </w:pPr>
    <w:rPr>
      <w:sz w:val="28"/>
    </w:rPr>
  </w:style>
  <w:style w:type="paragraph" w:styleId="Sommario8">
    <w:name w:val="toc 8"/>
    <w:basedOn w:val="Normale"/>
    <w:next w:val="Normale"/>
    <w:autoRedefine/>
    <w:semiHidden/>
    <w:rsid w:val="00F9026B"/>
    <w:pPr>
      <w:ind w:left="1680"/>
    </w:pPr>
    <w:rPr>
      <w:sz w:val="28"/>
    </w:rPr>
  </w:style>
  <w:style w:type="paragraph" w:styleId="Sommario9">
    <w:name w:val="toc 9"/>
    <w:basedOn w:val="Sommario2"/>
    <w:next w:val="Normale"/>
    <w:autoRedefine/>
    <w:uiPriority w:val="39"/>
    <w:rsid w:val="00B741C9"/>
    <w:pPr>
      <w:tabs>
        <w:tab w:val="left" w:pos="16200"/>
      </w:tabs>
      <w:spacing w:before="200"/>
    </w:pPr>
    <w:rPr>
      <w:szCs w:val="72"/>
    </w:rPr>
  </w:style>
  <w:style w:type="character" w:styleId="Collegamentoipertestuale">
    <w:name w:val="Hyperlink"/>
    <w:uiPriority w:val="99"/>
    <w:rsid w:val="00F9026B"/>
    <w:rPr>
      <w:color w:val="0000FF"/>
      <w:u w:val="single"/>
    </w:rPr>
  </w:style>
  <w:style w:type="paragraph" w:customStyle="1" w:styleId="Text">
    <w:name w:val="Text"/>
    <w:basedOn w:val="Normale"/>
    <w:rsid w:val="00F9026B"/>
    <w:pPr>
      <w:ind w:firstLine="180"/>
      <w:jc w:val="both"/>
    </w:pPr>
    <w:rPr>
      <w:sz w:val="20"/>
      <w:lang w:eastAsia="en-US"/>
    </w:rPr>
  </w:style>
  <w:style w:type="paragraph" w:customStyle="1" w:styleId="primoparagrafo">
    <w:name w:val="primo paragrafo"/>
    <w:basedOn w:val="Text"/>
    <w:next w:val="Text"/>
    <w:rsid w:val="00F9026B"/>
    <w:pPr>
      <w:ind w:firstLine="0"/>
    </w:pPr>
  </w:style>
  <w:style w:type="paragraph" w:customStyle="1" w:styleId="spazio">
    <w:name w:val="spazio"/>
    <w:basedOn w:val="Normale"/>
    <w:rsid w:val="00F9026B"/>
    <w:rPr>
      <w:sz w:val="16"/>
      <w:lang w:eastAsia="en-US"/>
    </w:rPr>
  </w:style>
  <w:style w:type="paragraph" w:customStyle="1" w:styleId="pstext">
    <w:name w:val="ps_text"/>
    <w:basedOn w:val="Normale"/>
    <w:rsid w:val="00F9026B"/>
    <w:pPr>
      <w:spacing w:line="360" w:lineRule="auto"/>
      <w:ind w:left="567" w:right="567" w:firstLine="142"/>
      <w:jc w:val="both"/>
    </w:pPr>
    <w:rPr>
      <w:rFonts w:ascii="Arial" w:hAnsi="Arial"/>
      <w:sz w:val="22"/>
    </w:rPr>
  </w:style>
  <w:style w:type="paragraph" w:customStyle="1" w:styleId="LISTdash">
    <w:name w:val="LISTdash"/>
    <w:basedOn w:val="Normale"/>
    <w:rsid w:val="00F9026B"/>
    <w:pPr>
      <w:ind w:left="300" w:hanging="300"/>
    </w:pPr>
    <w:rPr>
      <w:sz w:val="20"/>
      <w:szCs w:val="20"/>
    </w:rPr>
  </w:style>
  <w:style w:type="paragraph" w:customStyle="1" w:styleId="pstitle">
    <w:name w:val="ps_title"/>
    <w:basedOn w:val="Normale"/>
    <w:next w:val="Normale"/>
    <w:rsid w:val="00F9026B"/>
    <w:pPr>
      <w:jc w:val="center"/>
    </w:pPr>
    <w:rPr>
      <w:rFonts w:ascii="Arial" w:hAnsi="Arial"/>
      <w:sz w:val="32"/>
      <w:lang w:val="en-US"/>
    </w:rPr>
  </w:style>
  <w:style w:type="paragraph" w:customStyle="1" w:styleId="author">
    <w:name w:val="author"/>
    <w:basedOn w:val="Normale"/>
    <w:next w:val="address"/>
    <w:rsid w:val="00F9026B"/>
    <w:pPr>
      <w:spacing w:after="220"/>
      <w:ind w:firstLine="227"/>
      <w:jc w:val="center"/>
    </w:pPr>
    <w:rPr>
      <w:rFonts w:ascii="Times" w:hAnsi="Times"/>
      <w:sz w:val="20"/>
      <w:szCs w:val="20"/>
      <w:lang w:val="en-US"/>
    </w:rPr>
  </w:style>
  <w:style w:type="paragraph" w:customStyle="1" w:styleId="address">
    <w:name w:val="address"/>
    <w:basedOn w:val="Normale"/>
    <w:next w:val="email"/>
    <w:rsid w:val="00F9026B"/>
    <w:pPr>
      <w:ind w:firstLine="227"/>
      <w:jc w:val="center"/>
    </w:pPr>
    <w:rPr>
      <w:rFonts w:ascii="Times" w:hAnsi="Times"/>
      <w:sz w:val="18"/>
      <w:szCs w:val="20"/>
      <w:lang w:val="en-US"/>
    </w:rPr>
  </w:style>
  <w:style w:type="paragraph" w:customStyle="1" w:styleId="email">
    <w:name w:val="email"/>
    <w:basedOn w:val="Normale"/>
    <w:next w:val="Normale"/>
    <w:rsid w:val="00F9026B"/>
    <w:pPr>
      <w:ind w:firstLine="227"/>
      <w:jc w:val="center"/>
    </w:pPr>
    <w:rPr>
      <w:rFonts w:ascii="Courier" w:hAnsi="Courier"/>
      <w:sz w:val="18"/>
      <w:szCs w:val="20"/>
      <w:lang w:val="en-US"/>
    </w:rPr>
  </w:style>
  <w:style w:type="paragraph" w:customStyle="1" w:styleId="heading2">
    <w:name w:val="heading2"/>
    <w:basedOn w:val="Normale"/>
    <w:next w:val="Normale"/>
    <w:rsid w:val="00F9026B"/>
    <w:pPr>
      <w:keepNext/>
      <w:overflowPunct w:val="0"/>
      <w:autoSpaceDE w:val="0"/>
      <w:autoSpaceDN w:val="0"/>
      <w:adjustRightInd w:val="0"/>
      <w:spacing w:before="240" w:after="180" w:line="360" w:lineRule="auto"/>
      <w:textAlignment w:val="baseline"/>
    </w:pPr>
    <w:rPr>
      <w:rFonts w:ascii="Arial" w:hAnsi="Arial"/>
      <w:b/>
      <w:sz w:val="28"/>
      <w:szCs w:val="20"/>
      <w:lang w:val="de-DE"/>
    </w:rPr>
  </w:style>
  <w:style w:type="paragraph" w:styleId="Testofumetto">
    <w:name w:val="Balloon Text"/>
    <w:basedOn w:val="Normale"/>
    <w:semiHidden/>
    <w:rsid w:val="00F9026B"/>
    <w:rPr>
      <w:rFonts w:ascii="Tahoma" w:hAnsi="Tahoma" w:cs="Tahoma"/>
      <w:sz w:val="16"/>
      <w:szCs w:val="16"/>
      <w:lang w:val="en-US"/>
    </w:rPr>
  </w:style>
  <w:style w:type="paragraph" w:customStyle="1" w:styleId="References">
    <w:name w:val="References"/>
    <w:basedOn w:val="Normale"/>
    <w:rsid w:val="00F9026B"/>
    <w:pPr>
      <w:ind w:left="284" w:hanging="284"/>
    </w:pPr>
    <w:rPr>
      <w:sz w:val="16"/>
      <w:szCs w:val="20"/>
    </w:rPr>
  </w:style>
  <w:style w:type="paragraph" w:customStyle="1" w:styleId="LISTnum">
    <w:name w:val="LISTnum"/>
    <w:basedOn w:val="Normale"/>
    <w:rsid w:val="00F9026B"/>
    <w:pPr>
      <w:ind w:left="300" w:hanging="300"/>
    </w:pPr>
    <w:rPr>
      <w:sz w:val="20"/>
      <w:szCs w:val="20"/>
    </w:rPr>
  </w:style>
  <w:style w:type="paragraph" w:customStyle="1" w:styleId="Quot">
    <w:name w:val="Quot"/>
    <w:basedOn w:val="Normale"/>
    <w:rsid w:val="00F9026B"/>
    <w:pPr>
      <w:spacing w:before="120"/>
      <w:ind w:left="567" w:right="567"/>
      <w:jc w:val="both"/>
    </w:pPr>
    <w:rPr>
      <w:sz w:val="16"/>
      <w:szCs w:val="20"/>
    </w:rPr>
  </w:style>
  <w:style w:type="paragraph" w:customStyle="1" w:styleId="Tcorpoparagrafo">
    <w:name w:val="T corpo paragrafo"/>
    <w:link w:val="TcorpoparagrafoCarattere"/>
    <w:rsid w:val="00971331"/>
    <w:pPr>
      <w:overflowPunct w:val="0"/>
      <w:autoSpaceDE w:val="0"/>
      <w:autoSpaceDN w:val="0"/>
      <w:adjustRightInd w:val="0"/>
      <w:spacing w:before="120" w:line="312" w:lineRule="auto"/>
      <w:ind w:firstLine="539"/>
      <w:jc w:val="both"/>
      <w:textAlignment w:val="baseline"/>
    </w:pPr>
    <w:rPr>
      <w:lang w:val="en-GB"/>
    </w:rPr>
  </w:style>
  <w:style w:type="paragraph" w:customStyle="1" w:styleId="T1elenco1">
    <w:name w:val="T 1° elenco 1."/>
    <w:basedOn w:val="Tcorpoparagrafo"/>
    <w:link w:val="T1elenco1Carattere"/>
    <w:rsid w:val="00F9026B"/>
    <w:pPr>
      <w:tabs>
        <w:tab w:val="left" w:pos="1080"/>
      </w:tabs>
      <w:spacing w:before="80"/>
      <w:ind w:left="1077" w:hanging="357"/>
    </w:pPr>
  </w:style>
  <w:style w:type="paragraph" w:customStyle="1" w:styleId="T1elenco1first">
    <w:name w:val="T 1° elenco 1. first"/>
    <w:basedOn w:val="T1elenco1"/>
    <w:autoRedefine/>
    <w:rsid w:val="00D46F59"/>
    <w:pPr>
      <w:numPr>
        <w:numId w:val="14"/>
      </w:numPr>
      <w:tabs>
        <w:tab w:val="clear" w:pos="1080"/>
      </w:tabs>
      <w:spacing w:before="120"/>
    </w:pPr>
    <w:rPr>
      <w:iCs/>
    </w:rPr>
  </w:style>
  <w:style w:type="paragraph" w:customStyle="1" w:styleId="T1elenco1last">
    <w:name w:val="T 1° elenco 1. last"/>
    <w:basedOn w:val="T1elenco1"/>
    <w:next w:val="Tcorpo1paragrafo"/>
    <w:rsid w:val="00F9026B"/>
    <w:pPr>
      <w:spacing w:after="200"/>
    </w:pPr>
  </w:style>
  <w:style w:type="paragraph" w:customStyle="1" w:styleId="T2elencoa">
    <w:name w:val="T 2° elenco a)"/>
    <w:basedOn w:val="T1elenco1"/>
    <w:rsid w:val="00C24DDE"/>
    <w:pPr>
      <w:numPr>
        <w:numId w:val="17"/>
      </w:numPr>
      <w:tabs>
        <w:tab w:val="clear" w:pos="1080"/>
        <w:tab w:val="left" w:pos="1134"/>
      </w:tabs>
      <w:spacing w:before="120"/>
    </w:pPr>
  </w:style>
  <w:style w:type="paragraph" w:customStyle="1" w:styleId="T2elencoalast">
    <w:name w:val="T 2° elenco a) last"/>
    <w:basedOn w:val="T2elencoa"/>
    <w:next w:val="Tcorpo1paragrafo"/>
    <w:rsid w:val="00F9026B"/>
    <w:pPr>
      <w:numPr>
        <w:numId w:val="0"/>
      </w:numPr>
      <w:spacing w:after="120"/>
      <w:ind w:left="1077" w:hanging="357"/>
    </w:pPr>
  </w:style>
  <w:style w:type="paragraph" w:customStyle="1" w:styleId="Tcorpo1paragrafo">
    <w:name w:val="T corpo 1° paragrafo"/>
    <w:basedOn w:val="Tcorpoparagrafo"/>
    <w:next w:val="Tcorpoparagrafo"/>
    <w:link w:val="Tcorpo1paragrafoCarattere"/>
    <w:qFormat/>
    <w:rsid w:val="00AB6893"/>
    <w:pPr>
      <w:ind w:firstLine="0"/>
    </w:pPr>
  </w:style>
  <w:style w:type="paragraph" w:customStyle="1" w:styleId="Tcorpoparagrafonori">
    <w:name w:val="T corpo paragrafo no r.i."/>
    <w:basedOn w:val="Tcorpoparagrafo"/>
    <w:next w:val="Tcorpoparagrafo"/>
    <w:rsid w:val="00F9026B"/>
    <w:pPr>
      <w:widowControl w:val="0"/>
    </w:pPr>
  </w:style>
  <w:style w:type="paragraph" w:customStyle="1" w:styleId="TDidascalia">
    <w:name w:val="T Didascalia"/>
    <w:basedOn w:val="Didascalia"/>
    <w:autoRedefine/>
    <w:rsid w:val="000A57F3"/>
    <w:pPr>
      <w:keepNext/>
      <w:tabs>
        <w:tab w:val="left" w:pos="1260"/>
      </w:tabs>
      <w:ind w:left="1259" w:hanging="1259"/>
    </w:pPr>
    <w:rPr>
      <w:rFonts w:ascii="Garamond" w:hAnsi="Garamond"/>
      <w:bCs w:val="0"/>
      <w:i/>
      <w:iCs/>
      <w:sz w:val="22"/>
    </w:rPr>
  </w:style>
  <w:style w:type="paragraph" w:styleId="Didascalia">
    <w:name w:val="caption"/>
    <w:basedOn w:val="Normale"/>
    <w:next w:val="Normale"/>
    <w:uiPriority w:val="35"/>
    <w:qFormat/>
    <w:rsid w:val="00871979"/>
    <w:pPr>
      <w:spacing w:before="120"/>
      <w:jc w:val="center"/>
    </w:pPr>
    <w:rPr>
      <w:b/>
      <w:bCs/>
      <w:sz w:val="20"/>
      <w:szCs w:val="20"/>
    </w:rPr>
  </w:style>
  <w:style w:type="paragraph" w:customStyle="1" w:styleId="Tdidascalia0">
    <w:name w:val="T didascalia"/>
    <w:basedOn w:val="Testonormale"/>
    <w:next w:val="Testonormale"/>
    <w:link w:val="TdidascaliaCarattere"/>
    <w:autoRedefine/>
    <w:rsid w:val="00180036"/>
    <w:pPr>
      <w:keepLines/>
      <w:tabs>
        <w:tab w:val="left" w:pos="2700"/>
      </w:tabs>
      <w:spacing w:after="160"/>
      <w:ind w:left="540" w:hanging="540"/>
      <w:jc w:val="center"/>
    </w:pPr>
    <w:rPr>
      <w:rFonts w:ascii="Times New Roman" w:hAnsi="Times New Roman" w:cs="Times New Roman"/>
      <w:b/>
      <w:bCs/>
      <w:sz w:val="22"/>
      <w:szCs w:val="19"/>
      <w:lang w:val="en-GB"/>
    </w:rPr>
  </w:style>
  <w:style w:type="paragraph" w:styleId="Testonormale">
    <w:name w:val="Plain Text"/>
    <w:basedOn w:val="Normale"/>
    <w:link w:val="TestonormaleCarattere"/>
    <w:rsid w:val="00F9026B"/>
    <w:rPr>
      <w:rFonts w:ascii="Courier New" w:hAnsi="Courier New" w:cs="Courier New"/>
      <w:sz w:val="20"/>
      <w:szCs w:val="20"/>
    </w:rPr>
  </w:style>
  <w:style w:type="paragraph" w:customStyle="1" w:styleId="Telenco">
    <w:name w:val="T elenco"/>
    <w:basedOn w:val="T1elenco1"/>
    <w:link w:val="TelencoCarattere"/>
    <w:autoRedefine/>
    <w:rsid w:val="00D26309"/>
    <w:pPr>
      <w:numPr>
        <w:numId w:val="18"/>
      </w:numPr>
      <w:tabs>
        <w:tab w:val="clear" w:pos="1080"/>
      </w:tabs>
      <w:spacing w:line="360" w:lineRule="auto"/>
    </w:pPr>
  </w:style>
  <w:style w:type="paragraph" w:customStyle="1" w:styleId="Telencolast">
    <w:name w:val="T elenco last"/>
    <w:basedOn w:val="Telenco"/>
    <w:next w:val="Tcorpo1paragrafo"/>
    <w:autoRedefine/>
    <w:rsid w:val="00F9026B"/>
    <w:pPr>
      <w:spacing w:after="360"/>
      <w:ind w:left="0"/>
    </w:pPr>
  </w:style>
  <w:style w:type="paragraph" w:customStyle="1" w:styleId="Tformula">
    <w:name w:val="T formula"/>
    <w:basedOn w:val="Normale"/>
    <w:next w:val="Tcorpo1paragrafo"/>
    <w:rsid w:val="00F9026B"/>
    <w:pPr>
      <w:tabs>
        <w:tab w:val="center" w:pos="4320"/>
        <w:tab w:val="right" w:pos="7920"/>
      </w:tabs>
      <w:spacing w:before="120" w:line="360" w:lineRule="auto"/>
      <w:ind w:firstLine="340"/>
      <w:jc w:val="both"/>
    </w:pPr>
    <w:rPr>
      <w:b/>
      <w:szCs w:val="20"/>
    </w:rPr>
  </w:style>
  <w:style w:type="paragraph" w:customStyle="1" w:styleId="Tintestazione">
    <w:name w:val="T intestazione"/>
    <w:basedOn w:val="Intestazione"/>
    <w:autoRedefine/>
    <w:rsid w:val="00F9026B"/>
    <w:pPr>
      <w:framePr w:hSpace="142" w:vSpace="142" w:wrap="around" w:vAnchor="text" w:hAnchor="text" w:y="1"/>
      <w:pBdr>
        <w:top w:val="single" w:sz="6" w:space="1" w:color="auto"/>
        <w:left w:val="single" w:sz="6" w:space="4" w:color="auto"/>
        <w:bottom w:val="single" w:sz="6" w:space="1" w:color="auto"/>
        <w:right w:val="single" w:sz="6" w:space="4" w:color="auto"/>
      </w:pBdr>
      <w:tabs>
        <w:tab w:val="clear" w:pos="4819"/>
        <w:tab w:val="clear" w:pos="9638"/>
        <w:tab w:val="right" w:pos="7938"/>
      </w:tabs>
    </w:pPr>
    <w:rPr>
      <w:bCs/>
    </w:rPr>
  </w:style>
  <w:style w:type="paragraph" w:customStyle="1" w:styleId="Ttitolocapitolo">
    <w:name w:val="T titolo capitolo"/>
    <w:next w:val="Ttitoloparagrafo"/>
    <w:rsid w:val="00F9026B"/>
    <w:pPr>
      <w:keepNext/>
      <w:keepLines/>
      <w:overflowPunct w:val="0"/>
      <w:autoSpaceDE w:val="0"/>
      <w:autoSpaceDN w:val="0"/>
      <w:adjustRightInd w:val="0"/>
      <w:spacing w:before="240" w:after="240"/>
      <w:textAlignment w:val="baseline"/>
      <w:outlineLvl w:val="0"/>
    </w:pPr>
    <w:rPr>
      <w:b/>
      <w:noProof/>
      <w:spacing w:val="40"/>
      <w:sz w:val="48"/>
      <w:lang w:val="en-US"/>
    </w:rPr>
  </w:style>
  <w:style w:type="paragraph" w:customStyle="1" w:styleId="Tnumcapitolo">
    <w:name w:val="T num capitolo"/>
    <w:basedOn w:val="Ttitolocapitolo"/>
    <w:next w:val="Ttitolocapitolo"/>
    <w:autoRedefine/>
    <w:rsid w:val="00694EED"/>
    <w:pPr>
      <w:pageBreakBefore/>
    </w:pPr>
    <w:rPr>
      <w:b w:val="0"/>
      <w:szCs w:val="48"/>
      <w:lang w:val="en-GB"/>
    </w:rPr>
  </w:style>
  <w:style w:type="paragraph" w:customStyle="1" w:styleId="Ttestobibliografia">
    <w:name w:val="T testo bibliografia"/>
    <w:basedOn w:val="Testonotadichiusura"/>
    <w:rsid w:val="00E33B32"/>
    <w:pPr>
      <w:keepLines/>
      <w:spacing w:before="60"/>
      <w:ind w:left="540" w:hanging="540"/>
      <w:jc w:val="both"/>
    </w:pPr>
    <w:rPr>
      <w:sz w:val="24"/>
      <w:lang w:val="en-GB"/>
    </w:rPr>
  </w:style>
  <w:style w:type="paragraph" w:styleId="Testonotadichiusura">
    <w:name w:val="endnote text"/>
    <w:basedOn w:val="Normale"/>
    <w:link w:val="TestonotadichiusuraCarattere"/>
    <w:semiHidden/>
    <w:rsid w:val="00F9026B"/>
    <w:rPr>
      <w:sz w:val="20"/>
      <w:szCs w:val="20"/>
    </w:rPr>
  </w:style>
  <w:style w:type="paragraph" w:customStyle="1" w:styleId="Ttitoloparagrafo">
    <w:name w:val="T titolo paragrafo"/>
    <w:next w:val="Tcorpo1paragrafo"/>
    <w:link w:val="TtitoloparagrafoCarattere"/>
    <w:autoRedefine/>
    <w:qFormat/>
    <w:rsid w:val="00752905"/>
    <w:pPr>
      <w:keepNext/>
      <w:keepLines/>
      <w:numPr>
        <w:ilvl w:val="2"/>
        <w:numId w:val="3"/>
      </w:numPr>
      <w:overflowPunct w:val="0"/>
      <w:autoSpaceDE w:val="0"/>
      <w:autoSpaceDN w:val="0"/>
      <w:adjustRightInd w:val="0"/>
      <w:spacing w:before="840" w:after="60"/>
      <w:ind w:left="709" w:hanging="709"/>
      <w:textAlignment w:val="baseline"/>
    </w:pPr>
    <w:rPr>
      <w:b/>
      <w:spacing w:val="25"/>
      <w:sz w:val="32"/>
      <w:lang w:val="en-GB"/>
    </w:rPr>
  </w:style>
  <w:style w:type="paragraph" w:customStyle="1" w:styleId="Ttitoloappendice">
    <w:name w:val="T titolo appendice"/>
    <w:basedOn w:val="Ttitoloparagrafo"/>
    <w:rsid w:val="00F9026B"/>
    <w:pPr>
      <w:pageBreakBefore/>
      <w:numPr>
        <w:ilvl w:val="0"/>
        <w:numId w:val="0"/>
      </w:numPr>
      <w:spacing w:line="480" w:lineRule="auto"/>
      <w:jc w:val="right"/>
    </w:pPr>
  </w:style>
  <w:style w:type="paragraph" w:customStyle="1" w:styleId="Ttitolocapitolosn">
    <w:name w:val="T titolo capitolo s/n"/>
    <w:basedOn w:val="Ttitolocapitolo"/>
    <w:rsid w:val="007F0ADA"/>
    <w:pPr>
      <w:pageBreakBefore/>
    </w:pPr>
  </w:style>
  <w:style w:type="paragraph" w:customStyle="1" w:styleId="Ttitolosottopar">
    <w:name w:val="T titolo sottopar."/>
    <w:basedOn w:val="Ttitoloparagrafo"/>
    <w:next w:val="Tcorpo1paragrafo"/>
    <w:link w:val="TtitolosottoparCarattere"/>
    <w:qFormat/>
    <w:rsid w:val="008E74A5"/>
    <w:pPr>
      <w:numPr>
        <w:ilvl w:val="3"/>
      </w:numPr>
      <w:spacing w:before="480" w:after="240"/>
    </w:pPr>
    <w:rPr>
      <w:sz w:val="28"/>
    </w:rPr>
  </w:style>
  <w:style w:type="paragraph" w:customStyle="1" w:styleId="Ttitolosottosottopar">
    <w:name w:val="T titolo sottosottopar."/>
    <w:basedOn w:val="Ttitolosottopar"/>
    <w:next w:val="Tcorpo1paragrafo"/>
    <w:link w:val="TtitolosottosottoparCarattere"/>
    <w:qFormat/>
    <w:rsid w:val="00F9026B"/>
    <w:pPr>
      <w:numPr>
        <w:ilvl w:val="0"/>
        <w:numId w:val="0"/>
      </w:numPr>
      <w:spacing w:before="360" w:after="200"/>
    </w:pPr>
    <w:rPr>
      <w:bCs/>
      <w:i/>
      <w:spacing w:val="20"/>
      <w:sz w:val="24"/>
    </w:rPr>
  </w:style>
  <w:style w:type="paragraph" w:styleId="Titolo">
    <w:name w:val="Title"/>
    <w:basedOn w:val="Normale"/>
    <w:link w:val="TitoloCarattere"/>
    <w:qFormat/>
    <w:rsid w:val="00F9026B"/>
    <w:pPr>
      <w:jc w:val="center"/>
    </w:pPr>
    <w:rPr>
      <w:b/>
      <w:sz w:val="46"/>
    </w:rPr>
  </w:style>
  <w:style w:type="paragraph" w:styleId="Corpodeltesto2">
    <w:name w:val="Body Text 2"/>
    <w:basedOn w:val="Normale"/>
    <w:rsid w:val="00F9026B"/>
    <w:pPr>
      <w:spacing w:line="360" w:lineRule="auto"/>
      <w:jc w:val="center"/>
    </w:pPr>
    <w:rPr>
      <w:b/>
      <w:i/>
      <w:sz w:val="44"/>
    </w:rPr>
  </w:style>
  <w:style w:type="paragraph" w:customStyle="1" w:styleId="listato">
    <w:name w:val="listato"/>
    <w:basedOn w:val="Corpodeltesto"/>
    <w:rsid w:val="00F9026B"/>
    <w:pPr>
      <w:autoSpaceDE w:val="0"/>
      <w:autoSpaceDN w:val="0"/>
      <w:adjustRightInd w:val="0"/>
      <w:spacing w:line="240" w:lineRule="auto"/>
      <w:jc w:val="left"/>
    </w:pPr>
    <w:rPr>
      <w:rFonts w:ascii="Courier New" w:hAnsi="Courier New" w:cs="Courier New"/>
      <w:color w:val="000000"/>
      <w:sz w:val="22"/>
      <w:szCs w:val="28"/>
    </w:rPr>
  </w:style>
  <w:style w:type="paragraph" w:customStyle="1" w:styleId="pstablefiguretitle">
    <w:name w:val="ps_tablefigure_title"/>
    <w:basedOn w:val="Normale"/>
    <w:rsid w:val="00F9026B"/>
    <w:pPr>
      <w:jc w:val="center"/>
    </w:pPr>
    <w:rPr>
      <w:rFonts w:ascii="Arial" w:hAnsi="Arial"/>
      <w:b/>
      <w:sz w:val="22"/>
    </w:rPr>
  </w:style>
  <w:style w:type="paragraph" w:customStyle="1" w:styleId="FigureCaption">
    <w:name w:val="Figure Caption"/>
    <w:basedOn w:val="Normale"/>
    <w:rsid w:val="00F9026B"/>
    <w:pPr>
      <w:autoSpaceDE w:val="0"/>
      <w:autoSpaceDN w:val="0"/>
      <w:jc w:val="both"/>
    </w:pPr>
    <w:rPr>
      <w:sz w:val="16"/>
      <w:szCs w:val="16"/>
      <w:lang w:eastAsia="en-US"/>
    </w:rPr>
  </w:style>
  <w:style w:type="paragraph" w:customStyle="1" w:styleId="Telenco-">
    <w:name w:val="T elenco -"/>
    <w:basedOn w:val="Telenco"/>
    <w:rsid w:val="00F9026B"/>
    <w:pPr>
      <w:ind w:left="1061" w:hanging="437"/>
    </w:pPr>
  </w:style>
  <w:style w:type="paragraph" w:customStyle="1" w:styleId="Titoletto">
    <w:name w:val="Titoletto"/>
    <w:basedOn w:val="Normale"/>
    <w:rsid w:val="00F9026B"/>
    <w:pPr>
      <w:keepNext/>
      <w:numPr>
        <w:numId w:val="4"/>
      </w:numPr>
      <w:tabs>
        <w:tab w:val="clear" w:pos="720"/>
        <w:tab w:val="num" w:pos="360"/>
      </w:tabs>
      <w:autoSpaceDE w:val="0"/>
      <w:autoSpaceDN w:val="0"/>
      <w:spacing w:before="240" w:line="360" w:lineRule="auto"/>
      <w:ind w:left="357" w:hanging="357"/>
      <w:jc w:val="both"/>
    </w:pPr>
    <w:rPr>
      <w:b/>
      <w:szCs w:val="20"/>
      <w:lang w:eastAsia="en-US"/>
    </w:rPr>
  </w:style>
  <w:style w:type="paragraph" w:styleId="Numeroelenco3">
    <w:name w:val="List Number 3"/>
    <w:basedOn w:val="Normale"/>
    <w:rsid w:val="00F9026B"/>
    <w:pPr>
      <w:tabs>
        <w:tab w:val="left" w:pos="926"/>
      </w:tabs>
      <w:overflowPunct w:val="0"/>
      <w:autoSpaceDE w:val="0"/>
      <w:autoSpaceDN w:val="0"/>
      <w:adjustRightInd w:val="0"/>
      <w:spacing w:after="80"/>
      <w:ind w:left="926" w:hanging="360"/>
      <w:jc w:val="both"/>
      <w:textAlignment w:val="baseline"/>
    </w:pPr>
    <w:rPr>
      <w:sz w:val="20"/>
      <w:szCs w:val="20"/>
      <w:lang w:val="en-US"/>
    </w:rPr>
  </w:style>
  <w:style w:type="paragraph" w:styleId="Soggettocommento">
    <w:name w:val="annotation subject"/>
    <w:basedOn w:val="Testocommento"/>
    <w:next w:val="Testocommento"/>
    <w:semiHidden/>
    <w:rsid w:val="00C92467"/>
    <w:rPr>
      <w:b/>
      <w:bCs/>
    </w:rPr>
  </w:style>
  <w:style w:type="character" w:styleId="Numeropagina">
    <w:name w:val="page number"/>
    <w:basedOn w:val="Carpredefinitoparagrafo"/>
    <w:rsid w:val="0055421B"/>
  </w:style>
  <w:style w:type="paragraph" w:customStyle="1" w:styleId="Figura">
    <w:name w:val="Figura"/>
    <w:basedOn w:val="Tdidascalia0"/>
    <w:next w:val="Tdidascalia0"/>
    <w:rsid w:val="00E12423"/>
    <w:pPr>
      <w:keepNext/>
      <w:widowControl w:val="0"/>
      <w:ind w:left="0" w:firstLine="0"/>
    </w:pPr>
    <w:rPr>
      <w:sz w:val="19"/>
    </w:rPr>
  </w:style>
  <w:style w:type="character" w:customStyle="1" w:styleId="TcorpoparagrafoCarattere">
    <w:name w:val="T corpo paragrafo Carattere"/>
    <w:link w:val="Tcorpoparagrafo"/>
    <w:rsid w:val="00971331"/>
    <w:rPr>
      <w:sz w:val="24"/>
      <w:lang w:val="en-GB" w:eastAsia="it-IT" w:bidi="ar-SA"/>
    </w:rPr>
  </w:style>
  <w:style w:type="character" w:customStyle="1" w:styleId="T1elenco1Carattere">
    <w:name w:val="T 1° elenco 1. Carattere"/>
    <w:basedOn w:val="TcorpoparagrafoCarattere"/>
    <w:link w:val="T1elenco1"/>
    <w:rsid w:val="00E12423"/>
    <w:rPr>
      <w:sz w:val="24"/>
      <w:lang w:val="en-GB" w:eastAsia="it-IT" w:bidi="ar-SA"/>
    </w:rPr>
  </w:style>
  <w:style w:type="character" w:customStyle="1" w:styleId="TelencoCarattere">
    <w:name w:val="T elenco Carattere"/>
    <w:basedOn w:val="T1elenco1Carattere"/>
    <w:link w:val="Telenco"/>
    <w:rsid w:val="00D26309"/>
  </w:style>
  <w:style w:type="paragraph" w:customStyle="1" w:styleId="Referenceitem">
    <w:name w:val="Reference_item"/>
    <w:basedOn w:val="Text"/>
    <w:rsid w:val="0051715B"/>
    <w:pPr>
      <w:spacing w:before="40" w:after="40"/>
      <w:ind w:left="360" w:hanging="360"/>
    </w:pPr>
    <w:rPr>
      <w:sz w:val="18"/>
    </w:rPr>
  </w:style>
  <w:style w:type="paragraph" w:styleId="Corpodeltesto3">
    <w:name w:val="Body Text 3"/>
    <w:basedOn w:val="Normale"/>
    <w:rsid w:val="00B741C9"/>
    <w:rPr>
      <w:sz w:val="16"/>
      <w:szCs w:val="16"/>
    </w:rPr>
  </w:style>
  <w:style w:type="paragraph" w:styleId="Data">
    <w:name w:val="Date"/>
    <w:basedOn w:val="Normale"/>
    <w:next w:val="Normale"/>
    <w:rsid w:val="00B741C9"/>
  </w:style>
  <w:style w:type="paragraph" w:styleId="Elenco">
    <w:name w:val="List"/>
    <w:basedOn w:val="Normale"/>
    <w:rsid w:val="00B741C9"/>
    <w:pPr>
      <w:ind w:left="283" w:hanging="283"/>
    </w:pPr>
  </w:style>
  <w:style w:type="paragraph" w:styleId="Elenco2">
    <w:name w:val="List 2"/>
    <w:basedOn w:val="Normale"/>
    <w:rsid w:val="00B741C9"/>
    <w:pPr>
      <w:ind w:left="566" w:hanging="283"/>
    </w:pPr>
  </w:style>
  <w:style w:type="paragraph" w:styleId="Elenco3">
    <w:name w:val="List 3"/>
    <w:basedOn w:val="Normale"/>
    <w:rsid w:val="00B741C9"/>
    <w:pPr>
      <w:ind w:left="849" w:hanging="283"/>
    </w:pPr>
  </w:style>
  <w:style w:type="paragraph" w:styleId="Elenco4">
    <w:name w:val="List 4"/>
    <w:basedOn w:val="Normale"/>
    <w:rsid w:val="00B741C9"/>
    <w:pPr>
      <w:ind w:left="1132" w:hanging="283"/>
    </w:pPr>
  </w:style>
  <w:style w:type="paragraph" w:styleId="Elenco5">
    <w:name w:val="List 5"/>
    <w:basedOn w:val="Normale"/>
    <w:rsid w:val="00B741C9"/>
    <w:pPr>
      <w:ind w:left="1415" w:hanging="283"/>
    </w:pPr>
  </w:style>
  <w:style w:type="paragraph" w:styleId="Elencocontinua">
    <w:name w:val="List Continue"/>
    <w:basedOn w:val="Normale"/>
    <w:rsid w:val="00B741C9"/>
    <w:pPr>
      <w:ind w:left="283"/>
    </w:pPr>
  </w:style>
  <w:style w:type="paragraph" w:styleId="Elencocontinua2">
    <w:name w:val="List Continue 2"/>
    <w:basedOn w:val="Normale"/>
    <w:rsid w:val="00B741C9"/>
    <w:pPr>
      <w:ind w:left="566"/>
    </w:pPr>
  </w:style>
  <w:style w:type="paragraph" w:styleId="Elencocontinua3">
    <w:name w:val="List Continue 3"/>
    <w:basedOn w:val="Normale"/>
    <w:rsid w:val="00B741C9"/>
    <w:pPr>
      <w:ind w:left="849"/>
    </w:pPr>
  </w:style>
  <w:style w:type="paragraph" w:styleId="Elencocontinua4">
    <w:name w:val="List Continue 4"/>
    <w:basedOn w:val="Normale"/>
    <w:rsid w:val="00B741C9"/>
    <w:pPr>
      <w:ind w:left="1132"/>
    </w:pPr>
  </w:style>
  <w:style w:type="paragraph" w:styleId="Elencocontinua5">
    <w:name w:val="List Continue 5"/>
    <w:basedOn w:val="Normale"/>
    <w:rsid w:val="00B741C9"/>
    <w:pPr>
      <w:ind w:left="1415"/>
    </w:pPr>
  </w:style>
  <w:style w:type="paragraph" w:styleId="Firma">
    <w:name w:val="Signature"/>
    <w:basedOn w:val="Normale"/>
    <w:rsid w:val="00B741C9"/>
    <w:pPr>
      <w:ind w:left="4252"/>
    </w:pPr>
  </w:style>
  <w:style w:type="paragraph" w:styleId="Firmadipostaelettronica">
    <w:name w:val="E-mail Signature"/>
    <w:basedOn w:val="Normale"/>
    <w:rsid w:val="00B741C9"/>
  </w:style>
  <w:style w:type="paragraph" w:styleId="Formuladiapertura">
    <w:name w:val="Salutation"/>
    <w:basedOn w:val="Normale"/>
    <w:next w:val="Normale"/>
    <w:rsid w:val="00B741C9"/>
  </w:style>
  <w:style w:type="paragraph" w:styleId="Formuladichiusura">
    <w:name w:val="Closing"/>
    <w:basedOn w:val="Normale"/>
    <w:rsid w:val="00B741C9"/>
    <w:pPr>
      <w:ind w:left="4252"/>
    </w:pPr>
  </w:style>
  <w:style w:type="paragraph" w:styleId="Indice1">
    <w:name w:val="index 1"/>
    <w:basedOn w:val="Normale"/>
    <w:next w:val="Normale"/>
    <w:autoRedefine/>
    <w:semiHidden/>
    <w:rsid w:val="00B741C9"/>
    <w:pPr>
      <w:ind w:left="240" w:hanging="240"/>
    </w:pPr>
  </w:style>
  <w:style w:type="paragraph" w:styleId="Indice2">
    <w:name w:val="index 2"/>
    <w:basedOn w:val="Normale"/>
    <w:next w:val="Normale"/>
    <w:autoRedefine/>
    <w:semiHidden/>
    <w:rsid w:val="00B741C9"/>
    <w:pPr>
      <w:ind w:left="480" w:hanging="240"/>
    </w:pPr>
  </w:style>
  <w:style w:type="paragraph" w:styleId="Indice3">
    <w:name w:val="index 3"/>
    <w:basedOn w:val="Normale"/>
    <w:next w:val="Normale"/>
    <w:autoRedefine/>
    <w:semiHidden/>
    <w:rsid w:val="00B741C9"/>
    <w:pPr>
      <w:ind w:left="720" w:hanging="240"/>
    </w:pPr>
  </w:style>
  <w:style w:type="paragraph" w:styleId="Indice4">
    <w:name w:val="index 4"/>
    <w:basedOn w:val="Normale"/>
    <w:next w:val="Normale"/>
    <w:autoRedefine/>
    <w:semiHidden/>
    <w:rsid w:val="00B741C9"/>
    <w:pPr>
      <w:ind w:left="960" w:hanging="240"/>
    </w:pPr>
  </w:style>
  <w:style w:type="paragraph" w:styleId="Indice5">
    <w:name w:val="index 5"/>
    <w:basedOn w:val="Normale"/>
    <w:next w:val="Normale"/>
    <w:autoRedefine/>
    <w:semiHidden/>
    <w:rsid w:val="00B741C9"/>
    <w:pPr>
      <w:ind w:left="1200" w:hanging="240"/>
    </w:pPr>
  </w:style>
  <w:style w:type="paragraph" w:styleId="Indice6">
    <w:name w:val="index 6"/>
    <w:basedOn w:val="Normale"/>
    <w:next w:val="Normale"/>
    <w:autoRedefine/>
    <w:semiHidden/>
    <w:rsid w:val="00B741C9"/>
    <w:pPr>
      <w:ind w:left="1440" w:hanging="240"/>
    </w:pPr>
  </w:style>
  <w:style w:type="paragraph" w:styleId="Indice7">
    <w:name w:val="index 7"/>
    <w:basedOn w:val="Normale"/>
    <w:next w:val="Normale"/>
    <w:autoRedefine/>
    <w:semiHidden/>
    <w:rsid w:val="00B741C9"/>
    <w:pPr>
      <w:ind w:left="1680" w:hanging="240"/>
    </w:pPr>
  </w:style>
  <w:style w:type="paragraph" w:styleId="Indice8">
    <w:name w:val="index 8"/>
    <w:basedOn w:val="Normale"/>
    <w:next w:val="Normale"/>
    <w:autoRedefine/>
    <w:semiHidden/>
    <w:rsid w:val="00B741C9"/>
    <w:pPr>
      <w:ind w:left="1920" w:hanging="240"/>
    </w:pPr>
  </w:style>
  <w:style w:type="paragraph" w:styleId="Indice9">
    <w:name w:val="index 9"/>
    <w:basedOn w:val="Normale"/>
    <w:next w:val="Normale"/>
    <w:autoRedefine/>
    <w:semiHidden/>
    <w:rsid w:val="00B741C9"/>
    <w:pPr>
      <w:ind w:left="2160" w:hanging="240"/>
    </w:pPr>
  </w:style>
  <w:style w:type="paragraph" w:styleId="Indicedellefigure">
    <w:name w:val="table of figures"/>
    <w:basedOn w:val="Normale"/>
    <w:next w:val="Normale"/>
    <w:semiHidden/>
    <w:rsid w:val="00B741C9"/>
  </w:style>
  <w:style w:type="paragraph" w:styleId="Indicefonti">
    <w:name w:val="table of authorities"/>
    <w:basedOn w:val="Normale"/>
    <w:next w:val="Normale"/>
    <w:semiHidden/>
    <w:rsid w:val="00B741C9"/>
    <w:pPr>
      <w:ind w:left="240" w:hanging="240"/>
    </w:pPr>
  </w:style>
  <w:style w:type="paragraph" w:styleId="Indirizzodestinatario">
    <w:name w:val="envelope address"/>
    <w:basedOn w:val="Normale"/>
    <w:rsid w:val="00B741C9"/>
    <w:pPr>
      <w:framePr w:w="7920" w:h="1980" w:hRule="exact" w:hSpace="141" w:wrap="auto" w:hAnchor="page" w:xAlign="center" w:yAlign="bottom"/>
      <w:ind w:left="2880"/>
    </w:pPr>
    <w:rPr>
      <w:rFonts w:ascii="Arial" w:hAnsi="Arial" w:cs="Arial"/>
    </w:rPr>
  </w:style>
  <w:style w:type="paragraph" w:styleId="IndirizzoHTML">
    <w:name w:val="HTML Address"/>
    <w:basedOn w:val="Normale"/>
    <w:rsid w:val="00B741C9"/>
    <w:rPr>
      <w:i/>
      <w:iCs/>
    </w:rPr>
  </w:style>
  <w:style w:type="paragraph" w:styleId="Indirizzomittente">
    <w:name w:val="envelope return"/>
    <w:basedOn w:val="Normale"/>
    <w:rsid w:val="00B741C9"/>
    <w:rPr>
      <w:rFonts w:ascii="Arial" w:hAnsi="Arial" w:cs="Arial"/>
      <w:sz w:val="20"/>
      <w:szCs w:val="20"/>
    </w:rPr>
  </w:style>
  <w:style w:type="paragraph" w:styleId="Intestazionemessaggio">
    <w:name w:val="Message Header"/>
    <w:basedOn w:val="Normale"/>
    <w:rsid w:val="00B741C9"/>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Intestazionenota">
    <w:name w:val="Note Heading"/>
    <w:basedOn w:val="Normale"/>
    <w:next w:val="Normale"/>
    <w:rsid w:val="00B741C9"/>
  </w:style>
  <w:style w:type="paragraph" w:styleId="Mappadocumento">
    <w:name w:val="Document Map"/>
    <w:basedOn w:val="Normale"/>
    <w:semiHidden/>
    <w:rsid w:val="00B741C9"/>
    <w:pPr>
      <w:shd w:val="clear" w:color="auto" w:fill="000080"/>
    </w:pPr>
    <w:rPr>
      <w:rFonts w:ascii="Tahoma" w:hAnsi="Tahoma" w:cs="Tahoma"/>
      <w:sz w:val="20"/>
      <w:szCs w:val="20"/>
    </w:rPr>
  </w:style>
  <w:style w:type="paragraph" w:styleId="NormaleWeb">
    <w:name w:val="Normal (Web)"/>
    <w:basedOn w:val="Normale"/>
    <w:uiPriority w:val="99"/>
    <w:rsid w:val="00B741C9"/>
  </w:style>
  <w:style w:type="paragraph" w:styleId="Numeroelenco">
    <w:name w:val="List Number"/>
    <w:basedOn w:val="Normale"/>
    <w:rsid w:val="00B741C9"/>
    <w:pPr>
      <w:numPr>
        <w:numId w:val="5"/>
      </w:numPr>
    </w:pPr>
  </w:style>
  <w:style w:type="paragraph" w:styleId="Numeroelenco2">
    <w:name w:val="List Number 2"/>
    <w:basedOn w:val="Normale"/>
    <w:rsid w:val="00B741C9"/>
    <w:pPr>
      <w:numPr>
        <w:numId w:val="6"/>
      </w:numPr>
    </w:pPr>
  </w:style>
  <w:style w:type="paragraph" w:styleId="Numeroelenco4">
    <w:name w:val="List Number 4"/>
    <w:basedOn w:val="Normale"/>
    <w:rsid w:val="00B741C9"/>
    <w:pPr>
      <w:numPr>
        <w:numId w:val="7"/>
      </w:numPr>
    </w:pPr>
  </w:style>
  <w:style w:type="paragraph" w:styleId="Numeroelenco5">
    <w:name w:val="List Number 5"/>
    <w:basedOn w:val="Normale"/>
    <w:rsid w:val="00B741C9"/>
    <w:pPr>
      <w:numPr>
        <w:numId w:val="8"/>
      </w:numPr>
    </w:pPr>
  </w:style>
  <w:style w:type="paragraph" w:styleId="PreformattatoHTML">
    <w:name w:val="HTML Preformatted"/>
    <w:basedOn w:val="Normale"/>
    <w:link w:val="PreformattatoHTMLCarattere"/>
    <w:uiPriority w:val="99"/>
    <w:rsid w:val="00B741C9"/>
    <w:rPr>
      <w:rFonts w:ascii="Courier New" w:hAnsi="Courier New" w:cs="Courier New"/>
      <w:sz w:val="20"/>
      <w:szCs w:val="20"/>
    </w:rPr>
  </w:style>
  <w:style w:type="paragraph" w:styleId="Primorientrocorpodeltesto">
    <w:name w:val="Body Text First Indent"/>
    <w:basedOn w:val="Corpodeltesto"/>
    <w:rsid w:val="00B741C9"/>
    <w:pPr>
      <w:spacing w:line="240" w:lineRule="auto"/>
      <w:ind w:firstLine="210"/>
      <w:jc w:val="left"/>
    </w:pPr>
  </w:style>
  <w:style w:type="paragraph" w:styleId="Primorientrocorpodeltesto2">
    <w:name w:val="Body Text First Indent 2"/>
    <w:basedOn w:val="Rientrocorpodeltesto"/>
    <w:rsid w:val="00B741C9"/>
    <w:pPr>
      <w:spacing w:line="240" w:lineRule="auto"/>
      <w:ind w:left="283" w:firstLine="210"/>
      <w:jc w:val="left"/>
    </w:pPr>
  </w:style>
  <w:style w:type="paragraph" w:styleId="Puntoelenco">
    <w:name w:val="List Bullet"/>
    <w:basedOn w:val="Normale"/>
    <w:rsid w:val="00B741C9"/>
    <w:pPr>
      <w:numPr>
        <w:numId w:val="9"/>
      </w:numPr>
    </w:pPr>
  </w:style>
  <w:style w:type="paragraph" w:styleId="Puntoelenco2">
    <w:name w:val="List Bullet 2"/>
    <w:basedOn w:val="Normale"/>
    <w:rsid w:val="00B741C9"/>
    <w:pPr>
      <w:numPr>
        <w:numId w:val="10"/>
      </w:numPr>
    </w:pPr>
  </w:style>
  <w:style w:type="paragraph" w:styleId="Puntoelenco3">
    <w:name w:val="List Bullet 3"/>
    <w:basedOn w:val="Normale"/>
    <w:rsid w:val="00B741C9"/>
    <w:pPr>
      <w:numPr>
        <w:numId w:val="11"/>
      </w:numPr>
    </w:pPr>
  </w:style>
  <w:style w:type="paragraph" w:styleId="Puntoelenco4">
    <w:name w:val="List Bullet 4"/>
    <w:basedOn w:val="Normale"/>
    <w:rsid w:val="00B741C9"/>
    <w:pPr>
      <w:numPr>
        <w:numId w:val="12"/>
      </w:numPr>
    </w:pPr>
  </w:style>
  <w:style w:type="paragraph" w:styleId="Puntoelenco5">
    <w:name w:val="List Bullet 5"/>
    <w:basedOn w:val="Normale"/>
    <w:rsid w:val="00B741C9"/>
    <w:pPr>
      <w:numPr>
        <w:numId w:val="13"/>
      </w:numPr>
    </w:pPr>
  </w:style>
  <w:style w:type="paragraph" w:styleId="Rientrocorpodeltesto2">
    <w:name w:val="Body Text Indent 2"/>
    <w:basedOn w:val="Normale"/>
    <w:rsid w:val="00B741C9"/>
    <w:pPr>
      <w:spacing w:line="480" w:lineRule="auto"/>
      <w:ind w:left="283"/>
    </w:pPr>
  </w:style>
  <w:style w:type="paragraph" w:styleId="Rientrocorpodeltesto3">
    <w:name w:val="Body Text Indent 3"/>
    <w:basedOn w:val="Normale"/>
    <w:rsid w:val="00B741C9"/>
    <w:pPr>
      <w:ind w:left="283"/>
    </w:pPr>
    <w:rPr>
      <w:sz w:val="16"/>
      <w:szCs w:val="16"/>
    </w:rPr>
  </w:style>
  <w:style w:type="paragraph" w:styleId="Rientronormale">
    <w:name w:val="Normal Indent"/>
    <w:basedOn w:val="Normale"/>
    <w:rsid w:val="00B741C9"/>
    <w:pPr>
      <w:ind w:left="708"/>
    </w:pPr>
  </w:style>
  <w:style w:type="paragraph" w:styleId="Sottotitolo">
    <w:name w:val="Subtitle"/>
    <w:basedOn w:val="Normale"/>
    <w:rsid w:val="00B741C9"/>
    <w:pPr>
      <w:spacing w:after="60"/>
      <w:jc w:val="center"/>
      <w:outlineLvl w:val="1"/>
    </w:pPr>
    <w:rPr>
      <w:rFonts w:ascii="Arial" w:hAnsi="Arial" w:cs="Arial"/>
    </w:rPr>
  </w:style>
  <w:style w:type="paragraph" w:styleId="Testodelblocco">
    <w:name w:val="Block Text"/>
    <w:basedOn w:val="Normale"/>
    <w:rsid w:val="00B741C9"/>
    <w:pPr>
      <w:ind w:left="1440" w:right="1440"/>
    </w:pPr>
  </w:style>
  <w:style w:type="paragraph" w:styleId="Testomacro">
    <w:name w:val="macro"/>
    <w:semiHidden/>
    <w:rsid w:val="00B741C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GB"/>
    </w:rPr>
  </w:style>
  <w:style w:type="paragraph" w:styleId="Testonotaapidipagina">
    <w:name w:val="footnote text"/>
    <w:basedOn w:val="Normale"/>
    <w:link w:val="TestonotaapidipaginaCarattere"/>
    <w:uiPriority w:val="99"/>
    <w:semiHidden/>
    <w:rsid w:val="00B741C9"/>
    <w:rPr>
      <w:sz w:val="20"/>
      <w:szCs w:val="20"/>
    </w:rPr>
  </w:style>
  <w:style w:type="paragraph" w:styleId="Titoloindice">
    <w:name w:val="index heading"/>
    <w:basedOn w:val="Normale"/>
    <w:next w:val="Indice1"/>
    <w:semiHidden/>
    <w:rsid w:val="00B741C9"/>
    <w:rPr>
      <w:rFonts w:ascii="Arial" w:hAnsi="Arial" w:cs="Arial"/>
      <w:b/>
      <w:bCs/>
    </w:rPr>
  </w:style>
  <w:style w:type="paragraph" w:styleId="Titoloindicefonti">
    <w:name w:val="toa heading"/>
    <w:basedOn w:val="Normale"/>
    <w:next w:val="Normale"/>
    <w:semiHidden/>
    <w:rsid w:val="00B741C9"/>
    <w:pPr>
      <w:spacing w:before="120"/>
    </w:pPr>
    <w:rPr>
      <w:rFonts w:ascii="Arial" w:hAnsi="Arial" w:cs="Arial"/>
      <w:b/>
      <w:bCs/>
    </w:rPr>
  </w:style>
  <w:style w:type="character" w:customStyle="1" w:styleId="TtitoloparagrafoCarattere">
    <w:name w:val="T titolo paragrafo Carattere"/>
    <w:link w:val="Ttitoloparagrafo"/>
    <w:rsid w:val="00752905"/>
    <w:rPr>
      <w:b/>
      <w:spacing w:val="25"/>
      <w:sz w:val="32"/>
      <w:lang w:val="en-GB"/>
    </w:rPr>
  </w:style>
  <w:style w:type="paragraph" w:customStyle="1" w:styleId="tabletitle">
    <w:name w:val="table title"/>
    <w:basedOn w:val="Normale"/>
    <w:next w:val="Normale"/>
    <w:rsid w:val="00D86AB0"/>
    <w:pPr>
      <w:overflowPunct w:val="0"/>
      <w:autoSpaceDE w:val="0"/>
      <w:autoSpaceDN w:val="0"/>
      <w:adjustRightInd w:val="0"/>
      <w:spacing w:line="360" w:lineRule="auto"/>
      <w:textAlignment w:val="baseline"/>
    </w:pPr>
    <w:rPr>
      <w:sz w:val="20"/>
      <w:szCs w:val="20"/>
      <w:lang w:val="de-DE" w:eastAsia="en-US"/>
    </w:rPr>
  </w:style>
  <w:style w:type="table" w:styleId="Grigliatabella">
    <w:name w:val="Table Grid"/>
    <w:basedOn w:val="Tabellanormale"/>
    <w:uiPriority w:val="59"/>
    <w:rsid w:val="0021325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stonormaleCarattere">
    <w:name w:val="Testo normale Carattere"/>
    <w:link w:val="Testonormale"/>
    <w:rsid w:val="00F726FD"/>
    <w:rPr>
      <w:rFonts w:ascii="Courier New" w:hAnsi="Courier New" w:cs="Courier New"/>
      <w:lang w:val="it-IT" w:eastAsia="it-IT" w:bidi="ar-SA"/>
    </w:rPr>
  </w:style>
  <w:style w:type="character" w:customStyle="1" w:styleId="TdidascaliaCarattere">
    <w:name w:val="T didascalia Carattere"/>
    <w:link w:val="Tdidascalia0"/>
    <w:rsid w:val="00180036"/>
    <w:rPr>
      <w:rFonts w:ascii="Courier New" w:hAnsi="Courier New" w:cs="Courier New"/>
      <w:b/>
      <w:bCs/>
      <w:sz w:val="22"/>
      <w:szCs w:val="19"/>
      <w:lang w:val="en-GB" w:eastAsia="it-IT" w:bidi="ar-SA"/>
    </w:rPr>
  </w:style>
  <w:style w:type="paragraph" w:customStyle="1" w:styleId="Titolo2tesi">
    <w:name w:val="Titolo 2 tesi"/>
    <w:basedOn w:val="Normale"/>
    <w:rsid w:val="001E5A67"/>
    <w:pPr>
      <w:numPr>
        <w:numId w:val="15"/>
      </w:numPr>
      <w:tabs>
        <w:tab w:val="clear" w:pos="716"/>
      </w:tabs>
      <w:spacing w:before="120" w:line="360" w:lineRule="auto"/>
      <w:ind w:left="0" w:firstLine="0"/>
      <w:jc w:val="both"/>
    </w:pPr>
    <w:rPr>
      <w:b/>
    </w:rPr>
  </w:style>
  <w:style w:type="paragraph" w:customStyle="1" w:styleId="xl30">
    <w:name w:val="xl30"/>
    <w:basedOn w:val="Normale"/>
    <w:rsid w:val="00EE56B8"/>
    <w:pPr>
      <w:pBdr>
        <w:left w:val="single" w:sz="4" w:space="0" w:color="auto"/>
        <w:bottom w:val="single" w:sz="4" w:space="0" w:color="auto"/>
        <w:right w:val="single" w:sz="4" w:space="0" w:color="auto"/>
      </w:pBdr>
      <w:spacing w:before="100" w:beforeAutospacing="1" w:after="100" w:afterAutospacing="1"/>
    </w:pPr>
    <w:rPr>
      <w:b/>
      <w:bCs/>
    </w:rPr>
  </w:style>
  <w:style w:type="paragraph" w:customStyle="1" w:styleId="indent">
    <w:name w:val="indent"/>
    <w:basedOn w:val="Normale"/>
    <w:rsid w:val="001B6CC2"/>
    <w:pPr>
      <w:numPr>
        <w:numId w:val="16"/>
      </w:numPr>
      <w:spacing w:after="40" w:line="360" w:lineRule="auto"/>
      <w:ind w:right="-51"/>
      <w:jc w:val="both"/>
    </w:pPr>
    <w:rPr>
      <w:rFonts w:ascii="Palatino" w:hAnsi="Palatino"/>
      <w:sz w:val="21"/>
      <w:szCs w:val="20"/>
    </w:rPr>
  </w:style>
  <w:style w:type="paragraph" w:customStyle="1" w:styleId="Normalj">
    <w:name w:val="Normalj"/>
    <w:basedOn w:val="Normale"/>
    <w:rsid w:val="001B6CC2"/>
    <w:pPr>
      <w:widowControl w:val="0"/>
      <w:spacing w:line="360" w:lineRule="auto"/>
      <w:ind w:firstLine="284"/>
      <w:jc w:val="both"/>
    </w:pPr>
    <w:rPr>
      <w:rFonts w:ascii="Palatino" w:hAnsi="Palatino"/>
      <w:snapToGrid w:val="0"/>
      <w:spacing w:val="-1"/>
      <w:sz w:val="21"/>
      <w:szCs w:val="20"/>
    </w:rPr>
  </w:style>
  <w:style w:type="paragraph" w:customStyle="1" w:styleId="StileTcorpoparagrafoprima12pt">
    <w:name w:val="Stile T corpo paragrafo + prima 12 pt"/>
    <w:basedOn w:val="Tcorpoparagrafo"/>
    <w:qFormat/>
    <w:rsid w:val="00971331"/>
    <w:pPr>
      <w:spacing w:before="160"/>
    </w:pPr>
  </w:style>
  <w:style w:type="character" w:customStyle="1" w:styleId="Tcorpo1paragrafoCarattere">
    <w:name w:val="T corpo 1° paragrafo Carattere"/>
    <w:basedOn w:val="TcorpoparagrafoCarattere"/>
    <w:link w:val="Tcorpo1paragrafo"/>
    <w:rsid w:val="006E7727"/>
    <w:rPr>
      <w:sz w:val="24"/>
      <w:lang w:val="en-GB" w:eastAsia="it-IT" w:bidi="ar-SA"/>
    </w:rPr>
  </w:style>
  <w:style w:type="character" w:styleId="Enfasicorsivo">
    <w:name w:val="Emphasis"/>
    <w:rsid w:val="00C77303"/>
    <w:rPr>
      <w:i/>
      <w:iCs/>
    </w:rPr>
  </w:style>
  <w:style w:type="character" w:customStyle="1" w:styleId="Titolo1Carattere">
    <w:name w:val="Titolo 1 Carattere"/>
    <w:link w:val="Titolo1"/>
    <w:uiPriority w:val="9"/>
    <w:rsid w:val="002E7975"/>
    <w:rPr>
      <w:rFonts w:ascii="Arial" w:hAnsi="Arial" w:cs="Arial"/>
      <w:b/>
      <w:bCs/>
      <w:kern w:val="32"/>
      <w:sz w:val="32"/>
      <w:szCs w:val="32"/>
      <w:lang w:val="en-GB"/>
    </w:rPr>
  </w:style>
  <w:style w:type="character" w:styleId="Enfasigrassetto">
    <w:name w:val="Strong"/>
    <w:uiPriority w:val="22"/>
    <w:qFormat/>
    <w:rsid w:val="00C27CE0"/>
    <w:rPr>
      <w:b/>
      <w:bCs/>
    </w:rPr>
  </w:style>
  <w:style w:type="character" w:customStyle="1" w:styleId="figure-title">
    <w:name w:val="figure-title"/>
    <w:basedOn w:val="Carpredefinitoparagrafo"/>
    <w:rsid w:val="00291990"/>
  </w:style>
  <w:style w:type="character" w:customStyle="1" w:styleId="figure-titlelabel">
    <w:name w:val="figure-titlelabel"/>
    <w:basedOn w:val="Carpredefinitoparagrafo"/>
    <w:rsid w:val="00291990"/>
  </w:style>
  <w:style w:type="character" w:customStyle="1" w:styleId="p1aZchn">
    <w:name w:val="p1a Zchn"/>
    <w:link w:val="p1a"/>
    <w:locked/>
    <w:rsid w:val="000B0541"/>
    <w:rPr>
      <w:lang w:val="en-US" w:eastAsia="de-DE"/>
    </w:rPr>
  </w:style>
  <w:style w:type="paragraph" w:customStyle="1" w:styleId="p1a">
    <w:name w:val="p1a"/>
    <w:basedOn w:val="Normale"/>
    <w:next w:val="Normale"/>
    <w:link w:val="p1aZchn"/>
    <w:rsid w:val="000B0541"/>
    <w:pPr>
      <w:jc w:val="both"/>
    </w:pPr>
    <w:rPr>
      <w:sz w:val="20"/>
      <w:szCs w:val="20"/>
      <w:lang w:val="en-US" w:eastAsia="de-DE"/>
    </w:rPr>
  </w:style>
  <w:style w:type="paragraph" w:customStyle="1" w:styleId="figlegend">
    <w:name w:val="figlegend"/>
    <w:basedOn w:val="Normale"/>
    <w:next w:val="Normale"/>
    <w:link w:val="figlegendCarattere"/>
    <w:rsid w:val="000037D3"/>
    <w:pPr>
      <w:keepNext/>
      <w:keepLines/>
      <w:spacing w:before="120" w:after="240"/>
      <w:jc w:val="both"/>
    </w:pPr>
    <w:rPr>
      <w:rFonts w:ascii="Times" w:hAnsi="Times"/>
      <w:sz w:val="18"/>
      <w:szCs w:val="20"/>
      <w:lang w:val="en-US" w:eastAsia="de-DE"/>
    </w:rPr>
  </w:style>
  <w:style w:type="character" w:customStyle="1" w:styleId="figlegendCarattere">
    <w:name w:val="figlegend Carattere"/>
    <w:link w:val="figlegend"/>
    <w:rsid w:val="000037D3"/>
    <w:rPr>
      <w:rFonts w:ascii="Times" w:hAnsi="Times"/>
      <w:sz w:val="18"/>
      <w:lang w:val="en-US" w:eastAsia="de-DE"/>
    </w:rPr>
  </w:style>
  <w:style w:type="paragraph" w:customStyle="1" w:styleId="StilefiglegendGrassetto">
    <w:name w:val="Stile figlegend + Grassetto"/>
    <w:basedOn w:val="figlegend"/>
    <w:link w:val="StilefiglegendGrassettoCarattere"/>
    <w:rsid w:val="000037D3"/>
    <w:rPr>
      <w:b/>
      <w:bCs/>
    </w:rPr>
  </w:style>
  <w:style w:type="character" w:customStyle="1" w:styleId="StilefiglegendGrassettoCarattere">
    <w:name w:val="Stile figlegend + Grassetto Carattere"/>
    <w:link w:val="StilefiglegendGrassetto"/>
    <w:rsid w:val="000037D3"/>
    <w:rPr>
      <w:rFonts w:ascii="Times" w:hAnsi="Times"/>
      <w:b/>
      <w:bCs/>
      <w:sz w:val="18"/>
      <w:lang w:val="en-US" w:eastAsia="de-DE"/>
    </w:rPr>
  </w:style>
  <w:style w:type="character" w:styleId="Rimandonotaapidipagina">
    <w:name w:val="footnote reference"/>
    <w:uiPriority w:val="99"/>
    <w:unhideWhenUsed/>
    <w:rsid w:val="005703CA"/>
    <w:rPr>
      <w:vertAlign w:val="superscript"/>
    </w:rPr>
  </w:style>
  <w:style w:type="character" w:styleId="Rimandonotadichiusura">
    <w:name w:val="endnote reference"/>
    <w:rsid w:val="002F47A5"/>
    <w:rPr>
      <w:vertAlign w:val="superscript"/>
    </w:rPr>
  </w:style>
  <w:style w:type="paragraph" w:customStyle="1" w:styleId="Timage">
    <w:name w:val="T image"/>
    <w:next w:val="TDidascalia"/>
    <w:qFormat/>
    <w:rsid w:val="001A3884"/>
    <w:pPr>
      <w:keepNext/>
      <w:spacing w:before="240" w:after="240"/>
      <w:jc w:val="center"/>
    </w:pPr>
    <w:rPr>
      <w:noProof/>
    </w:rPr>
  </w:style>
  <w:style w:type="paragraph" w:customStyle="1" w:styleId="Tintestparagrafo">
    <w:name w:val="T intest paragrafo"/>
    <w:basedOn w:val="Ttitolosottosottopar"/>
    <w:link w:val="TintestparagrafoCarattere"/>
    <w:qFormat/>
    <w:rsid w:val="002E63FE"/>
    <w:rPr>
      <w:i w:val="0"/>
    </w:rPr>
  </w:style>
  <w:style w:type="paragraph" w:customStyle="1" w:styleId="Testo">
    <w:name w:val="Testo"/>
    <w:basedOn w:val="Normale"/>
    <w:rsid w:val="008F3CE8"/>
    <w:pPr>
      <w:spacing w:after="240"/>
      <w:contextualSpacing/>
      <w:jc w:val="both"/>
    </w:pPr>
    <w:rPr>
      <w:rFonts w:ascii="Arial" w:hAnsi="Arial" w:cs="Arial"/>
    </w:rPr>
  </w:style>
  <w:style w:type="character" w:customStyle="1" w:styleId="TtitolosottoparCarattere">
    <w:name w:val="T titolo sottopar. Carattere"/>
    <w:link w:val="Ttitolosottopar"/>
    <w:rsid w:val="002E63FE"/>
    <w:rPr>
      <w:b/>
      <w:spacing w:val="25"/>
      <w:sz w:val="28"/>
      <w:lang w:val="en-GB"/>
    </w:rPr>
  </w:style>
  <w:style w:type="character" w:customStyle="1" w:styleId="TtitolosottosottoparCarattere">
    <w:name w:val="T titolo sottosottopar. Carattere"/>
    <w:link w:val="Ttitolosottosottopar"/>
    <w:rsid w:val="002E63FE"/>
    <w:rPr>
      <w:b/>
      <w:bCs/>
      <w:i/>
      <w:spacing w:val="20"/>
      <w:sz w:val="24"/>
      <w:lang w:val="en-GB"/>
    </w:rPr>
  </w:style>
  <w:style w:type="character" w:customStyle="1" w:styleId="TintestparagrafoCarattere">
    <w:name w:val="T intest paragrafo Carattere"/>
    <w:basedOn w:val="TtitolosottosottoparCarattere"/>
    <w:link w:val="Tintestparagrafo"/>
    <w:rsid w:val="002E63FE"/>
    <w:rPr>
      <w:b/>
      <w:bCs/>
      <w:i/>
      <w:spacing w:val="20"/>
      <w:sz w:val="24"/>
      <w:lang w:val="en-GB"/>
    </w:rPr>
  </w:style>
  <w:style w:type="paragraph" w:customStyle="1" w:styleId="Ttitolo5livello">
    <w:name w:val="T titolo 5° livello"/>
    <w:qFormat/>
    <w:rsid w:val="007A1B9E"/>
    <w:pPr>
      <w:keepNext/>
      <w:keepLines/>
      <w:spacing w:before="240"/>
    </w:pPr>
    <w:rPr>
      <w:b/>
      <w:lang w:val="en-US"/>
    </w:rPr>
  </w:style>
  <w:style w:type="paragraph" w:customStyle="1" w:styleId="Ttestopiccolo">
    <w:name w:val="T testo + piccolo"/>
    <w:basedOn w:val="Tcorpoparagrafo"/>
    <w:qFormat/>
    <w:rsid w:val="00565BF1"/>
    <w:pPr>
      <w:spacing w:before="0" w:line="360" w:lineRule="auto"/>
      <w:ind w:left="284" w:right="282" w:firstLine="0"/>
    </w:pPr>
    <w:rPr>
      <w:i/>
      <w:sz w:val="22"/>
      <w:szCs w:val="22"/>
      <w:lang w:val="en-US"/>
    </w:rPr>
  </w:style>
  <w:style w:type="character" w:customStyle="1" w:styleId="TestonotadichiusuraCarattere">
    <w:name w:val="Testo nota di chiusura Carattere"/>
    <w:basedOn w:val="Carpredefinitoparagrafo"/>
    <w:link w:val="Testonotadichiusura"/>
    <w:semiHidden/>
    <w:rsid w:val="004A541E"/>
  </w:style>
  <w:style w:type="character" w:customStyle="1" w:styleId="TestonotaapidipaginaCarattere">
    <w:name w:val="Testo nota a piè di pagina Carattere"/>
    <w:link w:val="Testonotaapidipagina"/>
    <w:uiPriority w:val="99"/>
    <w:semiHidden/>
    <w:rsid w:val="00460D20"/>
    <w:rPr>
      <w:lang w:val="en-GB"/>
    </w:rPr>
  </w:style>
  <w:style w:type="paragraph" w:styleId="Paragrafoelenco">
    <w:name w:val="List Paragraph"/>
    <w:basedOn w:val="Normale"/>
    <w:uiPriority w:val="34"/>
    <w:qFormat/>
    <w:rsid w:val="00551EAB"/>
    <w:pPr>
      <w:spacing w:after="200"/>
      <w:ind w:left="720"/>
      <w:contextualSpacing/>
    </w:pPr>
    <w:rPr>
      <w:rFonts w:ascii="Cambria" w:eastAsia="Calibri" w:hAnsi="Cambria"/>
      <w:sz w:val="20"/>
      <w:szCs w:val="22"/>
      <w:lang w:eastAsia="en-US"/>
    </w:rPr>
  </w:style>
  <w:style w:type="paragraph" w:customStyle="1" w:styleId="Testopar2">
    <w:name w:val="Testo par 2"/>
    <w:basedOn w:val="Normale"/>
    <w:rsid w:val="00100C55"/>
    <w:pPr>
      <w:spacing w:line="360" w:lineRule="auto"/>
      <w:ind w:firstLine="709"/>
      <w:jc w:val="both"/>
    </w:pPr>
  </w:style>
  <w:style w:type="character" w:customStyle="1" w:styleId="Titolo3Carattere">
    <w:name w:val="Titolo 3 Carattere"/>
    <w:link w:val="Titolo3"/>
    <w:rsid w:val="00100C55"/>
    <w:rPr>
      <w:rFonts w:ascii="Arial" w:hAnsi="Arial" w:cs="Arial"/>
      <w:b/>
      <w:bCs/>
      <w:sz w:val="26"/>
      <w:szCs w:val="26"/>
      <w:lang w:val="en-GB"/>
    </w:rPr>
  </w:style>
  <w:style w:type="paragraph" w:customStyle="1" w:styleId="Copyright">
    <w:name w:val="Copyright"/>
    <w:basedOn w:val="Normale"/>
    <w:rsid w:val="00C40BF6"/>
    <w:pPr>
      <w:framePr w:w="4680" w:h="1977" w:hSpace="187" w:wrap="auto" w:vAnchor="page" w:hAnchor="page" w:x="1155" w:y="12605" w:anchorLock="1"/>
      <w:jc w:val="both"/>
    </w:pPr>
    <w:rPr>
      <w:sz w:val="16"/>
      <w:szCs w:val="20"/>
      <w:lang w:val="en-US" w:eastAsia="en-US"/>
    </w:rPr>
  </w:style>
  <w:style w:type="paragraph" w:customStyle="1" w:styleId="bibliografia">
    <w:name w:val="bibliografia"/>
    <w:basedOn w:val="Normale"/>
    <w:rsid w:val="00506D11"/>
    <w:pPr>
      <w:autoSpaceDE w:val="0"/>
      <w:autoSpaceDN w:val="0"/>
      <w:adjustRightInd w:val="0"/>
      <w:ind w:left="567" w:hanging="567"/>
      <w:jc w:val="both"/>
    </w:pPr>
    <w:rPr>
      <w:rFonts w:ascii="TimesNewRoman" w:hAnsi="TimesNewRoman" w:cs="TimesNewRoman"/>
      <w:b/>
      <w:sz w:val="28"/>
      <w:szCs w:val="28"/>
      <w:lang w:val="fr-FR"/>
    </w:rPr>
  </w:style>
  <w:style w:type="paragraph" w:customStyle="1" w:styleId="Riferimenti">
    <w:name w:val="Riferimenti"/>
    <w:basedOn w:val="Normale"/>
    <w:link w:val="RiferimentiCarattere"/>
    <w:qFormat/>
    <w:rsid w:val="00506D11"/>
    <w:pPr>
      <w:keepLines/>
      <w:tabs>
        <w:tab w:val="left" w:pos="360"/>
      </w:tabs>
      <w:ind w:left="567" w:hanging="567"/>
      <w:jc w:val="both"/>
    </w:pPr>
    <w:rPr>
      <w:lang w:val="en-US"/>
    </w:rPr>
  </w:style>
  <w:style w:type="character" w:customStyle="1" w:styleId="PidipaginaCarattere">
    <w:name w:val="Piè di pagina Carattere"/>
    <w:link w:val="Pidipagina"/>
    <w:rsid w:val="00D619BE"/>
    <w:rPr>
      <w:sz w:val="24"/>
      <w:szCs w:val="24"/>
      <w:lang w:val="en-GB"/>
    </w:rPr>
  </w:style>
  <w:style w:type="character" w:customStyle="1" w:styleId="RiferimentiCarattere">
    <w:name w:val="Riferimenti Carattere"/>
    <w:link w:val="Riferimenti"/>
    <w:rsid w:val="00506D11"/>
    <w:rPr>
      <w:sz w:val="24"/>
      <w:szCs w:val="24"/>
      <w:lang w:val="en-US"/>
    </w:rPr>
  </w:style>
  <w:style w:type="paragraph" w:customStyle="1" w:styleId="FWDidascalia">
    <w:name w:val="FW_Didascalia"/>
    <w:basedOn w:val="Normale"/>
    <w:next w:val="Normale"/>
    <w:rsid w:val="00D619BE"/>
    <w:pPr>
      <w:spacing w:before="120" w:after="240"/>
      <w:jc w:val="center"/>
    </w:pPr>
    <w:rPr>
      <w:noProof/>
      <w:sz w:val="28"/>
      <w:szCs w:val="20"/>
    </w:rPr>
  </w:style>
  <w:style w:type="character" w:customStyle="1" w:styleId="IntestazioneCarattere">
    <w:name w:val="Intestazione Carattere"/>
    <w:link w:val="Intestazione"/>
    <w:rsid w:val="00D619BE"/>
    <w:rPr>
      <w:sz w:val="24"/>
      <w:szCs w:val="24"/>
      <w:lang w:val="en-GB"/>
    </w:rPr>
  </w:style>
  <w:style w:type="character" w:customStyle="1" w:styleId="TitoloCarattere">
    <w:name w:val="Titolo Carattere"/>
    <w:link w:val="Titolo"/>
    <w:rsid w:val="00D619BE"/>
    <w:rPr>
      <w:b/>
      <w:sz w:val="46"/>
      <w:szCs w:val="24"/>
    </w:rPr>
  </w:style>
  <w:style w:type="paragraph" w:customStyle="1" w:styleId="DidascFigCentro">
    <w:name w:val="DidascFigCentro"/>
    <w:basedOn w:val="Didascalia"/>
    <w:rsid w:val="00D619BE"/>
  </w:style>
  <w:style w:type="character" w:customStyle="1" w:styleId="PreformattatoHTMLCarattere">
    <w:name w:val="Preformattato HTML Carattere"/>
    <w:link w:val="PreformattatoHTML"/>
    <w:uiPriority w:val="99"/>
    <w:rsid w:val="0009373B"/>
    <w:rPr>
      <w:rFonts w:ascii="Courier New" w:hAnsi="Courier New" w:cs="Courier New"/>
      <w:lang w:val="en-GB"/>
    </w:rPr>
  </w:style>
  <w:style w:type="paragraph" w:styleId="Titolosommario">
    <w:name w:val="TOC Heading"/>
    <w:basedOn w:val="Titolo1"/>
    <w:next w:val="Normale"/>
    <w:uiPriority w:val="39"/>
    <w:semiHidden/>
    <w:unhideWhenUsed/>
    <w:qFormat/>
    <w:rsid w:val="00C839DD"/>
    <w:pPr>
      <w:keepLines/>
      <w:spacing w:before="480" w:after="0" w:line="276" w:lineRule="auto"/>
      <w:outlineLvl w:val="9"/>
    </w:pPr>
    <w:rPr>
      <w:rFonts w:ascii="Cambria" w:hAnsi="Cambria" w:cs="Times New Roman"/>
      <w:color w:val="365F91"/>
      <w:kern w:val="0"/>
      <w:sz w:val="28"/>
      <w:szCs w:val="28"/>
      <w:lang w:eastAsia="en-US"/>
    </w:rPr>
  </w:style>
  <w:style w:type="paragraph" w:styleId="Revisione">
    <w:name w:val="Revision"/>
    <w:hidden/>
    <w:uiPriority w:val="71"/>
    <w:rsid w:val="004B7C7F"/>
    <w:rPr>
      <w:lang w:val="en-GB"/>
    </w:rPr>
  </w:style>
  <w:style w:type="character" w:customStyle="1" w:styleId="editsection">
    <w:name w:val="editsection"/>
    <w:basedOn w:val="Carpredefinitoparagrafo"/>
    <w:rsid w:val="002011F8"/>
  </w:style>
  <w:style w:type="character" w:customStyle="1" w:styleId="mw-headline">
    <w:name w:val="mw-headline"/>
    <w:basedOn w:val="Carpredefinitoparagrafo"/>
    <w:rsid w:val="002011F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it-IT" w:eastAsia="it-IT" w:bidi="ar-SA"/>
      </w:rPr>
    </w:rPrDefault>
    <w:pPrDefault/>
  </w:docDefaults>
  <w:latentStyles w:defLockedState="0" w:defUIPriority="0" w:defSemiHidden="0" w:defUnhideWhenUsed="0" w:defQFormat="0" w:count="276">
    <w:lsdException w:name="Normal" w:qFormat="1"/>
    <w:lsdException w:name="heading 1" w:uiPriority="9"/>
    <w:lsdException w:name="heading 3" w:qFormat="1"/>
    <w:lsdException w:name="toc 1" w:uiPriority="39"/>
    <w:lsdException w:name="toc 2" w:uiPriority="39"/>
    <w:lsdException w:name="toc 3" w:uiPriority="39"/>
    <w:lsdException w:name="toc 4" w:uiPriority="39"/>
    <w:lsdException w:name="toc 9" w:uiPriority="39"/>
    <w:lsdException w:name="footnote text" w:uiPriority="99"/>
    <w:lsdException w:name="caption" w:uiPriority="35" w:qFormat="1"/>
    <w:lsdException w:name="footnote reference" w:uiPriority="99"/>
    <w:lsdException w:name="Title" w:qFormat="1"/>
    <w:lsdException w:name="Hyperlink" w:uiPriority="99"/>
    <w:lsdException w:name="Strong" w:uiPriority="22" w:qFormat="1"/>
    <w:lsdException w:name="Normal (Web)" w:uiPriority="99"/>
    <w:lsdException w:name="HTML Preformatted" w:uiPriority="99"/>
    <w:lsdException w:name="Table Grid" w:uiPriority="59"/>
    <w:lsdException w:name="Note Level 1" w:semiHidden="1" w:uiPriority="99"/>
    <w:lsdException w:name="Note Level 2" w:uiPriority="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e">
    <w:name w:val="Normal"/>
    <w:qFormat/>
    <w:rsid w:val="00506D11"/>
    <w:pPr>
      <w:spacing w:after="120"/>
    </w:pPr>
    <w:rPr>
      <w:lang w:val="en-GB"/>
    </w:rPr>
  </w:style>
  <w:style w:type="paragraph" w:styleId="Titolo1">
    <w:name w:val="heading 1"/>
    <w:basedOn w:val="Normale"/>
    <w:next w:val="Normale"/>
    <w:link w:val="Titolo1Carattere"/>
    <w:uiPriority w:val="9"/>
    <w:rsid w:val="00F9026B"/>
    <w:pPr>
      <w:keepNext/>
      <w:spacing w:before="240" w:after="60"/>
      <w:outlineLvl w:val="0"/>
    </w:pPr>
    <w:rPr>
      <w:rFonts w:ascii="Arial" w:hAnsi="Arial" w:cs="Arial"/>
      <w:b/>
      <w:bCs/>
      <w:kern w:val="32"/>
      <w:sz w:val="32"/>
      <w:szCs w:val="32"/>
    </w:rPr>
  </w:style>
  <w:style w:type="paragraph" w:styleId="Titolo2">
    <w:name w:val="heading 2"/>
    <w:basedOn w:val="Normale"/>
    <w:next w:val="Normale"/>
    <w:rsid w:val="00F9026B"/>
    <w:pPr>
      <w:keepNext/>
      <w:outlineLvl w:val="1"/>
    </w:pPr>
    <w:rPr>
      <w:b/>
      <w:bCs/>
      <w:lang w:val="en-US"/>
    </w:rPr>
  </w:style>
  <w:style w:type="paragraph" w:styleId="Titolo3">
    <w:name w:val="heading 3"/>
    <w:basedOn w:val="Normale"/>
    <w:next w:val="Normale"/>
    <w:link w:val="Titolo3Carattere"/>
    <w:qFormat/>
    <w:rsid w:val="00F9026B"/>
    <w:pPr>
      <w:keepNext/>
      <w:spacing w:before="240" w:after="60"/>
      <w:outlineLvl w:val="2"/>
    </w:pPr>
    <w:rPr>
      <w:rFonts w:ascii="Arial" w:hAnsi="Arial" w:cs="Arial"/>
      <w:b/>
      <w:bCs/>
      <w:sz w:val="26"/>
      <w:szCs w:val="26"/>
    </w:rPr>
  </w:style>
  <w:style w:type="paragraph" w:styleId="Titolo4">
    <w:name w:val="heading 4"/>
    <w:basedOn w:val="Normale"/>
    <w:next w:val="Normale"/>
    <w:rsid w:val="00F9026B"/>
    <w:pPr>
      <w:keepNext/>
      <w:tabs>
        <w:tab w:val="num" w:pos="3240"/>
      </w:tabs>
      <w:ind w:left="3240" w:hanging="360"/>
      <w:outlineLvl w:val="3"/>
    </w:pPr>
    <w:rPr>
      <w:bCs/>
      <w:sz w:val="20"/>
      <w:szCs w:val="28"/>
      <w:lang w:eastAsia="en-US"/>
    </w:rPr>
  </w:style>
  <w:style w:type="paragraph" w:styleId="Titolo5">
    <w:name w:val="heading 5"/>
    <w:basedOn w:val="Normale"/>
    <w:next w:val="Normale"/>
    <w:rsid w:val="00F9026B"/>
    <w:pPr>
      <w:tabs>
        <w:tab w:val="num" w:pos="3600"/>
      </w:tabs>
      <w:spacing w:before="240" w:after="60"/>
      <w:ind w:left="3600" w:hanging="360"/>
      <w:outlineLvl w:val="4"/>
    </w:pPr>
    <w:rPr>
      <w:b/>
      <w:bCs/>
      <w:i/>
      <w:iCs/>
      <w:sz w:val="26"/>
      <w:szCs w:val="26"/>
      <w:lang w:eastAsia="en-US"/>
    </w:rPr>
  </w:style>
  <w:style w:type="paragraph" w:styleId="Titolo6">
    <w:name w:val="heading 6"/>
    <w:basedOn w:val="Normale"/>
    <w:next w:val="Normale"/>
    <w:rsid w:val="00F9026B"/>
    <w:pPr>
      <w:tabs>
        <w:tab w:val="num" w:pos="4320"/>
      </w:tabs>
      <w:spacing w:before="240" w:after="60"/>
      <w:ind w:left="4320" w:hanging="180"/>
      <w:outlineLvl w:val="5"/>
    </w:pPr>
    <w:rPr>
      <w:b/>
      <w:bCs/>
      <w:sz w:val="22"/>
      <w:szCs w:val="22"/>
      <w:lang w:eastAsia="en-US"/>
    </w:rPr>
  </w:style>
  <w:style w:type="paragraph" w:styleId="Titolo7">
    <w:name w:val="heading 7"/>
    <w:basedOn w:val="Normale"/>
    <w:next w:val="Normale"/>
    <w:rsid w:val="00F9026B"/>
    <w:pPr>
      <w:spacing w:before="240" w:after="60"/>
      <w:outlineLvl w:val="6"/>
    </w:pPr>
  </w:style>
  <w:style w:type="paragraph" w:styleId="Titolo8">
    <w:name w:val="heading 8"/>
    <w:basedOn w:val="Normale"/>
    <w:next w:val="Normale"/>
    <w:rsid w:val="00F9026B"/>
    <w:pPr>
      <w:spacing w:before="240" w:after="60"/>
      <w:outlineLvl w:val="7"/>
    </w:pPr>
    <w:rPr>
      <w:i/>
      <w:iCs/>
    </w:rPr>
  </w:style>
  <w:style w:type="paragraph" w:styleId="Titolo9">
    <w:name w:val="heading 9"/>
    <w:basedOn w:val="Normale"/>
    <w:next w:val="Normale"/>
    <w:rsid w:val="00F9026B"/>
    <w:pPr>
      <w:spacing w:before="240" w:after="60"/>
      <w:outlineLvl w:val="8"/>
    </w:pPr>
    <w:rPr>
      <w:rFonts w:ascii="Arial" w:hAnsi="Arial"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deltesto">
    <w:name w:val="Body Text"/>
    <w:basedOn w:val="Normale"/>
    <w:rsid w:val="00F9026B"/>
    <w:pPr>
      <w:spacing w:line="360" w:lineRule="auto"/>
      <w:jc w:val="both"/>
    </w:pPr>
  </w:style>
  <w:style w:type="paragraph" w:styleId="Intestazione">
    <w:name w:val="header"/>
    <w:basedOn w:val="Normale"/>
    <w:link w:val="IntestazioneCarattere"/>
    <w:rsid w:val="00F9026B"/>
    <w:pPr>
      <w:tabs>
        <w:tab w:val="center" w:pos="4819"/>
        <w:tab w:val="right" w:pos="9638"/>
      </w:tabs>
    </w:pPr>
  </w:style>
  <w:style w:type="paragraph" w:styleId="Pidipagina">
    <w:name w:val="footer"/>
    <w:basedOn w:val="Normale"/>
    <w:link w:val="PidipaginaCarattere"/>
    <w:rsid w:val="00F9026B"/>
    <w:pPr>
      <w:tabs>
        <w:tab w:val="center" w:pos="4819"/>
        <w:tab w:val="right" w:pos="9638"/>
      </w:tabs>
    </w:pPr>
  </w:style>
  <w:style w:type="character" w:styleId="Rimandocommento">
    <w:name w:val="annotation reference"/>
    <w:semiHidden/>
    <w:rsid w:val="00F9026B"/>
    <w:rPr>
      <w:sz w:val="16"/>
      <w:szCs w:val="16"/>
    </w:rPr>
  </w:style>
  <w:style w:type="paragraph" w:styleId="Testocommento">
    <w:name w:val="annotation text"/>
    <w:basedOn w:val="Normale"/>
    <w:semiHidden/>
    <w:rsid w:val="00F9026B"/>
    <w:rPr>
      <w:sz w:val="20"/>
      <w:szCs w:val="20"/>
    </w:rPr>
  </w:style>
  <w:style w:type="paragraph" w:styleId="Rientrocorpodeltesto">
    <w:name w:val="Body Text Indent"/>
    <w:basedOn w:val="Normale"/>
    <w:rsid w:val="00F9026B"/>
    <w:pPr>
      <w:spacing w:line="360" w:lineRule="auto"/>
      <w:ind w:firstLine="540"/>
      <w:jc w:val="both"/>
    </w:pPr>
  </w:style>
  <w:style w:type="paragraph" w:styleId="Sommario2">
    <w:name w:val="toc 2"/>
    <w:basedOn w:val="Sommario1"/>
    <w:next w:val="Normale"/>
    <w:autoRedefine/>
    <w:uiPriority w:val="39"/>
    <w:rsid w:val="00B741C9"/>
    <w:pPr>
      <w:tabs>
        <w:tab w:val="clear" w:pos="11340"/>
        <w:tab w:val="right" w:leader="dot" w:pos="7380"/>
      </w:tabs>
      <w:spacing w:before="0"/>
    </w:pPr>
    <w:rPr>
      <w:i w:val="0"/>
      <w:szCs w:val="48"/>
    </w:rPr>
  </w:style>
  <w:style w:type="paragraph" w:customStyle="1" w:styleId="TTitoloSezioneSN">
    <w:name w:val="T_TitoloSezioneSN"/>
    <w:basedOn w:val="Normale"/>
    <w:rsid w:val="00F9026B"/>
    <w:pPr>
      <w:spacing w:line="360" w:lineRule="auto"/>
    </w:pPr>
    <w:rPr>
      <w:b/>
      <w:bCs/>
      <w:sz w:val="28"/>
    </w:rPr>
  </w:style>
  <w:style w:type="paragraph" w:customStyle="1" w:styleId="TTitoloSezione">
    <w:name w:val="T_TitoloSezione"/>
    <w:basedOn w:val="TTitoloSezioneSN"/>
    <w:rsid w:val="00F9026B"/>
    <w:pPr>
      <w:keepNext/>
      <w:keepLines/>
      <w:numPr>
        <w:numId w:val="2"/>
      </w:numPr>
      <w:spacing w:before="720" w:after="360"/>
      <w:ind w:left="357" w:hanging="357"/>
    </w:pPr>
  </w:style>
  <w:style w:type="paragraph" w:customStyle="1" w:styleId="TTitoloSottosezione">
    <w:name w:val="T_TitoloSottosezione"/>
    <w:basedOn w:val="TTitoloSezione"/>
    <w:rsid w:val="00F9026B"/>
    <w:pPr>
      <w:numPr>
        <w:ilvl w:val="1"/>
        <w:numId w:val="1"/>
      </w:numPr>
      <w:ind w:left="788" w:hanging="431"/>
    </w:pPr>
    <w:rPr>
      <w:b w:val="0"/>
      <w:bCs w:val="0"/>
    </w:rPr>
  </w:style>
  <w:style w:type="paragraph" w:styleId="Sommario1">
    <w:name w:val="toc 1"/>
    <w:basedOn w:val="Normale"/>
    <w:next w:val="Normale"/>
    <w:autoRedefine/>
    <w:uiPriority w:val="39"/>
    <w:rsid w:val="005C28E7"/>
    <w:pPr>
      <w:tabs>
        <w:tab w:val="right" w:pos="11340"/>
      </w:tabs>
      <w:spacing w:before="200"/>
      <w:ind w:right="377"/>
    </w:pPr>
    <w:rPr>
      <w:b/>
      <w:i/>
      <w:noProof/>
      <w:szCs w:val="44"/>
      <w:lang w:val="it-IT"/>
    </w:rPr>
  </w:style>
  <w:style w:type="paragraph" w:styleId="Sommario3">
    <w:name w:val="toc 3"/>
    <w:basedOn w:val="Sommario2"/>
    <w:next w:val="Normale"/>
    <w:autoRedefine/>
    <w:uiPriority w:val="39"/>
    <w:rsid w:val="00B741C9"/>
    <w:pPr>
      <w:tabs>
        <w:tab w:val="left" w:pos="1080"/>
        <w:tab w:val="left" w:pos="16200"/>
      </w:tabs>
      <w:spacing w:before="40"/>
      <w:ind w:left="539"/>
    </w:pPr>
    <w:rPr>
      <w:b w:val="0"/>
      <w:szCs w:val="36"/>
    </w:rPr>
  </w:style>
  <w:style w:type="paragraph" w:styleId="Sommario4">
    <w:name w:val="toc 4"/>
    <w:basedOn w:val="Sommario3"/>
    <w:next w:val="Normale"/>
    <w:autoRedefine/>
    <w:uiPriority w:val="39"/>
    <w:rsid w:val="006921EB"/>
    <w:pPr>
      <w:tabs>
        <w:tab w:val="left" w:pos="1800"/>
        <w:tab w:val="right" w:leader="dot" w:pos="9628"/>
      </w:tabs>
      <w:spacing w:before="0"/>
      <w:ind w:left="1080"/>
    </w:pPr>
    <w:rPr>
      <w:szCs w:val="24"/>
    </w:rPr>
  </w:style>
  <w:style w:type="paragraph" w:styleId="Sommario5">
    <w:name w:val="toc 5"/>
    <w:basedOn w:val="Normale"/>
    <w:next w:val="Normale"/>
    <w:autoRedefine/>
    <w:semiHidden/>
    <w:rsid w:val="00F9026B"/>
    <w:pPr>
      <w:tabs>
        <w:tab w:val="left" w:pos="2700"/>
        <w:tab w:val="right" w:leader="dot" w:pos="7740"/>
      </w:tabs>
      <w:ind w:left="1979" w:right="556"/>
    </w:pPr>
    <w:rPr>
      <w:noProof/>
      <w:sz w:val="22"/>
      <w:szCs w:val="28"/>
      <w:lang w:val="it-IT"/>
    </w:rPr>
  </w:style>
  <w:style w:type="paragraph" w:styleId="Sommario6">
    <w:name w:val="toc 6"/>
    <w:basedOn w:val="Normale"/>
    <w:next w:val="Normale"/>
    <w:autoRedefine/>
    <w:semiHidden/>
    <w:rsid w:val="00F9026B"/>
    <w:pPr>
      <w:ind w:left="1200"/>
    </w:pPr>
    <w:rPr>
      <w:sz w:val="28"/>
      <w:lang w:val="it-IT"/>
    </w:rPr>
  </w:style>
  <w:style w:type="paragraph" w:styleId="Sommario7">
    <w:name w:val="toc 7"/>
    <w:basedOn w:val="Normale"/>
    <w:next w:val="Normale"/>
    <w:autoRedefine/>
    <w:semiHidden/>
    <w:rsid w:val="00F9026B"/>
    <w:pPr>
      <w:ind w:left="1440"/>
    </w:pPr>
    <w:rPr>
      <w:sz w:val="28"/>
      <w:lang w:val="it-IT"/>
    </w:rPr>
  </w:style>
  <w:style w:type="paragraph" w:styleId="Sommario8">
    <w:name w:val="toc 8"/>
    <w:basedOn w:val="Normale"/>
    <w:next w:val="Normale"/>
    <w:autoRedefine/>
    <w:semiHidden/>
    <w:rsid w:val="00F9026B"/>
    <w:pPr>
      <w:ind w:left="1680"/>
    </w:pPr>
    <w:rPr>
      <w:sz w:val="28"/>
      <w:lang w:val="it-IT"/>
    </w:rPr>
  </w:style>
  <w:style w:type="paragraph" w:styleId="Sommario9">
    <w:name w:val="toc 9"/>
    <w:basedOn w:val="Sommario2"/>
    <w:next w:val="Normale"/>
    <w:autoRedefine/>
    <w:uiPriority w:val="39"/>
    <w:rsid w:val="00B741C9"/>
    <w:pPr>
      <w:tabs>
        <w:tab w:val="left" w:pos="16200"/>
      </w:tabs>
      <w:spacing w:before="200"/>
    </w:pPr>
    <w:rPr>
      <w:szCs w:val="72"/>
    </w:rPr>
  </w:style>
  <w:style w:type="character" w:styleId="Collegamentoipertestuale">
    <w:name w:val="Hyperlink"/>
    <w:uiPriority w:val="99"/>
    <w:rsid w:val="00F9026B"/>
    <w:rPr>
      <w:color w:val="0000FF"/>
      <w:u w:val="single"/>
    </w:rPr>
  </w:style>
  <w:style w:type="paragraph" w:customStyle="1" w:styleId="Text">
    <w:name w:val="Text"/>
    <w:basedOn w:val="Normale"/>
    <w:rsid w:val="00F9026B"/>
    <w:pPr>
      <w:ind w:firstLine="180"/>
      <w:jc w:val="both"/>
    </w:pPr>
    <w:rPr>
      <w:sz w:val="20"/>
      <w:lang w:eastAsia="en-US"/>
    </w:rPr>
  </w:style>
  <w:style w:type="paragraph" w:customStyle="1" w:styleId="primoparagrafo">
    <w:name w:val="primo paragrafo"/>
    <w:basedOn w:val="Text"/>
    <w:next w:val="Text"/>
    <w:rsid w:val="00F9026B"/>
    <w:pPr>
      <w:ind w:firstLine="0"/>
    </w:pPr>
  </w:style>
  <w:style w:type="paragraph" w:customStyle="1" w:styleId="spazio">
    <w:name w:val="spazio"/>
    <w:basedOn w:val="Normale"/>
    <w:rsid w:val="00F9026B"/>
    <w:rPr>
      <w:sz w:val="16"/>
      <w:lang w:eastAsia="en-US"/>
    </w:rPr>
  </w:style>
  <w:style w:type="paragraph" w:customStyle="1" w:styleId="pstext">
    <w:name w:val="ps_text"/>
    <w:basedOn w:val="Normale"/>
    <w:rsid w:val="00F9026B"/>
    <w:pPr>
      <w:spacing w:line="360" w:lineRule="auto"/>
      <w:ind w:left="567" w:right="567" w:firstLine="142"/>
      <w:jc w:val="both"/>
    </w:pPr>
    <w:rPr>
      <w:rFonts w:ascii="Arial" w:hAnsi="Arial"/>
      <w:sz w:val="22"/>
    </w:rPr>
  </w:style>
  <w:style w:type="paragraph" w:customStyle="1" w:styleId="LISTdash">
    <w:name w:val="LISTdash"/>
    <w:basedOn w:val="Normale"/>
    <w:rsid w:val="00F9026B"/>
    <w:pPr>
      <w:ind w:left="300" w:hanging="300"/>
    </w:pPr>
    <w:rPr>
      <w:sz w:val="20"/>
      <w:szCs w:val="20"/>
    </w:rPr>
  </w:style>
  <w:style w:type="paragraph" w:customStyle="1" w:styleId="pstitle">
    <w:name w:val="ps_title"/>
    <w:basedOn w:val="Normale"/>
    <w:next w:val="Normale"/>
    <w:rsid w:val="00F9026B"/>
    <w:pPr>
      <w:jc w:val="center"/>
    </w:pPr>
    <w:rPr>
      <w:rFonts w:ascii="Arial" w:hAnsi="Arial"/>
      <w:sz w:val="32"/>
      <w:lang w:val="en-US"/>
    </w:rPr>
  </w:style>
  <w:style w:type="paragraph" w:customStyle="1" w:styleId="author">
    <w:name w:val="author"/>
    <w:basedOn w:val="Normale"/>
    <w:next w:val="address"/>
    <w:rsid w:val="00F9026B"/>
    <w:pPr>
      <w:spacing w:after="220"/>
      <w:ind w:firstLine="227"/>
      <w:jc w:val="center"/>
    </w:pPr>
    <w:rPr>
      <w:rFonts w:ascii="Times" w:hAnsi="Times"/>
      <w:sz w:val="20"/>
      <w:szCs w:val="20"/>
      <w:lang w:val="en-US"/>
    </w:rPr>
  </w:style>
  <w:style w:type="paragraph" w:customStyle="1" w:styleId="address">
    <w:name w:val="address"/>
    <w:basedOn w:val="Normale"/>
    <w:next w:val="email"/>
    <w:rsid w:val="00F9026B"/>
    <w:pPr>
      <w:ind w:firstLine="227"/>
      <w:jc w:val="center"/>
    </w:pPr>
    <w:rPr>
      <w:rFonts w:ascii="Times" w:hAnsi="Times"/>
      <w:sz w:val="18"/>
      <w:szCs w:val="20"/>
      <w:lang w:val="en-US"/>
    </w:rPr>
  </w:style>
  <w:style w:type="paragraph" w:customStyle="1" w:styleId="email">
    <w:name w:val="email"/>
    <w:basedOn w:val="Normale"/>
    <w:next w:val="Normale"/>
    <w:rsid w:val="00F9026B"/>
    <w:pPr>
      <w:ind w:firstLine="227"/>
      <w:jc w:val="center"/>
    </w:pPr>
    <w:rPr>
      <w:rFonts w:ascii="Courier" w:hAnsi="Courier"/>
      <w:sz w:val="18"/>
      <w:szCs w:val="20"/>
      <w:lang w:val="en-US"/>
    </w:rPr>
  </w:style>
  <w:style w:type="paragraph" w:customStyle="1" w:styleId="heading2">
    <w:name w:val="heading2"/>
    <w:basedOn w:val="Normale"/>
    <w:next w:val="Normale"/>
    <w:rsid w:val="00F9026B"/>
    <w:pPr>
      <w:keepNext/>
      <w:overflowPunct w:val="0"/>
      <w:autoSpaceDE w:val="0"/>
      <w:autoSpaceDN w:val="0"/>
      <w:adjustRightInd w:val="0"/>
      <w:spacing w:before="240" w:after="180" w:line="360" w:lineRule="auto"/>
      <w:textAlignment w:val="baseline"/>
    </w:pPr>
    <w:rPr>
      <w:rFonts w:ascii="Arial" w:hAnsi="Arial"/>
      <w:b/>
      <w:sz w:val="28"/>
      <w:szCs w:val="20"/>
      <w:lang w:val="de-DE"/>
    </w:rPr>
  </w:style>
  <w:style w:type="paragraph" w:styleId="Testofumetto">
    <w:name w:val="Balloon Text"/>
    <w:basedOn w:val="Normale"/>
    <w:semiHidden/>
    <w:rsid w:val="00F9026B"/>
    <w:rPr>
      <w:rFonts w:ascii="Tahoma" w:hAnsi="Tahoma" w:cs="Tahoma"/>
      <w:sz w:val="16"/>
      <w:szCs w:val="16"/>
      <w:lang w:val="en-US"/>
    </w:rPr>
  </w:style>
  <w:style w:type="paragraph" w:customStyle="1" w:styleId="References">
    <w:name w:val="References"/>
    <w:basedOn w:val="Normale"/>
    <w:rsid w:val="00F9026B"/>
    <w:pPr>
      <w:ind w:left="284" w:hanging="284"/>
    </w:pPr>
    <w:rPr>
      <w:sz w:val="16"/>
      <w:szCs w:val="20"/>
    </w:rPr>
  </w:style>
  <w:style w:type="paragraph" w:customStyle="1" w:styleId="LISTnum">
    <w:name w:val="LISTnum"/>
    <w:basedOn w:val="Normale"/>
    <w:rsid w:val="00F9026B"/>
    <w:pPr>
      <w:ind w:left="300" w:hanging="300"/>
    </w:pPr>
    <w:rPr>
      <w:sz w:val="20"/>
      <w:szCs w:val="20"/>
    </w:rPr>
  </w:style>
  <w:style w:type="paragraph" w:customStyle="1" w:styleId="Quot">
    <w:name w:val="Quot"/>
    <w:basedOn w:val="Normale"/>
    <w:rsid w:val="00F9026B"/>
    <w:pPr>
      <w:spacing w:before="120"/>
      <w:ind w:left="567" w:right="567"/>
      <w:jc w:val="both"/>
    </w:pPr>
    <w:rPr>
      <w:sz w:val="16"/>
      <w:szCs w:val="20"/>
    </w:rPr>
  </w:style>
  <w:style w:type="paragraph" w:customStyle="1" w:styleId="Tcorpoparagrafo">
    <w:name w:val="T corpo paragrafo"/>
    <w:link w:val="TcorpoparagrafoCarattere"/>
    <w:rsid w:val="00971331"/>
    <w:pPr>
      <w:overflowPunct w:val="0"/>
      <w:autoSpaceDE w:val="0"/>
      <w:autoSpaceDN w:val="0"/>
      <w:adjustRightInd w:val="0"/>
      <w:spacing w:before="120" w:line="312" w:lineRule="auto"/>
      <w:ind w:firstLine="539"/>
      <w:jc w:val="both"/>
      <w:textAlignment w:val="baseline"/>
    </w:pPr>
    <w:rPr>
      <w:lang w:val="en-GB"/>
    </w:rPr>
  </w:style>
  <w:style w:type="paragraph" w:customStyle="1" w:styleId="T1elenco1">
    <w:name w:val="T 1° elenco 1."/>
    <w:basedOn w:val="Tcorpoparagrafo"/>
    <w:link w:val="T1elenco1Carattere"/>
    <w:rsid w:val="00F9026B"/>
    <w:pPr>
      <w:tabs>
        <w:tab w:val="left" w:pos="1080"/>
      </w:tabs>
      <w:spacing w:before="80"/>
      <w:ind w:left="1077" w:hanging="357"/>
    </w:pPr>
  </w:style>
  <w:style w:type="paragraph" w:customStyle="1" w:styleId="T1elenco1first">
    <w:name w:val="T 1° elenco 1. first"/>
    <w:basedOn w:val="T1elenco1"/>
    <w:autoRedefine/>
    <w:rsid w:val="00D46F59"/>
    <w:pPr>
      <w:numPr>
        <w:numId w:val="14"/>
      </w:numPr>
      <w:tabs>
        <w:tab w:val="clear" w:pos="1080"/>
      </w:tabs>
      <w:spacing w:before="120"/>
    </w:pPr>
    <w:rPr>
      <w:iCs/>
    </w:rPr>
  </w:style>
  <w:style w:type="paragraph" w:customStyle="1" w:styleId="T1elenco1last">
    <w:name w:val="T 1° elenco 1. last"/>
    <w:basedOn w:val="T1elenco1"/>
    <w:next w:val="Tcorpo1paragrafo"/>
    <w:rsid w:val="00F9026B"/>
    <w:pPr>
      <w:spacing w:after="200"/>
    </w:pPr>
  </w:style>
  <w:style w:type="paragraph" w:customStyle="1" w:styleId="T2elencoa">
    <w:name w:val="T 2° elenco a)"/>
    <w:basedOn w:val="T1elenco1"/>
    <w:rsid w:val="00C24DDE"/>
    <w:pPr>
      <w:numPr>
        <w:numId w:val="17"/>
      </w:numPr>
      <w:tabs>
        <w:tab w:val="clear" w:pos="1080"/>
        <w:tab w:val="left" w:pos="1134"/>
      </w:tabs>
      <w:spacing w:before="120"/>
    </w:pPr>
  </w:style>
  <w:style w:type="paragraph" w:customStyle="1" w:styleId="T2elencoalast">
    <w:name w:val="T 2° elenco a) last"/>
    <w:basedOn w:val="T2elencoa"/>
    <w:next w:val="Tcorpo1paragrafo"/>
    <w:rsid w:val="00F9026B"/>
    <w:pPr>
      <w:numPr>
        <w:numId w:val="0"/>
      </w:numPr>
      <w:spacing w:after="120"/>
      <w:ind w:left="1077" w:hanging="357"/>
    </w:pPr>
  </w:style>
  <w:style w:type="paragraph" w:customStyle="1" w:styleId="Tcorpo1paragrafo">
    <w:name w:val="T corpo 1° paragrafo"/>
    <w:basedOn w:val="Tcorpoparagrafo"/>
    <w:next w:val="Tcorpoparagrafo"/>
    <w:link w:val="Tcorpo1paragrafoCarattere"/>
    <w:qFormat/>
    <w:rsid w:val="00AB6893"/>
    <w:pPr>
      <w:ind w:firstLine="0"/>
    </w:pPr>
  </w:style>
  <w:style w:type="paragraph" w:customStyle="1" w:styleId="Tcorpoparagrafonori">
    <w:name w:val="T corpo paragrafo no r.i."/>
    <w:basedOn w:val="Tcorpoparagrafo"/>
    <w:next w:val="Tcorpoparagrafo"/>
    <w:rsid w:val="00F9026B"/>
    <w:pPr>
      <w:widowControl w:val="0"/>
    </w:pPr>
  </w:style>
  <w:style w:type="paragraph" w:customStyle="1" w:styleId="TDidascalia">
    <w:name w:val="T Didascalia"/>
    <w:basedOn w:val="Didascalia"/>
    <w:autoRedefine/>
    <w:rsid w:val="000A57F3"/>
    <w:pPr>
      <w:keepNext/>
      <w:tabs>
        <w:tab w:val="left" w:pos="1260"/>
      </w:tabs>
      <w:ind w:left="1259" w:hanging="1259"/>
    </w:pPr>
    <w:rPr>
      <w:rFonts w:ascii="Garamond" w:hAnsi="Garamond"/>
      <w:bCs w:val="0"/>
      <w:i/>
      <w:iCs/>
      <w:sz w:val="22"/>
    </w:rPr>
  </w:style>
  <w:style w:type="paragraph" w:styleId="Didascalia">
    <w:name w:val="caption"/>
    <w:basedOn w:val="Normale"/>
    <w:next w:val="Normale"/>
    <w:uiPriority w:val="35"/>
    <w:qFormat/>
    <w:rsid w:val="00871979"/>
    <w:pPr>
      <w:spacing w:before="120"/>
      <w:jc w:val="center"/>
    </w:pPr>
    <w:rPr>
      <w:b/>
      <w:bCs/>
      <w:sz w:val="20"/>
      <w:szCs w:val="20"/>
      <w:lang w:val="it-IT"/>
    </w:rPr>
  </w:style>
  <w:style w:type="paragraph" w:customStyle="1" w:styleId="Tdidascalia0">
    <w:name w:val="T didascalia"/>
    <w:basedOn w:val="Testonormale"/>
    <w:next w:val="Testonormale"/>
    <w:link w:val="TdidascaliaCarattere"/>
    <w:autoRedefine/>
    <w:rsid w:val="00180036"/>
    <w:pPr>
      <w:keepLines/>
      <w:tabs>
        <w:tab w:val="left" w:pos="2700"/>
      </w:tabs>
      <w:spacing w:after="160"/>
      <w:ind w:left="540" w:hanging="540"/>
      <w:jc w:val="center"/>
    </w:pPr>
    <w:rPr>
      <w:rFonts w:ascii="Times New Roman" w:hAnsi="Times New Roman" w:cs="Times New Roman"/>
      <w:b/>
      <w:bCs/>
      <w:sz w:val="22"/>
      <w:szCs w:val="19"/>
      <w:lang w:val="en-GB"/>
    </w:rPr>
  </w:style>
  <w:style w:type="paragraph" w:styleId="Testonormale">
    <w:name w:val="Plain Text"/>
    <w:basedOn w:val="Normale"/>
    <w:link w:val="TestonormaleCarattere"/>
    <w:rsid w:val="00F9026B"/>
    <w:rPr>
      <w:rFonts w:ascii="Courier New" w:hAnsi="Courier New" w:cs="Courier New"/>
      <w:sz w:val="20"/>
      <w:szCs w:val="20"/>
      <w:lang w:val="it-IT"/>
    </w:rPr>
  </w:style>
  <w:style w:type="paragraph" w:customStyle="1" w:styleId="Telenco">
    <w:name w:val="T elenco"/>
    <w:basedOn w:val="T1elenco1"/>
    <w:link w:val="TelencoCarattere"/>
    <w:autoRedefine/>
    <w:rsid w:val="00D26309"/>
    <w:pPr>
      <w:numPr>
        <w:numId w:val="18"/>
      </w:numPr>
      <w:tabs>
        <w:tab w:val="clear" w:pos="1080"/>
      </w:tabs>
      <w:spacing w:line="360" w:lineRule="auto"/>
    </w:pPr>
  </w:style>
  <w:style w:type="paragraph" w:customStyle="1" w:styleId="Telencolast">
    <w:name w:val="T elenco last"/>
    <w:basedOn w:val="Telenco"/>
    <w:next w:val="Tcorpo1paragrafo"/>
    <w:autoRedefine/>
    <w:rsid w:val="00F9026B"/>
    <w:pPr>
      <w:spacing w:after="360"/>
      <w:ind w:left="0"/>
    </w:pPr>
  </w:style>
  <w:style w:type="paragraph" w:customStyle="1" w:styleId="Tformula">
    <w:name w:val="T formula"/>
    <w:basedOn w:val="Normale"/>
    <w:next w:val="Tcorpo1paragrafo"/>
    <w:rsid w:val="00F9026B"/>
    <w:pPr>
      <w:tabs>
        <w:tab w:val="center" w:pos="4320"/>
        <w:tab w:val="right" w:pos="7920"/>
      </w:tabs>
      <w:spacing w:before="120" w:line="360" w:lineRule="auto"/>
      <w:ind w:firstLine="340"/>
      <w:jc w:val="both"/>
    </w:pPr>
    <w:rPr>
      <w:b/>
      <w:szCs w:val="20"/>
    </w:rPr>
  </w:style>
  <w:style w:type="paragraph" w:customStyle="1" w:styleId="Tintestazione">
    <w:name w:val="T intestazione"/>
    <w:basedOn w:val="Intestazione"/>
    <w:autoRedefine/>
    <w:rsid w:val="00F9026B"/>
    <w:pPr>
      <w:framePr w:hSpace="142" w:vSpace="142" w:wrap="around" w:vAnchor="text" w:hAnchor="text" w:y="1"/>
      <w:pBdr>
        <w:top w:val="single" w:sz="6" w:space="1" w:color="auto"/>
        <w:left w:val="single" w:sz="6" w:space="4" w:color="auto"/>
        <w:bottom w:val="single" w:sz="6" w:space="1" w:color="auto"/>
        <w:right w:val="single" w:sz="6" w:space="4" w:color="auto"/>
      </w:pBdr>
      <w:tabs>
        <w:tab w:val="clear" w:pos="4819"/>
        <w:tab w:val="clear" w:pos="9638"/>
        <w:tab w:val="right" w:pos="7938"/>
      </w:tabs>
    </w:pPr>
    <w:rPr>
      <w:bCs/>
      <w:lang w:val="it-IT"/>
    </w:rPr>
  </w:style>
  <w:style w:type="paragraph" w:customStyle="1" w:styleId="Ttitolocapitolo">
    <w:name w:val="T titolo capitolo"/>
    <w:next w:val="Ttitoloparagrafo"/>
    <w:rsid w:val="00F9026B"/>
    <w:pPr>
      <w:keepNext/>
      <w:keepLines/>
      <w:overflowPunct w:val="0"/>
      <w:autoSpaceDE w:val="0"/>
      <w:autoSpaceDN w:val="0"/>
      <w:adjustRightInd w:val="0"/>
      <w:spacing w:before="240" w:after="240"/>
      <w:textAlignment w:val="baseline"/>
      <w:outlineLvl w:val="0"/>
    </w:pPr>
    <w:rPr>
      <w:b/>
      <w:noProof/>
      <w:spacing w:val="40"/>
      <w:sz w:val="48"/>
      <w:lang w:val="en-US"/>
    </w:rPr>
  </w:style>
  <w:style w:type="paragraph" w:customStyle="1" w:styleId="Tnumcapitolo">
    <w:name w:val="T num capitolo"/>
    <w:basedOn w:val="Ttitolocapitolo"/>
    <w:next w:val="Ttitolocapitolo"/>
    <w:autoRedefine/>
    <w:rsid w:val="00F46A83"/>
    <w:pPr>
      <w:pageBreakBefore/>
      <w:spacing w:before="4000" w:after="400"/>
      <w:ind w:left="502"/>
    </w:pPr>
    <w:rPr>
      <w:b w:val="0"/>
      <w:szCs w:val="48"/>
      <w:lang w:val="en-GB"/>
    </w:rPr>
  </w:style>
  <w:style w:type="paragraph" w:customStyle="1" w:styleId="Ttestobibliografia">
    <w:name w:val="T testo bibliografia"/>
    <w:basedOn w:val="Testonotadichiusura"/>
    <w:rsid w:val="00E33B32"/>
    <w:pPr>
      <w:keepLines/>
      <w:spacing w:before="60"/>
      <w:ind w:left="540" w:hanging="540"/>
      <w:jc w:val="both"/>
    </w:pPr>
    <w:rPr>
      <w:sz w:val="24"/>
      <w:lang w:val="en-GB"/>
    </w:rPr>
  </w:style>
  <w:style w:type="paragraph" w:styleId="Testonotadichiusura">
    <w:name w:val="endnote text"/>
    <w:basedOn w:val="Normale"/>
    <w:link w:val="TestonotadichiusuraCarattere"/>
    <w:semiHidden/>
    <w:rsid w:val="00F9026B"/>
    <w:rPr>
      <w:sz w:val="20"/>
      <w:szCs w:val="20"/>
      <w:lang w:val="it-IT"/>
    </w:rPr>
  </w:style>
  <w:style w:type="paragraph" w:customStyle="1" w:styleId="Ttitoloparagrafo">
    <w:name w:val="T titolo paragrafo"/>
    <w:next w:val="Tcorpo1paragrafo"/>
    <w:link w:val="TtitoloparagrafoCarattere"/>
    <w:autoRedefine/>
    <w:qFormat/>
    <w:rsid w:val="00752905"/>
    <w:pPr>
      <w:keepNext/>
      <w:keepLines/>
      <w:numPr>
        <w:ilvl w:val="2"/>
        <w:numId w:val="3"/>
      </w:numPr>
      <w:overflowPunct w:val="0"/>
      <w:autoSpaceDE w:val="0"/>
      <w:autoSpaceDN w:val="0"/>
      <w:adjustRightInd w:val="0"/>
      <w:spacing w:before="840" w:after="60"/>
      <w:ind w:left="709" w:hanging="709"/>
      <w:textAlignment w:val="baseline"/>
    </w:pPr>
    <w:rPr>
      <w:b/>
      <w:spacing w:val="25"/>
      <w:sz w:val="32"/>
      <w:lang w:val="en-GB"/>
    </w:rPr>
  </w:style>
  <w:style w:type="paragraph" w:customStyle="1" w:styleId="Ttitoloappendice">
    <w:name w:val="T titolo appendice"/>
    <w:basedOn w:val="Ttitoloparagrafo"/>
    <w:rsid w:val="00F9026B"/>
    <w:pPr>
      <w:pageBreakBefore/>
      <w:numPr>
        <w:ilvl w:val="0"/>
        <w:numId w:val="0"/>
      </w:numPr>
      <w:spacing w:line="480" w:lineRule="auto"/>
      <w:jc w:val="right"/>
    </w:pPr>
  </w:style>
  <w:style w:type="paragraph" w:customStyle="1" w:styleId="Ttitolocapitolosn">
    <w:name w:val="T titolo capitolo s/n"/>
    <w:basedOn w:val="Ttitolocapitolo"/>
    <w:rsid w:val="007F0ADA"/>
    <w:pPr>
      <w:pageBreakBefore/>
    </w:pPr>
  </w:style>
  <w:style w:type="paragraph" w:customStyle="1" w:styleId="Ttitolosottopar">
    <w:name w:val="T titolo sottopar."/>
    <w:basedOn w:val="Ttitoloparagrafo"/>
    <w:next w:val="Tcorpo1paragrafo"/>
    <w:link w:val="TtitolosottoparCarattere"/>
    <w:qFormat/>
    <w:rsid w:val="008E74A5"/>
    <w:pPr>
      <w:numPr>
        <w:ilvl w:val="3"/>
      </w:numPr>
      <w:spacing w:before="480" w:after="240"/>
    </w:pPr>
    <w:rPr>
      <w:sz w:val="28"/>
    </w:rPr>
  </w:style>
  <w:style w:type="paragraph" w:customStyle="1" w:styleId="Ttitolosottosottopar">
    <w:name w:val="T titolo sottosottopar."/>
    <w:basedOn w:val="Ttitolosottopar"/>
    <w:next w:val="Tcorpo1paragrafo"/>
    <w:link w:val="TtitolosottosottoparCarattere"/>
    <w:qFormat/>
    <w:rsid w:val="00F9026B"/>
    <w:pPr>
      <w:numPr>
        <w:ilvl w:val="0"/>
        <w:numId w:val="0"/>
      </w:numPr>
      <w:spacing w:before="360" w:after="200"/>
    </w:pPr>
    <w:rPr>
      <w:bCs/>
      <w:i/>
      <w:spacing w:val="20"/>
      <w:sz w:val="24"/>
    </w:rPr>
  </w:style>
  <w:style w:type="paragraph" w:styleId="Titolo">
    <w:name w:val="Title"/>
    <w:basedOn w:val="Normale"/>
    <w:link w:val="TitoloCarattere"/>
    <w:qFormat/>
    <w:rsid w:val="00F9026B"/>
    <w:pPr>
      <w:jc w:val="center"/>
    </w:pPr>
    <w:rPr>
      <w:b/>
      <w:sz w:val="46"/>
      <w:lang w:val="it-IT"/>
    </w:rPr>
  </w:style>
  <w:style w:type="paragraph" w:styleId="Corpodeltesto2">
    <w:name w:val="Body Text 2"/>
    <w:basedOn w:val="Normale"/>
    <w:rsid w:val="00F9026B"/>
    <w:pPr>
      <w:spacing w:line="360" w:lineRule="auto"/>
      <w:jc w:val="center"/>
    </w:pPr>
    <w:rPr>
      <w:b/>
      <w:i/>
      <w:sz w:val="44"/>
    </w:rPr>
  </w:style>
  <w:style w:type="paragraph" w:customStyle="1" w:styleId="listato">
    <w:name w:val="listato"/>
    <w:basedOn w:val="Corpodeltesto"/>
    <w:rsid w:val="00F9026B"/>
    <w:pPr>
      <w:autoSpaceDE w:val="0"/>
      <w:autoSpaceDN w:val="0"/>
      <w:adjustRightInd w:val="0"/>
      <w:spacing w:line="240" w:lineRule="auto"/>
      <w:jc w:val="left"/>
    </w:pPr>
    <w:rPr>
      <w:rFonts w:ascii="Courier New" w:hAnsi="Courier New" w:cs="Courier New"/>
      <w:color w:val="000000"/>
      <w:sz w:val="22"/>
      <w:szCs w:val="28"/>
      <w:lang w:val="it-IT"/>
    </w:rPr>
  </w:style>
  <w:style w:type="paragraph" w:customStyle="1" w:styleId="pstablefiguretitle">
    <w:name w:val="ps_tablefigure_title"/>
    <w:basedOn w:val="Normale"/>
    <w:rsid w:val="00F9026B"/>
    <w:pPr>
      <w:jc w:val="center"/>
    </w:pPr>
    <w:rPr>
      <w:rFonts w:ascii="Arial" w:hAnsi="Arial"/>
      <w:b/>
      <w:sz w:val="22"/>
    </w:rPr>
  </w:style>
  <w:style w:type="paragraph" w:customStyle="1" w:styleId="FigureCaption">
    <w:name w:val="Figure Caption"/>
    <w:basedOn w:val="Normale"/>
    <w:rsid w:val="00F9026B"/>
    <w:pPr>
      <w:autoSpaceDE w:val="0"/>
      <w:autoSpaceDN w:val="0"/>
      <w:jc w:val="both"/>
    </w:pPr>
    <w:rPr>
      <w:sz w:val="16"/>
      <w:szCs w:val="16"/>
      <w:lang w:eastAsia="en-US"/>
    </w:rPr>
  </w:style>
  <w:style w:type="paragraph" w:customStyle="1" w:styleId="Telenco-">
    <w:name w:val="T elenco -"/>
    <w:basedOn w:val="Telenco"/>
    <w:rsid w:val="00F9026B"/>
    <w:pPr>
      <w:ind w:left="1061" w:hanging="437"/>
    </w:pPr>
  </w:style>
  <w:style w:type="paragraph" w:customStyle="1" w:styleId="Titoletto">
    <w:name w:val="Titoletto"/>
    <w:basedOn w:val="Normale"/>
    <w:rsid w:val="00F9026B"/>
    <w:pPr>
      <w:keepNext/>
      <w:numPr>
        <w:numId w:val="4"/>
      </w:numPr>
      <w:tabs>
        <w:tab w:val="clear" w:pos="720"/>
        <w:tab w:val="num" w:pos="360"/>
      </w:tabs>
      <w:autoSpaceDE w:val="0"/>
      <w:autoSpaceDN w:val="0"/>
      <w:spacing w:before="240" w:line="360" w:lineRule="auto"/>
      <w:ind w:left="357" w:hanging="357"/>
      <w:jc w:val="both"/>
    </w:pPr>
    <w:rPr>
      <w:b/>
      <w:szCs w:val="20"/>
      <w:lang w:eastAsia="en-US"/>
    </w:rPr>
  </w:style>
  <w:style w:type="paragraph" w:styleId="Numeroelenco3">
    <w:name w:val="List Number 3"/>
    <w:basedOn w:val="Normale"/>
    <w:rsid w:val="00F9026B"/>
    <w:pPr>
      <w:tabs>
        <w:tab w:val="left" w:pos="926"/>
      </w:tabs>
      <w:overflowPunct w:val="0"/>
      <w:autoSpaceDE w:val="0"/>
      <w:autoSpaceDN w:val="0"/>
      <w:adjustRightInd w:val="0"/>
      <w:spacing w:after="80"/>
      <w:ind w:left="926" w:hanging="360"/>
      <w:jc w:val="both"/>
      <w:textAlignment w:val="baseline"/>
    </w:pPr>
    <w:rPr>
      <w:sz w:val="20"/>
      <w:szCs w:val="20"/>
      <w:lang w:val="en-US"/>
    </w:rPr>
  </w:style>
  <w:style w:type="paragraph" w:styleId="Soggettocommento">
    <w:name w:val="annotation subject"/>
    <w:basedOn w:val="Testocommento"/>
    <w:next w:val="Testocommento"/>
    <w:semiHidden/>
    <w:rsid w:val="00C92467"/>
    <w:rPr>
      <w:b/>
      <w:bCs/>
    </w:rPr>
  </w:style>
  <w:style w:type="character" w:styleId="Numeropagina">
    <w:name w:val="page number"/>
    <w:basedOn w:val="Caratterepredefinitoparagrafo"/>
    <w:rsid w:val="0055421B"/>
  </w:style>
  <w:style w:type="paragraph" w:customStyle="1" w:styleId="Figura">
    <w:name w:val="Figura"/>
    <w:basedOn w:val="Tdidascalia0"/>
    <w:next w:val="Tdidascalia0"/>
    <w:rsid w:val="00E12423"/>
    <w:pPr>
      <w:keepNext/>
      <w:widowControl w:val="0"/>
      <w:ind w:left="0" w:firstLine="0"/>
    </w:pPr>
    <w:rPr>
      <w:sz w:val="19"/>
    </w:rPr>
  </w:style>
  <w:style w:type="character" w:customStyle="1" w:styleId="TcorpoparagrafoCarattere">
    <w:name w:val="T corpo paragrafo Carattere"/>
    <w:link w:val="Tcorpoparagrafo"/>
    <w:rsid w:val="00971331"/>
    <w:rPr>
      <w:sz w:val="24"/>
      <w:lang w:val="en-GB" w:eastAsia="it-IT" w:bidi="ar-SA"/>
    </w:rPr>
  </w:style>
  <w:style w:type="character" w:customStyle="1" w:styleId="T1elenco1Carattere">
    <w:name w:val="T 1° elenco 1. Carattere"/>
    <w:basedOn w:val="TcorpoparagrafoCarattere"/>
    <w:link w:val="T1elenco1"/>
    <w:rsid w:val="00E12423"/>
    <w:rPr>
      <w:sz w:val="24"/>
      <w:lang w:val="en-GB" w:eastAsia="it-IT" w:bidi="ar-SA"/>
    </w:rPr>
  </w:style>
  <w:style w:type="character" w:customStyle="1" w:styleId="TelencoCarattere">
    <w:name w:val="T elenco Carattere"/>
    <w:basedOn w:val="T1elenco1Carattere"/>
    <w:link w:val="Telenco"/>
    <w:rsid w:val="00D26309"/>
    <w:rPr>
      <w:sz w:val="24"/>
      <w:lang w:val="en-GB" w:eastAsia="it-IT" w:bidi="ar-SA"/>
    </w:rPr>
  </w:style>
  <w:style w:type="paragraph" w:customStyle="1" w:styleId="Referenceitem">
    <w:name w:val="Reference_item"/>
    <w:basedOn w:val="Text"/>
    <w:rsid w:val="0051715B"/>
    <w:pPr>
      <w:spacing w:before="40" w:after="40"/>
      <w:ind w:left="360" w:hanging="360"/>
    </w:pPr>
    <w:rPr>
      <w:sz w:val="18"/>
    </w:rPr>
  </w:style>
  <w:style w:type="paragraph" w:styleId="Corpodeltesto3">
    <w:name w:val="Body Text 3"/>
    <w:basedOn w:val="Normale"/>
    <w:rsid w:val="00B741C9"/>
    <w:rPr>
      <w:sz w:val="16"/>
      <w:szCs w:val="16"/>
    </w:rPr>
  </w:style>
  <w:style w:type="paragraph" w:styleId="Data">
    <w:name w:val="Date"/>
    <w:basedOn w:val="Normale"/>
    <w:next w:val="Normale"/>
    <w:rsid w:val="00B741C9"/>
  </w:style>
  <w:style w:type="paragraph" w:styleId="Elenco">
    <w:name w:val="List"/>
    <w:basedOn w:val="Normale"/>
    <w:rsid w:val="00B741C9"/>
    <w:pPr>
      <w:ind w:left="283" w:hanging="283"/>
    </w:pPr>
  </w:style>
  <w:style w:type="paragraph" w:styleId="Elenco2">
    <w:name w:val="List 2"/>
    <w:basedOn w:val="Normale"/>
    <w:rsid w:val="00B741C9"/>
    <w:pPr>
      <w:ind w:left="566" w:hanging="283"/>
    </w:pPr>
  </w:style>
  <w:style w:type="paragraph" w:styleId="Elenco3">
    <w:name w:val="List 3"/>
    <w:basedOn w:val="Normale"/>
    <w:rsid w:val="00B741C9"/>
    <w:pPr>
      <w:ind w:left="849" w:hanging="283"/>
    </w:pPr>
  </w:style>
  <w:style w:type="paragraph" w:styleId="Elenco4">
    <w:name w:val="List 4"/>
    <w:basedOn w:val="Normale"/>
    <w:rsid w:val="00B741C9"/>
    <w:pPr>
      <w:ind w:left="1132" w:hanging="283"/>
    </w:pPr>
  </w:style>
  <w:style w:type="paragraph" w:styleId="Elenco5">
    <w:name w:val="List 5"/>
    <w:basedOn w:val="Normale"/>
    <w:rsid w:val="00B741C9"/>
    <w:pPr>
      <w:ind w:left="1415" w:hanging="283"/>
    </w:pPr>
  </w:style>
  <w:style w:type="paragraph" w:styleId="Elencocontinua">
    <w:name w:val="List Continue"/>
    <w:basedOn w:val="Normale"/>
    <w:rsid w:val="00B741C9"/>
    <w:pPr>
      <w:ind w:left="283"/>
    </w:pPr>
  </w:style>
  <w:style w:type="paragraph" w:styleId="Elencocontinua2">
    <w:name w:val="List Continue 2"/>
    <w:basedOn w:val="Normale"/>
    <w:rsid w:val="00B741C9"/>
    <w:pPr>
      <w:ind w:left="566"/>
    </w:pPr>
  </w:style>
  <w:style w:type="paragraph" w:styleId="Elencocontinua3">
    <w:name w:val="List Continue 3"/>
    <w:basedOn w:val="Normale"/>
    <w:rsid w:val="00B741C9"/>
    <w:pPr>
      <w:ind w:left="849"/>
    </w:pPr>
  </w:style>
  <w:style w:type="paragraph" w:styleId="Elencocontinua4">
    <w:name w:val="List Continue 4"/>
    <w:basedOn w:val="Normale"/>
    <w:rsid w:val="00B741C9"/>
    <w:pPr>
      <w:ind w:left="1132"/>
    </w:pPr>
  </w:style>
  <w:style w:type="paragraph" w:styleId="Elencocontinua5">
    <w:name w:val="List Continue 5"/>
    <w:basedOn w:val="Normale"/>
    <w:rsid w:val="00B741C9"/>
    <w:pPr>
      <w:ind w:left="1415"/>
    </w:pPr>
  </w:style>
  <w:style w:type="paragraph" w:styleId="Firma">
    <w:name w:val="Signature"/>
    <w:basedOn w:val="Normale"/>
    <w:rsid w:val="00B741C9"/>
    <w:pPr>
      <w:ind w:left="4252"/>
    </w:pPr>
  </w:style>
  <w:style w:type="paragraph" w:styleId="Firmadipostaelettronica">
    <w:name w:val="E-mail Signature"/>
    <w:basedOn w:val="Normale"/>
    <w:rsid w:val="00B741C9"/>
  </w:style>
  <w:style w:type="paragraph" w:styleId="Formuladiapertura">
    <w:name w:val="Salutation"/>
    <w:basedOn w:val="Normale"/>
    <w:next w:val="Normale"/>
    <w:rsid w:val="00B741C9"/>
  </w:style>
  <w:style w:type="paragraph" w:styleId="Formuladichiusura">
    <w:name w:val="Closing"/>
    <w:basedOn w:val="Normale"/>
    <w:rsid w:val="00B741C9"/>
    <w:pPr>
      <w:ind w:left="4252"/>
    </w:pPr>
  </w:style>
  <w:style w:type="paragraph" w:styleId="Indice1">
    <w:name w:val="index 1"/>
    <w:basedOn w:val="Normale"/>
    <w:next w:val="Normale"/>
    <w:autoRedefine/>
    <w:semiHidden/>
    <w:rsid w:val="00B741C9"/>
    <w:pPr>
      <w:ind w:left="240" w:hanging="240"/>
    </w:pPr>
  </w:style>
  <w:style w:type="paragraph" w:styleId="Indice2">
    <w:name w:val="index 2"/>
    <w:basedOn w:val="Normale"/>
    <w:next w:val="Normale"/>
    <w:autoRedefine/>
    <w:semiHidden/>
    <w:rsid w:val="00B741C9"/>
    <w:pPr>
      <w:ind w:left="480" w:hanging="240"/>
    </w:pPr>
  </w:style>
  <w:style w:type="paragraph" w:styleId="Indice3">
    <w:name w:val="index 3"/>
    <w:basedOn w:val="Normale"/>
    <w:next w:val="Normale"/>
    <w:autoRedefine/>
    <w:semiHidden/>
    <w:rsid w:val="00B741C9"/>
    <w:pPr>
      <w:ind w:left="720" w:hanging="240"/>
    </w:pPr>
  </w:style>
  <w:style w:type="paragraph" w:styleId="Indice4">
    <w:name w:val="index 4"/>
    <w:basedOn w:val="Normale"/>
    <w:next w:val="Normale"/>
    <w:autoRedefine/>
    <w:semiHidden/>
    <w:rsid w:val="00B741C9"/>
    <w:pPr>
      <w:ind w:left="960" w:hanging="240"/>
    </w:pPr>
  </w:style>
  <w:style w:type="paragraph" w:styleId="Indice5">
    <w:name w:val="index 5"/>
    <w:basedOn w:val="Normale"/>
    <w:next w:val="Normale"/>
    <w:autoRedefine/>
    <w:semiHidden/>
    <w:rsid w:val="00B741C9"/>
    <w:pPr>
      <w:ind w:left="1200" w:hanging="240"/>
    </w:pPr>
  </w:style>
  <w:style w:type="paragraph" w:styleId="Indice6">
    <w:name w:val="index 6"/>
    <w:basedOn w:val="Normale"/>
    <w:next w:val="Normale"/>
    <w:autoRedefine/>
    <w:semiHidden/>
    <w:rsid w:val="00B741C9"/>
    <w:pPr>
      <w:ind w:left="1440" w:hanging="240"/>
    </w:pPr>
  </w:style>
  <w:style w:type="paragraph" w:styleId="Indice7">
    <w:name w:val="index 7"/>
    <w:basedOn w:val="Normale"/>
    <w:next w:val="Normale"/>
    <w:autoRedefine/>
    <w:semiHidden/>
    <w:rsid w:val="00B741C9"/>
    <w:pPr>
      <w:ind w:left="1680" w:hanging="240"/>
    </w:pPr>
  </w:style>
  <w:style w:type="paragraph" w:styleId="Indice8">
    <w:name w:val="index 8"/>
    <w:basedOn w:val="Normale"/>
    <w:next w:val="Normale"/>
    <w:autoRedefine/>
    <w:semiHidden/>
    <w:rsid w:val="00B741C9"/>
    <w:pPr>
      <w:ind w:left="1920" w:hanging="240"/>
    </w:pPr>
  </w:style>
  <w:style w:type="paragraph" w:styleId="Indice9">
    <w:name w:val="index 9"/>
    <w:basedOn w:val="Normale"/>
    <w:next w:val="Normale"/>
    <w:autoRedefine/>
    <w:semiHidden/>
    <w:rsid w:val="00B741C9"/>
    <w:pPr>
      <w:ind w:left="2160" w:hanging="240"/>
    </w:pPr>
  </w:style>
  <w:style w:type="paragraph" w:styleId="Indicedellefigure">
    <w:name w:val="table of figures"/>
    <w:basedOn w:val="Normale"/>
    <w:next w:val="Normale"/>
    <w:semiHidden/>
    <w:rsid w:val="00B741C9"/>
  </w:style>
  <w:style w:type="paragraph" w:styleId="Indicefonti">
    <w:name w:val="table of authorities"/>
    <w:basedOn w:val="Normale"/>
    <w:next w:val="Normale"/>
    <w:semiHidden/>
    <w:rsid w:val="00B741C9"/>
    <w:pPr>
      <w:ind w:left="240" w:hanging="240"/>
    </w:pPr>
  </w:style>
  <w:style w:type="paragraph" w:styleId="Indirizzodestinatario">
    <w:name w:val="envelope address"/>
    <w:basedOn w:val="Normale"/>
    <w:rsid w:val="00B741C9"/>
    <w:pPr>
      <w:framePr w:w="7920" w:h="1980" w:hRule="exact" w:hSpace="141" w:wrap="auto" w:hAnchor="page" w:xAlign="center" w:yAlign="bottom"/>
      <w:ind w:left="2880"/>
    </w:pPr>
    <w:rPr>
      <w:rFonts w:ascii="Arial" w:hAnsi="Arial" w:cs="Arial"/>
    </w:rPr>
  </w:style>
  <w:style w:type="paragraph" w:styleId="IndirizzoHTML">
    <w:name w:val="HTML Address"/>
    <w:basedOn w:val="Normale"/>
    <w:rsid w:val="00B741C9"/>
    <w:rPr>
      <w:i/>
      <w:iCs/>
    </w:rPr>
  </w:style>
  <w:style w:type="paragraph" w:styleId="Indirizzomittente">
    <w:name w:val="envelope return"/>
    <w:basedOn w:val="Normale"/>
    <w:rsid w:val="00B741C9"/>
    <w:rPr>
      <w:rFonts w:ascii="Arial" w:hAnsi="Arial" w:cs="Arial"/>
      <w:sz w:val="20"/>
      <w:szCs w:val="20"/>
    </w:rPr>
  </w:style>
  <w:style w:type="paragraph" w:styleId="Intestazionemessaggio">
    <w:name w:val="Message Header"/>
    <w:basedOn w:val="Normale"/>
    <w:rsid w:val="00B741C9"/>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Intestazionenota">
    <w:name w:val="Note Heading"/>
    <w:basedOn w:val="Normale"/>
    <w:next w:val="Normale"/>
    <w:rsid w:val="00B741C9"/>
  </w:style>
  <w:style w:type="paragraph" w:styleId="Mappadocumento">
    <w:name w:val="Document Map"/>
    <w:basedOn w:val="Normale"/>
    <w:semiHidden/>
    <w:rsid w:val="00B741C9"/>
    <w:pPr>
      <w:shd w:val="clear" w:color="auto" w:fill="000080"/>
    </w:pPr>
    <w:rPr>
      <w:rFonts w:ascii="Tahoma" w:hAnsi="Tahoma" w:cs="Tahoma"/>
      <w:sz w:val="20"/>
      <w:szCs w:val="20"/>
    </w:rPr>
  </w:style>
  <w:style w:type="paragraph" w:styleId="NormaleWeb">
    <w:name w:val="Normal (Web)"/>
    <w:basedOn w:val="Normale"/>
    <w:uiPriority w:val="99"/>
    <w:rsid w:val="00B741C9"/>
  </w:style>
  <w:style w:type="paragraph" w:styleId="Numeroelenco">
    <w:name w:val="List Number"/>
    <w:basedOn w:val="Normale"/>
    <w:rsid w:val="00B741C9"/>
    <w:pPr>
      <w:numPr>
        <w:numId w:val="5"/>
      </w:numPr>
    </w:pPr>
  </w:style>
  <w:style w:type="paragraph" w:styleId="Numeroelenco2">
    <w:name w:val="List Number 2"/>
    <w:basedOn w:val="Normale"/>
    <w:rsid w:val="00B741C9"/>
    <w:pPr>
      <w:numPr>
        <w:numId w:val="6"/>
      </w:numPr>
    </w:pPr>
  </w:style>
  <w:style w:type="paragraph" w:styleId="Numeroelenco4">
    <w:name w:val="List Number 4"/>
    <w:basedOn w:val="Normale"/>
    <w:rsid w:val="00B741C9"/>
    <w:pPr>
      <w:numPr>
        <w:numId w:val="7"/>
      </w:numPr>
    </w:pPr>
  </w:style>
  <w:style w:type="paragraph" w:styleId="Numeroelenco5">
    <w:name w:val="List Number 5"/>
    <w:basedOn w:val="Normale"/>
    <w:rsid w:val="00B741C9"/>
    <w:pPr>
      <w:numPr>
        <w:numId w:val="8"/>
      </w:numPr>
    </w:pPr>
  </w:style>
  <w:style w:type="paragraph" w:styleId="PreformattatoHTML">
    <w:name w:val="HTML Preformatted"/>
    <w:basedOn w:val="Normale"/>
    <w:link w:val="PreformattatoHTMLCarattere"/>
    <w:uiPriority w:val="99"/>
    <w:rsid w:val="00B741C9"/>
    <w:rPr>
      <w:rFonts w:ascii="Courier New" w:hAnsi="Courier New" w:cs="Courier New"/>
      <w:sz w:val="20"/>
      <w:szCs w:val="20"/>
    </w:rPr>
  </w:style>
  <w:style w:type="paragraph" w:styleId="Primorientrocorpodeltesto">
    <w:name w:val="Body Text First Indent"/>
    <w:basedOn w:val="Corpodeltesto"/>
    <w:rsid w:val="00B741C9"/>
    <w:pPr>
      <w:spacing w:line="240" w:lineRule="auto"/>
      <w:ind w:firstLine="210"/>
      <w:jc w:val="left"/>
    </w:pPr>
  </w:style>
  <w:style w:type="paragraph" w:styleId="Primorientrocorpodeltesto2">
    <w:name w:val="Body Text First Indent 2"/>
    <w:basedOn w:val="Rientrocorpodeltesto"/>
    <w:rsid w:val="00B741C9"/>
    <w:pPr>
      <w:spacing w:line="240" w:lineRule="auto"/>
      <w:ind w:left="283" w:firstLine="210"/>
      <w:jc w:val="left"/>
    </w:pPr>
  </w:style>
  <w:style w:type="paragraph" w:styleId="Puntoelenco">
    <w:name w:val="List Bullet"/>
    <w:basedOn w:val="Normale"/>
    <w:rsid w:val="00B741C9"/>
    <w:pPr>
      <w:numPr>
        <w:numId w:val="9"/>
      </w:numPr>
    </w:pPr>
  </w:style>
  <w:style w:type="paragraph" w:styleId="Puntoelenco2">
    <w:name w:val="List Bullet 2"/>
    <w:basedOn w:val="Normale"/>
    <w:rsid w:val="00B741C9"/>
    <w:pPr>
      <w:numPr>
        <w:numId w:val="10"/>
      </w:numPr>
    </w:pPr>
  </w:style>
  <w:style w:type="paragraph" w:styleId="Puntoelenco3">
    <w:name w:val="List Bullet 3"/>
    <w:basedOn w:val="Normale"/>
    <w:rsid w:val="00B741C9"/>
    <w:pPr>
      <w:numPr>
        <w:numId w:val="11"/>
      </w:numPr>
    </w:pPr>
  </w:style>
  <w:style w:type="paragraph" w:styleId="Puntoelenco4">
    <w:name w:val="List Bullet 4"/>
    <w:basedOn w:val="Normale"/>
    <w:rsid w:val="00B741C9"/>
    <w:pPr>
      <w:numPr>
        <w:numId w:val="12"/>
      </w:numPr>
    </w:pPr>
  </w:style>
  <w:style w:type="paragraph" w:styleId="Puntoelenco5">
    <w:name w:val="List Bullet 5"/>
    <w:basedOn w:val="Normale"/>
    <w:rsid w:val="00B741C9"/>
    <w:pPr>
      <w:numPr>
        <w:numId w:val="13"/>
      </w:numPr>
    </w:pPr>
  </w:style>
  <w:style w:type="paragraph" w:styleId="Rientrocorpodeltesto2">
    <w:name w:val="Body Text Indent 2"/>
    <w:basedOn w:val="Normale"/>
    <w:rsid w:val="00B741C9"/>
    <w:pPr>
      <w:spacing w:line="480" w:lineRule="auto"/>
      <w:ind w:left="283"/>
    </w:pPr>
  </w:style>
  <w:style w:type="paragraph" w:styleId="Rientrocorpodeltesto3">
    <w:name w:val="Body Text Indent 3"/>
    <w:basedOn w:val="Normale"/>
    <w:rsid w:val="00B741C9"/>
    <w:pPr>
      <w:ind w:left="283"/>
    </w:pPr>
    <w:rPr>
      <w:sz w:val="16"/>
      <w:szCs w:val="16"/>
    </w:rPr>
  </w:style>
  <w:style w:type="paragraph" w:styleId="Rientronormale">
    <w:name w:val="Normal Indent"/>
    <w:basedOn w:val="Normale"/>
    <w:rsid w:val="00B741C9"/>
    <w:pPr>
      <w:ind w:left="708"/>
    </w:pPr>
  </w:style>
  <w:style w:type="paragraph" w:styleId="Sottotitolo">
    <w:name w:val="Subtitle"/>
    <w:basedOn w:val="Normale"/>
    <w:rsid w:val="00B741C9"/>
    <w:pPr>
      <w:spacing w:after="60"/>
      <w:jc w:val="center"/>
      <w:outlineLvl w:val="1"/>
    </w:pPr>
    <w:rPr>
      <w:rFonts w:ascii="Arial" w:hAnsi="Arial" w:cs="Arial"/>
    </w:rPr>
  </w:style>
  <w:style w:type="paragraph" w:styleId="Bloccoditesto">
    <w:name w:val="Block Text"/>
    <w:basedOn w:val="Normale"/>
    <w:rsid w:val="00B741C9"/>
    <w:pPr>
      <w:ind w:left="1440" w:right="1440"/>
    </w:pPr>
  </w:style>
  <w:style w:type="paragraph" w:styleId="Testomacro">
    <w:name w:val="macro"/>
    <w:semiHidden/>
    <w:rsid w:val="00B741C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GB"/>
    </w:rPr>
  </w:style>
  <w:style w:type="paragraph" w:styleId="Testonotaapidipagina">
    <w:name w:val="footnote text"/>
    <w:basedOn w:val="Normale"/>
    <w:link w:val="TestonotaapidipaginaCarattere"/>
    <w:uiPriority w:val="99"/>
    <w:semiHidden/>
    <w:rsid w:val="00B741C9"/>
    <w:rPr>
      <w:sz w:val="20"/>
      <w:szCs w:val="20"/>
    </w:rPr>
  </w:style>
  <w:style w:type="paragraph" w:styleId="Titoloindice">
    <w:name w:val="index heading"/>
    <w:basedOn w:val="Normale"/>
    <w:next w:val="Indice1"/>
    <w:semiHidden/>
    <w:rsid w:val="00B741C9"/>
    <w:rPr>
      <w:rFonts w:ascii="Arial" w:hAnsi="Arial" w:cs="Arial"/>
      <w:b/>
      <w:bCs/>
    </w:rPr>
  </w:style>
  <w:style w:type="paragraph" w:styleId="Titoloindicefonti">
    <w:name w:val="toa heading"/>
    <w:basedOn w:val="Normale"/>
    <w:next w:val="Normale"/>
    <w:semiHidden/>
    <w:rsid w:val="00B741C9"/>
    <w:pPr>
      <w:spacing w:before="120"/>
    </w:pPr>
    <w:rPr>
      <w:rFonts w:ascii="Arial" w:hAnsi="Arial" w:cs="Arial"/>
      <w:b/>
      <w:bCs/>
    </w:rPr>
  </w:style>
  <w:style w:type="character" w:customStyle="1" w:styleId="TtitoloparagrafoCarattere">
    <w:name w:val="T titolo paragrafo Carattere"/>
    <w:link w:val="Ttitoloparagrafo"/>
    <w:rsid w:val="00752905"/>
    <w:rPr>
      <w:b/>
      <w:spacing w:val="25"/>
      <w:sz w:val="32"/>
      <w:lang w:val="en-GB"/>
    </w:rPr>
  </w:style>
  <w:style w:type="paragraph" w:customStyle="1" w:styleId="tabletitle">
    <w:name w:val="table title"/>
    <w:basedOn w:val="Normale"/>
    <w:next w:val="Normale"/>
    <w:rsid w:val="00D86AB0"/>
    <w:pPr>
      <w:overflowPunct w:val="0"/>
      <w:autoSpaceDE w:val="0"/>
      <w:autoSpaceDN w:val="0"/>
      <w:adjustRightInd w:val="0"/>
      <w:spacing w:line="360" w:lineRule="auto"/>
      <w:textAlignment w:val="baseline"/>
    </w:pPr>
    <w:rPr>
      <w:sz w:val="20"/>
      <w:szCs w:val="20"/>
      <w:lang w:val="de-DE" w:eastAsia="en-US"/>
    </w:rPr>
  </w:style>
  <w:style w:type="table" w:styleId="Grigliatabella">
    <w:name w:val="Table Grid"/>
    <w:basedOn w:val="Tabellanormale"/>
    <w:uiPriority w:val="59"/>
    <w:rsid w:val="0021325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stonormaleCarattere">
    <w:name w:val="Testo normale Carattere"/>
    <w:link w:val="Testonormale"/>
    <w:rsid w:val="00F726FD"/>
    <w:rPr>
      <w:rFonts w:ascii="Courier New" w:hAnsi="Courier New" w:cs="Courier New"/>
      <w:lang w:val="it-IT" w:eastAsia="it-IT" w:bidi="ar-SA"/>
    </w:rPr>
  </w:style>
  <w:style w:type="character" w:customStyle="1" w:styleId="TdidascaliaCarattere">
    <w:name w:val="T didascalia Carattere"/>
    <w:link w:val="Tdidascalia0"/>
    <w:rsid w:val="00180036"/>
    <w:rPr>
      <w:rFonts w:ascii="Courier New" w:hAnsi="Courier New" w:cs="Courier New"/>
      <w:b/>
      <w:bCs/>
      <w:sz w:val="22"/>
      <w:szCs w:val="19"/>
      <w:lang w:val="en-GB" w:eastAsia="it-IT" w:bidi="ar-SA"/>
    </w:rPr>
  </w:style>
  <w:style w:type="paragraph" w:customStyle="1" w:styleId="Titolo2tesi">
    <w:name w:val="Titolo 2 tesi"/>
    <w:basedOn w:val="Normale"/>
    <w:rsid w:val="001E5A67"/>
    <w:pPr>
      <w:numPr>
        <w:numId w:val="15"/>
      </w:numPr>
      <w:tabs>
        <w:tab w:val="clear" w:pos="716"/>
      </w:tabs>
      <w:spacing w:before="120" w:line="360" w:lineRule="auto"/>
      <w:ind w:left="0" w:firstLine="0"/>
      <w:jc w:val="both"/>
    </w:pPr>
    <w:rPr>
      <w:b/>
    </w:rPr>
  </w:style>
  <w:style w:type="paragraph" w:customStyle="1" w:styleId="xl30">
    <w:name w:val="xl30"/>
    <w:basedOn w:val="Normale"/>
    <w:rsid w:val="00EE56B8"/>
    <w:pPr>
      <w:pBdr>
        <w:left w:val="single" w:sz="4" w:space="0" w:color="auto"/>
        <w:bottom w:val="single" w:sz="4" w:space="0" w:color="auto"/>
        <w:right w:val="single" w:sz="4" w:space="0" w:color="auto"/>
      </w:pBdr>
      <w:spacing w:before="100" w:beforeAutospacing="1" w:after="100" w:afterAutospacing="1"/>
    </w:pPr>
    <w:rPr>
      <w:b/>
      <w:bCs/>
      <w:lang w:val="it-IT"/>
    </w:rPr>
  </w:style>
  <w:style w:type="paragraph" w:customStyle="1" w:styleId="indent">
    <w:name w:val="indent"/>
    <w:basedOn w:val="Normale"/>
    <w:rsid w:val="001B6CC2"/>
    <w:pPr>
      <w:numPr>
        <w:numId w:val="16"/>
      </w:numPr>
      <w:spacing w:after="40" w:line="360" w:lineRule="auto"/>
      <w:ind w:right="-51"/>
      <w:jc w:val="both"/>
    </w:pPr>
    <w:rPr>
      <w:rFonts w:ascii="Palatino" w:hAnsi="Palatino"/>
      <w:sz w:val="21"/>
      <w:szCs w:val="20"/>
    </w:rPr>
  </w:style>
  <w:style w:type="paragraph" w:customStyle="1" w:styleId="Normalj">
    <w:name w:val="Normalj"/>
    <w:basedOn w:val="Normale"/>
    <w:rsid w:val="001B6CC2"/>
    <w:pPr>
      <w:widowControl w:val="0"/>
      <w:spacing w:line="360" w:lineRule="auto"/>
      <w:ind w:firstLine="284"/>
      <w:jc w:val="both"/>
    </w:pPr>
    <w:rPr>
      <w:rFonts w:ascii="Palatino" w:hAnsi="Palatino"/>
      <w:snapToGrid w:val="0"/>
      <w:spacing w:val="-1"/>
      <w:sz w:val="21"/>
      <w:szCs w:val="20"/>
    </w:rPr>
  </w:style>
  <w:style w:type="paragraph" w:customStyle="1" w:styleId="StileTcorpoparagrafoprima12pt">
    <w:name w:val="Stile T corpo paragrafo + prima 12 pt"/>
    <w:basedOn w:val="Tcorpoparagrafo"/>
    <w:qFormat/>
    <w:rsid w:val="00971331"/>
    <w:pPr>
      <w:spacing w:before="160"/>
    </w:pPr>
  </w:style>
  <w:style w:type="character" w:customStyle="1" w:styleId="Tcorpo1paragrafoCarattere">
    <w:name w:val="T corpo 1° paragrafo Carattere"/>
    <w:basedOn w:val="TcorpoparagrafoCarattere"/>
    <w:link w:val="Tcorpo1paragrafo"/>
    <w:rsid w:val="006E7727"/>
    <w:rPr>
      <w:sz w:val="24"/>
      <w:lang w:val="en-GB" w:eastAsia="it-IT" w:bidi="ar-SA"/>
    </w:rPr>
  </w:style>
  <w:style w:type="character" w:styleId="Enfasicorsivo">
    <w:name w:val="Emphasis"/>
    <w:rsid w:val="00C77303"/>
    <w:rPr>
      <w:i/>
      <w:iCs/>
    </w:rPr>
  </w:style>
  <w:style w:type="character" w:customStyle="1" w:styleId="Titolo1Carattere">
    <w:name w:val="Titolo 1 Carattere"/>
    <w:link w:val="Titolo1"/>
    <w:uiPriority w:val="9"/>
    <w:rsid w:val="002E7975"/>
    <w:rPr>
      <w:rFonts w:ascii="Arial" w:hAnsi="Arial" w:cs="Arial"/>
      <w:b/>
      <w:bCs/>
      <w:kern w:val="32"/>
      <w:sz w:val="32"/>
      <w:szCs w:val="32"/>
      <w:lang w:val="en-GB"/>
    </w:rPr>
  </w:style>
  <w:style w:type="character" w:styleId="Enfasigrassetto">
    <w:name w:val="Strong"/>
    <w:uiPriority w:val="22"/>
    <w:qFormat/>
    <w:rsid w:val="00C27CE0"/>
    <w:rPr>
      <w:b/>
      <w:bCs/>
    </w:rPr>
  </w:style>
  <w:style w:type="character" w:customStyle="1" w:styleId="figure-title">
    <w:name w:val="figure-title"/>
    <w:basedOn w:val="Caratterepredefinitoparagrafo"/>
    <w:rsid w:val="00291990"/>
  </w:style>
  <w:style w:type="character" w:customStyle="1" w:styleId="figure-titlelabel">
    <w:name w:val="figure-titlelabel"/>
    <w:basedOn w:val="Caratterepredefinitoparagrafo"/>
    <w:rsid w:val="00291990"/>
  </w:style>
  <w:style w:type="character" w:customStyle="1" w:styleId="p1aZchn">
    <w:name w:val="p1a Zchn"/>
    <w:link w:val="p1a"/>
    <w:locked/>
    <w:rsid w:val="000B0541"/>
    <w:rPr>
      <w:lang w:val="en-US" w:eastAsia="de-DE"/>
    </w:rPr>
  </w:style>
  <w:style w:type="paragraph" w:customStyle="1" w:styleId="p1a">
    <w:name w:val="p1a"/>
    <w:basedOn w:val="Normale"/>
    <w:next w:val="Normale"/>
    <w:link w:val="p1aZchn"/>
    <w:rsid w:val="000B0541"/>
    <w:pPr>
      <w:jc w:val="both"/>
    </w:pPr>
    <w:rPr>
      <w:sz w:val="20"/>
      <w:szCs w:val="20"/>
      <w:lang w:val="en-US" w:eastAsia="de-DE"/>
    </w:rPr>
  </w:style>
  <w:style w:type="paragraph" w:customStyle="1" w:styleId="figlegend">
    <w:name w:val="figlegend"/>
    <w:basedOn w:val="Normale"/>
    <w:next w:val="Normale"/>
    <w:link w:val="figlegendCarattere"/>
    <w:rsid w:val="000037D3"/>
    <w:pPr>
      <w:keepNext/>
      <w:keepLines/>
      <w:spacing w:before="120" w:after="240"/>
      <w:jc w:val="both"/>
    </w:pPr>
    <w:rPr>
      <w:rFonts w:ascii="Times" w:hAnsi="Times"/>
      <w:sz w:val="18"/>
      <w:szCs w:val="20"/>
      <w:lang w:val="en-US" w:eastAsia="de-DE"/>
    </w:rPr>
  </w:style>
  <w:style w:type="character" w:customStyle="1" w:styleId="figlegendCarattere">
    <w:name w:val="figlegend Carattere"/>
    <w:link w:val="figlegend"/>
    <w:rsid w:val="000037D3"/>
    <w:rPr>
      <w:rFonts w:ascii="Times" w:hAnsi="Times"/>
      <w:sz w:val="18"/>
      <w:lang w:val="en-US" w:eastAsia="de-DE"/>
    </w:rPr>
  </w:style>
  <w:style w:type="paragraph" w:customStyle="1" w:styleId="StilefiglegendGrassetto">
    <w:name w:val="Stile figlegend + Grassetto"/>
    <w:basedOn w:val="figlegend"/>
    <w:link w:val="StilefiglegendGrassettoCarattere"/>
    <w:rsid w:val="000037D3"/>
    <w:rPr>
      <w:b/>
      <w:bCs/>
    </w:rPr>
  </w:style>
  <w:style w:type="character" w:customStyle="1" w:styleId="StilefiglegendGrassettoCarattere">
    <w:name w:val="Stile figlegend + Grassetto Carattere"/>
    <w:link w:val="StilefiglegendGrassetto"/>
    <w:rsid w:val="000037D3"/>
    <w:rPr>
      <w:rFonts w:ascii="Times" w:hAnsi="Times"/>
      <w:b/>
      <w:bCs/>
      <w:sz w:val="18"/>
      <w:lang w:val="en-US" w:eastAsia="de-DE"/>
    </w:rPr>
  </w:style>
  <w:style w:type="character" w:styleId="Rimandonotaapidipagina">
    <w:name w:val="footnote reference"/>
    <w:uiPriority w:val="99"/>
    <w:unhideWhenUsed/>
    <w:rsid w:val="005703CA"/>
    <w:rPr>
      <w:vertAlign w:val="superscript"/>
    </w:rPr>
  </w:style>
  <w:style w:type="character" w:styleId="Rimandonotadichiusura">
    <w:name w:val="endnote reference"/>
    <w:rsid w:val="002F47A5"/>
    <w:rPr>
      <w:vertAlign w:val="superscript"/>
    </w:rPr>
  </w:style>
  <w:style w:type="paragraph" w:customStyle="1" w:styleId="Timage">
    <w:name w:val="T image"/>
    <w:next w:val="TDidascalia"/>
    <w:qFormat/>
    <w:rsid w:val="001A3884"/>
    <w:pPr>
      <w:keepNext/>
      <w:spacing w:before="240" w:after="240"/>
      <w:jc w:val="center"/>
    </w:pPr>
    <w:rPr>
      <w:noProof/>
    </w:rPr>
  </w:style>
  <w:style w:type="paragraph" w:customStyle="1" w:styleId="Tintestparagrafo">
    <w:name w:val="T intest paragrafo"/>
    <w:basedOn w:val="Ttitolosottosottopar"/>
    <w:link w:val="TintestparagrafoCarattere"/>
    <w:qFormat/>
    <w:rsid w:val="002E63FE"/>
    <w:rPr>
      <w:i w:val="0"/>
    </w:rPr>
  </w:style>
  <w:style w:type="paragraph" w:customStyle="1" w:styleId="Testo">
    <w:name w:val="Testo"/>
    <w:basedOn w:val="Normale"/>
    <w:rsid w:val="008F3CE8"/>
    <w:pPr>
      <w:spacing w:after="240"/>
      <w:contextualSpacing/>
      <w:jc w:val="both"/>
    </w:pPr>
    <w:rPr>
      <w:rFonts w:ascii="Arial" w:hAnsi="Arial" w:cs="Arial"/>
      <w:lang w:val="it-IT"/>
    </w:rPr>
  </w:style>
  <w:style w:type="character" w:customStyle="1" w:styleId="TtitolosottoparCarattere">
    <w:name w:val="T titolo sottopar. Carattere"/>
    <w:link w:val="Ttitolosottopar"/>
    <w:rsid w:val="002E63FE"/>
    <w:rPr>
      <w:b/>
      <w:spacing w:val="25"/>
      <w:sz w:val="28"/>
      <w:lang w:val="en-GB"/>
    </w:rPr>
  </w:style>
  <w:style w:type="character" w:customStyle="1" w:styleId="TtitolosottosottoparCarattere">
    <w:name w:val="T titolo sottosottopar. Carattere"/>
    <w:link w:val="Ttitolosottosottopar"/>
    <w:rsid w:val="002E63FE"/>
    <w:rPr>
      <w:b/>
      <w:bCs/>
      <w:i/>
      <w:spacing w:val="20"/>
      <w:sz w:val="24"/>
      <w:lang w:val="en-GB"/>
    </w:rPr>
  </w:style>
  <w:style w:type="character" w:customStyle="1" w:styleId="TintestparagrafoCarattere">
    <w:name w:val="T intest paragrafo Carattere"/>
    <w:basedOn w:val="TtitolosottosottoparCarattere"/>
    <w:link w:val="Tintestparagrafo"/>
    <w:rsid w:val="002E63FE"/>
    <w:rPr>
      <w:b/>
      <w:bCs/>
      <w:i/>
      <w:spacing w:val="20"/>
      <w:sz w:val="24"/>
      <w:lang w:val="en-GB"/>
    </w:rPr>
  </w:style>
  <w:style w:type="paragraph" w:customStyle="1" w:styleId="Ttitolo5livello">
    <w:name w:val="T titolo 5° livello"/>
    <w:qFormat/>
    <w:rsid w:val="007A1B9E"/>
    <w:pPr>
      <w:keepNext/>
      <w:keepLines/>
      <w:spacing w:before="240"/>
    </w:pPr>
    <w:rPr>
      <w:b/>
      <w:lang w:val="en-US"/>
    </w:rPr>
  </w:style>
  <w:style w:type="paragraph" w:customStyle="1" w:styleId="Ttestopiccolo">
    <w:name w:val="T testo + piccolo"/>
    <w:basedOn w:val="Tcorpoparagrafo"/>
    <w:qFormat/>
    <w:rsid w:val="00565BF1"/>
    <w:pPr>
      <w:spacing w:before="0" w:line="360" w:lineRule="auto"/>
      <w:ind w:left="284" w:right="282" w:firstLine="0"/>
    </w:pPr>
    <w:rPr>
      <w:i/>
      <w:sz w:val="22"/>
      <w:szCs w:val="22"/>
      <w:lang w:val="en-US"/>
    </w:rPr>
  </w:style>
  <w:style w:type="character" w:customStyle="1" w:styleId="TestonotadichiusuraCarattere">
    <w:name w:val="Testo nota di chiusura Carattere"/>
    <w:basedOn w:val="Caratterepredefinitoparagrafo"/>
    <w:link w:val="Testonotadichiusura"/>
    <w:semiHidden/>
    <w:rsid w:val="004A541E"/>
  </w:style>
  <w:style w:type="character" w:customStyle="1" w:styleId="TestonotaapidipaginaCarattere">
    <w:name w:val="Testo nota a piè di pagina Carattere"/>
    <w:link w:val="Testonotaapidipagina"/>
    <w:uiPriority w:val="99"/>
    <w:semiHidden/>
    <w:rsid w:val="00460D20"/>
    <w:rPr>
      <w:lang w:val="en-GB"/>
    </w:rPr>
  </w:style>
  <w:style w:type="paragraph" w:styleId="Paragrafoelenco">
    <w:name w:val="List Paragraph"/>
    <w:basedOn w:val="Normale"/>
    <w:uiPriority w:val="34"/>
    <w:qFormat/>
    <w:rsid w:val="00551EAB"/>
    <w:pPr>
      <w:spacing w:after="200"/>
      <w:ind w:left="720"/>
      <w:contextualSpacing/>
    </w:pPr>
    <w:rPr>
      <w:rFonts w:ascii="Cambria" w:eastAsia="Calibri" w:hAnsi="Cambria"/>
      <w:sz w:val="20"/>
      <w:szCs w:val="22"/>
      <w:lang w:val="it-IT" w:eastAsia="en-US"/>
    </w:rPr>
  </w:style>
  <w:style w:type="paragraph" w:customStyle="1" w:styleId="Testopar2">
    <w:name w:val="Testo par 2"/>
    <w:basedOn w:val="Normale"/>
    <w:rsid w:val="00100C55"/>
    <w:pPr>
      <w:spacing w:line="360" w:lineRule="auto"/>
      <w:ind w:firstLine="709"/>
      <w:jc w:val="both"/>
    </w:pPr>
    <w:rPr>
      <w:lang w:val="it-IT"/>
    </w:rPr>
  </w:style>
  <w:style w:type="character" w:customStyle="1" w:styleId="Titolo3Carattere">
    <w:name w:val="Titolo 3 Carattere"/>
    <w:link w:val="Titolo3"/>
    <w:rsid w:val="00100C55"/>
    <w:rPr>
      <w:rFonts w:ascii="Arial" w:hAnsi="Arial" w:cs="Arial"/>
      <w:b/>
      <w:bCs/>
      <w:sz w:val="26"/>
      <w:szCs w:val="26"/>
      <w:lang w:val="en-GB"/>
    </w:rPr>
  </w:style>
  <w:style w:type="paragraph" w:customStyle="1" w:styleId="Copyright">
    <w:name w:val="Copyright"/>
    <w:basedOn w:val="Normale"/>
    <w:rsid w:val="00C40BF6"/>
    <w:pPr>
      <w:framePr w:w="4680" w:h="1977" w:hSpace="187" w:wrap="auto" w:vAnchor="page" w:hAnchor="page" w:x="1155" w:y="12605" w:anchorLock="1"/>
      <w:jc w:val="both"/>
    </w:pPr>
    <w:rPr>
      <w:sz w:val="16"/>
      <w:szCs w:val="20"/>
      <w:lang w:val="en-US" w:eastAsia="en-US"/>
    </w:rPr>
  </w:style>
  <w:style w:type="paragraph" w:customStyle="1" w:styleId="bibliografia">
    <w:name w:val="bibliografia"/>
    <w:basedOn w:val="Normale"/>
    <w:rsid w:val="00506D11"/>
    <w:pPr>
      <w:autoSpaceDE w:val="0"/>
      <w:autoSpaceDN w:val="0"/>
      <w:adjustRightInd w:val="0"/>
      <w:ind w:left="567" w:hanging="567"/>
      <w:jc w:val="both"/>
    </w:pPr>
    <w:rPr>
      <w:rFonts w:ascii="TimesNewRoman" w:hAnsi="TimesNewRoman" w:cs="TimesNewRoman"/>
      <w:b/>
      <w:sz w:val="28"/>
      <w:szCs w:val="28"/>
      <w:lang w:val="fr-FR"/>
    </w:rPr>
  </w:style>
  <w:style w:type="paragraph" w:customStyle="1" w:styleId="Riferimenti">
    <w:name w:val="Riferimenti"/>
    <w:basedOn w:val="Normale"/>
    <w:link w:val="RiferimentiCarattere"/>
    <w:qFormat/>
    <w:rsid w:val="00506D11"/>
    <w:pPr>
      <w:keepLines/>
      <w:tabs>
        <w:tab w:val="left" w:pos="360"/>
      </w:tabs>
      <w:ind w:left="567" w:hanging="567"/>
      <w:jc w:val="both"/>
    </w:pPr>
    <w:rPr>
      <w:lang w:val="en-US"/>
    </w:rPr>
  </w:style>
  <w:style w:type="character" w:customStyle="1" w:styleId="PidipaginaCarattere">
    <w:name w:val="Piè di pagina Carattere"/>
    <w:link w:val="Pidipagina"/>
    <w:rsid w:val="00D619BE"/>
    <w:rPr>
      <w:sz w:val="24"/>
      <w:szCs w:val="24"/>
      <w:lang w:val="en-GB"/>
    </w:rPr>
  </w:style>
  <w:style w:type="character" w:customStyle="1" w:styleId="RiferimentiCarattere">
    <w:name w:val="Riferimenti Carattere"/>
    <w:link w:val="Riferimenti"/>
    <w:rsid w:val="00506D11"/>
    <w:rPr>
      <w:sz w:val="24"/>
      <w:szCs w:val="24"/>
      <w:lang w:val="en-US"/>
    </w:rPr>
  </w:style>
  <w:style w:type="paragraph" w:customStyle="1" w:styleId="FWDidascalia">
    <w:name w:val="FW_Didascalia"/>
    <w:basedOn w:val="Normale"/>
    <w:next w:val="Normale"/>
    <w:rsid w:val="00D619BE"/>
    <w:pPr>
      <w:spacing w:before="120" w:after="240"/>
      <w:jc w:val="center"/>
    </w:pPr>
    <w:rPr>
      <w:noProof/>
      <w:sz w:val="28"/>
      <w:szCs w:val="20"/>
    </w:rPr>
  </w:style>
  <w:style w:type="character" w:customStyle="1" w:styleId="IntestazioneCarattere">
    <w:name w:val="Intestazione Carattere"/>
    <w:link w:val="Intestazione"/>
    <w:rsid w:val="00D619BE"/>
    <w:rPr>
      <w:sz w:val="24"/>
      <w:szCs w:val="24"/>
      <w:lang w:val="en-GB"/>
    </w:rPr>
  </w:style>
  <w:style w:type="character" w:customStyle="1" w:styleId="TitoloCarattere">
    <w:name w:val="Titolo Carattere"/>
    <w:link w:val="Titolo"/>
    <w:rsid w:val="00D619BE"/>
    <w:rPr>
      <w:b/>
      <w:sz w:val="46"/>
      <w:szCs w:val="24"/>
    </w:rPr>
  </w:style>
  <w:style w:type="paragraph" w:customStyle="1" w:styleId="DidascFigCentro">
    <w:name w:val="DidascFigCentro"/>
    <w:basedOn w:val="Didascalia"/>
    <w:rsid w:val="00D619BE"/>
  </w:style>
  <w:style w:type="character" w:customStyle="1" w:styleId="PreformattatoHTMLCarattere">
    <w:name w:val="Preformattato HTML Carattere"/>
    <w:link w:val="PreformattatoHTML"/>
    <w:uiPriority w:val="99"/>
    <w:rsid w:val="0009373B"/>
    <w:rPr>
      <w:rFonts w:ascii="Courier New" w:hAnsi="Courier New" w:cs="Courier New"/>
      <w:lang w:val="en-GB"/>
    </w:rPr>
  </w:style>
  <w:style w:type="paragraph" w:styleId="Titolosommario">
    <w:name w:val="TOC Heading"/>
    <w:basedOn w:val="Titolo1"/>
    <w:next w:val="Normale"/>
    <w:uiPriority w:val="39"/>
    <w:semiHidden/>
    <w:unhideWhenUsed/>
    <w:qFormat/>
    <w:rsid w:val="00C839DD"/>
    <w:pPr>
      <w:keepLines/>
      <w:spacing w:before="480" w:after="0" w:line="276" w:lineRule="auto"/>
      <w:outlineLvl w:val="9"/>
    </w:pPr>
    <w:rPr>
      <w:rFonts w:ascii="Cambria" w:hAnsi="Cambria" w:cs="Times New Roman"/>
      <w:color w:val="365F91"/>
      <w:kern w:val="0"/>
      <w:sz w:val="28"/>
      <w:szCs w:val="28"/>
      <w:lang w:val="it-IT" w:eastAsia="en-US"/>
    </w:rPr>
  </w:style>
  <w:style w:type="paragraph" w:styleId="Revisione">
    <w:name w:val="Revision"/>
    <w:hidden/>
    <w:uiPriority w:val="71"/>
    <w:rsid w:val="004B7C7F"/>
    <w:rPr>
      <w:lang w:val="en-GB"/>
    </w:rPr>
  </w:style>
</w:styles>
</file>

<file path=word/webSettings.xml><?xml version="1.0" encoding="utf-8"?>
<w:webSettings xmlns:r="http://schemas.openxmlformats.org/officeDocument/2006/relationships" xmlns:w="http://schemas.openxmlformats.org/wordprocessingml/2006/main">
  <w:divs>
    <w:div w:id="9337162">
      <w:bodyDiv w:val="1"/>
      <w:marLeft w:val="0"/>
      <w:marRight w:val="0"/>
      <w:marTop w:val="0"/>
      <w:marBottom w:val="0"/>
      <w:divBdr>
        <w:top w:val="none" w:sz="0" w:space="0" w:color="auto"/>
        <w:left w:val="none" w:sz="0" w:space="0" w:color="auto"/>
        <w:bottom w:val="none" w:sz="0" w:space="0" w:color="auto"/>
        <w:right w:val="none" w:sz="0" w:space="0" w:color="auto"/>
      </w:divBdr>
    </w:div>
    <w:div w:id="11341403">
      <w:bodyDiv w:val="1"/>
      <w:marLeft w:val="0"/>
      <w:marRight w:val="0"/>
      <w:marTop w:val="0"/>
      <w:marBottom w:val="0"/>
      <w:divBdr>
        <w:top w:val="none" w:sz="0" w:space="0" w:color="auto"/>
        <w:left w:val="none" w:sz="0" w:space="0" w:color="auto"/>
        <w:bottom w:val="none" w:sz="0" w:space="0" w:color="auto"/>
        <w:right w:val="none" w:sz="0" w:space="0" w:color="auto"/>
      </w:divBdr>
    </w:div>
    <w:div w:id="14621319">
      <w:bodyDiv w:val="1"/>
      <w:marLeft w:val="0"/>
      <w:marRight w:val="0"/>
      <w:marTop w:val="0"/>
      <w:marBottom w:val="0"/>
      <w:divBdr>
        <w:top w:val="none" w:sz="0" w:space="0" w:color="auto"/>
        <w:left w:val="none" w:sz="0" w:space="0" w:color="auto"/>
        <w:bottom w:val="none" w:sz="0" w:space="0" w:color="auto"/>
        <w:right w:val="none" w:sz="0" w:space="0" w:color="auto"/>
      </w:divBdr>
    </w:div>
    <w:div w:id="15890844">
      <w:bodyDiv w:val="1"/>
      <w:marLeft w:val="0"/>
      <w:marRight w:val="0"/>
      <w:marTop w:val="0"/>
      <w:marBottom w:val="0"/>
      <w:divBdr>
        <w:top w:val="none" w:sz="0" w:space="0" w:color="auto"/>
        <w:left w:val="none" w:sz="0" w:space="0" w:color="auto"/>
        <w:bottom w:val="none" w:sz="0" w:space="0" w:color="auto"/>
        <w:right w:val="none" w:sz="0" w:space="0" w:color="auto"/>
      </w:divBdr>
    </w:div>
    <w:div w:id="23211481">
      <w:bodyDiv w:val="1"/>
      <w:marLeft w:val="0"/>
      <w:marRight w:val="0"/>
      <w:marTop w:val="0"/>
      <w:marBottom w:val="0"/>
      <w:divBdr>
        <w:top w:val="none" w:sz="0" w:space="0" w:color="auto"/>
        <w:left w:val="none" w:sz="0" w:space="0" w:color="auto"/>
        <w:bottom w:val="none" w:sz="0" w:space="0" w:color="auto"/>
        <w:right w:val="none" w:sz="0" w:space="0" w:color="auto"/>
      </w:divBdr>
    </w:div>
    <w:div w:id="28724819">
      <w:bodyDiv w:val="1"/>
      <w:marLeft w:val="0"/>
      <w:marRight w:val="0"/>
      <w:marTop w:val="0"/>
      <w:marBottom w:val="0"/>
      <w:divBdr>
        <w:top w:val="none" w:sz="0" w:space="0" w:color="auto"/>
        <w:left w:val="none" w:sz="0" w:space="0" w:color="auto"/>
        <w:bottom w:val="none" w:sz="0" w:space="0" w:color="auto"/>
        <w:right w:val="none" w:sz="0" w:space="0" w:color="auto"/>
      </w:divBdr>
    </w:div>
    <w:div w:id="35468530">
      <w:bodyDiv w:val="1"/>
      <w:marLeft w:val="0"/>
      <w:marRight w:val="0"/>
      <w:marTop w:val="0"/>
      <w:marBottom w:val="0"/>
      <w:divBdr>
        <w:top w:val="none" w:sz="0" w:space="0" w:color="auto"/>
        <w:left w:val="none" w:sz="0" w:space="0" w:color="auto"/>
        <w:bottom w:val="none" w:sz="0" w:space="0" w:color="auto"/>
        <w:right w:val="none" w:sz="0" w:space="0" w:color="auto"/>
      </w:divBdr>
    </w:div>
    <w:div w:id="38752168">
      <w:bodyDiv w:val="1"/>
      <w:marLeft w:val="0"/>
      <w:marRight w:val="0"/>
      <w:marTop w:val="0"/>
      <w:marBottom w:val="0"/>
      <w:divBdr>
        <w:top w:val="none" w:sz="0" w:space="0" w:color="auto"/>
        <w:left w:val="none" w:sz="0" w:space="0" w:color="auto"/>
        <w:bottom w:val="none" w:sz="0" w:space="0" w:color="auto"/>
        <w:right w:val="none" w:sz="0" w:space="0" w:color="auto"/>
      </w:divBdr>
    </w:div>
    <w:div w:id="70589726">
      <w:bodyDiv w:val="1"/>
      <w:marLeft w:val="0"/>
      <w:marRight w:val="0"/>
      <w:marTop w:val="0"/>
      <w:marBottom w:val="0"/>
      <w:divBdr>
        <w:top w:val="none" w:sz="0" w:space="0" w:color="auto"/>
        <w:left w:val="none" w:sz="0" w:space="0" w:color="auto"/>
        <w:bottom w:val="none" w:sz="0" w:space="0" w:color="auto"/>
        <w:right w:val="none" w:sz="0" w:space="0" w:color="auto"/>
      </w:divBdr>
    </w:div>
    <w:div w:id="91709748">
      <w:bodyDiv w:val="1"/>
      <w:marLeft w:val="0"/>
      <w:marRight w:val="0"/>
      <w:marTop w:val="0"/>
      <w:marBottom w:val="0"/>
      <w:divBdr>
        <w:top w:val="none" w:sz="0" w:space="0" w:color="auto"/>
        <w:left w:val="none" w:sz="0" w:space="0" w:color="auto"/>
        <w:bottom w:val="none" w:sz="0" w:space="0" w:color="auto"/>
        <w:right w:val="none" w:sz="0" w:space="0" w:color="auto"/>
      </w:divBdr>
    </w:div>
    <w:div w:id="96340146">
      <w:bodyDiv w:val="1"/>
      <w:marLeft w:val="0"/>
      <w:marRight w:val="0"/>
      <w:marTop w:val="0"/>
      <w:marBottom w:val="0"/>
      <w:divBdr>
        <w:top w:val="none" w:sz="0" w:space="0" w:color="auto"/>
        <w:left w:val="none" w:sz="0" w:space="0" w:color="auto"/>
        <w:bottom w:val="none" w:sz="0" w:space="0" w:color="auto"/>
        <w:right w:val="none" w:sz="0" w:space="0" w:color="auto"/>
      </w:divBdr>
    </w:div>
    <w:div w:id="98068166">
      <w:bodyDiv w:val="1"/>
      <w:marLeft w:val="0"/>
      <w:marRight w:val="0"/>
      <w:marTop w:val="0"/>
      <w:marBottom w:val="0"/>
      <w:divBdr>
        <w:top w:val="none" w:sz="0" w:space="0" w:color="auto"/>
        <w:left w:val="none" w:sz="0" w:space="0" w:color="auto"/>
        <w:bottom w:val="none" w:sz="0" w:space="0" w:color="auto"/>
        <w:right w:val="none" w:sz="0" w:space="0" w:color="auto"/>
      </w:divBdr>
    </w:div>
    <w:div w:id="98646417">
      <w:bodyDiv w:val="1"/>
      <w:marLeft w:val="0"/>
      <w:marRight w:val="0"/>
      <w:marTop w:val="0"/>
      <w:marBottom w:val="0"/>
      <w:divBdr>
        <w:top w:val="none" w:sz="0" w:space="0" w:color="auto"/>
        <w:left w:val="none" w:sz="0" w:space="0" w:color="auto"/>
        <w:bottom w:val="none" w:sz="0" w:space="0" w:color="auto"/>
        <w:right w:val="none" w:sz="0" w:space="0" w:color="auto"/>
      </w:divBdr>
    </w:div>
    <w:div w:id="99304270">
      <w:bodyDiv w:val="1"/>
      <w:marLeft w:val="0"/>
      <w:marRight w:val="0"/>
      <w:marTop w:val="0"/>
      <w:marBottom w:val="0"/>
      <w:divBdr>
        <w:top w:val="none" w:sz="0" w:space="0" w:color="auto"/>
        <w:left w:val="none" w:sz="0" w:space="0" w:color="auto"/>
        <w:bottom w:val="none" w:sz="0" w:space="0" w:color="auto"/>
        <w:right w:val="none" w:sz="0" w:space="0" w:color="auto"/>
      </w:divBdr>
    </w:div>
    <w:div w:id="100418405">
      <w:bodyDiv w:val="1"/>
      <w:marLeft w:val="0"/>
      <w:marRight w:val="0"/>
      <w:marTop w:val="0"/>
      <w:marBottom w:val="0"/>
      <w:divBdr>
        <w:top w:val="none" w:sz="0" w:space="0" w:color="auto"/>
        <w:left w:val="none" w:sz="0" w:space="0" w:color="auto"/>
        <w:bottom w:val="none" w:sz="0" w:space="0" w:color="auto"/>
        <w:right w:val="none" w:sz="0" w:space="0" w:color="auto"/>
      </w:divBdr>
    </w:div>
    <w:div w:id="102113307">
      <w:bodyDiv w:val="1"/>
      <w:marLeft w:val="0"/>
      <w:marRight w:val="0"/>
      <w:marTop w:val="0"/>
      <w:marBottom w:val="0"/>
      <w:divBdr>
        <w:top w:val="none" w:sz="0" w:space="0" w:color="auto"/>
        <w:left w:val="none" w:sz="0" w:space="0" w:color="auto"/>
        <w:bottom w:val="none" w:sz="0" w:space="0" w:color="auto"/>
        <w:right w:val="none" w:sz="0" w:space="0" w:color="auto"/>
      </w:divBdr>
    </w:div>
    <w:div w:id="118843169">
      <w:bodyDiv w:val="1"/>
      <w:marLeft w:val="0"/>
      <w:marRight w:val="0"/>
      <w:marTop w:val="0"/>
      <w:marBottom w:val="0"/>
      <w:divBdr>
        <w:top w:val="none" w:sz="0" w:space="0" w:color="auto"/>
        <w:left w:val="none" w:sz="0" w:space="0" w:color="auto"/>
        <w:bottom w:val="none" w:sz="0" w:space="0" w:color="auto"/>
        <w:right w:val="none" w:sz="0" w:space="0" w:color="auto"/>
      </w:divBdr>
    </w:div>
    <w:div w:id="122236624">
      <w:bodyDiv w:val="1"/>
      <w:marLeft w:val="0"/>
      <w:marRight w:val="0"/>
      <w:marTop w:val="0"/>
      <w:marBottom w:val="0"/>
      <w:divBdr>
        <w:top w:val="none" w:sz="0" w:space="0" w:color="auto"/>
        <w:left w:val="none" w:sz="0" w:space="0" w:color="auto"/>
        <w:bottom w:val="none" w:sz="0" w:space="0" w:color="auto"/>
        <w:right w:val="none" w:sz="0" w:space="0" w:color="auto"/>
      </w:divBdr>
    </w:div>
    <w:div w:id="124666249">
      <w:bodyDiv w:val="1"/>
      <w:marLeft w:val="0"/>
      <w:marRight w:val="0"/>
      <w:marTop w:val="0"/>
      <w:marBottom w:val="0"/>
      <w:divBdr>
        <w:top w:val="none" w:sz="0" w:space="0" w:color="auto"/>
        <w:left w:val="none" w:sz="0" w:space="0" w:color="auto"/>
        <w:bottom w:val="none" w:sz="0" w:space="0" w:color="auto"/>
        <w:right w:val="none" w:sz="0" w:space="0" w:color="auto"/>
      </w:divBdr>
    </w:div>
    <w:div w:id="127403647">
      <w:bodyDiv w:val="1"/>
      <w:marLeft w:val="0"/>
      <w:marRight w:val="0"/>
      <w:marTop w:val="0"/>
      <w:marBottom w:val="0"/>
      <w:divBdr>
        <w:top w:val="none" w:sz="0" w:space="0" w:color="auto"/>
        <w:left w:val="none" w:sz="0" w:space="0" w:color="auto"/>
        <w:bottom w:val="none" w:sz="0" w:space="0" w:color="auto"/>
        <w:right w:val="none" w:sz="0" w:space="0" w:color="auto"/>
      </w:divBdr>
    </w:div>
    <w:div w:id="131605054">
      <w:bodyDiv w:val="1"/>
      <w:marLeft w:val="0"/>
      <w:marRight w:val="0"/>
      <w:marTop w:val="0"/>
      <w:marBottom w:val="0"/>
      <w:divBdr>
        <w:top w:val="none" w:sz="0" w:space="0" w:color="auto"/>
        <w:left w:val="none" w:sz="0" w:space="0" w:color="auto"/>
        <w:bottom w:val="none" w:sz="0" w:space="0" w:color="auto"/>
        <w:right w:val="none" w:sz="0" w:space="0" w:color="auto"/>
      </w:divBdr>
    </w:div>
    <w:div w:id="133766723">
      <w:bodyDiv w:val="1"/>
      <w:marLeft w:val="0"/>
      <w:marRight w:val="0"/>
      <w:marTop w:val="0"/>
      <w:marBottom w:val="0"/>
      <w:divBdr>
        <w:top w:val="none" w:sz="0" w:space="0" w:color="auto"/>
        <w:left w:val="none" w:sz="0" w:space="0" w:color="auto"/>
        <w:bottom w:val="none" w:sz="0" w:space="0" w:color="auto"/>
        <w:right w:val="none" w:sz="0" w:space="0" w:color="auto"/>
      </w:divBdr>
    </w:div>
    <w:div w:id="134763453">
      <w:bodyDiv w:val="1"/>
      <w:marLeft w:val="0"/>
      <w:marRight w:val="0"/>
      <w:marTop w:val="0"/>
      <w:marBottom w:val="0"/>
      <w:divBdr>
        <w:top w:val="none" w:sz="0" w:space="0" w:color="auto"/>
        <w:left w:val="none" w:sz="0" w:space="0" w:color="auto"/>
        <w:bottom w:val="none" w:sz="0" w:space="0" w:color="auto"/>
        <w:right w:val="none" w:sz="0" w:space="0" w:color="auto"/>
      </w:divBdr>
    </w:div>
    <w:div w:id="139076110">
      <w:bodyDiv w:val="1"/>
      <w:marLeft w:val="0"/>
      <w:marRight w:val="0"/>
      <w:marTop w:val="0"/>
      <w:marBottom w:val="0"/>
      <w:divBdr>
        <w:top w:val="none" w:sz="0" w:space="0" w:color="auto"/>
        <w:left w:val="none" w:sz="0" w:space="0" w:color="auto"/>
        <w:bottom w:val="none" w:sz="0" w:space="0" w:color="auto"/>
        <w:right w:val="none" w:sz="0" w:space="0" w:color="auto"/>
      </w:divBdr>
    </w:div>
    <w:div w:id="145434975">
      <w:bodyDiv w:val="1"/>
      <w:marLeft w:val="0"/>
      <w:marRight w:val="0"/>
      <w:marTop w:val="0"/>
      <w:marBottom w:val="0"/>
      <w:divBdr>
        <w:top w:val="none" w:sz="0" w:space="0" w:color="auto"/>
        <w:left w:val="none" w:sz="0" w:space="0" w:color="auto"/>
        <w:bottom w:val="none" w:sz="0" w:space="0" w:color="auto"/>
        <w:right w:val="none" w:sz="0" w:space="0" w:color="auto"/>
      </w:divBdr>
    </w:div>
    <w:div w:id="151874920">
      <w:bodyDiv w:val="1"/>
      <w:marLeft w:val="0"/>
      <w:marRight w:val="0"/>
      <w:marTop w:val="0"/>
      <w:marBottom w:val="0"/>
      <w:divBdr>
        <w:top w:val="none" w:sz="0" w:space="0" w:color="auto"/>
        <w:left w:val="none" w:sz="0" w:space="0" w:color="auto"/>
        <w:bottom w:val="none" w:sz="0" w:space="0" w:color="auto"/>
        <w:right w:val="none" w:sz="0" w:space="0" w:color="auto"/>
      </w:divBdr>
    </w:div>
    <w:div w:id="153956991">
      <w:bodyDiv w:val="1"/>
      <w:marLeft w:val="0"/>
      <w:marRight w:val="0"/>
      <w:marTop w:val="0"/>
      <w:marBottom w:val="0"/>
      <w:divBdr>
        <w:top w:val="none" w:sz="0" w:space="0" w:color="auto"/>
        <w:left w:val="none" w:sz="0" w:space="0" w:color="auto"/>
        <w:bottom w:val="none" w:sz="0" w:space="0" w:color="auto"/>
        <w:right w:val="none" w:sz="0" w:space="0" w:color="auto"/>
      </w:divBdr>
    </w:div>
    <w:div w:id="179390483">
      <w:bodyDiv w:val="1"/>
      <w:marLeft w:val="0"/>
      <w:marRight w:val="0"/>
      <w:marTop w:val="0"/>
      <w:marBottom w:val="0"/>
      <w:divBdr>
        <w:top w:val="none" w:sz="0" w:space="0" w:color="auto"/>
        <w:left w:val="none" w:sz="0" w:space="0" w:color="auto"/>
        <w:bottom w:val="none" w:sz="0" w:space="0" w:color="auto"/>
        <w:right w:val="none" w:sz="0" w:space="0" w:color="auto"/>
      </w:divBdr>
    </w:div>
    <w:div w:id="190345045">
      <w:bodyDiv w:val="1"/>
      <w:marLeft w:val="0"/>
      <w:marRight w:val="0"/>
      <w:marTop w:val="0"/>
      <w:marBottom w:val="0"/>
      <w:divBdr>
        <w:top w:val="none" w:sz="0" w:space="0" w:color="auto"/>
        <w:left w:val="none" w:sz="0" w:space="0" w:color="auto"/>
        <w:bottom w:val="none" w:sz="0" w:space="0" w:color="auto"/>
        <w:right w:val="none" w:sz="0" w:space="0" w:color="auto"/>
      </w:divBdr>
    </w:div>
    <w:div w:id="194315314">
      <w:bodyDiv w:val="1"/>
      <w:marLeft w:val="0"/>
      <w:marRight w:val="0"/>
      <w:marTop w:val="0"/>
      <w:marBottom w:val="0"/>
      <w:divBdr>
        <w:top w:val="none" w:sz="0" w:space="0" w:color="auto"/>
        <w:left w:val="none" w:sz="0" w:space="0" w:color="auto"/>
        <w:bottom w:val="none" w:sz="0" w:space="0" w:color="auto"/>
        <w:right w:val="none" w:sz="0" w:space="0" w:color="auto"/>
      </w:divBdr>
    </w:div>
    <w:div w:id="203443478">
      <w:bodyDiv w:val="1"/>
      <w:marLeft w:val="0"/>
      <w:marRight w:val="0"/>
      <w:marTop w:val="0"/>
      <w:marBottom w:val="0"/>
      <w:divBdr>
        <w:top w:val="none" w:sz="0" w:space="0" w:color="auto"/>
        <w:left w:val="none" w:sz="0" w:space="0" w:color="auto"/>
        <w:bottom w:val="none" w:sz="0" w:space="0" w:color="auto"/>
        <w:right w:val="none" w:sz="0" w:space="0" w:color="auto"/>
      </w:divBdr>
    </w:div>
    <w:div w:id="228881359">
      <w:bodyDiv w:val="1"/>
      <w:marLeft w:val="0"/>
      <w:marRight w:val="0"/>
      <w:marTop w:val="0"/>
      <w:marBottom w:val="0"/>
      <w:divBdr>
        <w:top w:val="none" w:sz="0" w:space="0" w:color="auto"/>
        <w:left w:val="none" w:sz="0" w:space="0" w:color="auto"/>
        <w:bottom w:val="none" w:sz="0" w:space="0" w:color="auto"/>
        <w:right w:val="none" w:sz="0" w:space="0" w:color="auto"/>
      </w:divBdr>
    </w:div>
    <w:div w:id="243955599">
      <w:bodyDiv w:val="1"/>
      <w:marLeft w:val="0"/>
      <w:marRight w:val="0"/>
      <w:marTop w:val="0"/>
      <w:marBottom w:val="0"/>
      <w:divBdr>
        <w:top w:val="none" w:sz="0" w:space="0" w:color="auto"/>
        <w:left w:val="none" w:sz="0" w:space="0" w:color="auto"/>
        <w:bottom w:val="none" w:sz="0" w:space="0" w:color="auto"/>
        <w:right w:val="none" w:sz="0" w:space="0" w:color="auto"/>
      </w:divBdr>
    </w:div>
    <w:div w:id="246154076">
      <w:bodyDiv w:val="1"/>
      <w:marLeft w:val="0"/>
      <w:marRight w:val="0"/>
      <w:marTop w:val="0"/>
      <w:marBottom w:val="0"/>
      <w:divBdr>
        <w:top w:val="none" w:sz="0" w:space="0" w:color="auto"/>
        <w:left w:val="none" w:sz="0" w:space="0" w:color="auto"/>
        <w:bottom w:val="none" w:sz="0" w:space="0" w:color="auto"/>
        <w:right w:val="none" w:sz="0" w:space="0" w:color="auto"/>
      </w:divBdr>
    </w:div>
    <w:div w:id="248201084">
      <w:bodyDiv w:val="1"/>
      <w:marLeft w:val="0"/>
      <w:marRight w:val="0"/>
      <w:marTop w:val="0"/>
      <w:marBottom w:val="0"/>
      <w:divBdr>
        <w:top w:val="none" w:sz="0" w:space="0" w:color="auto"/>
        <w:left w:val="none" w:sz="0" w:space="0" w:color="auto"/>
        <w:bottom w:val="none" w:sz="0" w:space="0" w:color="auto"/>
        <w:right w:val="none" w:sz="0" w:space="0" w:color="auto"/>
      </w:divBdr>
    </w:div>
    <w:div w:id="248462472">
      <w:bodyDiv w:val="1"/>
      <w:marLeft w:val="0"/>
      <w:marRight w:val="0"/>
      <w:marTop w:val="0"/>
      <w:marBottom w:val="0"/>
      <w:divBdr>
        <w:top w:val="none" w:sz="0" w:space="0" w:color="auto"/>
        <w:left w:val="none" w:sz="0" w:space="0" w:color="auto"/>
        <w:bottom w:val="none" w:sz="0" w:space="0" w:color="auto"/>
        <w:right w:val="none" w:sz="0" w:space="0" w:color="auto"/>
      </w:divBdr>
    </w:div>
    <w:div w:id="254749769">
      <w:bodyDiv w:val="1"/>
      <w:marLeft w:val="0"/>
      <w:marRight w:val="0"/>
      <w:marTop w:val="0"/>
      <w:marBottom w:val="0"/>
      <w:divBdr>
        <w:top w:val="none" w:sz="0" w:space="0" w:color="auto"/>
        <w:left w:val="none" w:sz="0" w:space="0" w:color="auto"/>
        <w:bottom w:val="none" w:sz="0" w:space="0" w:color="auto"/>
        <w:right w:val="none" w:sz="0" w:space="0" w:color="auto"/>
      </w:divBdr>
    </w:div>
    <w:div w:id="255019329">
      <w:bodyDiv w:val="1"/>
      <w:marLeft w:val="0"/>
      <w:marRight w:val="0"/>
      <w:marTop w:val="0"/>
      <w:marBottom w:val="0"/>
      <w:divBdr>
        <w:top w:val="none" w:sz="0" w:space="0" w:color="auto"/>
        <w:left w:val="none" w:sz="0" w:space="0" w:color="auto"/>
        <w:bottom w:val="none" w:sz="0" w:space="0" w:color="auto"/>
        <w:right w:val="none" w:sz="0" w:space="0" w:color="auto"/>
      </w:divBdr>
    </w:div>
    <w:div w:id="257375162">
      <w:bodyDiv w:val="1"/>
      <w:marLeft w:val="0"/>
      <w:marRight w:val="0"/>
      <w:marTop w:val="0"/>
      <w:marBottom w:val="0"/>
      <w:divBdr>
        <w:top w:val="none" w:sz="0" w:space="0" w:color="auto"/>
        <w:left w:val="none" w:sz="0" w:space="0" w:color="auto"/>
        <w:bottom w:val="none" w:sz="0" w:space="0" w:color="auto"/>
        <w:right w:val="none" w:sz="0" w:space="0" w:color="auto"/>
      </w:divBdr>
    </w:div>
    <w:div w:id="260993083">
      <w:bodyDiv w:val="1"/>
      <w:marLeft w:val="0"/>
      <w:marRight w:val="0"/>
      <w:marTop w:val="0"/>
      <w:marBottom w:val="0"/>
      <w:divBdr>
        <w:top w:val="none" w:sz="0" w:space="0" w:color="auto"/>
        <w:left w:val="none" w:sz="0" w:space="0" w:color="auto"/>
        <w:bottom w:val="none" w:sz="0" w:space="0" w:color="auto"/>
        <w:right w:val="none" w:sz="0" w:space="0" w:color="auto"/>
      </w:divBdr>
    </w:div>
    <w:div w:id="267273264">
      <w:bodyDiv w:val="1"/>
      <w:marLeft w:val="0"/>
      <w:marRight w:val="0"/>
      <w:marTop w:val="0"/>
      <w:marBottom w:val="0"/>
      <w:divBdr>
        <w:top w:val="none" w:sz="0" w:space="0" w:color="auto"/>
        <w:left w:val="none" w:sz="0" w:space="0" w:color="auto"/>
        <w:bottom w:val="none" w:sz="0" w:space="0" w:color="auto"/>
        <w:right w:val="none" w:sz="0" w:space="0" w:color="auto"/>
      </w:divBdr>
    </w:div>
    <w:div w:id="269550626">
      <w:bodyDiv w:val="1"/>
      <w:marLeft w:val="0"/>
      <w:marRight w:val="0"/>
      <w:marTop w:val="0"/>
      <w:marBottom w:val="0"/>
      <w:divBdr>
        <w:top w:val="none" w:sz="0" w:space="0" w:color="auto"/>
        <w:left w:val="none" w:sz="0" w:space="0" w:color="auto"/>
        <w:bottom w:val="none" w:sz="0" w:space="0" w:color="auto"/>
        <w:right w:val="none" w:sz="0" w:space="0" w:color="auto"/>
      </w:divBdr>
    </w:div>
    <w:div w:id="276564934">
      <w:bodyDiv w:val="1"/>
      <w:marLeft w:val="0"/>
      <w:marRight w:val="0"/>
      <w:marTop w:val="0"/>
      <w:marBottom w:val="0"/>
      <w:divBdr>
        <w:top w:val="none" w:sz="0" w:space="0" w:color="auto"/>
        <w:left w:val="none" w:sz="0" w:space="0" w:color="auto"/>
        <w:bottom w:val="none" w:sz="0" w:space="0" w:color="auto"/>
        <w:right w:val="none" w:sz="0" w:space="0" w:color="auto"/>
      </w:divBdr>
    </w:div>
    <w:div w:id="277756740">
      <w:bodyDiv w:val="1"/>
      <w:marLeft w:val="0"/>
      <w:marRight w:val="0"/>
      <w:marTop w:val="0"/>
      <w:marBottom w:val="0"/>
      <w:divBdr>
        <w:top w:val="none" w:sz="0" w:space="0" w:color="auto"/>
        <w:left w:val="none" w:sz="0" w:space="0" w:color="auto"/>
        <w:bottom w:val="none" w:sz="0" w:space="0" w:color="auto"/>
        <w:right w:val="none" w:sz="0" w:space="0" w:color="auto"/>
      </w:divBdr>
    </w:div>
    <w:div w:id="295108815">
      <w:bodyDiv w:val="1"/>
      <w:marLeft w:val="0"/>
      <w:marRight w:val="0"/>
      <w:marTop w:val="0"/>
      <w:marBottom w:val="0"/>
      <w:divBdr>
        <w:top w:val="none" w:sz="0" w:space="0" w:color="auto"/>
        <w:left w:val="none" w:sz="0" w:space="0" w:color="auto"/>
        <w:bottom w:val="none" w:sz="0" w:space="0" w:color="auto"/>
        <w:right w:val="none" w:sz="0" w:space="0" w:color="auto"/>
      </w:divBdr>
    </w:div>
    <w:div w:id="302390145">
      <w:bodyDiv w:val="1"/>
      <w:marLeft w:val="0"/>
      <w:marRight w:val="0"/>
      <w:marTop w:val="0"/>
      <w:marBottom w:val="0"/>
      <w:divBdr>
        <w:top w:val="none" w:sz="0" w:space="0" w:color="auto"/>
        <w:left w:val="none" w:sz="0" w:space="0" w:color="auto"/>
        <w:bottom w:val="none" w:sz="0" w:space="0" w:color="auto"/>
        <w:right w:val="none" w:sz="0" w:space="0" w:color="auto"/>
      </w:divBdr>
    </w:div>
    <w:div w:id="306520902">
      <w:bodyDiv w:val="1"/>
      <w:marLeft w:val="0"/>
      <w:marRight w:val="0"/>
      <w:marTop w:val="0"/>
      <w:marBottom w:val="0"/>
      <w:divBdr>
        <w:top w:val="none" w:sz="0" w:space="0" w:color="auto"/>
        <w:left w:val="none" w:sz="0" w:space="0" w:color="auto"/>
        <w:bottom w:val="none" w:sz="0" w:space="0" w:color="auto"/>
        <w:right w:val="none" w:sz="0" w:space="0" w:color="auto"/>
      </w:divBdr>
    </w:div>
    <w:div w:id="327949336">
      <w:bodyDiv w:val="1"/>
      <w:marLeft w:val="0"/>
      <w:marRight w:val="0"/>
      <w:marTop w:val="0"/>
      <w:marBottom w:val="0"/>
      <w:divBdr>
        <w:top w:val="none" w:sz="0" w:space="0" w:color="auto"/>
        <w:left w:val="none" w:sz="0" w:space="0" w:color="auto"/>
        <w:bottom w:val="none" w:sz="0" w:space="0" w:color="auto"/>
        <w:right w:val="none" w:sz="0" w:space="0" w:color="auto"/>
      </w:divBdr>
    </w:div>
    <w:div w:id="368845627">
      <w:bodyDiv w:val="1"/>
      <w:marLeft w:val="0"/>
      <w:marRight w:val="0"/>
      <w:marTop w:val="0"/>
      <w:marBottom w:val="0"/>
      <w:divBdr>
        <w:top w:val="none" w:sz="0" w:space="0" w:color="auto"/>
        <w:left w:val="none" w:sz="0" w:space="0" w:color="auto"/>
        <w:bottom w:val="none" w:sz="0" w:space="0" w:color="auto"/>
        <w:right w:val="none" w:sz="0" w:space="0" w:color="auto"/>
      </w:divBdr>
    </w:div>
    <w:div w:id="376586100">
      <w:bodyDiv w:val="1"/>
      <w:marLeft w:val="0"/>
      <w:marRight w:val="0"/>
      <w:marTop w:val="0"/>
      <w:marBottom w:val="0"/>
      <w:divBdr>
        <w:top w:val="none" w:sz="0" w:space="0" w:color="auto"/>
        <w:left w:val="none" w:sz="0" w:space="0" w:color="auto"/>
        <w:bottom w:val="none" w:sz="0" w:space="0" w:color="auto"/>
        <w:right w:val="none" w:sz="0" w:space="0" w:color="auto"/>
      </w:divBdr>
    </w:div>
    <w:div w:id="376861852">
      <w:bodyDiv w:val="1"/>
      <w:marLeft w:val="0"/>
      <w:marRight w:val="0"/>
      <w:marTop w:val="0"/>
      <w:marBottom w:val="0"/>
      <w:divBdr>
        <w:top w:val="none" w:sz="0" w:space="0" w:color="auto"/>
        <w:left w:val="none" w:sz="0" w:space="0" w:color="auto"/>
        <w:bottom w:val="none" w:sz="0" w:space="0" w:color="auto"/>
        <w:right w:val="none" w:sz="0" w:space="0" w:color="auto"/>
      </w:divBdr>
    </w:div>
    <w:div w:id="377052557">
      <w:bodyDiv w:val="1"/>
      <w:marLeft w:val="0"/>
      <w:marRight w:val="0"/>
      <w:marTop w:val="0"/>
      <w:marBottom w:val="0"/>
      <w:divBdr>
        <w:top w:val="none" w:sz="0" w:space="0" w:color="auto"/>
        <w:left w:val="none" w:sz="0" w:space="0" w:color="auto"/>
        <w:bottom w:val="none" w:sz="0" w:space="0" w:color="auto"/>
        <w:right w:val="none" w:sz="0" w:space="0" w:color="auto"/>
      </w:divBdr>
    </w:div>
    <w:div w:id="384183734">
      <w:bodyDiv w:val="1"/>
      <w:marLeft w:val="0"/>
      <w:marRight w:val="0"/>
      <w:marTop w:val="0"/>
      <w:marBottom w:val="0"/>
      <w:divBdr>
        <w:top w:val="none" w:sz="0" w:space="0" w:color="auto"/>
        <w:left w:val="none" w:sz="0" w:space="0" w:color="auto"/>
        <w:bottom w:val="none" w:sz="0" w:space="0" w:color="auto"/>
        <w:right w:val="none" w:sz="0" w:space="0" w:color="auto"/>
      </w:divBdr>
    </w:div>
    <w:div w:id="385102948">
      <w:bodyDiv w:val="1"/>
      <w:marLeft w:val="0"/>
      <w:marRight w:val="0"/>
      <w:marTop w:val="0"/>
      <w:marBottom w:val="0"/>
      <w:divBdr>
        <w:top w:val="none" w:sz="0" w:space="0" w:color="auto"/>
        <w:left w:val="none" w:sz="0" w:space="0" w:color="auto"/>
        <w:bottom w:val="none" w:sz="0" w:space="0" w:color="auto"/>
        <w:right w:val="none" w:sz="0" w:space="0" w:color="auto"/>
      </w:divBdr>
    </w:div>
    <w:div w:id="394469310">
      <w:bodyDiv w:val="1"/>
      <w:marLeft w:val="0"/>
      <w:marRight w:val="0"/>
      <w:marTop w:val="0"/>
      <w:marBottom w:val="0"/>
      <w:divBdr>
        <w:top w:val="none" w:sz="0" w:space="0" w:color="auto"/>
        <w:left w:val="none" w:sz="0" w:space="0" w:color="auto"/>
        <w:bottom w:val="none" w:sz="0" w:space="0" w:color="auto"/>
        <w:right w:val="none" w:sz="0" w:space="0" w:color="auto"/>
      </w:divBdr>
    </w:div>
    <w:div w:id="400255797">
      <w:bodyDiv w:val="1"/>
      <w:marLeft w:val="0"/>
      <w:marRight w:val="0"/>
      <w:marTop w:val="0"/>
      <w:marBottom w:val="0"/>
      <w:divBdr>
        <w:top w:val="none" w:sz="0" w:space="0" w:color="auto"/>
        <w:left w:val="none" w:sz="0" w:space="0" w:color="auto"/>
        <w:bottom w:val="none" w:sz="0" w:space="0" w:color="auto"/>
        <w:right w:val="none" w:sz="0" w:space="0" w:color="auto"/>
      </w:divBdr>
    </w:div>
    <w:div w:id="404500140">
      <w:bodyDiv w:val="1"/>
      <w:marLeft w:val="0"/>
      <w:marRight w:val="0"/>
      <w:marTop w:val="0"/>
      <w:marBottom w:val="0"/>
      <w:divBdr>
        <w:top w:val="none" w:sz="0" w:space="0" w:color="auto"/>
        <w:left w:val="none" w:sz="0" w:space="0" w:color="auto"/>
        <w:bottom w:val="none" w:sz="0" w:space="0" w:color="auto"/>
        <w:right w:val="none" w:sz="0" w:space="0" w:color="auto"/>
      </w:divBdr>
    </w:div>
    <w:div w:id="404646103">
      <w:bodyDiv w:val="1"/>
      <w:marLeft w:val="0"/>
      <w:marRight w:val="0"/>
      <w:marTop w:val="0"/>
      <w:marBottom w:val="0"/>
      <w:divBdr>
        <w:top w:val="none" w:sz="0" w:space="0" w:color="auto"/>
        <w:left w:val="none" w:sz="0" w:space="0" w:color="auto"/>
        <w:bottom w:val="none" w:sz="0" w:space="0" w:color="auto"/>
        <w:right w:val="none" w:sz="0" w:space="0" w:color="auto"/>
      </w:divBdr>
    </w:div>
    <w:div w:id="406535321">
      <w:bodyDiv w:val="1"/>
      <w:marLeft w:val="0"/>
      <w:marRight w:val="0"/>
      <w:marTop w:val="0"/>
      <w:marBottom w:val="0"/>
      <w:divBdr>
        <w:top w:val="none" w:sz="0" w:space="0" w:color="auto"/>
        <w:left w:val="none" w:sz="0" w:space="0" w:color="auto"/>
        <w:bottom w:val="none" w:sz="0" w:space="0" w:color="auto"/>
        <w:right w:val="none" w:sz="0" w:space="0" w:color="auto"/>
      </w:divBdr>
    </w:div>
    <w:div w:id="412050955">
      <w:bodyDiv w:val="1"/>
      <w:marLeft w:val="0"/>
      <w:marRight w:val="0"/>
      <w:marTop w:val="0"/>
      <w:marBottom w:val="0"/>
      <w:divBdr>
        <w:top w:val="none" w:sz="0" w:space="0" w:color="auto"/>
        <w:left w:val="none" w:sz="0" w:space="0" w:color="auto"/>
        <w:bottom w:val="none" w:sz="0" w:space="0" w:color="auto"/>
        <w:right w:val="none" w:sz="0" w:space="0" w:color="auto"/>
      </w:divBdr>
    </w:div>
    <w:div w:id="425082113">
      <w:bodyDiv w:val="1"/>
      <w:marLeft w:val="0"/>
      <w:marRight w:val="0"/>
      <w:marTop w:val="0"/>
      <w:marBottom w:val="0"/>
      <w:divBdr>
        <w:top w:val="none" w:sz="0" w:space="0" w:color="auto"/>
        <w:left w:val="none" w:sz="0" w:space="0" w:color="auto"/>
        <w:bottom w:val="none" w:sz="0" w:space="0" w:color="auto"/>
        <w:right w:val="none" w:sz="0" w:space="0" w:color="auto"/>
      </w:divBdr>
    </w:div>
    <w:div w:id="425879612">
      <w:bodyDiv w:val="1"/>
      <w:marLeft w:val="0"/>
      <w:marRight w:val="0"/>
      <w:marTop w:val="0"/>
      <w:marBottom w:val="0"/>
      <w:divBdr>
        <w:top w:val="none" w:sz="0" w:space="0" w:color="auto"/>
        <w:left w:val="none" w:sz="0" w:space="0" w:color="auto"/>
        <w:bottom w:val="none" w:sz="0" w:space="0" w:color="auto"/>
        <w:right w:val="none" w:sz="0" w:space="0" w:color="auto"/>
      </w:divBdr>
    </w:div>
    <w:div w:id="456535898">
      <w:bodyDiv w:val="1"/>
      <w:marLeft w:val="0"/>
      <w:marRight w:val="0"/>
      <w:marTop w:val="0"/>
      <w:marBottom w:val="0"/>
      <w:divBdr>
        <w:top w:val="none" w:sz="0" w:space="0" w:color="auto"/>
        <w:left w:val="none" w:sz="0" w:space="0" w:color="auto"/>
        <w:bottom w:val="none" w:sz="0" w:space="0" w:color="auto"/>
        <w:right w:val="none" w:sz="0" w:space="0" w:color="auto"/>
      </w:divBdr>
    </w:div>
    <w:div w:id="460005200">
      <w:bodyDiv w:val="1"/>
      <w:marLeft w:val="0"/>
      <w:marRight w:val="0"/>
      <w:marTop w:val="0"/>
      <w:marBottom w:val="0"/>
      <w:divBdr>
        <w:top w:val="none" w:sz="0" w:space="0" w:color="auto"/>
        <w:left w:val="none" w:sz="0" w:space="0" w:color="auto"/>
        <w:bottom w:val="none" w:sz="0" w:space="0" w:color="auto"/>
        <w:right w:val="none" w:sz="0" w:space="0" w:color="auto"/>
      </w:divBdr>
    </w:div>
    <w:div w:id="461114477">
      <w:bodyDiv w:val="1"/>
      <w:marLeft w:val="0"/>
      <w:marRight w:val="0"/>
      <w:marTop w:val="0"/>
      <w:marBottom w:val="0"/>
      <w:divBdr>
        <w:top w:val="none" w:sz="0" w:space="0" w:color="auto"/>
        <w:left w:val="none" w:sz="0" w:space="0" w:color="auto"/>
        <w:bottom w:val="none" w:sz="0" w:space="0" w:color="auto"/>
        <w:right w:val="none" w:sz="0" w:space="0" w:color="auto"/>
      </w:divBdr>
    </w:div>
    <w:div w:id="461310589">
      <w:bodyDiv w:val="1"/>
      <w:marLeft w:val="0"/>
      <w:marRight w:val="0"/>
      <w:marTop w:val="0"/>
      <w:marBottom w:val="0"/>
      <w:divBdr>
        <w:top w:val="none" w:sz="0" w:space="0" w:color="auto"/>
        <w:left w:val="none" w:sz="0" w:space="0" w:color="auto"/>
        <w:bottom w:val="none" w:sz="0" w:space="0" w:color="auto"/>
        <w:right w:val="none" w:sz="0" w:space="0" w:color="auto"/>
      </w:divBdr>
    </w:div>
    <w:div w:id="463085410">
      <w:bodyDiv w:val="1"/>
      <w:marLeft w:val="0"/>
      <w:marRight w:val="0"/>
      <w:marTop w:val="0"/>
      <w:marBottom w:val="0"/>
      <w:divBdr>
        <w:top w:val="none" w:sz="0" w:space="0" w:color="auto"/>
        <w:left w:val="none" w:sz="0" w:space="0" w:color="auto"/>
        <w:bottom w:val="none" w:sz="0" w:space="0" w:color="auto"/>
        <w:right w:val="none" w:sz="0" w:space="0" w:color="auto"/>
      </w:divBdr>
    </w:div>
    <w:div w:id="464543904">
      <w:bodyDiv w:val="1"/>
      <w:marLeft w:val="0"/>
      <w:marRight w:val="0"/>
      <w:marTop w:val="0"/>
      <w:marBottom w:val="0"/>
      <w:divBdr>
        <w:top w:val="none" w:sz="0" w:space="0" w:color="auto"/>
        <w:left w:val="none" w:sz="0" w:space="0" w:color="auto"/>
        <w:bottom w:val="none" w:sz="0" w:space="0" w:color="auto"/>
        <w:right w:val="none" w:sz="0" w:space="0" w:color="auto"/>
      </w:divBdr>
    </w:div>
    <w:div w:id="471170486">
      <w:bodyDiv w:val="1"/>
      <w:marLeft w:val="0"/>
      <w:marRight w:val="0"/>
      <w:marTop w:val="0"/>
      <w:marBottom w:val="0"/>
      <w:divBdr>
        <w:top w:val="none" w:sz="0" w:space="0" w:color="auto"/>
        <w:left w:val="none" w:sz="0" w:space="0" w:color="auto"/>
        <w:bottom w:val="none" w:sz="0" w:space="0" w:color="auto"/>
        <w:right w:val="none" w:sz="0" w:space="0" w:color="auto"/>
      </w:divBdr>
    </w:div>
    <w:div w:id="471678213">
      <w:bodyDiv w:val="1"/>
      <w:marLeft w:val="0"/>
      <w:marRight w:val="0"/>
      <w:marTop w:val="0"/>
      <w:marBottom w:val="0"/>
      <w:divBdr>
        <w:top w:val="none" w:sz="0" w:space="0" w:color="auto"/>
        <w:left w:val="none" w:sz="0" w:space="0" w:color="auto"/>
        <w:bottom w:val="none" w:sz="0" w:space="0" w:color="auto"/>
        <w:right w:val="none" w:sz="0" w:space="0" w:color="auto"/>
      </w:divBdr>
    </w:div>
    <w:div w:id="472334146">
      <w:bodyDiv w:val="1"/>
      <w:marLeft w:val="0"/>
      <w:marRight w:val="0"/>
      <w:marTop w:val="0"/>
      <w:marBottom w:val="0"/>
      <w:divBdr>
        <w:top w:val="none" w:sz="0" w:space="0" w:color="auto"/>
        <w:left w:val="none" w:sz="0" w:space="0" w:color="auto"/>
        <w:bottom w:val="none" w:sz="0" w:space="0" w:color="auto"/>
        <w:right w:val="none" w:sz="0" w:space="0" w:color="auto"/>
      </w:divBdr>
    </w:div>
    <w:div w:id="477386189">
      <w:bodyDiv w:val="1"/>
      <w:marLeft w:val="0"/>
      <w:marRight w:val="0"/>
      <w:marTop w:val="0"/>
      <w:marBottom w:val="0"/>
      <w:divBdr>
        <w:top w:val="none" w:sz="0" w:space="0" w:color="auto"/>
        <w:left w:val="none" w:sz="0" w:space="0" w:color="auto"/>
        <w:bottom w:val="none" w:sz="0" w:space="0" w:color="auto"/>
        <w:right w:val="none" w:sz="0" w:space="0" w:color="auto"/>
      </w:divBdr>
    </w:div>
    <w:div w:id="480538585">
      <w:bodyDiv w:val="1"/>
      <w:marLeft w:val="0"/>
      <w:marRight w:val="0"/>
      <w:marTop w:val="0"/>
      <w:marBottom w:val="0"/>
      <w:divBdr>
        <w:top w:val="none" w:sz="0" w:space="0" w:color="auto"/>
        <w:left w:val="none" w:sz="0" w:space="0" w:color="auto"/>
        <w:bottom w:val="none" w:sz="0" w:space="0" w:color="auto"/>
        <w:right w:val="none" w:sz="0" w:space="0" w:color="auto"/>
      </w:divBdr>
    </w:div>
    <w:div w:id="483087367">
      <w:bodyDiv w:val="1"/>
      <w:marLeft w:val="0"/>
      <w:marRight w:val="0"/>
      <w:marTop w:val="0"/>
      <w:marBottom w:val="0"/>
      <w:divBdr>
        <w:top w:val="none" w:sz="0" w:space="0" w:color="auto"/>
        <w:left w:val="none" w:sz="0" w:space="0" w:color="auto"/>
        <w:bottom w:val="none" w:sz="0" w:space="0" w:color="auto"/>
        <w:right w:val="none" w:sz="0" w:space="0" w:color="auto"/>
      </w:divBdr>
    </w:div>
    <w:div w:id="503472539">
      <w:bodyDiv w:val="1"/>
      <w:marLeft w:val="0"/>
      <w:marRight w:val="0"/>
      <w:marTop w:val="0"/>
      <w:marBottom w:val="0"/>
      <w:divBdr>
        <w:top w:val="none" w:sz="0" w:space="0" w:color="auto"/>
        <w:left w:val="none" w:sz="0" w:space="0" w:color="auto"/>
        <w:bottom w:val="none" w:sz="0" w:space="0" w:color="auto"/>
        <w:right w:val="none" w:sz="0" w:space="0" w:color="auto"/>
      </w:divBdr>
    </w:div>
    <w:div w:id="508175093">
      <w:bodyDiv w:val="1"/>
      <w:marLeft w:val="0"/>
      <w:marRight w:val="0"/>
      <w:marTop w:val="0"/>
      <w:marBottom w:val="0"/>
      <w:divBdr>
        <w:top w:val="none" w:sz="0" w:space="0" w:color="auto"/>
        <w:left w:val="none" w:sz="0" w:space="0" w:color="auto"/>
        <w:bottom w:val="none" w:sz="0" w:space="0" w:color="auto"/>
        <w:right w:val="none" w:sz="0" w:space="0" w:color="auto"/>
      </w:divBdr>
    </w:div>
    <w:div w:id="509417460">
      <w:bodyDiv w:val="1"/>
      <w:marLeft w:val="0"/>
      <w:marRight w:val="0"/>
      <w:marTop w:val="0"/>
      <w:marBottom w:val="0"/>
      <w:divBdr>
        <w:top w:val="none" w:sz="0" w:space="0" w:color="auto"/>
        <w:left w:val="none" w:sz="0" w:space="0" w:color="auto"/>
        <w:bottom w:val="none" w:sz="0" w:space="0" w:color="auto"/>
        <w:right w:val="none" w:sz="0" w:space="0" w:color="auto"/>
      </w:divBdr>
    </w:div>
    <w:div w:id="515269696">
      <w:bodyDiv w:val="1"/>
      <w:marLeft w:val="0"/>
      <w:marRight w:val="0"/>
      <w:marTop w:val="0"/>
      <w:marBottom w:val="0"/>
      <w:divBdr>
        <w:top w:val="none" w:sz="0" w:space="0" w:color="auto"/>
        <w:left w:val="none" w:sz="0" w:space="0" w:color="auto"/>
        <w:bottom w:val="none" w:sz="0" w:space="0" w:color="auto"/>
        <w:right w:val="none" w:sz="0" w:space="0" w:color="auto"/>
      </w:divBdr>
    </w:div>
    <w:div w:id="524179471">
      <w:bodyDiv w:val="1"/>
      <w:marLeft w:val="0"/>
      <w:marRight w:val="0"/>
      <w:marTop w:val="0"/>
      <w:marBottom w:val="0"/>
      <w:divBdr>
        <w:top w:val="none" w:sz="0" w:space="0" w:color="auto"/>
        <w:left w:val="none" w:sz="0" w:space="0" w:color="auto"/>
        <w:bottom w:val="none" w:sz="0" w:space="0" w:color="auto"/>
        <w:right w:val="none" w:sz="0" w:space="0" w:color="auto"/>
      </w:divBdr>
    </w:div>
    <w:div w:id="525949631">
      <w:bodyDiv w:val="1"/>
      <w:marLeft w:val="0"/>
      <w:marRight w:val="0"/>
      <w:marTop w:val="0"/>
      <w:marBottom w:val="0"/>
      <w:divBdr>
        <w:top w:val="none" w:sz="0" w:space="0" w:color="auto"/>
        <w:left w:val="none" w:sz="0" w:space="0" w:color="auto"/>
        <w:bottom w:val="none" w:sz="0" w:space="0" w:color="auto"/>
        <w:right w:val="none" w:sz="0" w:space="0" w:color="auto"/>
      </w:divBdr>
    </w:div>
    <w:div w:id="531693720">
      <w:bodyDiv w:val="1"/>
      <w:marLeft w:val="0"/>
      <w:marRight w:val="0"/>
      <w:marTop w:val="0"/>
      <w:marBottom w:val="0"/>
      <w:divBdr>
        <w:top w:val="none" w:sz="0" w:space="0" w:color="auto"/>
        <w:left w:val="none" w:sz="0" w:space="0" w:color="auto"/>
        <w:bottom w:val="none" w:sz="0" w:space="0" w:color="auto"/>
        <w:right w:val="none" w:sz="0" w:space="0" w:color="auto"/>
      </w:divBdr>
    </w:div>
    <w:div w:id="533882228">
      <w:bodyDiv w:val="1"/>
      <w:marLeft w:val="0"/>
      <w:marRight w:val="0"/>
      <w:marTop w:val="0"/>
      <w:marBottom w:val="0"/>
      <w:divBdr>
        <w:top w:val="none" w:sz="0" w:space="0" w:color="auto"/>
        <w:left w:val="none" w:sz="0" w:space="0" w:color="auto"/>
        <w:bottom w:val="none" w:sz="0" w:space="0" w:color="auto"/>
        <w:right w:val="none" w:sz="0" w:space="0" w:color="auto"/>
      </w:divBdr>
    </w:div>
    <w:div w:id="541017969">
      <w:bodyDiv w:val="1"/>
      <w:marLeft w:val="0"/>
      <w:marRight w:val="0"/>
      <w:marTop w:val="0"/>
      <w:marBottom w:val="0"/>
      <w:divBdr>
        <w:top w:val="none" w:sz="0" w:space="0" w:color="auto"/>
        <w:left w:val="none" w:sz="0" w:space="0" w:color="auto"/>
        <w:bottom w:val="none" w:sz="0" w:space="0" w:color="auto"/>
        <w:right w:val="none" w:sz="0" w:space="0" w:color="auto"/>
      </w:divBdr>
    </w:div>
    <w:div w:id="545139029">
      <w:bodyDiv w:val="1"/>
      <w:marLeft w:val="0"/>
      <w:marRight w:val="0"/>
      <w:marTop w:val="0"/>
      <w:marBottom w:val="0"/>
      <w:divBdr>
        <w:top w:val="none" w:sz="0" w:space="0" w:color="auto"/>
        <w:left w:val="none" w:sz="0" w:space="0" w:color="auto"/>
        <w:bottom w:val="none" w:sz="0" w:space="0" w:color="auto"/>
        <w:right w:val="none" w:sz="0" w:space="0" w:color="auto"/>
      </w:divBdr>
    </w:div>
    <w:div w:id="546573499">
      <w:bodyDiv w:val="1"/>
      <w:marLeft w:val="0"/>
      <w:marRight w:val="0"/>
      <w:marTop w:val="0"/>
      <w:marBottom w:val="0"/>
      <w:divBdr>
        <w:top w:val="none" w:sz="0" w:space="0" w:color="auto"/>
        <w:left w:val="none" w:sz="0" w:space="0" w:color="auto"/>
        <w:bottom w:val="none" w:sz="0" w:space="0" w:color="auto"/>
        <w:right w:val="none" w:sz="0" w:space="0" w:color="auto"/>
      </w:divBdr>
    </w:div>
    <w:div w:id="568734348">
      <w:bodyDiv w:val="1"/>
      <w:marLeft w:val="0"/>
      <w:marRight w:val="0"/>
      <w:marTop w:val="0"/>
      <w:marBottom w:val="0"/>
      <w:divBdr>
        <w:top w:val="none" w:sz="0" w:space="0" w:color="auto"/>
        <w:left w:val="none" w:sz="0" w:space="0" w:color="auto"/>
        <w:bottom w:val="none" w:sz="0" w:space="0" w:color="auto"/>
        <w:right w:val="none" w:sz="0" w:space="0" w:color="auto"/>
      </w:divBdr>
    </w:div>
    <w:div w:id="578171454">
      <w:bodyDiv w:val="1"/>
      <w:marLeft w:val="0"/>
      <w:marRight w:val="0"/>
      <w:marTop w:val="0"/>
      <w:marBottom w:val="0"/>
      <w:divBdr>
        <w:top w:val="none" w:sz="0" w:space="0" w:color="auto"/>
        <w:left w:val="none" w:sz="0" w:space="0" w:color="auto"/>
        <w:bottom w:val="none" w:sz="0" w:space="0" w:color="auto"/>
        <w:right w:val="none" w:sz="0" w:space="0" w:color="auto"/>
      </w:divBdr>
    </w:div>
    <w:div w:id="592784683">
      <w:bodyDiv w:val="1"/>
      <w:marLeft w:val="0"/>
      <w:marRight w:val="0"/>
      <w:marTop w:val="0"/>
      <w:marBottom w:val="0"/>
      <w:divBdr>
        <w:top w:val="none" w:sz="0" w:space="0" w:color="auto"/>
        <w:left w:val="none" w:sz="0" w:space="0" w:color="auto"/>
        <w:bottom w:val="none" w:sz="0" w:space="0" w:color="auto"/>
        <w:right w:val="none" w:sz="0" w:space="0" w:color="auto"/>
      </w:divBdr>
    </w:div>
    <w:div w:id="603924537">
      <w:bodyDiv w:val="1"/>
      <w:marLeft w:val="0"/>
      <w:marRight w:val="0"/>
      <w:marTop w:val="0"/>
      <w:marBottom w:val="0"/>
      <w:divBdr>
        <w:top w:val="none" w:sz="0" w:space="0" w:color="auto"/>
        <w:left w:val="none" w:sz="0" w:space="0" w:color="auto"/>
        <w:bottom w:val="none" w:sz="0" w:space="0" w:color="auto"/>
        <w:right w:val="none" w:sz="0" w:space="0" w:color="auto"/>
      </w:divBdr>
    </w:div>
    <w:div w:id="606428035">
      <w:bodyDiv w:val="1"/>
      <w:marLeft w:val="0"/>
      <w:marRight w:val="0"/>
      <w:marTop w:val="0"/>
      <w:marBottom w:val="0"/>
      <w:divBdr>
        <w:top w:val="none" w:sz="0" w:space="0" w:color="auto"/>
        <w:left w:val="none" w:sz="0" w:space="0" w:color="auto"/>
        <w:bottom w:val="none" w:sz="0" w:space="0" w:color="auto"/>
        <w:right w:val="none" w:sz="0" w:space="0" w:color="auto"/>
      </w:divBdr>
    </w:div>
    <w:div w:id="623075855">
      <w:bodyDiv w:val="1"/>
      <w:marLeft w:val="0"/>
      <w:marRight w:val="0"/>
      <w:marTop w:val="0"/>
      <w:marBottom w:val="0"/>
      <w:divBdr>
        <w:top w:val="none" w:sz="0" w:space="0" w:color="auto"/>
        <w:left w:val="none" w:sz="0" w:space="0" w:color="auto"/>
        <w:bottom w:val="none" w:sz="0" w:space="0" w:color="auto"/>
        <w:right w:val="none" w:sz="0" w:space="0" w:color="auto"/>
      </w:divBdr>
    </w:div>
    <w:div w:id="628710993">
      <w:bodyDiv w:val="1"/>
      <w:marLeft w:val="0"/>
      <w:marRight w:val="0"/>
      <w:marTop w:val="0"/>
      <w:marBottom w:val="0"/>
      <w:divBdr>
        <w:top w:val="none" w:sz="0" w:space="0" w:color="auto"/>
        <w:left w:val="none" w:sz="0" w:space="0" w:color="auto"/>
        <w:bottom w:val="none" w:sz="0" w:space="0" w:color="auto"/>
        <w:right w:val="none" w:sz="0" w:space="0" w:color="auto"/>
      </w:divBdr>
    </w:div>
    <w:div w:id="628821593">
      <w:bodyDiv w:val="1"/>
      <w:marLeft w:val="0"/>
      <w:marRight w:val="0"/>
      <w:marTop w:val="0"/>
      <w:marBottom w:val="0"/>
      <w:divBdr>
        <w:top w:val="none" w:sz="0" w:space="0" w:color="auto"/>
        <w:left w:val="none" w:sz="0" w:space="0" w:color="auto"/>
        <w:bottom w:val="none" w:sz="0" w:space="0" w:color="auto"/>
        <w:right w:val="none" w:sz="0" w:space="0" w:color="auto"/>
      </w:divBdr>
    </w:div>
    <w:div w:id="632559459">
      <w:bodyDiv w:val="1"/>
      <w:marLeft w:val="0"/>
      <w:marRight w:val="0"/>
      <w:marTop w:val="0"/>
      <w:marBottom w:val="0"/>
      <w:divBdr>
        <w:top w:val="none" w:sz="0" w:space="0" w:color="auto"/>
        <w:left w:val="none" w:sz="0" w:space="0" w:color="auto"/>
        <w:bottom w:val="none" w:sz="0" w:space="0" w:color="auto"/>
        <w:right w:val="none" w:sz="0" w:space="0" w:color="auto"/>
      </w:divBdr>
    </w:div>
    <w:div w:id="636572863">
      <w:bodyDiv w:val="1"/>
      <w:marLeft w:val="0"/>
      <w:marRight w:val="0"/>
      <w:marTop w:val="0"/>
      <w:marBottom w:val="0"/>
      <w:divBdr>
        <w:top w:val="none" w:sz="0" w:space="0" w:color="auto"/>
        <w:left w:val="none" w:sz="0" w:space="0" w:color="auto"/>
        <w:bottom w:val="none" w:sz="0" w:space="0" w:color="auto"/>
        <w:right w:val="none" w:sz="0" w:space="0" w:color="auto"/>
      </w:divBdr>
    </w:div>
    <w:div w:id="642924469">
      <w:bodyDiv w:val="1"/>
      <w:marLeft w:val="0"/>
      <w:marRight w:val="0"/>
      <w:marTop w:val="0"/>
      <w:marBottom w:val="0"/>
      <w:divBdr>
        <w:top w:val="none" w:sz="0" w:space="0" w:color="auto"/>
        <w:left w:val="none" w:sz="0" w:space="0" w:color="auto"/>
        <w:bottom w:val="none" w:sz="0" w:space="0" w:color="auto"/>
        <w:right w:val="none" w:sz="0" w:space="0" w:color="auto"/>
      </w:divBdr>
    </w:div>
    <w:div w:id="643436727">
      <w:bodyDiv w:val="1"/>
      <w:marLeft w:val="0"/>
      <w:marRight w:val="0"/>
      <w:marTop w:val="0"/>
      <w:marBottom w:val="0"/>
      <w:divBdr>
        <w:top w:val="none" w:sz="0" w:space="0" w:color="auto"/>
        <w:left w:val="none" w:sz="0" w:space="0" w:color="auto"/>
        <w:bottom w:val="none" w:sz="0" w:space="0" w:color="auto"/>
        <w:right w:val="none" w:sz="0" w:space="0" w:color="auto"/>
      </w:divBdr>
    </w:div>
    <w:div w:id="643510418">
      <w:bodyDiv w:val="1"/>
      <w:marLeft w:val="0"/>
      <w:marRight w:val="0"/>
      <w:marTop w:val="0"/>
      <w:marBottom w:val="0"/>
      <w:divBdr>
        <w:top w:val="none" w:sz="0" w:space="0" w:color="auto"/>
        <w:left w:val="none" w:sz="0" w:space="0" w:color="auto"/>
        <w:bottom w:val="none" w:sz="0" w:space="0" w:color="auto"/>
        <w:right w:val="none" w:sz="0" w:space="0" w:color="auto"/>
      </w:divBdr>
    </w:div>
    <w:div w:id="646710814">
      <w:bodyDiv w:val="1"/>
      <w:marLeft w:val="0"/>
      <w:marRight w:val="0"/>
      <w:marTop w:val="0"/>
      <w:marBottom w:val="0"/>
      <w:divBdr>
        <w:top w:val="none" w:sz="0" w:space="0" w:color="auto"/>
        <w:left w:val="none" w:sz="0" w:space="0" w:color="auto"/>
        <w:bottom w:val="none" w:sz="0" w:space="0" w:color="auto"/>
        <w:right w:val="none" w:sz="0" w:space="0" w:color="auto"/>
      </w:divBdr>
    </w:div>
    <w:div w:id="674843242">
      <w:bodyDiv w:val="1"/>
      <w:marLeft w:val="0"/>
      <w:marRight w:val="0"/>
      <w:marTop w:val="0"/>
      <w:marBottom w:val="0"/>
      <w:divBdr>
        <w:top w:val="none" w:sz="0" w:space="0" w:color="auto"/>
        <w:left w:val="none" w:sz="0" w:space="0" w:color="auto"/>
        <w:bottom w:val="none" w:sz="0" w:space="0" w:color="auto"/>
        <w:right w:val="none" w:sz="0" w:space="0" w:color="auto"/>
      </w:divBdr>
    </w:div>
    <w:div w:id="676153417">
      <w:bodyDiv w:val="1"/>
      <w:marLeft w:val="0"/>
      <w:marRight w:val="0"/>
      <w:marTop w:val="0"/>
      <w:marBottom w:val="0"/>
      <w:divBdr>
        <w:top w:val="none" w:sz="0" w:space="0" w:color="auto"/>
        <w:left w:val="none" w:sz="0" w:space="0" w:color="auto"/>
        <w:bottom w:val="none" w:sz="0" w:space="0" w:color="auto"/>
        <w:right w:val="none" w:sz="0" w:space="0" w:color="auto"/>
      </w:divBdr>
    </w:div>
    <w:div w:id="677122182">
      <w:bodyDiv w:val="1"/>
      <w:marLeft w:val="0"/>
      <w:marRight w:val="0"/>
      <w:marTop w:val="0"/>
      <w:marBottom w:val="0"/>
      <w:divBdr>
        <w:top w:val="none" w:sz="0" w:space="0" w:color="auto"/>
        <w:left w:val="none" w:sz="0" w:space="0" w:color="auto"/>
        <w:bottom w:val="none" w:sz="0" w:space="0" w:color="auto"/>
        <w:right w:val="none" w:sz="0" w:space="0" w:color="auto"/>
      </w:divBdr>
    </w:div>
    <w:div w:id="686325304">
      <w:bodyDiv w:val="1"/>
      <w:marLeft w:val="0"/>
      <w:marRight w:val="0"/>
      <w:marTop w:val="0"/>
      <w:marBottom w:val="0"/>
      <w:divBdr>
        <w:top w:val="none" w:sz="0" w:space="0" w:color="auto"/>
        <w:left w:val="none" w:sz="0" w:space="0" w:color="auto"/>
        <w:bottom w:val="none" w:sz="0" w:space="0" w:color="auto"/>
        <w:right w:val="none" w:sz="0" w:space="0" w:color="auto"/>
      </w:divBdr>
    </w:div>
    <w:div w:id="704988960">
      <w:bodyDiv w:val="1"/>
      <w:marLeft w:val="0"/>
      <w:marRight w:val="0"/>
      <w:marTop w:val="0"/>
      <w:marBottom w:val="0"/>
      <w:divBdr>
        <w:top w:val="none" w:sz="0" w:space="0" w:color="auto"/>
        <w:left w:val="none" w:sz="0" w:space="0" w:color="auto"/>
        <w:bottom w:val="none" w:sz="0" w:space="0" w:color="auto"/>
        <w:right w:val="none" w:sz="0" w:space="0" w:color="auto"/>
      </w:divBdr>
    </w:div>
    <w:div w:id="704989842">
      <w:bodyDiv w:val="1"/>
      <w:marLeft w:val="0"/>
      <w:marRight w:val="0"/>
      <w:marTop w:val="0"/>
      <w:marBottom w:val="0"/>
      <w:divBdr>
        <w:top w:val="none" w:sz="0" w:space="0" w:color="auto"/>
        <w:left w:val="none" w:sz="0" w:space="0" w:color="auto"/>
        <w:bottom w:val="none" w:sz="0" w:space="0" w:color="auto"/>
        <w:right w:val="none" w:sz="0" w:space="0" w:color="auto"/>
      </w:divBdr>
    </w:div>
    <w:div w:id="706494307">
      <w:bodyDiv w:val="1"/>
      <w:marLeft w:val="0"/>
      <w:marRight w:val="0"/>
      <w:marTop w:val="0"/>
      <w:marBottom w:val="0"/>
      <w:divBdr>
        <w:top w:val="none" w:sz="0" w:space="0" w:color="auto"/>
        <w:left w:val="none" w:sz="0" w:space="0" w:color="auto"/>
        <w:bottom w:val="none" w:sz="0" w:space="0" w:color="auto"/>
        <w:right w:val="none" w:sz="0" w:space="0" w:color="auto"/>
      </w:divBdr>
    </w:div>
    <w:div w:id="720132389">
      <w:bodyDiv w:val="1"/>
      <w:marLeft w:val="0"/>
      <w:marRight w:val="0"/>
      <w:marTop w:val="0"/>
      <w:marBottom w:val="0"/>
      <w:divBdr>
        <w:top w:val="none" w:sz="0" w:space="0" w:color="auto"/>
        <w:left w:val="none" w:sz="0" w:space="0" w:color="auto"/>
        <w:bottom w:val="none" w:sz="0" w:space="0" w:color="auto"/>
        <w:right w:val="none" w:sz="0" w:space="0" w:color="auto"/>
      </w:divBdr>
    </w:div>
    <w:div w:id="728919159">
      <w:bodyDiv w:val="1"/>
      <w:marLeft w:val="0"/>
      <w:marRight w:val="0"/>
      <w:marTop w:val="0"/>
      <w:marBottom w:val="0"/>
      <w:divBdr>
        <w:top w:val="none" w:sz="0" w:space="0" w:color="auto"/>
        <w:left w:val="none" w:sz="0" w:space="0" w:color="auto"/>
        <w:bottom w:val="none" w:sz="0" w:space="0" w:color="auto"/>
        <w:right w:val="none" w:sz="0" w:space="0" w:color="auto"/>
      </w:divBdr>
    </w:div>
    <w:div w:id="736440913">
      <w:bodyDiv w:val="1"/>
      <w:marLeft w:val="0"/>
      <w:marRight w:val="0"/>
      <w:marTop w:val="0"/>
      <w:marBottom w:val="0"/>
      <w:divBdr>
        <w:top w:val="none" w:sz="0" w:space="0" w:color="auto"/>
        <w:left w:val="none" w:sz="0" w:space="0" w:color="auto"/>
        <w:bottom w:val="none" w:sz="0" w:space="0" w:color="auto"/>
        <w:right w:val="none" w:sz="0" w:space="0" w:color="auto"/>
      </w:divBdr>
      <w:divsChild>
        <w:div w:id="1866478613">
          <w:marLeft w:val="0"/>
          <w:marRight w:val="0"/>
          <w:marTop w:val="0"/>
          <w:marBottom w:val="0"/>
          <w:divBdr>
            <w:top w:val="none" w:sz="0" w:space="0" w:color="auto"/>
            <w:left w:val="none" w:sz="0" w:space="0" w:color="auto"/>
            <w:bottom w:val="none" w:sz="0" w:space="0" w:color="auto"/>
            <w:right w:val="none" w:sz="0" w:space="0" w:color="auto"/>
          </w:divBdr>
          <w:divsChild>
            <w:div w:id="118038971">
              <w:marLeft w:val="0"/>
              <w:marRight w:val="0"/>
              <w:marTop w:val="0"/>
              <w:marBottom w:val="0"/>
              <w:divBdr>
                <w:top w:val="none" w:sz="0" w:space="0" w:color="auto"/>
                <w:left w:val="none" w:sz="0" w:space="0" w:color="auto"/>
                <w:bottom w:val="none" w:sz="0" w:space="0" w:color="auto"/>
                <w:right w:val="none" w:sz="0" w:space="0" w:color="auto"/>
              </w:divBdr>
            </w:div>
            <w:div w:id="163785081">
              <w:marLeft w:val="0"/>
              <w:marRight w:val="0"/>
              <w:marTop w:val="0"/>
              <w:marBottom w:val="0"/>
              <w:divBdr>
                <w:top w:val="none" w:sz="0" w:space="0" w:color="auto"/>
                <w:left w:val="none" w:sz="0" w:space="0" w:color="auto"/>
                <w:bottom w:val="none" w:sz="0" w:space="0" w:color="auto"/>
                <w:right w:val="none" w:sz="0" w:space="0" w:color="auto"/>
              </w:divBdr>
            </w:div>
            <w:div w:id="326786538">
              <w:marLeft w:val="0"/>
              <w:marRight w:val="0"/>
              <w:marTop w:val="0"/>
              <w:marBottom w:val="0"/>
              <w:divBdr>
                <w:top w:val="none" w:sz="0" w:space="0" w:color="auto"/>
                <w:left w:val="none" w:sz="0" w:space="0" w:color="auto"/>
                <w:bottom w:val="none" w:sz="0" w:space="0" w:color="auto"/>
                <w:right w:val="none" w:sz="0" w:space="0" w:color="auto"/>
              </w:divBdr>
            </w:div>
            <w:div w:id="424884310">
              <w:marLeft w:val="0"/>
              <w:marRight w:val="0"/>
              <w:marTop w:val="0"/>
              <w:marBottom w:val="0"/>
              <w:divBdr>
                <w:top w:val="none" w:sz="0" w:space="0" w:color="auto"/>
                <w:left w:val="none" w:sz="0" w:space="0" w:color="auto"/>
                <w:bottom w:val="none" w:sz="0" w:space="0" w:color="auto"/>
                <w:right w:val="none" w:sz="0" w:space="0" w:color="auto"/>
              </w:divBdr>
            </w:div>
            <w:div w:id="598373540">
              <w:marLeft w:val="0"/>
              <w:marRight w:val="0"/>
              <w:marTop w:val="0"/>
              <w:marBottom w:val="0"/>
              <w:divBdr>
                <w:top w:val="none" w:sz="0" w:space="0" w:color="auto"/>
                <w:left w:val="none" w:sz="0" w:space="0" w:color="auto"/>
                <w:bottom w:val="none" w:sz="0" w:space="0" w:color="auto"/>
                <w:right w:val="none" w:sz="0" w:space="0" w:color="auto"/>
              </w:divBdr>
            </w:div>
            <w:div w:id="624192246">
              <w:marLeft w:val="0"/>
              <w:marRight w:val="0"/>
              <w:marTop w:val="0"/>
              <w:marBottom w:val="0"/>
              <w:divBdr>
                <w:top w:val="none" w:sz="0" w:space="0" w:color="auto"/>
                <w:left w:val="none" w:sz="0" w:space="0" w:color="auto"/>
                <w:bottom w:val="none" w:sz="0" w:space="0" w:color="auto"/>
                <w:right w:val="none" w:sz="0" w:space="0" w:color="auto"/>
              </w:divBdr>
            </w:div>
            <w:div w:id="638731524">
              <w:marLeft w:val="0"/>
              <w:marRight w:val="0"/>
              <w:marTop w:val="0"/>
              <w:marBottom w:val="0"/>
              <w:divBdr>
                <w:top w:val="none" w:sz="0" w:space="0" w:color="auto"/>
                <w:left w:val="none" w:sz="0" w:space="0" w:color="auto"/>
                <w:bottom w:val="none" w:sz="0" w:space="0" w:color="auto"/>
                <w:right w:val="none" w:sz="0" w:space="0" w:color="auto"/>
              </w:divBdr>
            </w:div>
            <w:div w:id="650644344">
              <w:marLeft w:val="0"/>
              <w:marRight w:val="0"/>
              <w:marTop w:val="0"/>
              <w:marBottom w:val="0"/>
              <w:divBdr>
                <w:top w:val="none" w:sz="0" w:space="0" w:color="auto"/>
                <w:left w:val="none" w:sz="0" w:space="0" w:color="auto"/>
                <w:bottom w:val="none" w:sz="0" w:space="0" w:color="auto"/>
                <w:right w:val="none" w:sz="0" w:space="0" w:color="auto"/>
              </w:divBdr>
            </w:div>
            <w:div w:id="656299969">
              <w:marLeft w:val="0"/>
              <w:marRight w:val="0"/>
              <w:marTop w:val="0"/>
              <w:marBottom w:val="0"/>
              <w:divBdr>
                <w:top w:val="none" w:sz="0" w:space="0" w:color="auto"/>
                <w:left w:val="none" w:sz="0" w:space="0" w:color="auto"/>
                <w:bottom w:val="none" w:sz="0" w:space="0" w:color="auto"/>
                <w:right w:val="none" w:sz="0" w:space="0" w:color="auto"/>
              </w:divBdr>
            </w:div>
            <w:div w:id="684137700">
              <w:marLeft w:val="0"/>
              <w:marRight w:val="0"/>
              <w:marTop w:val="0"/>
              <w:marBottom w:val="0"/>
              <w:divBdr>
                <w:top w:val="none" w:sz="0" w:space="0" w:color="auto"/>
                <w:left w:val="none" w:sz="0" w:space="0" w:color="auto"/>
                <w:bottom w:val="none" w:sz="0" w:space="0" w:color="auto"/>
                <w:right w:val="none" w:sz="0" w:space="0" w:color="auto"/>
              </w:divBdr>
            </w:div>
            <w:div w:id="841119135">
              <w:marLeft w:val="0"/>
              <w:marRight w:val="0"/>
              <w:marTop w:val="0"/>
              <w:marBottom w:val="0"/>
              <w:divBdr>
                <w:top w:val="none" w:sz="0" w:space="0" w:color="auto"/>
                <w:left w:val="none" w:sz="0" w:space="0" w:color="auto"/>
                <w:bottom w:val="none" w:sz="0" w:space="0" w:color="auto"/>
                <w:right w:val="none" w:sz="0" w:space="0" w:color="auto"/>
              </w:divBdr>
            </w:div>
            <w:div w:id="1062408973">
              <w:marLeft w:val="0"/>
              <w:marRight w:val="0"/>
              <w:marTop w:val="0"/>
              <w:marBottom w:val="0"/>
              <w:divBdr>
                <w:top w:val="none" w:sz="0" w:space="0" w:color="auto"/>
                <w:left w:val="none" w:sz="0" w:space="0" w:color="auto"/>
                <w:bottom w:val="none" w:sz="0" w:space="0" w:color="auto"/>
                <w:right w:val="none" w:sz="0" w:space="0" w:color="auto"/>
              </w:divBdr>
            </w:div>
            <w:div w:id="1160850491">
              <w:marLeft w:val="0"/>
              <w:marRight w:val="0"/>
              <w:marTop w:val="0"/>
              <w:marBottom w:val="0"/>
              <w:divBdr>
                <w:top w:val="none" w:sz="0" w:space="0" w:color="auto"/>
                <w:left w:val="none" w:sz="0" w:space="0" w:color="auto"/>
                <w:bottom w:val="none" w:sz="0" w:space="0" w:color="auto"/>
                <w:right w:val="none" w:sz="0" w:space="0" w:color="auto"/>
              </w:divBdr>
            </w:div>
            <w:div w:id="1176774446">
              <w:marLeft w:val="0"/>
              <w:marRight w:val="0"/>
              <w:marTop w:val="0"/>
              <w:marBottom w:val="0"/>
              <w:divBdr>
                <w:top w:val="none" w:sz="0" w:space="0" w:color="auto"/>
                <w:left w:val="none" w:sz="0" w:space="0" w:color="auto"/>
                <w:bottom w:val="none" w:sz="0" w:space="0" w:color="auto"/>
                <w:right w:val="none" w:sz="0" w:space="0" w:color="auto"/>
              </w:divBdr>
            </w:div>
            <w:div w:id="1350989493">
              <w:marLeft w:val="0"/>
              <w:marRight w:val="0"/>
              <w:marTop w:val="0"/>
              <w:marBottom w:val="0"/>
              <w:divBdr>
                <w:top w:val="none" w:sz="0" w:space="0" w:color="auto"/>
                <w:left w:val="none" w:sz="0" w:space="0" w:color="auto"/>
                <w:bottom w:val="none" w:sz="0" w:space="0" w:color="auto"/>
                <w:right w:val="none" w:sz="0" w:space="0" w:color="auto"/>
              </w:divBdr>
            </w:div>
            <w:div w:id="1398437319">
              <w:marLeft w:val="0"/>
              <w:marRight w:val="0"/>
              <w:marTop w:val="0"/>
              <w:marBottom w:val="0"/>
              <w:divBdr>
                <w:top w:val="none" w:sz="0" w:space="0" w:color="auto"/>
                <w:left w:val="none" w:sz="0" w:space="0" w:color="auto"/>
                <w:bottom w:val="none" w:sz="0" w:space="0" w:color="auto"/>
                <w:right w:val="none" w:sz="0" w:space="0" w:color="auto"/>
              </w:divBdr>
            </w:div>
            <w:div w:id="1429735961">
              <w:marLeft w:val="0"/>
              <w:marRight w:val="0"/>
              <w:marTop w:val="0"/>
              <w:marBottom w:val="0"/>
              <w:divBdr>
                <w:top w:val="none" w:sz="0" w:space="0" w:color="auto"/>
                <w:left w:val="none" w:sz="0" w:space="0" w:color="auto"/>
                <w:bottom w:val="none" w:sz="0" w:space="0" w:color="auto"/>
                <w:right w:val="none" w:sz="0" w:space="0" w:color="auto"/>
              </w:divBdr>
            </w:div>
            <w:div w:id="1526164917">
              <w:marLeft w:val="0"/>
              <w:marRight w:val="0"/>
              <w:marTop w:val="0"/>
              <w:marBottom w:val="0"/>
              <w:divBdr>
                <w:top w:val="none" w:sz="0" w:space="0" w:color="auto"/>
                <w:left w:val="none" w:sz="0" w:space="0" w:color="auto"/>
                <w:bottom w:val="none" w:sz="0" w:space="0" w:color="auto"/>
                <w:right w:val="none" w:sz="0" w:space="0" w:color="auto"/>
              </w:divBdr>
            </w:div>
            <w:div w:id="1543788211">
              <w:marLeft w:val="0"/>
              <w:marRight w:val="0"/>
              <w:marTop w:val="0"/>
              <w:marBottom w:val="0"/>
              <w:divBdr>
                <w:top w:val="none" w:sz="0" w:space="0" w:color="auto"/>
                <w:left w:val="none" w:sz="0" w:space="0" w:color="auto"/>
                <w:bottom w:val="none" w:sz="0" w:space="0" w:color="auto"/>
                <w:right w:val="none" w:sz="0" w:space="0" w:color="auto"/>
              </w:divBdr>
            </w:div>
            <w:div w:id="1558933896">
              <w:marLeft w:val="0"/>
              <w:marRight w:val="0"/>
              <w:marTop w:val="0"/>
              <w:marBottom w:val="0"/>
              <w:divBdr>
                <w:top w:val="none" w:sz="0" w:space="0" w:color="auto"/>
                <w:left w:val="none" w:sz="0" w:space="0" w:color="auto"/>
                <w:bottom w:val="none" w:sz="0" w:space="0" w:color="auto"/>
                <w:right w:val="none" w:sz="0" w:space="0" w:color="auto"/>
              </w:divBdr>
            </w:div>
            <w:div w:id="1662536904">
              <w:marLeft w:val="0"/>
              <w:marRight w:val="0"/>
              <w:marTop w:val="0"/>
              <w:marBottom w:val="0"/>
              <w:divBdr>
                <w:top w:val="none" w:sz="0" w:space="0" w:color="auto"/>
                <w:left w:val="none" w:sz="0" w:space="0" w:color="auto"/>
                <w:bottom w:val="none" w:sz="0" w:space="0" w:color="auto"/>
                <w:right w:val="none" w:sz="0" w:space="0" w:color="auto"/>
              </w:divBdr>
            </w:div>
            <w:div w:id="1667827114">
              <w:marLeft w:val="0"/>
              <w:marRight w:val="0"/>
              <w:marTop w:val="0"/>
              <w:marBottom w:val="0"/>
              <w:divBdr>
                <w:top w:val="none" w:sz="0" w:space="0" w:color="auto"/>
                <w:left w:val="none" w:sz="0" w:space="0" w:color="auto"/>
                <w:bottom w:val="none" w:sz="0" w:space="0" w:color="auto"/>
                <w:right w:val="none" w:sz="0" w:space="0" w:color="auto"/>
              </w:divBdr>
            </w:div>
            <w:div w:id="1795246024">
              <w:marLeft w:val="0"/>
              <w:marRight w:val="0"/>
              <w:marTop w:val="0"/>
              <w:marBottom w:val="0"/>
              <w:divBdr>
                <w:top w:val="none" w:sz="0" w:space="0" w:color="auto"/>
                <w:left w:val="none" w:sz="0" w:space="0" w:color="auto"/>
                <w:bottom w:val="none" w:sz="0" w:space="0" w:color="auto"/>
                <w:right w:val="none" w:sz="0" w:space="0" w:color="auto"/>
              </w:divBdr>
            </w:div>
            <w:div w:id="1903366101">
              <w:marLeft w:val="0"/>
              <w:marRight w:val="0"/>
              <w:marTop w:val="0"/>
              <w:marBottom w:val="0"/>
              <w:divBdr>
                <w:top w:val="none" w:sz="0" w:space="0" w:color="auto"/>
                <w:left w:val="none" w:sz="0" w:space="0" w:color="auto"/>
                <w:bottom w:val="none" w:sz="0" w:space="0" w:color="auto"/>
                <w:right w:val="none" w:sz="0" w:space="0" w:color="auto"/>
              </w:divBdr>
            </w:div>
            <w:div w:id="1976131359">
              <w:marLeft w:val="0"/>
              <w:marRight w:val="0"/>
              <w:marTop w:val="0"/>
              <w:marBottom w:val="0"/>
              <w:divBdr>
                <w:top w:val="none" w:sz="0" w:space="0" w:color="auto"/>
                <w:left w:val="none" w:sz="0" w:space="0" w:color="auto"/>
                <w:bottom w:val="none" w:sz="0" w:space="0" w:color="auto"/>
                <w:right w:val="none" w:sz="0" w:space="0" w:color="auto"/>
              </w:divBdr>
            </w:div>
            <w:div w:id="2025134327">
              <w:marLeft w:val="0"/>
              <w:marRight w:val="0"/>
              <w:marTop w:val="0"/>
              <w:marBottom w:val="0"/>
              <w:divBdr>
                <w:top w:val="none" w:sz="0" w:space="0" w:color="auto"/>
                <w:left w:val="none" w:sz="0" w:space="0" w:color="auto"/>
                <w:bottom w:val="none" w:sz="0" w:space="0" w:color="auto"/>
                <w:right w:val="none" w:sz="0" w:space="0" w:color="auto"/>
              </w:divBdr>
            </w:div>
            <w:div w:id="209709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98817">
      <w:bodyDiv w:val="1"/>
      <w:marLeft w:val="0"/>
      <w:marRight w:val="0"/>
      <w:marTop w:val="0"/>
      <w:marBottom w:val="0"/>
      <w:divBdr>
        <w:top w:val="none" w:sz="0" w:space="0" w:color="auto"/>
        <w:left w:val="none" w:sz="0" w:space="0" w:color="auto"/>
        <w:bottom w:val="none" w:sz="0" w:space="0" w:color="auto"/>
        <w:right w:val="none" w:sz="0" w:space="0" w:color="auto"/>
      </w:divBdr>
    </w:div>
    <w:div w:id="749155266">
      <w:bodyDiv w:val="1"/>
      <w:marLeft w:val="0"/>
      <w:marRight w:val="0"/>
      <w:marTop w:val="0"/>
      <w:marBottom w:val="0"/>
      <w:divBdr>
        <w:top w:val="none" w:sz="0" w:space="0" w:color="auto"/>
        <w:left w:val="none" w:sz="0" w:space="0" w:color="auto"/>
        <w:bottom w:val="none" w:sz="0" w:space="0" w:color="auto"/>
        <w:right w:val="none" w:sz="0" w:space="0" w:color="auto"/>
      </w:divBdr>
    </w:div>
    <w:div w:id="757871420">
      <w:bodyDiv w:val="1"/>
      <w:marLeft w:val="0"/>
      <w:marRight w:val="0"/>
      <w:marTop w:val="0"/>
      <w:marBottom w:val="0"/>
      <w:divBdr>
        <w:top w:val="none" w:sz="0" w:space="0" w:color="auto"/>
        <w:left w:val="none" w:sz="0" w:space="0" w:color="auto"/>
        <w:bottom w:val="none" w:sz="0" w:space="0" w:color="auto"/>
        <w:right w:val="none" w:sz="0" w:space="0" w:color="auto"/>
      </w:divBdr>
    </w:div>
    <w:div w:id="761880915">
      <w:bodyDiv w:val="1"/>
      <w:marLeft w:val="0"/>
      <w:marRight w:val="0"/>
      <w:marTop w:val="0"/>
      <w:marBottom w:val="0"/>
      <w:divBdr>
        <w:top w:val="none" w:sz="0" w:space="0" w:color="auto"/>
        <w:left w:val="none" w:sz="0" w:space="0" w:color="auto"/>
        <w:bottom w:val="none" w:sz="0" w:space="0" w:color="auto"/>
        <w:right w:val="none" w:sz="0" w:space="0" w:color="auto"/>
      </w:divBdr>
    </w:div>
    <w:div w:id="772745702">
      <w:bodyDiv w:val="1"/>
      <w:marLeft w:val="0"/>
      <w:marRight w:val="0"/>
      <w:marTop w:val="0"/>
      <w:marBottom w:val="0"/>
      <w:divBdr>
        <w:top w:val="none" w:sz="0" w:space="0" w:color="auto"/>
        <w:left w:val="none" w:sz="0" w:space="0" w:color="auto"/>
        <w:bottom w:val="none" w:sz="0" w:space="0" w:color="auto"/>
        <w:right w:val="none" w:sz="0" w:space="0" w:color="auto"/>
      </w:divBdr>
    </w:div>
    <w:div w:id="772751454">
      <w:bodyDiv w:val="1"/>
      <w:marLeft w:val="0"/>
      <w:marRight w:val="0"/>
      <w:marTop w:val="0"/>
      <w:marBottom w:val="0"/>
      <w:divBdr>
        <w:top w:val="none" w:sz="0" w:space="0" w:color="auto"/>
        <w:left w:val="none" w:sz="0" w:space="0" w:color="auto"/>
        <w:bottom w:val="none" w:sz="0" w:space="0" w:color="auto"/>
        <w:right w:val="none" w:sz="0" w:space="0" w:color="auto"/>
      </w:divBdr>
    </w:div>
    <w:div w:id="778333117">
      <w:bodyDiv w:val="1"/>
      <w:marLeft w:val="0"/>
      <w:marRight w:val="0"/>
      <w:marTop w:val="0"/>
      <w:marBottom w:val="0"/>
      <w:divBdr>
        <w:top w:val="none" w:sz="0" w:space="0" w:color="auto"/>
        <w:left w:val="none" w:sz="0" w:space="0" w:color="auto"/>
        <w:bottom w:val="none" w:sz="0" w:space="0" w:color="auto"/>
        <w:right w:val="none" w:sz="0" w:space="0" w:color="auto"/>
      </w:divBdr>
    </w:div>
    <w:div w:id="781456546">
      <w:bodyDiv w:val="1"/>
      <w:marLeft w:val="0"/>
      <w:marRight w:val="0"/>
      <w:marTop w:val="0"/>
      <w:marBottom w:val="0"/>
      <w:divBdr>
        <w:top w:val="none" w:sz="0" w:space="0" w:color="auto"/>
        <w:left w:val="none" w:sz="0" w:space="0" w:color="auto"/>
        <w:bottom w:val="none" w:sz="0" w:space="0" w:color="auto"/>
        <w:right w:val="none" w:sz="0" w:space="0" w:color="auto"/>
      </w:divBdr>
    </w:div>
    <w:div w:id="786629719">
      <w:bodyDiv w:val="1"/>
      <w:marLeft w:val="0"/>
      <w:marRight w:val="0"/>
      <w:marTop w:val="0"/>
      <w:marBottom w:val="0"/>
      <w:divBdr>
        <w:top w:val="none" w:sz="0" w:space="0" w:color="auto"/>
        <w:left w:val="none" w:sz="0" w:space="0" w:color="auto"/>
        <w:bottom w:val="none" w:sz="0" w:space="0" w:color="auto"/>
        <w:right w:val="none" w:sz="0" w:space="0" w:color="auto"/>
      </w:divBdr>
    </w:div>
    <w:div w:id="787240374">
      <w:bodyDiv w:val="1"/>
      <w:marLeft w:val="0"/>
      <w:marRight w:val="0"/>
      <w:marTop w:val="0"/>
      <w:marBottom w:val="0"/>
      <w:divBdr>
        <w:top w:val="none" w:sz="0" w:space="0" w:color="auto"/>
        <w:left w:val="none" w:sz="0" w:space="0" w:color="auto"/>
        <w:bottom w:val="none" w:sz="0" w:space="0" w:color="auto"/>
        <w:right w:val="none" w:sz="0" w:space="0" w:color="auto"/>
      </w:divBdr>
    </w:div>
    <w:div w:id="789861120">
      <w:bodyDiv w:val="1"/>
      <w:marLeft w:val="0"/>
      <w:marRight w:val="0"/>
      <w:marTop w:val="0"/>
      <w:marBottom w:val="0"/>
      <w:divBdr>
        <w:top w:val="none" w:sz="0" w:space="0" w:color="auto"/>
        <w:left w:val="none" w:sz="0" w:space="0" w:color="auto"/>
        <w:bottom w:val="none" w:sz="0" w:space="0" w:color="auto"/>
        <w:right w:val="none" w:sz="0" w:space="0" w:color="auto"/>
      </w:divBdr>
    </w:div>
    <w:div w:id="796487248">
      <w:bodyDiv w:val="1"/>
      <w:marLeft w:val="0"/>
      <w:marRight w:val="0"/>
      <w:marTop w:val="0"/>
      <w:marBottom w:val="0"/>
      <w:divBdr>
        <w:top w:val="none" w:sz="0" w:space="0" w:color="auto"/>
        <w:left w:val="none" w:sz="0" w:space="0" w:color="auto"/>
        <w:bottom w:val="none" w:sz="0" w:space="0" w:color="auto"/>
        <w:right w:val="none" w:sz="0" w:space="0" w:color="auto"/>
      </w:divBdr>
    </w:div>
    <w:div w:id="798692131">
      <w:bodyDiv w:val="1"/>
      <w:marLeft w:val="0"/>
      <w:marRight w:val="0"/>
      <w:marTop w:val="0"/>
      <w:marBottom w:val="0"/>
      <w:divBdr>
        <w:top w:val="none" w:sz="0" w:space="0" w:color="auto"/>
        <w:left w:val="none" w:sz="0" w:space="0" w:color="auto"/>
        <w:bottom w:val="none" w:sz="0" w:space="0" w:color="auto"/>
        <w:right w:val="none" w:sz="0" w:space="0" w:color="auto"/>
      </w:divBdr>
    </w:div>
    <w:div w:id="801579175">
      <w:bodyDiv w:val="1"/>
      <w:marLeft w:val="0"/>
      <w:marRight w:val="0"/>
      <w:marTop w:val="0"/>
      <w:marBottom w:val="0"/>
      <w:divBdr>
        <w:top w:val="none" w:sz="0" w:space="0" w:color="auto"/>
        <w:left w:val="none" w:sz="0" w:space="0" w:color="auto"/>
        <w:bottom w:val="none" w:sz="0" w:space="0" w:color="auto"/>
        <w:right w:val="none" w:sz="0" w:space="0" w:color="auto"/>
      </w:divBdr>
    </w:div>
    <w:div w:id="804546594">
      <w:bodyDiv w:val="1"/>
      <w:marLeft w:val="0"/>
      <w:marRight w:val="0"/>
      <w:marTop w:val="0"/>
      <w:marBottom w:val="0"/>
      <w:divBdr>
        <w:top w:val="none" w:sz="0" w:space="0" w:color="auto"/>
        <w:left w:val="none" w:sz="0" w:space="0" w:color="auto"/>
        <w:bottom w:val="none" w:sz="0" w:space="0" w:color="auto"/>
        <w:right w:val="none" w:sz="0" w:space="0" w:color="auto"/>
      </w:divBdr>
    </w:div>
    <w:div w:id="808281956">
      <w:bodyDiv w:val="1"/>
      <w:marLeft w:val="0"/>
      <w:marRight w:val="0"/>
      <w:marTop w:val="0"/>
      <w:marBottom w:val="0"/>
      <w:divBdr>
        <w:top w:val="none" w:sz="0" w:space="0" w:color="auto"/>
        <w:left w:val="none" w:sz="0" w:space="0" w:color="auto"/>
        <w:bottom w:val="none" w:sz="0" w:space="0" w:color="auto"/>
        <w:right w:val="none" w:sz="0" w:space="0" w:color="auto"/>
      </w:divBdr>
    </w:div>
    <w:div w:id="808282135">
      <w:bodyDiv w:val="1"/>
      <w:marLeft w:val="0"/>
      <w:marRight w:val="0"/>
      <w:marTop w:val="0"/>
      <w:marBottom w:val="0"/>
      <w:divBdr>
        <w:top w:val="none" w:sz="0" w:space="0" w:color="auto"/>
        <w:left w:val="none" w:sz="0" w:space="0" w:color="auto"/>
        <w:bottom w:val="none" w:sz="0" w:space="0" w:color="auto"/>
        <w:right w:val="none" w:sz="0" w:space="0" w:color="auto"/>
      </w:divBdr>
    </w:div>
    <w:div w:id="812523150">
      <w:bodyDiv w:val="1"/>
      <w:marLeft w:val="0"/>
      <w:marRight w:val="0"/>
      <w:marTop w:val="0"/>
      <w:marBottom w:val="0"/>
      <w:divBdr>
        <w:top w:val="none" w:sz="0" w:space="0" w:color="auto"/>
        <w:left w:val="none" w:sz="0" w:space="0" w:color="auto"/>
        <w:bottom w:val="none" w:sz="0" w:space="0" w:color="auto"/>
        <w:right w:val="none" w:sz="0" w:space="0" w:color="auto"/>
      </w:divBdr>
    </w:div>
    <w:div w:id="817115634">
      <w:bodyDiv w:val="1"/>
      <w:marLeft w:val="0"/>
      <w:marRight w:val="0"/>
      <w:marTop w:val="0"/>
      <w:marBottom w:val="0"/>
      <w:divBdr>
        <w:top w:val="none" w:sz="0" w:space="0" w:color="auto"/>
        <w:left w:val="none" w:sz="0" w:space="0" w:color="auto"/>
        <w:bottom w:val="none" w:sz="0" w:space="0" w:color="auto"/>
        <w:right w:val="none" w:sz="0" w:space="0" w:color="auto"/>
      </w:divBdr>
    </w:div>
    <w:div w:id="826898360">
      <w:bodyDiv w:val="1"/>
      <w:marLeft w:val="0"/>
      <w:marRight w:val="0"/>
      <w:marTop w:val="0"/>
      <w:marBottom w:val="0"/>
      <w:divBdr>
        <w:top w:val="none" w:sz="0" w:space="0" w:color="auto"/>
        <w:left w:val="none" w:sz="0" w:space="0" w:color="auto"/>
        <w:bottom w:val="none" w:sz="0" w:space="0" w:color="auto"/>
        <w:right w:val="none" w:sz="0" w:space="0" w:color="auto"/>
      </w:divBdr>
    </w:div>
    <w:div w:id="830370338">
      <w:bodyDiv w:val="1"/>
      <w:marLeft w:val="0"/>
      <w:marRight w:val="0"/>
      <w:marTop w:val="0"/>
      <w:marBottom w:val="0"/>
      <w:divBdr>
        <w:top w:val="none" w:sz="0" w:space="0" w:color="auto"/>
        <w:left w:val="none" w:sz="0" w:space="0" w:color="auto"/>
        <w:bottom w:val="none" w:sz="0" w:space="0" w:color="auto"/>
        <w:right w:val="none" w:sz="0" w:space="0" w:color="auto"/>
      </w:divBdr>
    </w:div>
    <w:div w:id="836774999">
      <w:bodyDiv w:val="1"/>
      <w:marLeft w:val="0"/>
      <w:marRight w:val="0"/>
      <w:marTop w:val="0"/>
      <w:marBottom w:val="0"/>
      <w:divBdr>
        <w:top w:val="none" w:sz="0" w:space="0" w:color="auto"/>
        <w:left w:val="none" w:sz="0" w:space="0" w:color="auto"/>
        <w:bottom w:val="none" w:sz="0" w:space="0" w:color="auto"/>
        <w:right w:val="none" w:sz="0" w:space="0" w:color="auto"/>
      </w:divBdr>
    </w:div>
    <w:div w:id="840239249">
      <w:bodyDiv w:val="1"/>
      <w:marLeft w:val="0"/>
      <w:marRight w:val="0"/>
      <w:marTop w:val="0"/>
      <w:marBottom w:val="0"/>
      <w:divBdr>
        <w:top w:val="none" w:sz="0" w:space="0" w:color="auto"/>
        <w:left w:val="none" w:sz="0" w:space="0" w:color="auto"/>
        <w:bottom w:val="none" w:sz="0" w:space="0" w:color="auto"/>
        <w:right w:val="none" w:sz="0" w:space="0" w:color="auto"/>
      </w:divBdr>
    </w:div>
    <w:div w:id="843740428">
      <w:bodyDiv w:val="1"/>
      <w:marLeft w:val="0"/>
      <w:marRight w:val="0"/>
      <w:marTop w:val="0"/>
      <w:marBottom w:val="0"/>
      <w:divBdr>
        <w:top w:val="none" w:sz="0" w:space="0" w:color="auto"/>
        <w:left w:val="none" w:sz="0" w:space="0" w:color="auto"/>
        <w:bottom w:val="none" w:sz="0" w:space="0" w:color="auto"/>
        <w:right w:val="none" w:sz="0" w:space="0" w:color="auto"/>
      </w:divBdr>
    </w:div>
    <w:div w:id="869221223">
      <w:bodyDiv w:val="1"/>
      <w:marLeft w:val="0"/>
      <w:marRight w:val="0"/>
      <w:marTop w:val="0"/>
      <w:marBottom w:val="0"/>
      <w:divBdr>
        <w:top w:val="none" w:sz="0" w:space="0" w:color="auto"/>
        <w:left w:val="none" w:sz="0" w:space="0" w:color="auto"/>
        <w:bottom w:val="none" w:sz="0" w:space="0" w:color="auto"/>
        <w:right w:val="none" w:sz="0" w:space="0" w:color="auto"/>
      </w:divBdr>
    </w:div>
    <w:div w:id="869336117">
      <w:bodyDiv w:val="1"/>
      <w:marLeft w:val="0"/>
      <w:marRight w:val="0"/>
      <w:marTop w:val="0"/>
      <w:marBottom w:val="0"/>
      <w:divBdr>
        <w:top w:val="none" w:sz="0" w:space="0" w:color="auto"/>
        <w:left w:val="none" w:sz="0" w:space="0" w:color="auto"/>
        <w:bottom w:val="none" w:sz="0" w:space="0" w:color="auto"/>
        <w:right w:val="none" w:sz="0" w:space="0" w:color="auto"/>
      </w:divBdr>
    </w:div>
    <w:div w:id="876090806">
      <w:bodyDiv w:val="1"/>
      <w:marLeft w:val="0"/>
      <w:marRight w:val="0"/>
      <w:marTop w:val="0"/>
      <w:marBottom w:val="0"/>
      <w:divBdr>
        <w:top w:val="none" w:sz="0" w:space="0" w:color="auto"/>
        <w:left w:val="none" w:sz="0" w:space="0" w:color="auto"/>
        <w:bottom w:val="none" w:sz="0" w:space="0" w:color="auto"/>
        <w:right w:val="none" w:sz="0" w:space="0" w:color="auto"/>
      </w:divBdr>
    </w:div>
    <w:div w:id="882717039">
      <w:bodyDiv w:val="1"/>
      <w:marLeft w:val="0"/>
      <w:marRight w:val="0"/>
      <w:marTop w:val="0"/>
      <w:marBottom w:val="0"/>
      <w:divBdr>
        <w:top w:val="none" w:sz="0" w:space="0" w:color="auto"/>
        <w:left w:val="none" w:sz="0" w:space="0" w:color="auto"/>
        <w:bottom w:val="none" w:sz="0" w:space="0" w:color="auto"/>
        <w:right w:val="none" w:sz="0" w:space="0" w:color="auto"/>
      </w:divBdr>
    </w:div>
    <w:div w:id="883367955">
      <w:bodyDiv w:val="1"/>
      <w:marLeft w:val="0"/>
      <w:marRight w:val="0"/>
      <w:marTop w:val="0"/>
      <w:marBottom w:val="0"/>
      <w:divBdr>
        <w:top w:val="none" w:sz="0" w:space="0" w:color="auto"/>
        <w:left w:val="none" w:sz="0" w:space="0" w:color="auto"/>
        <w:bottom w:val="none" w:sz="0" w:space="0" w:color="auto"/>
        <w:right w:val="none" w:sz="0" w:space="0" w:color="auto"/>
      </w:divBdr>
    </w:div>
    <w:div w:id="884872081">
      <w:bodyDiv w:val="1"/>
      <w:marLeft w:val="0"/>
      <w:marRight w:val="0"/>
      <w:marTop w:val="0"/>
      <w:marBottom w:val="0"/>
      <w:divBdr>
        <w:top w:val="none" w:sz="0" w:space="0" w:color="auto"/>
        <w:left w:val="none" w:sz="0" w:space="0" w:color="auto"/>
        <w:bottom w:val="none" w:sz="0" w:space="0" w:color="auto"/>
        <w:right w:val="none" w:sz="0" w:space="0" w:color="auto"/>
      </w:divBdr>
    </w:div>
    <w:div w:id="887571145">
      <w:bodyDiv w:val="1"/>
      <w:marLeft w:val="0"/>
      <w:marRight w:val="0"/>
      <w:marTop w:val="0"/>
      <w:marBottom w:val="0"/>
      <w:divBdr>
        <w:top w:val="none" w:sz="0" w:space="0" w:color="auto"/>
        <w:left w:val="none" w:sz="0" w:space="0" w:color="auto"/>
        <w:bottom w:val="none" w:sz="0" w:space="0" w:color="auto"/>
        <w:right w:val="none" w:sz="0" w:space="0" w:color="auto"/>
      </w:divBdr>
    </w:div>
    <w:div w:id="891960857">
      <w:bodyDiv w:val="1"/>
      <w:marLeft w:val="0"/>
      <w:marRight w:val="0"/>
      <w:marTop w:val="0"/>
      <w:marBottom w:val="0"/>
      <w:divBdr>
        <w:top w:val="none" w:sz="0" w:space="0" w:color="auto"/>
        <w:left w:val="none" w:sz="0" w:space="0" w:color="auto"/>
        <w:bottom w:val="none" w:sz="0" w:space="0" w:color="auto"/>
        <w:right w:val="none" w:sz="0" w:space="0" w:color="auto"/>
      </w:divBdr>
    </w:div>
    <w:div w:id="912276963">
      <w:bodyDiv w:val="1"/>
      <w:marLeft w:val="0"/>
      <w:marRight w:val="0"/>
      <w:marTop w:val="0"/>
      <w:marBottom w:val="0"/>
      <w:divBdr>
        <w:top w:val="none" w:sz="0" w:space="0" w:color="auto"/>
        <w:left w:val="none" w:sz="0" w:space="0" w:color="auto"/>
        <w:bottom w:val="none" w:sz="0" w:space="0" w:color="auto"/>
        <w:right w:val="none" w:sz="0" w:space="0" w:color="auto"/>
      </w:divBdr>
    </w:div>
    <w:div w:id="935097620">
      <w:bodyDiv w:val="1"/>
      <w:marLeft w:val="0"/>
      <w:marRight w:val="0"/>
      <w:marTop w:val="0"/>
      <w:marBottom w:val="0"/>
      <w:divBdr>
        <w:top w:val="none" w:sz="0" w:space="0" w:color="auto"/>
        <w:left w:val="none" w:sz="0" w:space="0" w:color="auto"/>
        <w:bottom w:val="none" w:sz="0" w:space="0" w:color="auto"/>
        <w:right w:val="none" w:sz="0" w:space="0" w:color="auto"/>
      </w:divBdr>
    </w:div>
    <w:div w:id="937175030">
      <w:bodyDiv w:val="1"/>
      <w:marLeft w:val="0"/>
      <w:marRight w:val="0"/>
      <w:marTop w:val="0"/>
      <w:marBottom w:val="0"/>
      <w:divBdr>
        <w:top w:val="none" w:sz="0" w:space="0" w:color="auto"/>
        <w:left w:val="none" w:sz="0" w:space="0" w:color="auto"/>
        <w:bottom w:val="none" w:sz="0" w:space="0" w:color="auto"/>
        <w:right w:val="none" w:sz="0" w:space="0" w:color="auto"/>
      </w:divBdr>
    </w:div>
    <w:div w:id="946236135">
      <w:bodyDiv w:val="1"/>
      <w:marLeft w:val="0"/>
      <w:marRight w:val="0"/>
      <w:marTop w:val="0"/>
      <w:marBottom w:val="0"/>
      <w:divBdr>
        <w:top w:val="none" w:sz="0" w:space="0" w:color="auto"/>
        <w:left w:val="none" w:sz="0" w:space="0" w:color="auto"/>
        <w:bottom w:val="none" w:sz="0" w:space="0" w:color="auto"/>
        <w:right w:val="none" w:sz="0" w:space="0" w:color="auto"/>
      </w:divBdr>
    </w:div>
    <w:div w:id="950160322">
      <w:bodyDiv w:val="1"/>
      <w:marLeft w:val="0"/>
      <w:marRight w:val="0"/>
      <w:marTop w:val="0"/>
      <w:marBottom w:val="0"/>
      <w:divBdr>
        <w:top w:val="none" w:sz="0" w:space="0" w:color="auto"/>
        <w:left w:val="none" w:sz="0" w:space="0" w:color="auto"/>
        <w:bottom w:val="none" w:sz="0" w:space="0" w:color="auto"/>
        <w:right w:val="none" w:sz="0" w:space="0" w:color="auto"/>
      </w:divBdr>
    </w:div>
    <w:div w:id="951086924">
      <w:bodyDiv w:val="1"/>
      <w:marLeft w:val="0"/>
      <w:marRight w:val="0"/>
      <w:marTop w:val="0"/>
      <w:marBottom w:val="0"/>
      <w:divBdr>
        <w:top w:val="none" w:sz="0" w:space="0" w:color="auto"/>
        <w:left w:val="none" w:sz="0" w:space="0" w:color="auto"/>
        <w:bottom w:val="none" w:sz="0" w:space="0" w:color="auto"/>
        <w:right w:val="none" w:sz="0" w:space="0" w:color="auto"/>
      </w:divBdr>
    </w:div>
    <w:div w:id="961106903">
      <w:bodyDiv w:val="1"/>
      <w:marLeft w:val="0"/>
      <w:marRight w:val="0"/>
      <w:marTop w:val="0"/>
      <w:marBottom w:val="0"/>
      <w:divBdr>
        <w:top w:val="none" w:sz="0" w:space="0" w:color="auto"/>
        <w:left w:val="none" w:sz="0" w:space="0" w:color="auto"/>
        <w:bottom w:val="none" w:sz="0" w:space="0" w:color="auto"/>
        <w:right w:val="none" w:sz="0" w:space="0" w:color="auto"/>
      </w:divBdr>
    </w:div>
    <w:div w:id="978806018">
      <w:bodyDiv w:val="1"/>
      <w:marLeft w:val="0"/>
      <w:marRight w:val="0"/>
      <w:marTop w:val="0"/>
      <w:marBottom w:val="0"/>
      <w:divBdr>
        <w:top w:val="none" w:sz="0" w:space="0" w:color="auto"/>
        <w:left w:val="none" w:sz="0" w:space="0" w:color="auto"/>
        <w:bottom w:val="none" w:sz="0" w:space="0" w:color="auto"/>
        <w:right w:val="none" w:sz="0" w:space="0" w:color="auto"/>
      </w:divBdr>
    </w:div>
    <w:div w:id="987899356">
      <w:bodyDiv w:val="1"/>
      <w:marLeft w:val="0"/>
      <w:marRight w:val="0"/>
      <w:marTop w:val="0"/>
      <w:marBottom w:val="0"/>
      <w:divBdr>
        <w:top w:val="none" w:sz="0" w:space="0" w:color="auto"/>
        <w:left w:val="none" w:sz="0" w:space="0" w:color="auto"/>
        <w:bottom w:val="none" w:sz="0" w:space="0" w:color="auto"/>
        <w:right w:val="none" w:sz="0" w:space="0" w:color="auto"/>
      </w:divBdr>
    </w:div>
    <w:div w:id="994334971">
      <w:bodyDiv w:val="1"/>
      <w:marLeft w:val="0"/>
      <w:marRight w:val="0"/>
      <w:marTop w:val="0"/>
      <w:marBottom w:val="0"/>
      <w:divBdr>
        <w:top w:val="none" w:sz="0" w:space="0" w:color="auto"/>
        <w:left w:val="none" w:sz="0" w:space="0" w:color="auto"/>
        <w:bottom w:val="none" w:sz="0" w:space="0" w:color="auto"/>
        <w:right w:val="none" w:sz="0" w:space="0" w:color="auto"/>
      </w:divBdr>
    </w:div>
    <w:div w:id="996148462">
      <w:bodyDiv w:val="1"/>
      <w:marLeft w:val="0"/>
      <w:marRight w:val="0"/>
      <w:marTop w:val="0"/>
      <w:marBottom w:val="0"/>
      <w:divBdr>
        <w:top w:val="none" w:sz="0" w:space="0" w:color="auto"/>
        <w:left w:val="none" w:sz="0" w:space="0" w:color="auto"/>
        <w:bottom w:val="none" w:sz="0" w:space="0" w:color="auto"/>
        <w:right w:val="none" w:sz="0" w:space="0" w:color="auto"/>
      </w:divBdr>
    </w:div>
    <w:div w:id="1009137228">
      <w:bodyDiv w:val="1"/>
      <w:marLeft w:val="0"/>
      <w:marRight w:val="0"/>
      <w:marTop w:val="0"/>
      <w:marBottom w:val="0"/>
      <w:divBdr>
        <w:top w:val="none" w:sz="0" w:space="0" w:color="auto"/>
        <w:left w:val="none" w:sz="0" w:space="0" w:color="auto"/>
        <w:bottom w:val="none" w:sz="0" w:space="0" w:color="auto"/>
        <w:right w:val="none" w:sz="0" w:space="0" w:color="auto"/>
      </w:divBdr>
    </w:div>
    <w:div w:id="1017585837">
      <w:bodyDiv w:val="1"/>
      <w:marLeft w:val="0"/>
      <w:marRight w:val="0"/>
      <w:marTop w:val="0"/>
      <w:marBottom w:val="0"/>
      <w:divBdr>
        <w:top w:val="none" w:sz="0" w:space="0" w:color="auto"/>
        <w:left w:val="none" w:sz="0" w:space="0" w:color="auto"/>
        <w:bottom w:val="none" w:sz="0" w:space="0" w:color="auto"/>
        <w:right w:val="none" w:sz="0" w:space="0" w:color="auto"/>
      </w:divBdr>
    </w:div>
    <w:div w:id="1020087006">
      <w:bodyDiv w:val="1"/>
      <w:marLeft w:val="0"/>
      <w:marRight w:val="0"/>
      <w:marTop w:val="0"/>
      <w:marBottom w:val="0"/>
      <w:divBdr>
        <w:top w:val="none" w:sz="0" w:space="0" w:color="auto"/>
        <w:left w:val="none" w:sz="0" w:space="0" w:color="auto"/>
        <w:bottom w:val="none" w:sz="0" w:space="0" w:color="auto"/>
        <w:right w:val="none" w:sz="0" w:space="0" w:color="auto"/>
      </w:divBdr>
    </w:div>
    <w:div w:id="1020738830">
      <w:bodyDiv w:val="1"/>
      <w:marLeft w:val="0"/>
      <w:marRight w:val="0"/>
      <w:marTop w:val="0"/>
      <w:marBottom w:val="0"/>
      <w:divBdr>
        <w:top w:val="none" w:sz="0" w:space="0" w:color="auto"/>
        <w:left w:val="none" w:sz="0" w:space="0" w:color="auto"/>
        <w:bottom w:val="none" w:sz="0" w:space="0" w:color="auto"/>
        <w:right w:val="none" w:sz="0" w:space="0" w:color="auto"/>
      </w:divBdr>
    </w:div>
    <w:div w:id="1031882706">
      <w:bodyDiv w:val="1"/>
      <w:marLeft w:val="0"/>
      <w:marRight w:val="0"/>
      <w:marTop w:val="0"/>
      <w:marBottom w:val="0"/>
      <w:divBdr>
        <w:top w:val="none" w:sz="0" w:space="0" w:color="auto"/>
        <w:left w:val="none" w:sz="0" w:space="0" w:color="auto"/>
        <w:bottom w:val="none" w:sz="0" w:space="0" w:color="auto"/>
        <w:right w:val="none" w:sz="0" w:space="0" w:color="auto"/>
      </w:divBdr>
    </w:div>
    <w:div w:id="1036084375">
      <w:bodyDiv w:val="1"/>
      <w:marLeft w:val="0"/>
      <w:marRight w:val="0"/>
      <w:marTop w:val="0"/>
      <w:marBottom w:val="0"/>
      <w:divBdr>
        <w:top w:val="none" w:sz="0" w:space="0" w:color="auto"/>
        <w:left w:val="none" w:sz="0" w:space="0" w:color="auto"/>
        <w:bottom w:val="none" w:sz="0" w:space="0" w:color="auto"/>
        <w:right w:val="none" w:sz="0" w:space="0" w:color="auto"/>
      </w:divBdr>
      <w:divsChild>
        <w:div w:id="1698194984">
          <w:marLeft w:val="0"/>
          <w:marRight w:val="0"/>
          <w:marTop w:val="0"/>
          <w:marBottom w:val="0"/>
          <w:divBdr>
            <w:top w:val="none" w:sz="0" w:space="0" w:color="auto"/>
            <w:left w:val="none" w:sz="0" w:space="0" w:color="auto"/>
            <w:bottom w:val="none" w:sz="0" w:space="0" w:color="auto"/>
            <w:right w:val="none" w:sz="0" w:space="0" w:color="auto"/>
          </w:divBdr>
          <w:divsChild>
            <w:div w:id="191281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2615">
      <w:bodyDiv w:val="1"/>
      <w:marLeft w:val="0"/>
      <w:marRight w:val="0"/>
      <w:marTop w:val="0"/>
      <w:marBottom w:val="0"/>
      <w:divBdr>
        <w:top w:val="none" w:sz="0" w:space="0" w:color="auto"/>
        <w:left w:val="none" w:sz="0" w:space="0" w:color="auto"/>
        <w:bottom w:val="none" w:sz="0" w:space="0" w:color="auto"/>
        <w:right w:val="none" w:sz="0" w:space="0" w:color="auto"/>
      </w:divBdr>
    </w:div>
    <w:div w:id="1046490396">
      <w:bodyDiv w:val="1"/>
      <w:marLeft w:val="0"/>
      <w:marRight w:val="0"/>
      <w:marTop w:val="0"/>
      <w:marBottom w:val="0"/>
      <w:divBdr>
        <w:top w:val="none" w:sz="0" w:space="0" w:color="auto"/>
        <w:left w:val="none" w:sz="0" w:space="0" w:color="auto"/>
        <w:bottom w:val="none" w:sz="0" w:space="0" w:color="auto"/>
        <w:right w:val="none" w:sz="0" w:space="0" w:color="auto"/>
      </w:divBdr>
    </w:div>
    <w:div w:id="1046636119">
      <w:bodyDiv w:val="1"/>
      <w:marLeft w:val="0"/>
      <w:marRight w:val="0"/>
      <w:marTop w:val="0"/>
      <w:marBottom w:val="0"/>
      <w:divBdr>
        <w:top w:val="none" w:sz="0" w:space="0" w:color="auto"/>
        <w:left w:val="none" w:sz="0" w:space="0" w:color="auto"/>
        <w:bottom w:val="none" w:sz="0" w:space="0" w:color="auto"/>
        <w:right w:val="none" w:sz="0" w:space="0" w:color="auto"/>
      </w:divBdr>
    </w:div>
    <w:div w:id="1049299900">
      <w:bodyDiv w:val="1"/>
      <w:marLeft w:val="0"/>
      <w:marRight w:val="0"/>
      <w:marTop w:val="0"/>
      <w:marBottom w:val="0"/>
      <w:divBdr>
        <w:top w:val="none" w:sz="0" w:space="0" w:color="auto"/>
        <w:left w:val="none" w:sz="0" w:space="0" w:color="auto"/>
        <w:bottom w:val="none" w:sz="0" w:space="0" w:color="auto"/>
        <w:right w:val="none" w:sz="0" w:space="0" w:color="auto"/>
      </w:divBdr>
    </w:div>
    <w:div w:id="1083917167">
      <w:bodyDiv w:val="1"/>
      <w:marLeft w:val="0"/>
      <w:marRight w:val="0"/>
      <w:marTop w:val="0"/>
      <w:marBottom w:val="0"/>
      <w:divBdr>
        <w:top w:val="none" w:sz="0" w:space="0" w:color="auto"/>
        <w:left w:val="none" w:sz="0" w:space="0" w:color="auto"/>
        <w:bottom w:val="none" w:sz="0" w:space="0" w:color="auto"/>
        <w:right w:val="none" w:sz="0" w:space="0" w:color="auto"/>
      </w:divBdr>
    </w:div>
    <w:div w:id="1084303899">
      <w:bodyDiv w:val="1"/>
      <w:marLeft w:val="0"/>
      <w:marRight w:val="0"/>
      <w:marTop w:val="0"/>
      <w:marBottom w:val="0"/>
      <w:divBdr>
        <w:top w:val="none" w:sz="0" w:space="0" w:color="auto"/>
        <w:left w:val="none" w:sz="0" w:space="0" w:color="auto"/>
        <w:bottom w:val="none" w:sz="0" w:space="0" w:color="auto"/>
        <w:right w:val="none" w:sz="0" w:space="0" w:color="auto"/>
      </w:divBdr>
    </w:div>
    <w:div w:id="1088694790">
      <w:bodyDiv w:val="1"/>
      <w:marLeft w:val="0"/>
      <w:marRight w:val="0"/>
      <w:marTop w:val="0"/>
      <w:marBottom w:val="0"/>
      <w:divBdr>
        <w:top w:val="none" w:sz="0" w:space="0" w:color="auto"/>
        <w:left w:val="none" w:sz="0" w:space="0" w:color="auto"/>
        <w:bottom w:val="none" w:sz="0" w:space="0" w:color="auto"/>
        <w:right w:val="none" w:sz="0" w:space="0" w:color="auto"/>
      </w:divBdr>
    </w:div>
    <w:div w:id="1099252332">
      <w:bodyDiv w:val="1"/>
      <w:marLeft w:val="0"/>
      <w:marRight w:val="0"/>
      <w:marTop w:val="0"/>
      <w:marBottom w:val="0"/>
      <w:divBdr>
        <w:top w:val="none" w:sz="0" w:space="0" w:color="auto"/>
        <w:left w:val="none" w:sz="0" w:space="0" w:color="auto"/>
        <w:bottom w:val="none" w:sz="0" w:space="0" w:color="auto"/>
        <w:right w:val="none" w:sz="0" w:space="0" w:color="auto"/>
      </w:divBdr>
    </w:div>
    <w:div w:id="1103575965">
      <w:bodyDiv w:val="1"/>
      <w:marLeft w:val="0"/>
      <w:marRight w:val="0"/>
      <w:marTop w:val="0"/>
      <w:marBottom w:val="0"/>
      <w:divBdr>
        <w:top w:val="none" w:sz="0" w:space="0" w:color="auto"/>
        <w:left w:val="none" w:sz="0" w:space="0" w:color="auto"/>
        <w:bottom w:val="none" w:sz="0" w:space="0" w:color="auto"/>
        <w:right w:val="none" w:sz="0" w:space="0" w:color="auto"/>
      </w:divBdr>
    </w:div>
    <w:div w:id="1132794077">
      <w:bodyDiv w:val="1"/>
      <w:marLeft w:val="0"/>
      <w:marRight w:val="0"/>
      <w:marTop w:val="0"/>
      <w:marBottom w:val="0"/>
      <w:divBdr>
        <w:top w:val="none" w:sz="0" w:space="0" w:color="auto"/>
        <w:left w:val="none" w:sz="0" w:space="0" w:color="auto"/>
        <w:bottom w:val="none" w:sz="0" w:space="0" w:color="auto"/>
        <w:right w:val="none" w:sz="0" w:space="0" w:color="auto"/>
      </w:divBdr>
    </w:div>
    <w:div w:id="1138186356">
      <w:bodyDiv w:val="1"/>
      <w:marLeft w:val="0"/>
      <w:marRight w:val="0"/>
      <w:marTop w:val="0"/>
      <w:marBottom w:val="0"/>
      <w:divBdr>
        <w:top w:val="none" w:sz="0" w:space="0" w:color="auto"/>
        <w:left w:val="none" w:sz="0" w:space="0" w:color="auto"/>
        <w:bottom w:val="none" w:sz="0" w:space="0" w:color="auto"/>
        <w:right w:val="none" w:sz="0" w:space="0" w:color="auto"/>
      </w:divBdr>
    </w:div>
    <w:div w:id="1140465740">
      <w:bodyDiv w:val="1"/>
      <w:marLeft w:val="0"/>
      <w:marRight w:val="0"/>
      <w:marTop w:val="0"/>
      <w:marBottom w:val="0"/>
      <w:divBdr>
        <w:top w:val="none" w:sz="0" w:space="0" w:color="auto"/>
        <w:left w:val="none" w:sz="0" w:space="0" w:color="auto"/>
        <w:bottom w:val="none" w:sz="0" w:space="0" w:color="auto"/>
        <w:right w:val="none" w:sz="0" w:space="0" w:color="auto"/>
      </w:divBdr>
    </w:div>
    <w:div w:id="1149008549">
      <w:bodyDiv w:val="1"/>
      <w:marLeft w:val="0"/>
      <w:marRight w:val="0"/>
      <w:marTop w:val="0"/>
      <w:marBottom w:val="0"/>
      <w:divBdr>
        <w:top w:val="none" w:sz="0" w:space="0" w:color="auto"/>
        <w:left w:val="none" w:sz="0" w:space="0" w:color="auto"/>
        <w:bottom w:val="none" w:sz="0" w:space="0" w:color="auto"/>
        <w:right w:val="none" w:sz="0" w:space="0" w:color="auto"/>
      </w:divBdr>
    </w:div>
    <w:div w:id="1156189679">
      <w:bodyDiv w:val="1"/>
      <w:marLeft w:val="0"/>
      <w:marRight w:val="0"/>
      <w:marTop w:val="0"/>
      <w:marBottom w:val="0"/>
      <w:divBdr>
        <w:top w:val="none" w:sz="0" w:space="0" w:color="auto"/>
        <w:left w:val="none" w:sz="0" w:space="0" w:color="auto"/>
        <w:bottom w:val="none" w:sz="0" w:space="0" w:color="auto"/>
        <w:right w:val="none" w:sz="0" w:space="0" w:color="auto"/>
      </w:divBdr>
    </w:div>
    <w:div w:id="1159034866">
      <w:bodyDiv w:val="1"/>
      <w:marLeft w:val="0"/>
      <w:marRight w:val="0"/>
      <w:marTop w:val="0"/>
      <w:marBottom w:val="0"/>
      <w:divBdr>
        <w:top w:val="none" w:sz="0" w:space="0" w:color="auto"/>
        <w:left w:val="none" w:sz="0" w:space="0" w:color="auto"/>
        <w:bottom w:val="none" w:sz="0" w:space="0" w:color="auto"/>
        <w:right w:val="none" w:sz="0" w:space="0" w:color="auto"/>
      </w:divBdr>
    </w:div>
    <w:div w:id="1160193695">
      <w:bodyDiv w:val="1"/>
      <w:marLeft w:val="0"/>
      <w:marRight w:val="0"/>
      <w:marTop w:val="0"/>
      <w:marBottom w:val="0"/>
      <w:divBdr>
        <w:top w:val="none" w:sz="0" w:space="0" w:color="auto"/>
        <w:left w:val="none" w:sz="0" w:space="0" w:color="auto"/>
        <w:bottom w:val="none" w:sz="0" w:space="0" w:color="auto"/>
        <w:right w:val="none" w:sz="0" w:space="0" w:color="auto"/>
      </w:divBdr>
    </w:div>
    <w:div w:id="1207061774">
      <w:bodyDiv w:val="1"/>
      <w:marLeft w:val="0"/>
      <w:marRight w:val="0"/>
      <w:marTop w:val="0"/>
      <w:marBottom w:val="0"/>
      <w:divBdr>
        <w:top w:val="none" w:sz="0" w:space="0" w:color="auto"/>
        <w:left w:val="none" w:sz="0" w:space="0" w:color="auto"/>
        <w:bottom w:val="none" w:sz="0" w:space="0" w:color="auto"/>
        <w:right w:val="none" w:sz="0" w:space="0" w:color="auto"/>
      </w:divBdr>
    </w:div>
    <w:div w:id="1210414384">
      <w:bodyDiv w:val="1"/>
      <w:marLeft w:val="0"/>
      <w:marRight w:val="0"/>
      <w:marTop w:val="0"/>
      <w:marBottom w:val="0"/>
      <w:divBdr>
        <w:top w:val="none" w:sz="0" w:space="0" w:color="auto"/>
        <w:left w:val="none" w:sz="0" w:space="0" w:color="auto"/>
        <w:bottom w:val="none" w:sz="0" w:space="0" w:color="auto"/>
        <w:right w:val="none" w:sz="0" w:space="0" w:color="auto"/>
      </w:divBdr>
    </w:div>
    <w:div w:id="1240482805">
      <w:bodyDiv w:val="1"/>
      <w:marLeft w:val="0"/>
      <w:marRight w:val="0"/>
      <w:marTop w:val="0"/>
      <w:marBottom w:val="0"/>
      <w:divBdr>
        <w:top w:val="none" w:sz="0" w:space="0" w:color="auto"/>
        <w:left w:val="none" w:sz="0" w:space="0" w:color="auto"/>
        <w:bottom w:val="none" w:sz="0" w:space="0" w:color="auto"/>
        <w:right w:val="none" w:sz="0" w:space="0" w:color="auto"/>
      </w:divBdr>
    </w:div>
    <w:div w:id="1243442572">
      <w:bodyDiv w:val="1"/>
      <w:marLeft w:val="0"/>
      <w:marRight w:val="0"/>
      <w:marTop w:val="0"/>
      <w:marBottom w:val="0"/>
      <w:divBdr>
        <w:top w:val="none" w:sz="0" w:space="0" w:color="auto"/>
        <w:left w:val="none" w:sz="0" w:space="0" w:color="auto"/>
        <w:bottom w:val="none" w:sz="0" w:space="0" w:color="auto"/>
        <w:right w:val="none" w:sz="0" w:space="0" w:color="auto"/>
      </w:divBdr>
    </w:div>
    <w:div w:id="1250193903">
      <w:bodyDiv w:val="1"/>
      <w:marLeft w:val="0"/>
      <w:marRight w:val="0"/>
      <w:marTop w:val="0"/>
      <w:marBottom w:val="0"/>
      <w:divBdr>
        <w:top w:val="none" w:sz="0" w:space="0" w:color="auto"/>
        <w:left w:val="none" w:sz="0" w:space="0" w:color="auto"/>
        <w:bottom w:val="none" w:sz="0" w:space="0" w:color="auto"/>
        <w:right w:val="none" w:sz="0" w:space="0" w:color="auto"/>
      </w:divBdr>
    </w:div>
    <w:div w:id="1250506248">
      <w:bodyDiv w:val="1"/>
      <w:marLeft w:val="0"/>
      <w:marRight w:val="0"/>
      <w:marTop w:val="0"/>
      <w:marBottom w:val="0"/>
      <w:divBdr>
        <w:top w:val="none" w:sz="0" w:space="0" w:color="auto"/>
        <w:left w:val="none" w:sz="0" w:space="0" w:color="auto"/>
        <w:bottom w:val="none" w:sz="0" w:space="0" w:color="auto"/>
        <w:right w:val="none" w:sz="0" w:space="0" w:color="auto"/>
      </w:divBdr>
    </w:div>
    <w:div w:id="1251231335">
      <w:bodyDiv w:val="1"/>
      <w:marLeft w:val="0"/>
      <w:marRight w:val="0"/>
      <w:marTop w:val="0"/>
      <w:marBottom w:val="0"/>
      <w:divBdr>
        <w:top w:val="none" w:sz="0" w:space="0" w:color="auto"/>
        <w:left w:val="none" w:sz="0" w:space="0" w:color="auto"/>
        <w:bottom w:val="none" w:sz="0" w:space="0" w:color="auto"/>
        <w:right w:val="none" w:sz="0" w:space="0" w:color="auto"/>
      </w:divBdr>
    </w:div>
    <w:div w:id="1270553693">
      <w:bodyDiv w:val="1"/>
      <w:marLeft w:val="0"/>
      <w:marRight w:val="0"/>
      <w:marTop w:val="0"/>
      <w:marBottom w:val="0"/>
      <w:divBdr>
        <w:top w:val="none" w:sz="0" w:space="0" w:color="auto"/>
        <w:left w:val="none" w:sz="0" w:space="0" w:color="auto"/>
        <w:bottom w:val="none" w:sz="0" w:space="0" w:color="auto"/>
        <w:right w:val="none" w:sz="0" w:space="0" w:color="auto"/>
      </w:divBdr>
    </w:div>
    <w:div w:id="1285387528">
      <w:bodyDiv w:val="1"/>
      <w:marLeft w:val="0"/>
      <w:marRight w:val="0"/>
      <w:marTop w:val="0"/>
      <w:marBottom w:val="0"/>
      <w:divBdr>
        <w:top w:val="none" w:sz="0" w:space="0" w:color="auto"/>
        <w:left w:val="none" w:sz="0" w:space="0" w:color="auto"/>
        <w:bottom w:val="none" w:sz="0" w:space="0" w:color="auto"/>
        <w:right w:val="none" w:sz="0" w:space="0" w:color="auto"/>
      </w:divBdr>
    </w:div>
    <w:div w:id="1290284988">
      <w:bodyDiv w:val="1"/>
      <w:marLeft w:val="0"/>
      <w:marRight w:val="0"/>
      <w:marTop w:val="0"/>
      <w:marBottom w:val="0"/>
      <w:divBdr>
        <w:top w:val="none" w:sz="0" w:space="0" w:color="auto"/>
        <w:left w:val="none" w:sz="0" w:space="0" w:color="auto"/>
        <w:bottom w:val="none" w:sz="0" w:space="0" w:color="auto"/>
        <w:right w:val="none" w:sz="0" w:space="0" w:color="auto"/>
      </w:divBdr>
    </w:div>
    <w:div w:id="1299384083">
      <w:bodyDiv w:val="1"/>
      <w:marLeft w:val="0"/>
      <w:marRight w:val="0"/>
      <w:marTop w:val="0"/>
      <w:marBottom w:val="0"/>
      <w:divBdr>
        <w:top w:val="none" w:sz="0" w:space="0" w:color="auto"/>
        <w:left w:val="none" w:sz="0" w:space="0" w:color="auto"/>
        <w:bottom w:val="none" w:sz="0" w:space="0" w:color="auto"/>
        <w:right w:val="none" w:sz="0" w:space="0" w:color="auto"/>
      </w:divBdr>
    </w:div>
    <w:div w:id="1308046398">
      <w:bodyDiv w:val="1"/>
      <w:marLeft w:val="0"/>
      <w:marRight w:val="0"/>
      <w:marTop w:val="0"/>
      <w:marBottom w:val="0"/>
      <w:divBdr>
        <w:top w:val="none" w:sz="0" w:space="0" w:color="auto"/>
        <w:left w:val="none" w:sz="0" w:space="0" w:color="auto"/>
        <w:bottom w:val="none" w:sz="0" w:space="0" w:color="auto"/>
        <w:right w:val="none" w:sz="0" w:space="0" w:color="auto"/>
      </w:divBdr>
    </w:div>
    <w:div w:id="1312783009">
      <w:bodyDiv w:val="1"/>
      <w:marLeft w:val="0"/>
      <w:marRight w:val="0"/>
      <w:marTop w:val="0"/>
      <w:marBottom w:val="0"/>
      <w:divBdr>
        <w:top w:val="none" w:sz="0" w:space="0" w:color="auto"/>
        <w:left w:val="none" w:sz="0" w:space="0" w:color="auto"/>
        <w:bottom w:val="none" w:sz="0" w:space="0" w:color="auto"/>
        <w:right w:val="none" w:sz="0" w:space="0" w:color="auto"/>
      </w:divBdr>
    </w:div>
    <w:div w:id="1314988032">
      <w:bodyDiv w:val="1"/>
      <w:marLeft w:val="0"/>
      <w:marRight w:val="0"/>
      <w:marTop w:val="0"/>
      <w:marBottom w:val="0"/>
      <w:divBdr>
        <w:top w:val="none" w:sz="0" w:space="0" w:color="auto"/>
        <w:left w:val="none" w:sz="0" w:space="0" w:color="auto"/>
        <w:bottom w:val="none" w:sz="0" w:space="0" w:color="auto"/>
        <w:right w:val="none" w:sz="0" w:space="0" w:color="auto"/>
      </w:divBdr>
    </w:div>
    <w:div w:id="1319261458">
      <w:bodyDiv w:val="1"/>
      <w:marLeft w:val="0"/>
      <w:marRight w:val="0"/>
      <w:marTop w:val="0"/>
      <w:marBottom w:val="0"/>
      <w:divBdr>
        <w:top w:val="none" w:sz="0" w:space="0" w:color="auto"/>
        <w:left w:val="none" w:sz="0" w:space="0" w:color="auto"/>
        <w:bottom w:val="none" w:sz="0" w:space="0" w:color="auto"/>
        <w:right w:val="none" w:sz="0" w:space="0" w:color="auto"/>
      </w:divBdr>
    </w:div>
    <w:div w:id="1321694738">
      <w:bodyDiv w:val="1"/>
      <w:marLeft w:val="0"/>
      <w:marRight w:val="0"/>
      <w:marTop w:val="0"/>
      <w:marBottom w:val="0"/>
      <w:divBdr>
        <w:top w:val="none" w:sz="0" w:space="0" w:color="auto"/>
        <w:left w:val="none" w:sz="0" w:space="0" w:color="auto"/>
        <w:bottom w:val="none" w:sz="0" w:space="0" w:color="auto"/>
        <w:right w:val="none" w:sz="0" w:space="0" w:color="auto"/>
      </w:divBdr>
    </w:div>
    <w:div w:id="1322853376">
      <w:bodyDiv w:val="1"/>
      <w:marLeft w:val="0"/>
      <w:marRight w:val="0"/>
      <w:marTop w:val="0"/>
      <w:marBottom w:val="0"/>
      <w:divBdr>
        <w:top w:val="none" w:sz="0" w:space="0" w:color="auto"/>
        <w:left w:val="none" w:sz="0" w:space="0" w:color="auto"/>
        <w:bottom w:val="none" w:sz="0" w:space="0" w:color="auto"/>
        <w:right w:val="none" w:sz="0" w:space="0" w:color="auto"/>
      </w:divBdr>
    </w:div>
    <w:div w:id="1329095325">
      <w:bodyDiv w:val="1"/>
      <w:marLeft w:val="0"/>
      <w:marRight w:val="0"/>
      <w:marTop w:val="0"/>
      <w:marBottom w:val="0"/>
      <w:divBdr>
        <w:top w:val="none" w:sz="0" w:space="0" w:color="auto"/>
        <w:left w:val="none" w:sz="0" w:space="0" w:color="auto"/>
        <w:bottom w:val="none" w:sz="0" w:space="0" w:color="auto"/>
        <w:right w:val="none" w:sz="0" w:space="0" w:color="auto"/>
      </w:divBdr>
    </w:div>
    <w:div w:id="1329287446">
      <w:bodyDiv w:val="1"/>
      <w:marLeft w:val="0"/>
      <w:marRight w:val="0"/>
      <w:marTop w:val="0"/>
      <w:marBottom w:val="0"/>
      <w:divBdr>
        <w:top w:val="none" w:sz="0" w:space="0" w:color="auto"/>
        <w:left w:val="none" w:sz="0" w:space="0" w:color="auto"/>
        <w:bottom w:val="none" w:sz="0" w:space="0" w:color="auto"/>
        <w:right w:val="none" w:sz="0" w:space="0" w:color="auto"/>
      </w:divBdr>
    </w:div>
    <w:div w:id="1332247812">
      <w:bodyDiv w:val="1"/>
      <w:marLeft w:val="0"/>
      <w:marRight w:val="0"/>
      <w:marTop w:val="0"/>
      <w:marBottom w:val="0"/>
      <w:divBdr>
        <w:top w:val="none" w:sz="0" w:space="0" w:color="auto"/>
        <w:left w:val="none" w:sz="0" w:space="0" w:color="auto"/>
        <w:bottom w:val="none" w:sz="0" w:space="0" w:color="auto"/>
        <w:right w:val="none" w:sz="0" w:space="0" w:color="auto"/>
      </w:divBdr>
    </w:div>
    <w:div w:id="1338968346">
      <w:bodyDiv w:val="1"/>
      <w:marLeft w:val="0"/>
      <w:marRight w:val="0"/>
      <w:marTop w:val="0"/>
      <w:marBottom w:val="0"/>
      <w:divBdr>
        <w:top w:val="none" w:sz="0" w:space="0" w:color="auto"/>
        <w:left w:val="none" w:sz="0" w:space="0" w:color="auto"/>
        <w:bottom w:val="none" w:sz="0" w:space="0" w:color="auto"/>
        <w:right w:val="none" w:sz="0" w:space="0" w:color="auto"/>
      </w:divBdr>
    </w:div>
    <w:div w:id="1356692956">
      <w:bodyDiv w:val="1"/>
      <w:marLeft w:val="0"/>
      <w:marRight w:val="0"/>
      <w:marTop w:val="0"/>
      <w:marBottom w:val="0"/>
      <w:divBdr>
        <w:top w:val="none" w:sz="0" w:space="0" w:color="auto"/>
        <w:left w:val="none" w:sz="0" w:space="0" w:color="auto"/>
        <w:bottom w:val="none" w:sz="0" w:space="0" w:color="auto"/>
        <w:right w:val="none" w:sz="0" w:space="0" w:color="auto"/>
      </w:divBdr>
    </w:div>
    <w:div w:id="1359045902">
      <w:bodyDiv w:val="1"/>
      <w:marLeft w:val="0"/>
      <w:marRight w:val="0"/>
      <w:marTop w:val="0"/>
      <w:marBottom w:val="0"/>
      <w:divBdr>
        <w:top w:val="none" w:sz="0" w:space="0" w:color="auto"/>
        <w:left w:val="none" w:sz="0" w:space="0" w:color="auto"/>
        <w:bottom w:val="none" w:sz="0" w:space="0" w:color="auto"/>
        <w:right w:val="none" w:sz="0" w:space="0" w:color="auto"/>
      </w:divBdr>
    </w:div>
    <w:div w:id="1359545940">
      <w:bodyDiv w:val="1"/>
      <w:marLeft w:val="0"/>
      <w:marRight w:val="0"/>
      <w:marTop w:val="0"/>
      <w:marBottom w:val="0"/>
      <w:divBdr>
        <w:top w:val="none" w:sz="0" w:space="0" w:color="auto"/>
        <w:left w:val="none" w:sz="0" w:space="0" w:color="auto"/>
        <w:bottom w:val="none" w:sz="0" w:space="0" w:color="auto"/>
        <w:right w:val="none" w:sz="0" w:space="0" w:color="auto"/>
      </w:divBdr>
    </w:div>
    <w:div w:id="1361510918">
      <w:bodyDiv w:val="1"/>
      <w:marLeft w:val="0"/>
      <w:marRight w:val="0"/>
      <w:marTop w:val="0"/>
      <w:marBottom w:val="0"/>
      <w:divBdr>
        <w:top w:val="none" w:sz="0" w:space="0" w:color="auto"/>
        <w:left w:val="none" w:sz="0" w:space="0" w:color="auto"/>
        <w:bottom w:val="none" w:sz="0" w:space="0" w:color="auto"/>
        <w:right w:val="none" w:sz="0" w:space="0" w:color="auto"/>
      </w:divBdr>
      <w:divsChild>
        <w:div w:id="584145011">
          <w:marLeft w:val="0"/>
          <w:marRight w:val="0"/>
          <w:marTop w:val="0"/>
          <w:marBottom w:val="0"/>
          <w:divBdr>
            <w:top w:val="none" w:sz="0" w:space="0" w:color="auto"/>
            <w:left w:val="none" w:sz="0" w:space="0" w:color="auto"/>
            <w:bottom w:val="none" w:sz="0" w:space="0" w:color="auto"/>
            <w:right w:val="none" w:sz="0" w:space="0" w:color="auto"/>
          </w:divBdr>
          <w:divsChild>
            <w:div w:id="27946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16532">
      <w:bodyDiv w:val="1"/>
      <w:marLeft w:val="0"/>
      <w:marRight w:val="0"/>
      <w:marTop w:val="0"/>
      <w:marBottom w:val="0"/>
      <w:divBdr>
        <w:top w:val="none" w:sz="0" w:space="0" w:color="auto"/>
        <w:left w:val="none" w:sz="0" w:space="0" w:color="auto"/>
        <w:bottom w:val="none" w:sz="0" w:space="0" w:color="auto"/>
        <w:right w:val="none" w:sz="0" w:space="0" w:color="auto"/>
      </w:divBdr>
    </w:div>
    <w:div w:id="1386180159">
      <w:bodyDiv w:val="1"/>
      <w:marLeft w:val="0"/>
      <w:marRight w:val="0"/>
      <w:marTop w:val="0"/>
      <w:marBottom w:val="0"/>
      <w:divBdr>
        <w:top w:val="none" w:sz="0" w:space="0" w:color="auto"/>
        <w:left w:val="none" w:sz="0" w:space="0" w:color="auto"/>
        <w:bottom w:val="none" w:sz="0" w:space="0" w:color="auto"/>
        <w:right w:val="none" w:sz="0" w:space="0" w:color="auto"/>
      </w:divBdr>
    </w:div>
    <w:div w:id="1397171462">
      <w:bodyDiv w:val="1"/>
      <w:marLeft w:val="0"/>
      <w:marRight w:val="0"/>
      <w:marTop w:val="0"/>
      <w:marBottom w:val="0"/>
      <w:divBdr>
        <w:top w:val="none" w:sz="0" w:space="0" w:color="auto"/>
        <w:left w:val="none" w:sz="0" w:space="0" w:color="auto"/>
        <w:bottom w:val="none" w:sz="0" w:space="0" w:color="auto"/>
        <w:right w:val="none" w:sz="0" w:space="0" w:color="auto"/>
      </w:divBdr>
    </w:div>
    <w:div w:id="1407873905">
      <w:bodyDiv w:val="1"/>
      <w:marLeft w:val="0"/>
      <w:marRight w:val="0"/>
      <w:marTop w:val="0"/>
      <w:marBottom w:val="0"/>
      <w:divBdr>
        <w:top w:val="none" w:sz="0" w:space="0" w:color="auto"/>
        <w:left w:val="none" w:sz="0" w:space="0" w:color="auto"/>
        <w:bottom w:val="none" w:sz="0" w:space="0" w:color="auto"/>
        <w:right w:val="none" w:sz="0" w:space="0" w:color="auto"/>
      </w:divBdr>
    </w:div>
    <w:div w:id="1432159921">
      <w:bodyDiv w:val="1"/>
      <w:marLeft w:val="0"/>
      <w:marRight w:val="0"/>
      <w:marTop w:val="0"/>
      <w:marBottom w:val="0"/>
      <w:divBdr>
        <w:top w:val="none" w:sz="0" w:space="0" w:color="auto"/>
        <w:left w:val="none" w:sz="0" w:space="0" w:color="auto"/>
        <w:bottom w:val="none" w:sz="0" w:space="0" w:color="auto"/>
        <w:right w:val="none" w:sz="0" w:space="0" w:color="auto"/>
      </w:divBdr>
    </w:div>
    <w:div w:id="1454521007">
      <w:bodyDiv w:val="1"/>
      <w:marLeft w:val="0"/>
      <w:marRight w:val="0"/>
      <w:marTop w:val="0"/>
      <w:marBottom w:val="0"/>
      <w:divBdr>
        <w:top w:val="none" w:sz="0" w:space="0" w:color="auto"/>
        <w:left w:val="none" w:sz="0" w:space="0" w:color="auto"/>
        <w:bottom w:val="none" w:sz="0" w:space="0" w:color="auto"/>
        <w:right w:val="none" w:sz="0" w:space="0" w:color="auto"/>
      </w:divBdr>
    </w:div>
    <w:div w:id="1456603437">
      <w:bodyDiv w:val="1"/>
      <w:marLeft w:val="0"/>
      <w:marRight w:val="0"/>
      <w:marTop w:val="0"/>
      <w:marBottom w:val="0"/>
      <w:divBdr>
        <w:top w:val="none" w:sz="0" w:space="0" w:color="auto"/>
        <w:left w:val="none" w:sz="0" w:space="0" w:color="auto"/>
        <w:bottom w:val="none" w:sz="0" w:space="0" w:color="auto"/>
        <w:right w:val="none" w:sz="0" w:space="0" w:color="auto"/>
      </w:divBdr>
    </w:div>
    <w:div w:id="1463957297">
      <w:bodyDiv w:val="1"/>
      <w:marLeft w:val="0"/>
      <w:marRight w:val="0"/>
      <w:marTop w:val="0"/>
      <w:marBottom w:val="0"/>
      <w:divBdr>
        <w:top w:val="none" w:sz="0" w:space="0" w:color="auto"/>
        <w:left w:val="none" w:sz="0" w:space="0" w:color="auto"/>
        <w:bottom w:val="none" w:sz="0" w:space="0" w:color="auto"/>
        <w:right w:val="none" w:sz="0" w:space="0" w:color="auto"/>
      </w:divBdr>
    </w:div>
    <w:div w:id="1464082306">
      <w:bodyDiv w:val="1"/>
      <w:marLeft w:val="0"/>
      <w:marRight w:val="0"/>
      <w:marTop w:val="0"/>
      <w:marBottom w:val="0"/>
      <w:divBdr>
        <w:top w:val="none" w:sz="0" w:space="0" w:color="auto"/>
        <w:left w:val="none" w:sz="0" w:space="0" w:color="auto"/>
        <w:bottom w:val="none" w:sz="0" w:space="0" w:color="auto"/>
        <w:right w:val="none" w:sz="0" w:space="0" w:color="auto"/>
      </w:divBdr>
    </w:div>
    <w:div w:id="1466239336">
      <w:bodyDiv w:val="1"/>
      <w:marLeft w:val="0"/>
      <w:marRight w:val="0"/>
      <w:marTop w:val="0"/>
      <w:marBottom w:val="0"/>
      <w:divBdr>
        <w:top w:val="none" w:sz="0" w:space="0" w:color="auto"/>
        <w:left w:val="none" w:sz="0" w:space="0" w:color="auto"/>
        <w:bottom w:val="none" w:sz="0" w:space="0" w:color="auto"/>
        <w:right w:val="none" w:sz="0" w:space="0" w:color="auto"/>
      </w:divBdr>
    </w:div>
    <w:div w:id="1472014304">
      <w:bodyDiv w:val="1"/>
      <w:marLeft w:val="0"/>
      <w:marRight w:val="0"/>
      <w:marTop w:val="0"/>
      <w:marBottom w:val="0"/>
      <w:divBdr>
        <w:top w:val="none" w:sz="0" w:space="0" w:color="auto"/>
        <w:left w:val="none" w:sz="0" w:space="0" w:color="auto"/>
        <w:bottom w:val="none" w:sz="0" w:space="0" w:color="auto"/>
        <w:right w:val="none" w:sz="0" w:space="0" w:color="auto"/>
      </w:divBdr>
    </w:div>
    <w:div w:id="1472676683">
      <w:bodyDiv w:val="1"/>
      <w:marLeft w:val="0"/>
      <w:marRight w:val="0"/>
      <w:marTop w:val="0"/>
      <w:marBottom w:val="0"/>
      <w:divBdr>
        <w:top w:val="none" w:sz="0" w:space="0" w:color="auto"/>
        <w:left w:val="none" w:sz="0" w:space="0" w:color="auto"/>
        <w:bottom w:val="none" w:sz="0" w:space="0" w:color="auto"/>
        <w:right w:val="none" w:sz="0" w:space="0" w:color="auto"/>
      </w:divBdr>
    </w:div>
    <w:div w:id="1477256171">
      <w:bodyDiv w:val="1"/>
      <w:marLeft w:val="0"/>
      <w:marRight w:val="0"/>
      <w:marTop w:val="0"/>
      <w:marBottom w:val="0"/>
      <w:divBdr>
        <w:top w:val="none" w:sz="0" w:space="0" w:color="auto"/>
        <w:left w:val="none" w:sz="0" w:space="0" w:color="auto"/>
        <w:bottom w:val="none" w:sz="0" w:space="0" w:color="auto"/>
        <w:right w:val="none" w:sz="0" w:space="0" w:color="auto"/>
      </w:divBdr>
    </w:div>
    <w:div w:id="1480074330">
      <w:bodyDiv w:val="1"/>
      <w:marLeft w:val="0"/>
      <w:marRight w:val="0"/>
      <w:marTop w:val="0"/>
      <w:marBottom w:val="0"/>
      <w:divBdr>
        <w:top w:val="none" w:sz="0" w:space="0" w:color="auto"/>
        <w:left w:val="none" w:sz="0" w:space="0" w:color="auto"/>
        <w:bottom w:val="none" w:sz="0" w:space="0" w:color="auto"/>
        <w:right w:val="none" w:sz="0" w:space="0" w:color="auto"/>
      </w:divBdr>
    </w:div>
    <w:div w:id="1487477509">
      <w:bodyDiv w:val="1"/>
      <w:marLeft w:val="0"/>
      <w:marRight w:val="0"/>
      <w:marTop w:val="0"/>
      <w:marBottom w:val="0"/>
      <w:divBdr>
        <w:top w:val="none" w:sz="0" w:space="0" w:color="auto"/>
        <w:left w:val="none" w:sz="0" w:space="0" w:color="auto"/>
        <w:bottom w:val="none" w:sz="0" w:space="0" w:color="auto"/>
        <w:right w:val="none" w:sz="0" w:space="0" w:color="auto"/>
      </w:divBdr>
    </w:div>
    <w:div w:id="1512721460">
      <w:bodyDiv w:val="1"/>
      <w:marLeft w:val="0"/>
      <w:marRight w:val="0"/>
      <w:marTop w:val="0"/>
      <w:marBottom w:val="0"/>
      <w:divBdr>
        <w:top w:val="none" w:sz="0" w:space="0" w:color="auto"/>
        <w:left w:val="none" w:sz="0" w:space="0" w:color="auto"/>
        <w:bottom w:val="none" w:sz="0" w:space="0" w:color="auto"/>
        <w:right w:val="none" w:sz="0" w:space="0" w:color="auto"/>
      </w:divBdr>
    </w:div>
    <w:div w:id="1512836962">
      <w:bodyDiv w:val="1"/>
      <w:marLeft w:val="0"/>
      <w:marRight w:val="0"/>
      <w:marTop w:val="0"/>
      <w:marBottom w:val="0"/>
      <w:divBdr>
        <w:top w:val="none" w:sz="0" w:space="0" w:color="auto"/>
        <w:left w:val="none" w:sz="0" w:space="0" w:color="auto"/>
        <w:bottom w:val="none" w:sz="0" w:space="0" w:color="auto"/>
        <w:right w:val="none" w:sz="0" w:space="0" w:color="auto"/>
      </w:divBdr>
    </w:div>
    <w:div w:id="1526139808">
      <w:bodyDiv w:val="1"/>
      <w:marLeft w:val="0"/>
      <w:marRight w:val="0"/>
      <w:marTop w:val="0"/>
      <w:marBottom w:val="0"/>
      <w:divBdr>
        <w:top w:val="none" w:sz="0" w:space="0" w:color="auto"/>
        <w:left w:val="none" w:sz="0" w:space="0" w:color="auto"/>
        <w:bottom w:val="none" w:sz="0" w:space="0" w:color="auto"/>
        <w:right w:val="none" w:sz="0" w:space="0" w:color="auto"/>
      </w:divBdr>
    </w:div>
    <w:div w:id="1539203658">
      <w:bodyDiv w:val="1"/>
      <w:marLeft w:val="0"/>
      <w:marRight w:val="0"/>
      <w:marTop w:val="0"/>
      <w:marBottom w:val="0"/>
      <w:divBdr>
        <w:top w:val="none" w:sz="0" w:space="0" w:color="auto"/>
        <w:left w:val="none" w:sz="0" w:space="0" w:color="auto"/>
        <w:bottom w:val="none" w:sz="0" w:space="0" w:color="auto"/>
        <w:right w:val="none" w:sz="0" w:space="0" w:color="auto"/>
      </w:divBdr>
    </w:div>
    <w:div w:id="1553232926">
      <w:bodyDiv w:val="1"/>
      <w:marLeft w:val="0"/>
      <w:marRight w:val="0"/>
      <w:marTop w:val="0"/>
      <w:marBottom w:val="0"/>
      <w:divBdr>
        <w:top w:val="none" w:sz="0" w:space="0" w:color="auto"/>
        <w:left w:val="none" w:sz="0" w:space="0" w:color="auto"/>
        <w:bottom w:val="none" w:sz="0" w:space="0" w:color="auto"/>
        <w:right w:val="none" w:sz="0" w:space="0" w:color="auto"/>
      </w:divBdr>
    </w:div>
    <w:div w:id="1560432790">
      <w:bodyDiv w:val="1"/>
      <w:marLeft w:val="0"/>
      <w:marRight w:val="0"/>
      <w:marTop w:val="0"/>
      <w:marBottom w:val="0"/>
      <w:divBdr>
        <w:top w:val="none" w:sz="0" w:space="0" w:color="auto"/>
        <w:left w:val="none" w:sz="0" w:space="0" w:color="auto"/>
        <w:bottom w:val="none" w:sz="0" w:space="0" w:color="auto"/>
        <w:right w:val="none" w:sz="0" w:space="0" w:color="auto"/>
      </w:divBdr>
    </w:div>
    <w:div w:id="1568880029">
      <w:bodyDiv w:val="1"/>
      <w:marLeft w:val="0"/>
      <w:marRight w:val="0"/>
      <w:marTop w:val="0"/>
      <w:marBottom w:val="0"/>
      <w:divBdr>
        <w:top w:val="none" w:sz="0" w:space="0" w:color="auto"/>
        <w:left w:val="none" w:sz="0" w:space="0" w:color="auto"/>
        <w:bottom w:val="none" w:sz="0" w:space="0" w:color="auto"/>
        <w:right w:val="none" w:sz="0" w:space="0" w:color="auto"/>
      </w:divBdr>
    </w:div>
    <w:div w:id="1575122498">
      <w:bodyDiv w:val="1"/>
      <w:marLeft w:val="0"/>
      <w:marRight w:val="0"/>
      <w:marTop w:val="0"/>
      <w:marBottom w:val="0"/>
      <w:divBdr>
        <w:top w:val="none" w:sz="0" w:space="0" w:color="auto"/>
        <w:left w:val="none" w:sz="0" w:space="0" w:color="auto"/>
        <w:bottom w:val="none" w:sz="0" w:space="0" w:color="auto"/>
        <w:right w:val="none" w:sz="0" w:space="0" w:color="auto"/>
      </w:divBdr>
    </w:div>
    <w:div w:id="1581333998">
      <w:bodyDiv w:val="1"/>
      <w:marLeft w:val="0"/>
      <w:marRight w:val="0"/>
      <w:marTop w:val="0"/>
      <w:marBottom w:val="0"/>
      <w:divBdr>
        <w:top w:val="none" w:sz="0" w:space="0" w:color="auto"/>
        <w:left w:val="none" w:sz="0" w:space="0" w:color="auto"/>
        <w:bottom w:val="none" w:sz="0" w:space="0" w:color="auto"/>
        <w:right w:val="none" w:sz="0" w:space="0" w:color="auto"/>
      </w:divBdr>
    </w:div>
    <w:div w:id="1583487297">
      <w:bodyDiv w:val="1"/>
      <w:marLeft w:val="0"/>
      <w:marRight w:val="0"/>
      <w:marTop w:val="0"/>
      <w:marBottom w:val="0"/>
      <w:divBdr>
        <w:top w:val="none" w:sz="0" w:space="0" w:color="auto"/>
        <w:left w:val="none" w:sz="0" w:space="0" w:color="auto"/>
        <w:bottom w:val="none" w:sz="0" w:space="0" w:color="auto"/>
        <w:right w:val="none" w:sz="0" w:space="0" w:color="auto"/>
      </w:divBdr>
    </w:div>
    <w:div w:id="1598706257">
      <w:bodyDiv w:val="1"/>
      <w:marLeft w:val="0"/>
      <w:marRight w:val="0"/>
      <w:marTop w:val="0"/>
      <w:marBottom w:val="0"/>
      <w:divBdr>
        <w:top w:val="none" w:sz="0" w:space="0" w:color="auto"/>
        <w:left w:val="none" w:sz="0" w:space="0" w:color="auto"/>
        <w:bottom w:val="none" w:sz="0" w:space="0" w:color="auto"/>
        <w:right w:val="none" w:sz="0" w:space="0" w:color="auto"/>
      </w:divBdr>
    </w:div>
    <w:div w:id="1602761141">
      <w:bodyDiv w:val="1"/>
      <w:marLeft w:val="0"/>
      <w:marRight w:val="0"/>
      <w:marTop w:val="0"/>
      <w:marBottom w:val="0"/>
      <w:divBdr>
        <w:top w:val="none" w:sz="0" w:space="0" w:color="auto"/>
        <w:left w:val="none" w:sz="0" w:space="0" w:color="auto"/>
        <w:bottom w:val="none" w:sz="0" w:space="0" w:color="auto"/>
        <w:right w:val="none" w:sz="0" w:space="0" w:color="auto"/>
      </w:divBdr>
    </w:div>
    <w:div w:id="1610040300">
      <w:bodyDiv w:val="1"/>
      <w:marLeft w:val="0"/>
      <w:marRight w:val="0"/>
      <w:marTop w:val="0"/>
      <w:marBottom w:val="0"/>
      <w:divBdr>
        <w:top w:val="none" w:sz="0" w:space="0" w:color="auto"/>
        <w:left w:val="none" w:sz="0" w:space="0" w:color="auto"/>
        <w:bottom w:val="none" w:sz="0" w:space="0" w:color="auto"/>
        <w:right w:val="none" w:sz="0" w:space="0" w:color="auto"/>
      </w:divBdr>
    </w:div>
    <w:div w:id="1615987547">
      <w:bodyDiv w:val="1"/>
      <w:marLeft w:val="0"/>
      <w:marRight w:val="0"/>
      <w:marTop w:val="0"/>
      <w:marBottom w:val="0"/>
      <w:divBdr>
        <w:top w:val="none" w:sz="0" w:space="0" w:color="auto"/>
        <w:left w:val="none" w:sz="0" w:space="0" w:color="auto"/>
        <w:bottom w:val="none" w:sz="0" w:space="0" w:color="auto"/>
        <w:right w:val="none" w:sz="0" w:space="0" w:color="auto"/>
      </w:divBdr>
    </w:div>
    <w:div w:id="1618216686">
      <w:bodyDiv w:val="1"/>
      <w:marLeft w:val="0"/>
      <w:marRight w:val="0"/>
      <w:marTop w:val="0"/>
      <w:marBottom w:val="0"/>
      <w:divBdr>
        <w:top w:val="none" w:sz="0" w:space="0" w:color="auto"/>
        <w:left w:val="none" w:sz="0" w:space="0" w:color="auto"/>
        <w:bottom w:val="none" w:sz="0" w:space="0" w:color="auto"/>
        <w:right w:val="none" w:sz="0" w:space="0" w:color="auto"/>
      </w:divBdr>
    </w:div>
    <w:div w:id="1626614215">
      <w:bodyDiv w:val="1"/>
      <w:marLeft w:val="0"/>
      <w:marRight w:val="0"/>
      <w:marTop w:val="0"/>
      <w:marBottom w:val="0"/>
      <w:divBdr>
        <w:top w:val="none" w:sz="0" w:space="0" w:color="auto"/>
        <w:left w:val="none" w:sz="0" w:space="0" w:color="auto"/>
        <w:bottom w:val="none" w:sz="0" w:space="0" w:color="auto"/>
        <w:right w:val="none" w:sz="0" w:space="0" w:color="auto"/>
      </w:divBdr>
    </w:div>
    <w:div w:id="1658917545">
      <w:bodyDiv w:val="1"/>
      <w:marLeft w:val="0"/>
      <w:marRight w:val="0"/>
      <w:marTop w:val="0"/>
      <w:marBottom w:val="0"/>
      <w:divBdr>
        <w:top w:val="none" w:sz="0" w:space="0" w:color="auto"/>
        <w:left w:val="none" w:sz="0" w:space="0" w:color="auto"/>
        <w:bottom w:val="none" w:sz="0" w:space="0" w:color="auto"/>
        <w:right w:val="none" w:sz="0" w:space="0" w:color="auto"/>
      </w:divBdr>
    </w:div>
    <w:div w:id="1663704131">
      <w:bodyDiv w:val="1"/>
      <w:marLeft w:val="0"/>
      <w:marRight w:val="0"/>
      <w:marTop w:val="0"/>
      <w:marBottom w:val="0"/>
      <w:divBdr>
        <w:top w:val="none" w:sz="0" w:space="0" w:color="auto"/>
        <w:left w:val="none" w:sz="0" w:space="0" w:color="auto"/>
        <w:bottom w:val="none" w:sz="0" w:space="0" w:color="auto"/>
        <w:right w:val="none" w:sz="0" w:space="0" w:color="auto"/>
      </w:divBdr>
    </w:div>
    <w:div w:id="1675305936">
      <w:bodyDiv w:val="1"/>
      <w:marLeft w:val="0"/>
      <w:marRight w:val="0"/>
      <w:marTop w:val="0"/>
      <w:marBottom w:val="0"/>
      <w:divBdr>
        <w:top w:val="none" w:sz="0" w:space="0" w:color="auto"/>
        <w:left w:val="none" w:sz="0" w:space="0" w:color="auto"/>
        <w:bottom w:val="none" w:sz="0" w:space="0" w:color="auto"/>
        <w:right w:val="none" w:sz="0" w:space="0" w:color="auto"/>
      </w:divBdr>
    </w:div>
    <w:div w:id="1676806868">
      <w:bodyDiv w:val="1"/>
      <w:marLeft w:val="0"/>
      <w:marRight w:val="0"/>
      <w:marTop w:val="0"/>
      <w:marBottom w:val="0"/>
      <w:divBdr>
        <w:top w:val="none" w:sz="0" w:space="0" w:color="auto"/>
        <w:left w:val="none" w:sz="0" w:space="0" w:color="auto"/>
        <w:bottom w:val="none" w:sz="0" w:space="0" w:color="auto"/>
        <w:right w:val="none" w:sz="0" w:space="0" w:color="auto"/>
      </w:divBdr>
    </w:div>
    <w:div w:id="1679964065">
      <w:bodyDiv w:val="1"/>
      <w:marLeft w:val="0"/>
      <w:marRight w:val="0"/>
      <w:marTop w:val="0"/>
      <w:marBottom w:val="0"/>
      <w:divBdr>
        <w:top w:val="none" w:sz="0" w:space="0" w:color="auto"/>
        <w:left w:val="none" w:sz="0" w:space="0" w:color="auto"/>
        <w:bottom w:val="none" w:sz="0" w:space="0" w:color="auto"/>
        <w:right w:val="none" w:sz="0" w:space="0" w:color="auto"/>
      </w:divBdr>
    </w:div>
    <w:div w:id="1703752036">
      <w:bodyDiv w:val="1"/>
      <w:marLeft w:val="0"/>
      <w:marRight w:val="0"/>
      <w:marTop w:val="0"/>
      <w:marBottom w:val="0"/>
      <w:divBdr>
        <w:top w:val="none" w:sz="0" w:space="0" w:color="auto"/>
        <w:left w:val="none" w:sz="0" w:space="0" w:color="auto"/>
        <w:bottom w:val="none" w:sz="0" w:space="0" w:color="auto"/>
        <w:right w:val="none" w:sz="0" w:space="0" w:color="auto"/>
      </w:divBdr>
    </w:div>
    <w:div w:id="1706785759">
      <w:bodyDiv w:val="1"/>
      <w:marLeft w:val="0"/>
      <w:marRight w:val="0"/>
      <w:marTop w:val="0"/>
      <w:marBottom w:val="0"/>
      <w:divBdr>
        <w:top w:val="none" w:sz="0" w:space="0" w:color="auto"/>
        <w:left w:val="none" w:sz="0" w:space="0" w:color="auto"/>
        <w:bottom w:val="none" w:sz="0" w:space="0" w:color="auto"/>
        <w:right w:val="none" w:sz="0" w:space="0" w:color="auto"/>
      </w:divBdr>
    </w:div>
    <w:div w:id="1710102081">
      <w:bodyDiv w:val="1"/>
      <w:marLeft w:val="0"/>
      <w:marRight w:val="0"/>
      <w:marTop w:val="0"/>
      <w:marBottom w:val="0"/>
      <w:divBdr>
        <w:top w:val="none" w:sz="0" w:space="0" w:color="auto"/>
        <w:left w:val="none" w:sz="0" w:space="0" w:color="auto"/>
        <w:bottom w:val="none" w:sz="0" w:space="0" w:color="auto"/>
        <w:right w:val="none" w:sz="0" w:space="0" w:color="auto"/>
      </w:divBdr>
    </w:div>
    <w:div w:id="1710951667">
      <w:bodyDiv w:val="1"/>
      <w:marLeft w:val="0"/>
      <w:marRight w:val="0"/>
      <w:marTop w:val="0"/>
      <w:marBottom w:val="0"/>
      <w:divBdr>
        <w:top w:val="none" w:sz="0" w:space="0" w:color="auto"/>
        <w:left w:val="none" w:sz="0" w:space="0" w:color="auto"/>
        <w:bottom w:val="none" w:sz="0" w:space="0" w:color="auto"/>
        <w:right w:val="none" w:sz="0" w:space="0" w:color="auto"/>
      </w:divBdr>
    </w:div>
    <w:div w:id="1716658346">
      <w:bodyDiv w:val="1"/>
      <w:marLeft w:val="0"/>
      <w:marRight w:val="0"/>
      <w:marTop w:val="0"/>
      <w:marBottom w:val="0"/>
      <w:divBdr>
        <w:top w:val="none" w:sz="0" w:space="0" w:color="auto"/>
        <w:left w:val="none" w:sz="0" w:space="0" w:color="auto"/>
        <w:bottom w:val="none" w:sz="0" w:space="0" w:color="auto"/>
        <w:right w:val="none" w:sz="0" w:space="0" w:color="auto"/>
      </w:divBdr>
    </w:div>
    <w:div w:id="1722364457">
      <w:bodyDiv w:val="1"/>
      <w:marLeft w:val="0"/>
      <w:marRight w:val="0"/>
      <w:marTop w:val="0"/>
      <w:marBottom w:val="0"/>
      <w:divBdr>
        <w:top w:val="none" w:sz="0" w:space="0" w:color="auto"/>
        <w:left w:val="none" w:sz="0" w:space="0" w:color="auto"/>
        <w:bottom w:val="none" w:sz="0" w:space="0" w:color="auto"/>
        <w:right w:val="none" w:sz="0" w:space="0" w:color="auto"/>
      </w:divBdr>
    </w:div>
    <w:div w:id="1750928524">
      <w:bodyDiv w:val="1"/>
      <w:marLeft w:val="0"/>
      <w:marRight w:val="0"/>
      <w:marTop w:val="0"/>
      <w:marBottom w:val="0"/>
      <w:divBdr>
        <w:top w:val="none" w:sz="0" w:space="0" w:color="auto"/>
        <w:left w:val="none" w:sz="0" w:space="0" w:color="auto"/>
        <w:bottom w:val="none" w:sz="0" w:space="0" w:color="auto"/>
        <w:right w:val="none" w:sz="0" w:space="0" w:color="auto"/>
      </w:divBdr>
    </w:div>
    <w:div w:id="1758821900">
      <w:bodyDiv w:val="1"/>
      <w:marLeft w:val="0"/>
      <w:marRight w:val="0"/>
      <w:marTop w:val="0"/>
      <w:marBottom w:val="0"/>
      <w:divBdr>
        <w:top w:val="none" w:sz="0" w:space="0" w:color="auto"/>
        <w:left w:val="none" w:sz="0" w:space="0" w:color="auto"/>
        <w:bottom w:val="none" w:sz="0" w:space="0" w:color="auto"/>
        <w:right w:val="none" w:sz="0" w:space="0" w:color="auto"/>
      </w:divBdr>
    </w:div>
    <w:div w:id="1760442543">
      <w:bodyDiv w:val="1"/>
      <w:marLeft w:val="0"/>
      <w:marRight w:val="0"/>
      <w:marTop w:val="0"/>
      <w:marBottom w:val="0"/>
      <w:divBdr>
        <w:top w:val="none" w:sz="0" w:space="0" w:color="auto"/>
        <w:left w:val="none" w:sz="0" w:space="0" w:color="auto"/>
        <w:bottom w:val="none" w:sz="0" w:space="0" w:color="auto"/>
        <w:right w:val="none" w:sz="0" w:space="0" w:color="auto"/>
      </w:divBdr>
    </w:div>
    <w:div w:id="1781339903">
      <w:bodyDiv w:val="1"/>
      <w:marLeft w:val="0"/>
      <w:marRight w:val="0"/>
      <w:marTop w:val="0"/>
      <w:marBottom w:val="0"/>
      <w:divBdr>
        <w:top w:val="none" w:sz="0" w:space="0" w:color="auto"/>
        <w:left w:val="none" w:sz="0" w:space="0" w:color="auto"/>
        <w:bottom w:val="none" w:sz="0" w:space="0" w:color="auto"/>
        <w:right w:val="none" w:sz="0" w:space="0" w:color="auto"/>
      </w:divBdr>
      <w:divsChild>
        <w:div w:id="567962157">
          <w:marLeft w:val="0"/>
          <w:marRight w:val="0"/>
          <w:marTop w:val="0"/>
          <w:marBottom w:val="0"/>
          <w:divBdr>
            <w:top w:val="none" w:sz="0" w:space="0" w:color="auto"/>
            <w:left w:val="none" w:sz="0" w:space="0" w:color="auto"/>
            <w:bottom w:val="none" w:sz="0" w:space="0" w:color="auto"/>
            <w:right w:val="none" w:sz="0" w:space="0" w:color="auto"/>
          </w:divBdr>
          <w:divsChild>
            <w:div w:id="211655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0745">
      <w:bodyDiv w:val="1"/>
      <w:marLeft w:val="0"/>
      <w:marRight w:val="0"/>
      <w:marTop w:val="0"/>
      <w:marBottom w:val="0"/>
      <w:divBdr>
        <w:top w:val="none" w:sz="0" w:space="0" w:color="auto"/>
        <w:left w:val="none" w:sz="0" w:space="0" w:color="auto"/>
        <w:bottom w:val="none" w:sz="0" w:space="0" w:color="auto"/>
        <w:right w:val="none" w:sz="0" w:space="0" w:color="auto"/>
      </w:divBdr>
    </w:div>
    <w:div w:id="1801075660">
      <w:bodyDiv w:val="1"/>
      <w:marLeft w:val="0"/>
      <w:marRight w:val="0"/>
      <w:marTop w:val="0"/>
      <w:marBottom w:val="0"/>
      <w:divBdr>
        <w:top w:val="none" w:sz="0" w:space="0" w:color="auto"/>
        <w:left w:val="none" w:sz="0" w:space="0" w:color="auto"/>
        <w:bottom w:val="none" w:sz="0" w:space="0" w:color="auto"/>
        <w:right w:val="none" w:sz="0" w:space="0" w:color="auto"/>
      </w:divBdr>
    </w:div>
    <w:div w:id="1801268895">
      <w:bodyDiv w:val="1"/>
      <w:marLeft w:val="0"/>
      <w:marRight w:val="0"/>
      <w:marTop w:val="0"/>
      <w:marBottom w:val="0"/>
      <w:divBdr>
        <w:top w:val="none" w:sz="0" w:space="0" w:color="auto"/>
        <w:left w:val="none" w:sz="0" w:space="0" w:color="auto"/>
        <w:bottom w:val="none" w:sz="0" w:space="0" w:color="auto"/>
        <w:right w:val="none" w:sz="0" w:space="0" w:color="auto"/>
      </w:divBdr>
    </w:div>
    <w:div w:id="1801724898">
      <w:bodyDiv w:val="1"/>
      <w:marLeft w:val="0"/>
      <w:marRight w:val="0"/>
      <w:marTop w:val="0"/>
      <w:marBottom w:val="0"/>
      <w:divBdr>
        <w:top w:val="none" w:sz="0" w:space="0" w:color="auto"/>
        <w:left w:val="none" w:sz="0" w:space="0" w:color="auto"/>
        <w:bottom w:val="none" w:sz="0" w:space="0" w:color="auto"/>
        <w:right w:val="none" w:sz="0" w:space="0" w:color="auto"/>
      </w:divBdr>
    </w:div>
    <w:div w:id="1805155613">
      <w:bodyDiv w:val="1"/>
      <w:marLeft w:val="0"/>
      <w:marRight w:val="0"/>
      <w:marTop w:val="0"/>
      <w:marBottom w:val="0"/>
      <w:divBdr>
        <w:top w:val="none" w:sz="0" w:space="0" w:color="auto"/>
        <w:left w:val="none" w:sz="0" w:space="0" w:color="auto"/>
        <w:bottom w:val="none" w:sz="0" w:space="0" w:color="auto"/>
        <w:right w:val="none" w:sz="0" w:space="0" w:color="auto"/>
      </w:divBdr>
    </w:div>
    <w:div w:id="1810589085">
      <w:bodyDiv w:val="1"/>
      <w:marLeft w:val="0"/>
      <w:marRight w:val="0"/>
      <w:marTop w:val="0"/>
      <w:marBottom w:val="0"/>
      <w:divBdr>
        <w:top w:val="none" w:sz="0" w:space="0" w:color="auto"/>
        <w:left w:val="none" w:sz="0" w:space="0" w:color="auto"/>
        <w:bottom w:val="none" w:sz="0" w:space="0" w:color="auto"/>
        <w:right w:val="none" w:sz="0" w:space="0" w:color="auto"/>
      </w:divBdr>
    </w:div>
    <w:div w:id="1814712394">
      <w:bodyDiv w:val="1"/>
      <w:marLeft w:val="0"/>
      <w:marRight w:val="0"/>
      <w:marTop w:val="0"/>
      <w:marBottom w:val="0"/>
      <w:divBdr>
        <w:top w:val="none" w:sz="0" w:space="0" w:color="auto"/>
        <w:left w:val="none" w:sz="0" w:space="0" w:color="auto"/>
        <w:bottom w:val="none" w:sz="0" w:space="0" w:color="auto"/>
        <w:right w:val="none" w:sz="0" w:space="0" w:color="auto"/>
      </w:divBdr>
    </w:div>
    <w:div w:id="1818036098">
      <w:bodyDiv w:val="1"/>
      <w:marLeft w:val="0"/>
      <w:marRight w:val="0"/>
      <w:marTop w:val="0"/>
      <w:marBottom w:val="0"/>
      <w:divBdr>
        <w:top w:val="none" w:sz="0" w:space="0" w:color="auto"/>
        <w:left w:val="none" w:sz="0" w:space="0" w:color="auto"/>
        <w:bottom w:val="none" w:sz="0" w:space="0" w:color="auto"/>
        <w:right w:val="none" w:sz="0" w:space="0" w:color="auto"/>
      </w:divBdr>
    </w:div>
    <w:div w:id="1819226022">
      <w:bodyDiv w:val="1"/>
      <w:marLeft w:val="0"/>
      <w:marRight w:val="0"/>
      <w:marTop w:val="0"/>
      <w:marBottom w:val="0"/>
      <w:divBdr>
        <w:top w:val="none" w:sz="0" w:space="0" w:color="auto"/>
        <w:left w:val="none" w:sz="0" w:space="0" w:color="auto"/>
        <w:bottom w:val="none" w:sz="0" w:space="0" w:color="auto"/>
        <w:right w:val="none" w:sz="0" w:space="0" w:color="auto"/>
      </w:divBdr>
    </w:div>
    <w:div w:id="1820342736">
      <w:bodyDiv w:val="1"/>
      <w:marLeft w:val="0"/>
      <w:marRight w:val="0"/>
      <w:marTop w:val="0"/>
      <w:marBottom w:val="0"/>
      <w:divBdr>
        <w:top w:val="none" w:sz="0" w:space="0" w:color="auto"/>
        <w:left w:val="none" w:sz="0" w:space="0" w:color="auto"/>
        <w:bottom w:val="none" w:sz="0" w:space="0" w:color="auto"/>
        <w:right w:val="none" w:sz="0" w:space="0" w:color="auto"/>
      </w:divBdr>
    </w:div>
    <w:div w:id="1826622180">
      <w:bodyDiv w:val="1"/>
      <w:marLeft w:val="0"/>
      <w:marRight w:val="0"/>
      <w:marTop w:val="0"/>
      <w:marBottom w:val="0"/>
      <w:divBdr>
        <w:top w:val="none" w:sz="0" w:space="0" w:color="auto"/>
        <w:left w:val="none" w:sz="0" w:space="0" w:color="auto"/>
        <w:bottom w:val="none" w:sz="0" w:space="0" w:color="auto"/>
        <w:right w:val="none" w:sz="0" w:space="0" w:color="auto"/>
      </w:divBdr>
    </w:div>
    <w:div w:id="1838225015">
      <w:bodyDiv w:val="1"/>
      <w:marLeft w:val="0"/>
      <w:marRight w:val="0"/>
      <w:marTop w:val="0"/>
      <w:marBottom w:val="0"/>
      <w:divBdr>
        <w:top w:val="none" w:sz="0" w:space="0" w:color="auto"/>
        <w:left w:val="none" w:sz="0" w:space="0" w:color="auto"/>
        <w:bottom w:val="none" w:sz="0" w:space="0" w:color="auto"/>
        <w:right w:val="none" w:sz="0" w:space="0" w:color="auto"/>
      </w:divBdr>
    </w:div>
    <w:div w:id="1839615496">
      <w:bodyDiv w:val="1"/>
      <w:marLeft w:val="0"/>
      <w:marRight w:val="0"/>
      <w:marTop w:val="0"/>
      <w:marBottom w:val="0"/>
      <w:divBdr>
        <w:top w:val="none" w:sz="0" w:space="0" w:color="auto"/>
        <w:left w:val="none" w:sz="0" w:space="0" w:color="auto"/>
        <w:bottom w:val="none" w:sz="0" w:space="0" w:color="auto"/>
        <w:right w:val="none" w:sz="0" w:space="0" w:color="auto"/>
      </w:divBdr>
    </w:div>
    <w:div w:id="1843548502">
      <w:bodyDiv w:val="1"/>
      <w:marLeft w:val="0"/>
      <w:marRight w:val="0"/>
      <w:marTop w:val="0"/>
      <w:marBottom w:val="0"/>
      <w:divBdr>
        <w:top w:val="none" w:sz="0" w:space="0" w:color="auto"/>
        <w:left w:val="none" w:sz="0" w:space="0" w:color="auto"/>
        <w:bottom w:val="none" w:sz="0" w:space="0" w:color="auto"/>
        <w:right w:val="none" w:sz="0" w:space="0" w:color="auto"/>
      </w:divBdr>
    </w:div>
    <w:div w:id="1844399025">
      <w:bodyDiv w:val="1"/>
      <w:marLeft w:val="0"/>
      <w:marRight w:val="0"/>
      <w:marTop w:val="0"/>
      <w:marBottom w:val="0"/>
      <w:divBdr>
        <w:top w:val="none" w:sz="0" w:space="0" w:color="auto"/>
        <w:left w:val="none" w:sz="0" w:space="0" w:color="auto"/>
        <w:bottom w:val="none" w:sz="0" w:space="0" w:color="auto"/>
        <w:right w:val="none" w:sz="0" w:space="0" w:color="auto"/>
      </w:divBdr>
    </w:div>
    <w:div w:id="1864978681">
      <w:bodyDiv w:val="1"/>
      <w:marLeft w:val="0"/>
      <w:marRight w:val="0"/>
      <w:marTop w:val="0"/>
      <w:marBottom w:val="0"/>
      <w:divBdr>
        <w:top w:val="none" w:sz="0" w:space="0" w:color="auto"/>
        <w:left w:val="none" w:sz="0" w:space="0" w:color="auto"/>
        <w:bottom w:val="none" w:sz="0" w:space="0" w:color="auto"/>
        <w:right w:val="none" w:sz="0" w:space="0" w:color="auto"/>
      </w:divBdr>
    </w:div>
    <w:div w:id="1865098228">
      <w:bodyDiv w:val="1"/>
      <w:marLeft w:val="0"/>
      <w:marRight w:val="0"/>
      <w:marTop w:val="0"/>
      <w:marBottom w:val="0"/>
      <w:divBdr>
        <w:top w:val="none" w:sz="0" w:space="0" w:color="auto"/>
        <w:left w:val="none" w:sz="0" w:space="0" w:color="auto"/>
        <w:bottom w:val="none" w:sz="0" w:space="0" w:color="auto"/>
        <w:right w:val="none" w:sz="0" w:space="0" w:color="auto"/>
      </w:divBdr>
    </w:div>
    <w:div w:id="1866938571">
      <w:bodyDiv w:val="1"/>
      <w:marLeft w:val="0"/>
      <w:marRight w:val="0"/>
      <w:marTop w:val="0"/>
      <w:marBottom w:val="0"/>
      <w:divBdr>
        <w:top w:val="none" w:sz="0" w:space="0" w:color="auto"/>
        <w:left w:val="none" w:sz="0" w:space="0" w:color="auto"/>
        <w:bottom w:val="none" w:sz="0" w:space="0" w:color="auto"/>
        <w:right w:val="none" w:sz="0" w:space="0" w:color="auto"/>
      </w:divBdr>
    </w:div>
    <w:div w:id="1867282898">
      <w:bodyDiv w:val="1"/>
      <w:marLeft w:val="0"/>
      <w:marRight w:val="0"/>
      <w:marTop w:val="0"/>
      <w:marBottom w:val="0"/>
      <w:divBdr>
        <w:top w:val="none" w:sz="0" w:space="0" w:color="auto"/>
        <w:left w:val="none" w:sz="0" w:space="0" w:color="auto"/>
        <w:bottom w:val="none" w:sz="0" w:space="0" w:color="auto"/>
        <w:right w:val="none" w:sz="0" w:space="0" w:color="auto"/>
      </w:divBdr>
    </w:div>
    <w:div w:id="1871799369">
      <w:bodyDiv w:val="1"/>
      <w:marLeft w:val="0"/>
      <w:marRight w:val="0"/>
      <w:marTop w:val="0"/>
      <w:marBottom w:val="0"/>
      <w:divBdr>
        <w:top w:val="none" w:sz="0" w:space="0" w:color="auto"/>
        <w:left w:val="none" w:sz="0" w:space="0" w:color="auto"/>
        <w:bottom w:val="none" w:sz="0" w:space="0" w:color="auto"/>
        <w:right w:val="none" w:sz="0" w:space="0" w:color="auto"/>
      </w:divBdr>
    </w:div>
    <w:div w:id="1875539902">
      <w:bodyDiv w:val="1"/>
      <w:marLeft w:val="0"/>
      <w:marRight w:val="0"/>
      <w:marTop w:val="0"/>
      <w:marBottom w:val="0"/>
      <w:divBdr>
        <w:top w:val="none" w:sz="0" w:space="0" w:color="auto"/>
        <w:left w:val="none" w:sz="0" w:space="0" w:color="auto"/>
        <w:bottom w:val="none" w:sz="0" w:space="0" w:color="auto"/>
        <w:right w:val="none" w:sz="0" w:space="0" w:color="auto"/>
      </w:divBdr>
    </w:div>
    <w:div w:id="1882673330">
      <w:bodyDiv w:val="1"/>
      <w:marLeft w:val="0"/>
      <w:marRight w:val="0"/>
      <w:marTop w:val="0"/>
      <w:marBottom w:val="0"/>
      <w:divBdr>
        <w:top w:val="none" w:sz="0" w:space="0" w:color="auto"/>
        <w:left w:val="none" w:sz="0" w:space="0" w:color="auto"/>
        <w:bottom w:val="none" w:sz="0" w:space="0" w:color="auto"/>
        <w:right w:val="none" w:sz="0" w:space="0" w:color="auto"/>
      </w:divBdr>
    </w:div>
    <w:div w:id="1888029852">
      <w:bodyDiv w:val="1"/>
      <w:marLeft w:val="0"/>
      <w:marRight w:val="0"/>
      <w:marTop w:val="0"/>
      <w:marBottom w:val="0"/>
      <w:divBdr>
        <w:top w:val="none" w:sz="0" w:space="0" w:color="auto"/>
        <w:left w:val="none" w:sz="0" w:space="0" w:color="auto"/>
        <w:bottom w:val="none" w:sz="0" w:space="0" w:color="auto"/>
        <w:right w:val="none" w:sz="0" w:space="0" w:color="auto"/>
      </w:divBdr>
    </w:div>
    <w:div w:id="1920554671">
      <w:bodyDiv w:val="1"/>
      <w:marLeft w:val="0"/>
      <w:marRight w:val="0"/>
      <w:marTop w:val="0"/>
      <w:marBottom w:val="0"/>
      <w:divBdr>
        <w:top w:val="none" w:sz="0" w:space="0" w:color="auto"/>
        <w:left w:val="none" w:sz="0" w:space="0" w:color="auto"/>
        <w:bottom w:val="none" w:sz="0" w:space="0" w:color="auto"/>
        <w:right w:val="none" w:sz="0" w:space="0" w:color="auto"/>
      </w:divBdr>
    </w:div>
    <w:div w:id="1927374063">
      <w:bodyDiv w:val="1"/>
      <w:marLeft w:val="0"/>
      <w:marRight w:val="0"/>
      <w:marTop w:val="0"/>
      <w:marBottom w:val="0"/>
      <w:divBdr>
        <w:top w:val="none" w:sz="0" w:space="0" w:color="auto"/>
        <w:left w:val="none" w:sz="0" w:space="0" w:color="auto"/>
        <w:bottom w:val="none" w:sz="0" w:space="0" w:color="auto"/>
        <w:right w:val="none" w:sz="0" w:space="0" w:color="auto"/>
      </w:divBdr>
    </w:div>
    <w:div w:id="1938436915">
      <w:bodyDiv w:val="1"/>
      <w:marLeft w:val="0"/>
      <w:marRight w:val="0"/>
      <w:marTop w:val="0"/>
      <w:marBottom w:val="0"/>
      <w:divBdr>
        <w:top w:val="none" w:sz="0" w:space="0" w:color="auto"/>
        <w:left w:val="none" w:sz="0" w:space="0" w:color="auto"/>
        <w:bottom w:val="none" w:sz="0" w:space="0" w:color="auto"/>
        <w:right w:val="none" w:sz="0" w:space="0" w:color="auto"/>
      </w:divBdr>
    </w:div>
    <w:div w:id="1944417370">
      <w:bodyDiv w:val="1"/>
      <w:marLeft w:val="0"/>
      <w:marRight w:val="0"/>
      <w:marTop w:val="0"/>
      <w:marBottom w:val="0"/>
      <w:divBdr>
        <w:top w:val="none" w:sz="0" w:space="0" w:color="auto"/>
        <w:left w:val="none" w:sz="0" w:space="0" w:color="auto"/>
        <w:bottom w:val="none" w:sz="0" w:space="0" w:color="auto"/>
        <w:right w:val="none" w:sz="0" w:space="0" w:color="auto"/>
      </w:divBdr>
    </w:div>
    <w:div w:id="1957130208">
      <w:bodyDiv w:val="1"/>
      <w:marLeft w:val="0"/>
      <w:marRight w:val="0"/>
      <w:marTop w:val="0"/>
      <w:marBottom w:val="0"/>
      <w:divBdr>
        <w:top w:val="none" w:sz="0" w:space="0" w:color="auto"/>
        <w:left w:val="none" w:sz="0" w:space="0" w:color="auto"/>
        <w:bottom w:val="none" w:sz="0" w:space="0" w:color="auto"/>
        <w:right w:val="none" w:sz="0" w:space="0" w:color="auto"/>
      </w:divBdr>
    </w:div>
    <w:div w:id="1958028839">
      <w:bodyDiv w:val="1"/>
      <w:marLeft w:val="0"/>
      <w:marRight w:val="0"/>
      <w:marTop w:val="0"/>
      <w:marBottom w:val="0"/>
      <w:divBdr>
        <w:top w:val="none" w:sz="0" w:space="0" w:color="auto"/>
        <w:left w:val="none" w:sz="0" w:space="0" w:color="auto"/>
        <w:bottom w:val="none" w:sz="0" w:space="0" w:color="auto"/>
        <w:right w:val="none" w:sz="0" w:space="0" w:color="auto"/>
      </w:divBdr>
    </w:div>
    <w:div w:id="1959987301">
      <w:bodyDiv w:val="1"/>
      <w:marLeft w:val="0"/>
      <w:marRight w:val="0"/>
      <w:marTop w:val="0"/>
      <w:marBottom w:val="0"/>
      <w:divBdr>
        <w:top w:val="none" w:sz="0" w:space="0" w:color="auto"/>
        <w:left w:val="none" w:sz="0" w:space="0" w:color="auto"/>
        <w:bottom w:val="none" w:sz="0" w:space="0" w:color="auto"/>
        <w:right w:val="none" w:sz="0" w:space="0" w:color="auto"/>
      </w:divBdr>
    </w:div>
    <w:div w:id="1964387884">
      <w:bodyDiv w:val="1"/>
      <w:marLeft w:val="0"/>
      <w:marRight w:val="0"/>
      <w:marTop w:val="0"/>
      <w:marBottom w:val="0"/>
      <w:divBdr>
        <w:top w:val="none" w:sz="0" w:space="0" w:color="auto"/>
        <w:left w:val="none" w:sz="0" w:space="0" w:color="auto"/>
        <w:bottom w:val="none" w:sz="0" w:space="0" w:color="auto"/>
        <w:right w:val="none" w:sz="0" w:space="0" w:color="auto"/>
      </w:divBdr>
    </w:div>
    <w:div w:id="1966233621">
      <w:bodyDiv w:val="1"/>
      <w:marLeft w:val="0"/>
      <w:marRight w:val="0"/>
      <w:marTop w:val="0"/>
      <w:marBottom w:val="0"/>
      <w:divBdr>
        <w:top w:val="none" w:sz="0" w:space="0" w:color="auto"/>
        <w:left w:val="none" w:sz="0" w:space="0" w:color="auto"/>
        <w:bottom w:val="none" w:sz="0" w:space="0" w:color="auto"/>
        <w:right w:val="none" w:sz="0" w:space="0" w:color="auto"/>
      </w:divBdr>
    </w:div>
    <w:div w:id="1966808143">
      <w:bodyDiv w:val="1"/>
      <w:marLeft w:val="0"/>
      <w:marRight w:val="0"/>
      <w:marTop w:val="0"/>
      <w:marBottom w:val="0"/>
      <w:divBdr>
        <w:top w:val="none" w:sz="0" w:space="0" w:color="auto"/>
        <w:left w:val="none" w:sz="0" w:space="0" w:color="auto"/>
        <w:bottom w:val="none" w:sz="0" w:space="0" w:color="auto"/>
        <w:right w:val="none" w:sz="0" w:space="0" w:color="auto"/>
      </w:divBdr>
    </w:div>
    <w:div w:id="1978409830">
      <w:bodyDiv w:val="1"/>
      <w:marLeft w:val="0"/>
      <w:marRight w:val="0"/>
      <w:marTop w:val="0"/>
      <w:marBottom w:val="0"/>
      <w:divBdr>
        <w:top w:val="none" w:sz="0" w:space="0" w:color="auto"/>
        <w:left w:val="none" w:sz="0" w:space="0" w:color="auto"/>
        <w:bottom w:val="none" w:sz="0" w:space="0" w:color="auto"/>
        <w:right w:val="none" w:sz="0" w:space="0" w:color="auto"/>
      </w:divBdr>
    </w:div>
    <w:div w:id="1982802876">
      <w:bodyDiv w:val="1"/>
      <w:marLeft w:val="0"/>
      <w:marRight w:val="0"/>
      <w:marTop w:val="0"/>
      <w:marBottom w:val="0"/>
      <w:divBdr>
        <w:top w:val="none" w:sz="0" w:space="0" w:color="auto"/>
        <w:left w:val="none" w:sz="0" w:space="0" w:color="auto"/>
        <w:bottom w:val="none" w:sz="0" w:space="0" w:color="auto"/>
        <w:right w:val="none" w:sz="0" w:space="0" w:color="auto"/>
      </w:divBdr>
    </w:div>
    <w:div w:id="1996450489">
      <w:bodyDiv w:val="1"/>
      <w:marLeft w:val="0"/>
      <w:marRight w:val="0"/>
      <w:marTop w:val="0"/>
      <w:marBottom w:val="0"/>
      <w:divBdr>
        <w:top w:val="none" w:sz="0" w:space="0" w:color="auto"/>
        <w:left w:val="none" w:sz="0" w:space="0" w:color="auto"/>
        <w:bottom w:val="none" w:sz="0" w:space="0" w:color="auto"/>
        <w:right w:val="none" w:sz="0" w:space="0" w:color="auto"/>
      </w:divBdr>
    </w:div>
    <w:div w:id="1997682946">
      <w:bodyDiv w:val="1"/>
      <w:marLeft w:val="0"/>
      <w:marRight w:val="0"/>
      <w:marTop w:val="0"/>
      <w:marBottom w:val="0"/>
      <w:divBdr>
        <w:top w:val="none" w:sz="0" w:space="0" w:color="auto"/>
        <w:left w:val="none" w:sz="0" w:space="0" w:color="auto"/>
        <w:bottom w:val="none" w:sz="0" w:space="0" w:color="auto"/>
        <w:right w:val="none" w:sz="0" w:space="0" w:color="auto"/>
      </w:divBdr>
    </w:div>
    <w:div w:id="2019309923">
      <w:bodyDiv w:val="1"/>
      <w:marLeft w:val="0"/>
      <w:marRight w:val="0"/>
      <w:marTop w:val="0"/>
      <w:marBottom w:val="0"/>
      <w:divBdr>
        <w:top w:val="none" w:sz="0" w:space="0" w:color="auto"/>
        <w:left w:val="none" w:sz="0" w:space="0" w:color="auto"/>
        <w:bottom w:val="none" w:sz="0" w:space="0" w:color="auto"/>
        <w:right w:val="none" w:sz="0" w:space="0" w:color="auto"/>
      </w:divBdr>
    </w:div>
    <w:div w:id="2032022706">
      <w:bodyDiv w:val="1"/>
      <w:marLeft w:val="0"/>
      <w:marRight w:val="0"/>
      <w:marTop w:val="0"/>
      <w:marBottom w:val="0"/>
      <w:divBdr>
        <w:top w:val="none" w:sz="0" w:space="0" w:color="auto"/>
        <w:left w:val="none" w:sz="0" w:space="0" w:color="auto"/>
        <w:bottom w:val="none" w:sz="0" w:space="0" w:color="auto"/>
        <w:right w:val="none" w:sz="0" w:space="0" w:color="auto"/>
      </w:divBdr>
    </w:div>
    <w:div w:id="2032870993">
      <w:bodyDiv w:val="1"/>
      <w:marLeft w:val="0"/>
      <w:marRight w:val="0"/>
      <w:marTop w:val="0"/>
      <w:marBottom w:val="0"/>
      <w:divBdr>
        <w:top w:val="none" w:sz="0" w:space="0" w:color="auto"/>
        <w:left w:val="none" w:sz="0" w:space="0" w:color="auto"/>
        <w:bottom w:val="none" w:sz="0" w:space="0" w:color="auto"/>
        <w:right w:val="none" w:sz="0" w:space="0" w:color="auto"/>
      </w:divBdr>
    </w:div>
    <w:div w:id="2041542096">
      <w:bodyDiv w:val="1"/>
      <w:marLeft w:val="0"/>
      <w:marRight w:val="0"/>
      <w:marTop w:val="0"/>
      <w:marBottom w:val="0"/>
      <w:divBdr>
        <w:top w:val="none" w:sz="0" w:space="0" w:color="auto"/>
        <w:left w:val="none" w:sz="0" w:space="0" w:color="auto"/>
        <w:bottom w:val="none" w:sz="0" w:space="0" w:color="auto"/>
        <w:right w:val="none" w:sz="0" w:space="0" w:color="auto"/>
      </w:divBdr>
    </w:div>
    <w:div w:id="2052879060">
      <w:bodyDiv w:val="1"/>
      <w:marLeft w:val="0"/>
      <w:marRight w:val="0"/>
      <w:marTop w:val="0"/>
      <w:marBottom w:val="0"/>
      <w:divBdr>
        <w:top w:val="none" w:sz="0" w:space="0" w:color="auto"/>
        <w:left w:val="none" w:sz="0" w:space="0" w:color="auto"/>
        <w:bottom w:val="none" w:sz="0" w:space="0" w:color="auto"/>
        <w:right w:val="none" w:sz="0" w:space="0" w:color="auto"/>
      </w:divBdr>
    </w:div>
    <w:div w:id="2068337114">
      <w:bodyDiv w:val="1"/>
      <w:marLeft w:val="0"/>
      <w:marRight w:val="0"/>
      <w:marTop w:val="0"/>
      <w:marBottom w:val="0"/>
      <w:divBdr>
        <w:top w:val="none" w:sz="0" w:space="0" w:color="auto"/>
        <w:left w:val="none" w:sz="0" w:space="0" w:color="auto"/>
        <w:bottom w:val="none" w:sz="0" w:space="0" w:color="auto"/>
        <w:right w:val="none" w:sz="0" w:space="0" w:color="auto"/>
      </w:divBdr>
    </w:div>
    <w:div w:id="2073845715">
      <w:bodyDiv w:val="1"/>
      <w:marLeft w:val="0"/>
      <w:marRight w:val="0"/>
      <w:marTop w:val="0"/>
      <w:marBottom w:val="0"/>
      <w:divBdr>
        <w:top w:val="none" w:sz="0" w:space="0" w:color="auto"/>
        <w:left w:val="none" w:sz="0" w:space="0" w:color="auto"/>
        <w:bottom w:val="none" w:sz="0" w:space="0" w:color="auto"/>
        <w:right w:val="none" w:sz="0" w:space="0" w:color="auto"/>
      </w:divBdr>
    </w:div>
    <w:div w:id="2081947944">
      <w:bodyDiv w:val="1"/>
      <w:marLeft w:val="0"/>
      <w:marRight w:val="0"/>
      <w:marTop w:val="0"/>
      <w:marBottom w:val="0"/>
      <w:divBdr>
        <w:top w:val="none" w:sz="0" w:space="0" w:color="auto"/>
        <w:left w:val="none" w:sz="0" w:space="0" w:color="auto"/>
        <w:bottom w:val="none" w:sz="0" w:space="0" w:color="auto"/>
        <w:right w:val="none" w:sz="0" w:space="0" w:color="auto"/>
      </w:divBdr>
    </w:div>
    <w:div w:id="2086996301">
      <w:bodyDiv w:val="1"/>
      <w:marLeft w:val="0"/>
      <w:marRight w:val="0"/>
      <w:marTop w:val="0"/>
      <w:marBottom w:val="0"/>
      <w:divBdr>
        <w:top w:val="none" w:sz="0" w:space="0" w:color="auto"/>
        <w:left w:val="none" w:sz="0" w:space="0" w:color="auto"/>
        <w:bottom w:val="none" w:sz="0" w:space="0" w:color="auto"/>
        <w:right w:val="none" w:sz="0" w:space="0" w:color="auto"/>
      </w:divBdr>
    </w:div>
    <w:div w:id="2092894514">
      <w:bodyDiv w:val="1"/>
      <w:marLeft w:val="0"/>
      <w:marRight w:val="0"/>
      <w:marTop w:val="0"/>
      <w:marBottom w:val="0"/>
      <w:divBdr>
        <w:top w:val="none" w:sz="0" w:space="0" w:color="auto"/>
        <w:left w:val="none" w:sz="0" w:space="0" w:color="auto"/>
        <w:bottom w:val="none" w:sz="0" w:space="0" w:color="auto"/>
        <w:right w:val="none" w:sz="0" w:space="0" w:color="auto"/>
      </w:divBdr>
    </w:div>
    <w:div w:id="2112387911">
      <w:bodyDiv w:val="1"/>
      <w:marLeft w:val="0"/>
      <w:marRight w:val="0"/>
      <w:marTop w:val="0"/>
      <w:marBottom w:val="0"/>
      <w:divBdr>
        <w:top w:val="none" w:sz="0" w:space="0" w:color="auto"/>
        <w:left w:val="none" w:sz="0" w:space="0" w:color="auto"/>
        <w:bottom w:val="none" w:sz="0" w:space="0" w:color="auto"/>
        <w:right w:val="none" w:sz="0" w:space="0" w:color="auto"/>
      </w:divBdr>
    </w:div>
    <w:div w:id="2117094291">
      <w:bodyDiv w:val="1"/>
      <w:marLeft w:val="0"/>
      <w:marRight w:val="0"/>
      <w:marTop w:val="0"/>
      <w:marBottom w:val="0"/>
      <w:divBdr>
        <w:top w:val="none" w:sz="0" w:space="0" w:color="auto"/>
        <w:left w:val="none" w:sz="0" w:space="0" w:color="auto"/>
        <w:bottom w:val="none" w:sz="0" w:space="0" w:color="auto"/>
        <w:right w:val="none" w:sz="0" w:space="0" w:color="auto"/>
      </w:divBdr>
    </w:div>
    <w:div w:id="2128700649">
      <w:bodyDiv w:val="1"/>
      <w:marLeft w:val="0"/>
      <w:marRight w:val="0"/>
      <w:marTop w:val="0"/>
      <w:marBottom w:val="0"/>
      <w:divBdr>
        <w:top w:val="none" w:sz="0" w:space="0" w:color="auto"/>
        <w:left w:val="none" w:sz="0" w:space="0" w:color="auto"/>
        <w:bottom w:val="none" w:sz="0" w:space="0" w:color="auto"/>
        <w:right w:val="none" w:sz="0" w:space="0" w:color="auto"/>
      </w:divBdr>
    </w:div>
    <w:div w:id="2129741271">
      <w:bodyDiv w:val="1"/>
      <w:marLeft w:val="0"/>
      <w:marRight w:val="0"/>
      <w:marTop w:val="0"/>
      <w:marBottom w:val="0"/>
      <w:divBdr>
        <w:top w:val="none" w:sz="0" w:space="0" w:color="auto"/>
        <w:left w:val="none" w:sz="0" w:space="0" w:color="auto"/>
        <w:bottom w:val="none" w:sz="0" w:space="0" w:color="auto"/>
        <w:right w:val="none" w:sz="0" w:space="0" w:color="auto"/>
      </w:divBdr>
    </w:div>
    <w:div w:id="2131777590">
      <w:bodyDiv w:val="1"/>
      <w:marLeft w:val="0"/>
      <w:marRight w:val="0"/>
      <w:marTop w:val="0"/>
      <w:marBottom w:val="0"/>
      <w:divBdr>
        <w:top w:val="none" w:sz="0" w:space="0" w:color="auto"/>
        <w:left w:val="none" w:sz="0" w:space="0" w:color="auto"/>
        <w:bottom w:val="none" w:sz="0" w:space="0" w:color="auto"/>
        <w:right w:val="none" w:sz="0" w:space="0" w:color="auto"/>
      </w:divBdr>
    </w:div>
    <w:div w:id="2135369953">
      <w:bodyDiv w:val="1"/>
      <w:marLeft w:val="0"/>
      <w:marRight w:val="0"/>
      <w:marTop w:val="0"/>
      <w:marBottom w:val="0"/>
      <w:divBdr>
        <w:top w:val="none" w:sz="0" w:space="0" w:color="auto"/>
        <w:left w:val="none" w:sz="0" w:space="0" w:color="auto"/>
        <w:bottom w:val="none" w:sz="0" w:space="0" w:color="auto"/>
        <w:right w:val="none" w:sz="0" w:space="0" w:color="auto"/>
      </w:divBdr>
    </w:div>
    <w:div w:id="2137866339">
      <w:bodyDiv w:val="1"/>
      <w:marLeft w:val="0"/>
      <w:marRight w:val="0"/>
      <w:marTop w:val="0"/>
      <w:marBottom w:val="0"/>
      <w:divBdr>
        <w:top w:val="none" w:sz="0" w:space="0" w:color="auto"/>
        <w:left w:val="none" w:sz="0" w:space="0" w:color="auto"/>
        <w:bottom w:val="none" w:sz="0" w:space="0" w:color="auto"/>
        <w:right w:val="none" w:sz="0" w:space="0" w:color="auto"/>
      </w:divBdr>
    </w:div>
    <w:div w:id="2141990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oleObject" Target="embeddings/oleObject1.bin"/><Relationship Id="rId21" Type="http://schemas.openxmlformats.org/officeDocument/2006/relationships/image" Target="media/image8.jpe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www.athirat.com/athirat-apps.html" TargetMode="External"/><Relationship Id="rId63" Type="http://schemas.openxmlformats.org/officeDocument/2006/relationships/hyperlink" Target="http://www.wikitude.org" TargetMode="External"/><Relationship Id="rId68" Type="http://schemas.openxmlformats.org/officeDocument/2006/relationships/image" Target="media/image3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hyperlink" Target="http://www.italiamobile.info" TargetMode="External"/><Relationship Id="rId66" Type="http://schemas.openxmlformats.org/officeDocument/2006/relationships/hyperlink" Target="http://it.wikipedia.org/wiki/Android" TargetMode="External"/><Relationship Id="rId74" Type="http://schemas.openxmlformats.org/officeDocument/2006/relationships/image" Target="media/image44.png"/><Relationship Id="rId79"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hyperlink" Target="http://www.sindonemobile.it/" TargetMode="External"/><Relationship Id="rId61" Type="http://schemas.openxmlformats.org/officeDocument/2006/relationships/hyperlink" Target="http://www.basilicasannicola.it/home/virtualtour/pubblicazione/Tourviewer_sannicola.html" TargetMode="External"/><Relationship Id="rId10" Type="http://schemas.openxmlformats.org/officeDocument/2006/relationships/footer" Target="footer2.xml"/><Relationship Id="rId19" Type="http://schemas.openxmlformats.org/officeDocument/2006/relationships/image" Target="media/image6.jpeg"/><Relationship Id="rId31" Type="http://schemas.openxmlformats.org/officeDocument/2006/relationships/hyperlink" Target="file:///H:\Android.htm" TargetMode="External"/><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www.itunes.apple.com/it/app/guida-turistica-con-ar-argumented/id365582380?mt=8" TargetMode="External"/><Relationship Id="rId65" Type="http://schemas.openxmlformats.org/officeDocument/2006/relationships/hyperlink" Target="http://www.di.uniba.it/~ivu/people/ardito.htm" TargetMode="External"/><Relationship Id="rId73"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emf"/><Relationship Id="rId30" Type="http://schemas.openxmlformats.org/officeDocument/2006/relationships/hyperlink" Target="file:///H:\Android.htm" TargetMode="Externa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www.radiovaticana.org/radiogiornale/ore14/2010/dicembre/10_12_14.ht%20%20%20m" TargetMode="External"/><Relationship Id="rId64" Type="http://schemas.openxmlformats.org/officeDocument/2006/relationships/hyperlink" Target="http://www.italia.it/it/media/tour-virtuali.html" TargetMode="External"/><Relationship Id="rId69" Type="http://schemas.openxmlformats.org/officeDocument/2006/relationships/image" Target="media/image39.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oleObject" Target="embeddings/oleObject2.bin"/><Relationship Id="rId59" Type="http://schemas.openxmlformats.org/officeDocument/2006/relationships/hyperlink" Target="http://www.sincroconsulting.com/prodotti.php" TargetMode="External"/><Relationship Id="rId67" Type="http://schemas.openxmlformats.org/officeDocument/2006/relationships/header" Target="header4.xml"/><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hyperlink" Target="http://www.layar.com/" TargetMode="External"/><Relationship Id="rId70" Type="http://schemas.openxmlformats.org/officeDocument/2006/relationships/image" Target="media/image40.png"/><Relationship Id="rId7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io\Desktop\tesi\tesi%20gioco\tesi%20maikin%20090712\tesi%20mia%20scritto\indicazioni%20su%20come%20fare\FormatoTesi.do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b:Source>
    <b:Tag>Ann01</b:Tag>
    <b:SourceType>Misc</b:SourceType>
    <b:Guid>{425D580E-FF90-4BBB-BFC0-8AEDE6FB4D00}</b:Guid>
    <b:LCID>2115</b:LCID>
    <b:Author>
      <b:Author>
        <b:NameList>
          <b:Person>
            <b:Last>Trono</b:Last>
            <b:First>Anna</b:First>
          </b:Person>
        </b:NameList>
      </b:Author>
    </b:Author>
    <b:Title>Pellegrinaggi e culto dei Santi: santità minoritica del primo e secondo ordine: atti del Seminario di Studi, Nardò 28 aprile 2001/ a cura di Benedetto Vetere </b:Title>
    <b:PublicationTitle>Pellegrinaggi e culto dei Santi: santità minoritica del primo e secondo ordine: atti del Seminario di Studi, Nardò 28 aprile 2001/ a cura di Benedetto Vetere (Saggi e testi/Università degli studi di Lecce. Dipartimento dei beni delle arti e della storia)</b:PublicationTitle>
    <b:Year>2001</b:Year>
    <b:RefOrder>1</b:RefOrder>
  </b:Source>
</b:Sources>
</file>

<file path=customXml/itemProps1.xml><?xml version="1.0" encoding="utf-8"?>
<ds:datastoreItem xmlns:ds="http://schemas.openxmlformats.org/officeDocument/2006/customXml" ds:itemID="{B5481F40-DCCB-4721-98B8-024C5DE90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FormatoTesi.dot</Template>
  <TotalTime>2087</TotalTime>
  <Pages>89</Pages>
  <Words>18114</Words>
  <Characters>103254</Characters>
  <Application>Microsoft Office Word</Application>
  <DocSecurity>0</DocSecurity>
  <Lines>860</Lines>
  <Paragraphs>242</Paragraphs>
  <ScaleCrop>false</ScaleCrop>
  <HeadingPairs>
    <vt:vector size="2" baseType="variant">
      <vt:variant>
        <vt:lpstr>Titolo</vt:lpstr>
      </vt:variant>
      <vt:variant>
        <vt:i4>1</vt:i4>
      </vt:variant>
    </vt:vector>
  </HeadingPairs>
  <TitlesOfParts>
    <vt:vector size="1" baseType="lpstr">
      <vt:lpstr>Introduction</vt:lpstr>
    </vt:vector>
  </TitlesOfParts>
  <Company/>
  <LinksUpToDate>false</LinksUpToDate>
  <CharactersWithSpaces>121126</CharactersWithSpaces>
  <SharedDoc>false</SharedDoc>
  <HLinks>
    <vt:vector size="72" baseType="variant">
      <vt:variant>
        <vt:i4>4390991</vt:i4>
      </vt:variant>
      <vt:variant>
        <vt:i4>48</vt:i4>
      </vt:variant>
      <vt:variant>
        <vt:i4>0</vt:i4>
      </vt:variant>
      <vt:variant>
        <vt:i4>5</vt:i4>
      </vt:variant>
      <vt:variant>
        <vt:lpwstr>http://www.italia.it/it/media/tour-virtuali.html</vt:lpwstr>
      </vt:variant>
      <vt:variant>
        <vt:lpwstr/>
      </vt:variant>
      <vt:variant>
        <vt:i4>8061000</vt:i4>
      </vt:variant>
      <vt:variant>
        <vt:i4>45</vt:i4>
      </vt:variant>
      <vt:variant>
        <vt:i4>0</vt:i4>
      </vt:variant>
      <vt:variant>
        <vt:i4>5</vt:i4>
      </vt:variant>
      <vt:variant>
        <vt:lpwstr>http://www.wikitude.org</vt:lpwstr>
      </vt:variant>
      <vt:variant>
        <vt:lpwstr/>
      </vt:variant>
      <vt:variant>
        <vt:i4>4325438</vt:i4>
      </vt:variant>
      <vt:variant>
        <vt:i4>42</vt:i4>
      </vt:variant>
      <vt:variant>
        <vt:i4>0</vt:i4>
      </vt:variant>
      <vt:variant>
        <vt:i4>5</vt:i4>
      </vt:variant>
      <vt:variant>
        <vt:lpwstr>http://www.layar.com/</vt:lpwstr>
      </vt:variant>
      <vt:variant>
        <vt:lpwstr/>
      </vt:variant>
      <vt:variant>
        <vt:i4>7340107</vt:i4>
      </vt:variant>
      <vt:variant>
        <vt:i4>39</vt:i4>
      </vt:variant>
      <vt:variant>
        <vt:i4>0</vt:i4>
      </vt:variant>
      <vt:variant>
        <vt:i4>5</vt:i4>
      </vt:variant>
      <vt:variant>
        <vt:lpwstr>http://www.basilicasannicola.it/home/virtualtour/pubblicazione/Tourviewer_sannicola.html</vt:lpwstr>
      </vt:variant>
      <vt:variant>
        <vt:lpwstr/>
      </vt:variant>
      <vt:variant>
        <vt:i4>4390919</vt:i4>
      </vt:variant>
      <vt:variant>
        <vt:i4>36</vt:i4>
      </vt:variant>
      <vt:variant>
        <vt:i4>0</vt:i4>
      </vt:variant>
      <vt:variant>
        <vt:i4>5</vt:i4>
      </vt:variant>
      <vt:variant>
        <vt:lpwstr>http://www.sincroconsulting.com/prodotti.php</vt:lpwstr>
      </vt:variant>
      <vt:variant>
        <vt:lpwstr/>
      </vt:variant>
      <vt:variant>
        <vt:i4>1638410</vt:i4>
      </vt:variant>
      <vt:variant>
        <vt:i4>33</vt:i4>
      </vt:variant>
      <vt:variant>
        <vt:i4>0</vt:i4>
      </vt:variant>
      <vt:variant>
        <vt:i4>5</vt:i4>
      </vt:variant>
      <vt:variant>
        <vt:lpwstr>http://www.sindonemobile.it/</vt:lpwstr>
      </vt:variant>
      <vt:variant>
        <vt:lpwstr/>
      </vt:variant>
      <vt:variant>
        <vt:i4>4784242</vt:i4>
      </vt:variant>
      <vt:variant>
        <vt:i4>30</vt:i4>
      </vt:variant>
      <vt:variant>
        <vt:i4>0</vt:i4>
      </vt:variant>
      <vt:variant>
        <vt:i4>5</vt:i4>
      </vt:variant>
      <vt:variant>
        <vt:lpwstr>http://www.radiovaticana.org/radiogiornale/ore14/2010/dicembre/10_12_14.ht   m</vt:lpwstr>
      </vt:variant>
      <vt:variant>
        <vt:lpwstr>Art_446651</vt:lpwstr>
      </vt:variant>
      <vt:variant>
        <vt:i4>131093</vt:i4>
      </vt:variant>
      <vt:variant>
        <vt:i4>27</vt:i4>
      </vt:variant>
      <vt:variant>
        <vt:i4>0</vt:i4>
      </vt:variant>
      <vt:variant>
        <vt:i4>5</vt:i4>
      </vt:variant>
      <vt:variant>
        <vt:lpwstr>http://www.athirat.com/athirat-apps.html</vt:lpwstr>
      </vt:variant>
      <vt:variant>
        <vt:lpwstr/>
      </vt:variant>
      <vt:variant>
        <vt:i4>3211268</vt:i4>
      </vt:variant>
      <vt:variant>
        <vt:i4>24</vt:i4>
      </vt:variant>
      <vt:variant>
        <vt:i4>0</vt:i4>
      </vt:variant>
      <vt:variant>
        <vt:i4>5</vt:i4>
      </vt:variant>
      <vt:variant>
        <vt:lpwstr>file:///H:/Android.htm</vt:lpwstr>
      </vt:variant>
      <vt:variant>
        <vt:lpwstr>cite_note-17</vt:lpwstr>
      </vt:variant>
      <vt:variant>
        <vt:i4>4915320</vt:i4>
      </vt:variant>
      <vt:variant>
        <vt:i4>21</vt:i4>
      </vt:variant>
      <vt:variant>
        <vt:i4>0</vt:i4>
      </vt:variant>
      <vt:variant>
        <vt:i4>5</vt:i4>
      </vt:variant>
      <vt:variant>
        <vt:lpwstr>file:///H:/Android.htm</vt:lpwstr>
      </vt:variant>
      <vt:variant>
        <vt:lpwstr>cite_note-AndroidInc-2</vt:lpwstr>
      </vt:variant>
      <vt:variant>
        <vt:i4>1769502</vt:i4>
      </vt:variant>
      <vt:variant>
        <vt:i4>10242</vt:i4>
      </vt:variant>
      <vt:variant>
        <vt:i4>1025</vt:i4>
      </vt:variant>
      <vt:variant>
        <vt:i4>1</vt:i4>
      </vt:variant>
      <vt:variant>
        <vt:lpwstr>percorso</vt:lpwstr>
      </vt:variant>
      <vt:variant>
        <vt:lpwstr/>
      </vt:variant>
      <vt:variant>
        <vt:i4>1703942</vt:i4>
      </vt:variant>
      <vt:variant>
        <vt:i4>34926</vt:i4>
      </vt:variant>
      <vt:variant>
        <vt:i4>1026</vt:i4>
      </vt:variant>
      <vt:variant>
        <vt:i4>1</vt:i4>
      </vt:variant>
      <vt:variant>
        <vt:lpwstr>cher</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softmystery</dc:creator>
  <cp:keywords/>
  <dc:description/>
  <cp:lastModifiedBy>softmystery</cp:lastModifiedBy>
  <cp:revision>191</cp:revision>
  <cp:lastPrinted>2011-04-26T08:16:00Z</cp:lastPrinted>
  <dcterms:created xsi:type="dcterms:W3CDTF">2011-03-09T15:26:00Z</dcterms:created>
  <dcterms:modified xsi:type="dcterms:W3CDTF">2011-04-26T20:46:00Z</dcterms:modified>
</cp:coreProperties>
</file>